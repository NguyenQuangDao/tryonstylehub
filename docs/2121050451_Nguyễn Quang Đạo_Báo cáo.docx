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2F006" w14:textId="77777777" w:rsidR="0022320D" w:rsidRDefault="0022320D" w:rsidP="00D5416E">
      <w:pPr>
        <w:pStyle w:val="Captions"/>
      </w:pPr>
      <w:bookmarkStart w:id="0" w:name="_Toc169424238"/>
      <w:bookmarkStart w:id="1" w:name="_Toc169424237"/>
      <w:r>
        <w:t xml:space="preserve">MỤC </w:t>
      </w:r>
      <w:r w:rsidRPr="00A12DE9">
        <w:t>LỤC</w:t>
      </w:r>
    </w:p>
    <w:p w14:paraId="39750370" w14:textId="4F135A4F" w:rsidR="002A7CA1" w:rsidRDefault="0022320D">
      <w:pPr>
        <w:pStyle w:val="TOC1"/>
        <w:rPr>
          <w:rFonts w:asciiTheme="minorHAnsi" w:eastAsiaTheme="minorEastAsia" w:hAnsiTheme="minorHAnsi" w:cstheme="minorBidi"/>
          <w:kern w:val="2"/>
          <w14:ligatures w14:val="standardContextual"/>
        </w:rPr>
      </w:pPr>
      <w:r>
        <w:rPr>
          <w:b/>
          <w:bCs/>
          <w:sz w:val="28"/>
        </w:rPr>
        <w:fldChar w:fldCharType="begin"/>
      </w:r>
      <w:r>
        <w:rPr>
          <w:b/>
          <w:bCs/>
          <w:sz w:val="28"/>
        </w:rPr>
        <w:instrText xml:space="preserve"> TOC \o "1-3" \h \z \u </w:instrText>
      </w:r>
      <w:r>
        <w:rPr>
          <w:b/>
          <w:bCs/>
          <w:sz w:val="28"/>
        </w:rPr>
        <w:fldChar w:fldCharType="separate"/>
      </w:r>
      <w:hyperlink w:anchor="_Toc209039000" w:history="1">
        <w:r w:rsidR="002A7CA1" w:rsidRPr="000A6CF0">
          <w:rPr>
            <w:rStyle w:val="Hyperlink"/>
          </w:rPr>
          <w:t>LỜI CẢM ƠN</w:t>
        </w:r>
        <w:r w:rsidR="002A7CA1">
          <w:rPr>
            <w:webHidden/>
          </w:rPr>
          <w:tab/>
        </w:r>
        <w:r w:rsidR="002A7CA1">
          <w:rPr>
            <w:webHidden/>
          </w:rPr>
          <w:fldChar w:fldCharType="begin"/>
        </w:r>
        <w:r w:rsidR="002A7CA1">
          <w:rPr>
            <w:webHidden/>
          </w:rPr>
          <w:instrText xml:space="preserve"> PAGEREF _Toc209039000 \h </w:instrText>
        </w:r>
        <w:r w:rsidR="002A7CA1">
          <w:rPr>
            <w:webHidden/>
          </w:rPr>
        </w:r>
        <w:r w:rsidR="002A7CA1">
          <w:rPr>
            <w:webHidden/>
          </w:rPr>
          <w:fldChar w:fldCharType="separate"/>
        </w:r>
        <w:r w:rsidR="002A7CA1">
          <w:rPr>
            <w:webHidden/>
          </w:rPr>
          <w:t>V</w:t>
        </w:r>
        <w:r w:rsidR="002A7CA1">
          <w:rPr>
            <w:webHidden/>
          </w:rPr>
          <w:fldChar w:fldCharType="end"/>
        </w:r>
      </w:hyperlink>
    </w:p>
    <w:p w14:paraId="5911BDB9" w14:textId="677D7CE0" w:rsidR="002A7CA1" w:rsidRDefault="002A7CA1">
      <w:pPr>
        <w:pStyle w:val="TOC1"/>
        <w:rPr>
          <w:rFonts w:asciiTheme="minorHAnsi" w:eastAsiaTheme="minorEastAsia" w:hAnsiTheme="minorHAnsi" w:cstheme="minorBidi"/>
          <w:kern w:val="2"/>
          <w14:ligatures w14:val="standardContextual"/>
        </w:rPr>
      </w:pPr>
      <w:hyperlink w:anchor="_Toc209039001" w:history="1">
        <w:r w:rsidRPr="000A6CF0">
          <w:rPr>
            <w:rStyle w:val="Hyperlink"/>
          </w:rPr>
          <w:t>TÓM TẮT NỘI DUNG ĐỒ ÁN TỐT NGHIỆP</w:t>
        </w:r>
        <w:r>
          <w:rPr>
            <w:webHidden/>
          </w:rPr>
          <w:tab/>
        </w:r>
        <w:r>
          <w:rPr>
            <w:webHidden/>
          </w:rPr>
          <w:fldChar w:fldCharType="begin"/>
        </w:r>
        <w:r>
          <w:rPr>
            <w:webHidden/>
          </w:rPr>
          <w:instrText xml:space="preserve"> PAGEREF _Toc209039001 \h </w:instrText>
        </w:r>
        <w:r>
          <w:rPr>
            <w:webHidden/>
          </w:rPr>
        </w:r>
        <w:r>
          <w:rPr>
            <w:webHidden/>
          </w:rPr>
          <w:fldChar w:fldCharType="separate"/>
        </w:r>
        <w:r>
          <w:rPr>
            <w:webHidden/>
          </w:rPr>
          <w:t>VI</w:t>
        </w:r>
        <w:r>
          <w:rPr>
            <w:webHidden/>
          </w:rPr>
          <w:fldChar w:fldCharType="end"/>
        </w:r>
      </w:hyperlink>
    </w:p>
    <w:p w14:paraId="18A83A7A" w14:textId="78F18336" w:rsidR="002A7CA1" w:rsidRDefault="002A7CA1">
      <w:pPr>
        <w:pStyle w:val="TOC1"/>
        <w:rPr>
          <w:rFonts w:asciiTheme="minorHAnsi" w:eastAsiaTheme="minorEastAsia" w:hAnsiTheme="minorHAnsi" w:cstheme="minorBidi"/>
          <w:kern w:val="2"/>
          <w14:ligatures w14:val="standardContextual"/>
        </w:rPr>
      </w:pPr>
      <w:hyperlink w:anchor="_Toc209039002" w:history="1">
        <w:r w:rsidRPr="000A6CF0">
          <w:rPr>
            <w:rStyle w:val="Hyperlink"/>
          </w:rPr>
          <w:t>DANH MỤC CÁC HÌNH VẼ</w:t>
        </w:r>
        <w:r>
          <w:rPr>
            <w:webHidden/>
          </w:rPr>
          <w:tab/>
        </w:r>
        <w:r>
          <w:rPr>
            <w:webHidden/>
          </w:rPr>
          <w:fldChar w:fldCharType="begin"/>
        </w:r>
        <w:r>
          <w:rPr>
            <w:webHidden/>
          </w:rPr>
          <w:instrText xml:space="preserve"> PAGEREF _Toc209039002 \h </w:instrText>
        </w:r>
        <w:r>
          <w:rPr>
            <w:webHidden/>
          </w:rPr>
        </w:r>
        <w:r>
          <w:rPr>
            <w:webHidden/>
          </w:rPr>
          <w:fldChar w:fldCharType="separate"/>
        </w:r>
        <w:r>
          <w:rPr>
            <w:webHidden/>
          </w:rPr>
          <w:t>VII</w:t>
        </w:r>
        <w:r>
          <w:rPr>
            <w:webHidden/>
          </w:rPr>
          <w:fldChar w:fldCharType="end"/>
        </w:r>
      </w:hyperlink>
    </w:p>
    <w:p w14:paraId="08D80CC0" w14:textId="4AD7827D" w:rsidR="002A7CA1" w:rsidRDefault="002A7CA1">
      <w:pPr>
        <w:pStyle w:val="TOC1"/>
        <w:rPr>
          <w:rFonts w:asciiTheme="minorHAnsi" w:eastAsiaTheme="minorEastAsia" w:hAnsiTheme="minorHAnsi" w:cstheme="minorBidi"/>
          <w:kern w:val="2"/>
          <w14:ligatures w14:val="standardContextual"/>
        </w:rPr>
      </w:pPr>
      <w:hyperlink w:anchor="_Toc209039003" w:history="1">
        <w:r w:rsidRPr="000A6CF0">
          <w:rPr>
            <w:rStyle w:val="Hyperlink"/>
          </w:rPr>
          <w:t>DANH MỤC CÁC BẢNG BIỂU</w:t>
        </w:r>
        <w:r>
          <w:rPr>
            <w:webHidden/>
          </w:rPr>
          <w:tab/>
        </w:r>
        <w:r>
          <w:rPr>
            <w:webHidden/>
          </w:rPr>
          <w:fldChar w:fldCharType="begin"/>
        </w:r>
        <w:r>
          <w:rPr>
            <w:webHidden/>
          </w:rPr>
          <w:instrText xml:space="preserve"> PAGEREF _Toc209039003 \h </w:instrText>
        </w:r>
        <w:r>
          <w:rPr>
            <w:webHidden/>
          </w:rPr>
        </w:r>
        <w:r>
          <w:rPr>
            <w:webHidden/>
          </w:rPr>
          <w:fldChar w:fldCharType="separate"/>
        </w:r>
        <w:r>
          <w:rPr>
            <w:webHidden/>
          </w:rPr>
          <w:t>IX</w:t>
        </w:r>
        <w:r>
          <w:rPr>
            <w:webHidden/>
          </w:rPr>
          <w:fldChar w:fldCharType="end"/>
        </w:r>
      </w:hyperlink>
    </w:p>
    <w:p w14:paraId="636DDE97" w14:textId="77267CC1" w:rsidR="002A7CA1" w:rsidRDefault="002A7CA1">
      <w:pPr>
        <w:pStyle w:val="TOC1"/>
        <w:rPr>
          <w:rFonts w:asciiTheme="minorHAnsi" w:eastAsiaTheme="minorEastAsia" w:hAnsiTheme="minorHAnsi" w:cstheme="minorBidi"/>
          <w:kern w:val="2"/>
          <w14:ligatures w14:val="standardContextual"/>
        </w:rPr>
      </w:pPr>
      <w:hyperlink w:anchor="_Toc209039004" w:history="1">
        <w:r w:rsidRPr="000A6CF0">
          <w:rPr>
            <w:rStyle w:val="Hyperlink"/>
          </w:rPr>
          <w:t>MỞ ĐẦU</w:t>
        </w:r>
        <w:r>
          <w:rPr>
            <w:webHidden/>
          </w:rPr>
          <w:tab/>
        </w:r>
        <w:r>
          <w:rPr>
            <w:webHidden/>
          </w:rPr>
          <w:fldChar w:fldCharType="begin"/>
        </w:r>
        <w:r>
          <w:rPr>
            <w:webHidden/>
          </w:rPr>
          <w:instrText xml:space="preserve"> PAGEREF _Toc209039004 \h </w:instrText>
        </w:r>
        <w:r>
          <w:rPr>
            <w:webHidden/>
          </w:rPr>
        </w:r>
        <w:r>
          <w:rPr>
            <w:webHidden/>
          </w:rPr>
          <w:fldChar w:fldCharType="separate"/>
        </w:r>
        <w:r>
          <w:rPr>
            <w:webHidden/>
          </w:rPr>
          <w:t>1</w:t>
        </w:r>
        <w:r>
          <w:rPr>
            <w:webHidden/>
          </w:rPr>
          <w:fldChar w:fldCharType="end"/>
        </w:r>
      </w:hyperlink>
    </w:p>
    <w:p w14:paraId="09013395" w14:textId="6C0C758C" w:rsidR="002A7CA1" w:rsidRDefault="002A7CA1">
      <w:pPr>
        <w:pStyle w:val="TOC1"/>
        <w:rPr>
          <w:rFonts w:asciiTheme="minorHAnsi" w:eastAsiaTheme="minorEastAsia" w:hAnsiTheme="minorHAnsi" w:cstheme="minorBidi"/>
          <w:kern w:val="2"/>
          <w14:ligatures w14:val="standardContextual"/>
        </w:rPr>
      </w:pPr>
      <w:hyperlink w:anchor="_Toc209039005" w:history="1">
        <w:r w:rsidRPr="000A6CF0">
          <w:rPr>
            <w:rStyle w:val="Hyperlink"/>
            <w:lang w:val="vi-VN"/>
          </w:rPr>
          <w:t>CHƯƠNG 1.</w:t>
        </w:r>
        <w:r w:rsidRPr="000A6CF0">
          <w:rPr>
            <w:rStyle w:val="Hyperlink"/>
          </w:rPr>
          <w:t xml:space="preserve"> Cơ Sở lý thuyết</w:t>
        </w:r>
        <w:r>
          <w:rPr>
            <w:webHidden/>
          </w:rPr>
          <w:tab/>
        </w:r>
        <w:r>
          <w:rPr>
            <w:webHidden/>
          </w:rPr>
          <w:fldChar w:fldCharType="begin"/>
        </w:r>
        <w:r>
          <w:rPr>
            <w:webHidden/>
          </w:rPr>
          <w:instrText xml:space="preserve"> PAGEREF _Toc209039005 \h </w:instrText>
        </w:r>
        <w:r>
          <w:rPr>
            <w:webHidden/>
          </w:rPr>
        </w:r>
        <w:r>
          <w:rPr>
            <w:webHidden/>
          </w:rPr>
          <w:fldChar w:fldCharType="separate"/>
        </w:r>
        <w:r>
          <w:rPr>
            <w:webHidden/>
          </w:rPr>
          <w:t>4</w:t>
        </w:r>
        <w:r>
          <w:rPr>
            <w:webHidden/>
          </w:rPr>
          <w:fldChar w:fldCharType="end"/>
        </w:r>
      </w:hyperlink>
    </w:p>
    <w:p w14:paraId="0E247DC0" w14:textId="70B33CA3" w:rsidR="002A7CA1" w:rsidRDefault="002A7CA1">
      <w:pPr>
        <w:pStyle w:val="TOC2"/>
        <w:rPr>
          <w:rFonts w:asciiTheme="minorHAnsi" w:eastAsiaTheme="minorEastAsia" w:hAnsiTheme="minorHAnsi" w:cstheme="minorBidi"/>
          <w:noProof/>
          <w:kern w:val="2"/>
          <w14:ligatures w14:val="standardContextual"/>
        </w:rPr>
      </w:pPr>
      <w:hyperlink w:anchor="_Toc209039006" w:history="1">
        <w:r w:rsidRPr="000A6CF0">
          <w:rPr>
            <w:rStyle w:val="Hyperlink"/>
            <w:noProof/>
          </w:rPr>
          <w:t>1.1. Dart (ngôn ngữ lập trình)</w:t>
        </w:r>
        <w:r>
          <w:rPr>
            <w:noProof/>
            <w:webHidden/>
          </w:rPr>
          <w:tab/>
        </w:r>
        <w:r>
          <w:rPr>
            <w:noProof/>
            <w:webHidden/>
          </w:rPr>
          <w:fldChar w:fldCharType="begin"/>
        </w:r>
        <w:r>
          <w:rPr>
            <w:noProof/>
            <w:webHidden/>
          </w:rPr>
          <w:instrText xml:space="preserve"> PAGEREF _Toc209039006 \h </w:instrText>
        </w:r>
        <w:r>
          <w:rPr>
            <w:noProof/>
            <w:webHidden/>
          </w:rPr>
        </w:r>
        <w:r>
          <w:rPr>
            <w:noProof/>
            <w:webHidden/>
          </w:rPr>
          <w:fldChar w:fldCharType="separate"/>
        </w:r>
        <w:r>
          <w:rPr>
            <w:noProof/>
            <w:webHidden/>
          </w:rPr>
          <w:t>4</w:t>
        </w:r>
        <w:r>
          <w:rPr>
            <w:noProof/>
            <w:webHidden/>
          </w:rPr>
          <w:fldChar w:fldCharType="end"/>
        </w:r>
      </w:hyperlink>
    </w:p>
    <w:p w14:paraId="28F8DF15" w14:textId="6D1EF072"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07" w:history="1">
        <w:r w:rsidRPr="000A6CF0">
          <w:rPr>
            <w:rStyle w:val="Hyperlink"/>
            <w:noProof/>
          </w:rPr>
          <w:t>1.1.1. Dart là gì</w:t>
        </w:r>
        <w:r>
          <w:rPr>
            <w:noProof/>
            <w:webHidden/>
          </w:rPr>
          <w:tab/>
        </w:r>
        <w:r>
          <w:rPr>
            <w:noProof/>
            <w:webHidden/>
          </w:rPr>
          <w:fldChar w:fldCharType="begin"/>
        </w:r>
        <w:r>
          <w:rPr>
            <w:noProof/>
            <w:webHidden/>
          </w:rPr>
          <w:instrText xml:space="preserve"> PAGEREF _Toc209039007 \h </w:instrText>
        </w:r>
        <w:r>
          <w:rPr>
            <w:noProof/>
            <w:webHidden/>
          </w:rPr>
        </w:r>
        <w:r>
          <w:rPr>
            <w:noProof/>
            <w:webHidden/>
          </w:rPr>
          <w:fldChar w:fldCharType="separate"/>
        </w:r>
        <w:r>
          <w:rPr>
            <w:noProof/>
            <w:webHidden/>
          </w:rPr>
          <w:t>4</w:t>
        </w:r>
        <w:r>
          <w:rPr>
            <w:noProof/>
            <w:webHidden/>
          </w:rPr>
          <w:fldChar w:fldCharType="end"/>
        </w:r>
      </w:hyperlink>
    </w:p>
    <w:p w14:paraId="6E92E22C" w14:textId="58574531"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08" w:history="1">
        <w:r w:rsidRPr="000A6CF0">
          <w:rPr>
            <w:rStyle w:val="Hyperlink"/>
            <w:noProof/>
          </w:rPr>
          <w:t>1.1.2. Cấu trúc của Dart</w:t>
        </w:r>
        <w:r>
          <w:rPr>
            <w:noProof/>
            <w:webHidden/>
          </w:rPr>
          <w:tab/>
        </w:r>
        <w:r>
          <w:rPr>
            <w:noProof/>
            <w:webHidden/>
          </w:rPr>
          <w:fldChar w:fldCharType="begin"/>
        </w:r>
        <w:r>
          <w:rPr>
            <w:noProof/>
            <w:webHidden/>
          </w:rPr>
          <w:instrText xml:space="preserve"> PAGEREF _Toc209039008 \h </w:instrText>
        </w:r>
        <w:r>
          <w:rPr>
            <w:noProof/>
            <w:webHidden/>
          </w:rPr>
        </w:r>
        <w:r>
          <w:rPr>
            <w:noProof/>
            <w:webHidden/>
          </w:rPr>
          <w:fldChar w:fldCharType="separate"/>
        </w:r>
        <w:r>
          <w:rPr>
            <w:noProof/>
            <w:webHidden/>
          </w:rPr>
          <w:t>4</w:t>
        </w:r>
        <w:r>
          <w:rPr>
            <w:noProof/>
            <w:webHidden/>
          </w:rPr>
          <w:fldChar w:fldCharType="end"/>
        </w:r>
      </w:hyperlink>
    </w:p>
    <w:p w14:paraId="13FB9F02" w14:textId="2882E5A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09" w:history="1">
        <w:r w:rsidRPr="000A6CF0">
          <w:rPr>
            <w:rStyle w:val="Hyperlink"/>
            <w:noProof/>
          </w:rPr>
          <w:t>1.1.3. Đặc tính và ưu điểm của Dart</w:t>
        </w:r>
        <w:r>
          <w:rPr>
            <w:noProof/>
            <w:webHidden/>
          </w:rPr>
          <w:tab/>
        </w:r>
        <w:r>
          <w:rPr>
            <w:noProof/>
            <w:webHidden/>
          </w:rPr>
          <w:fldChar w:fldCharType="begin"/>
        </w:r>
        <w:r>
          <w:rPr>
            <w:noProof/>
            <w:webHidden/>
          </w:rPr>
          <w:instrText xml:space="preserve"> PAGEREF _Toc209039009 \h </w:instrText>
        </w:r>
        <w:r>
          <w:rPr>
            <w:noProof/>
            <w:webHidden/>
          </w:rPr>
        </w:r>
        <w:r>
          <w:rPr>
            <w:noProof/>
            <w:webHidden/>
          </w:rPr>
          <w:fldChar w:fldCharType="separate"/>
        </w:r>
        <w:r>
          <w:rPr>
            <w:noProof/>
            <w:webHidden/>
          </w:rPr>
          <w:t>5</w:t>
        </w:r>
        <w:r>
          <w:rPr>
            <w:noProof/>
            <w:webHidden/>
          </w:rPr>
          <w:fldChar w:fldCharType="end"/>
        </w:r>
      </w:hyperlink>
    </w:p>
    <w:p w14:paraId="370FCE4B" w14:textId="39B18ADC"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0" w:history="1">
        <w:r w:rsidRPr="000A6CF0">
          <w:rPr>
            <w:rStyle w:val="Hyperlink"/>
            <w:noProof/>
          </w:rPr>
          <w:t>1.1.4. Nhược điểm của dart</w:t>
        </w:r>
        <w:r>
          <w:rPr>
            <w:noProof/>
            <w:webHidden/>
          </w:rPr>
          <w:tab/>
        </w:r>
        <w:r>
          <w:rPr>
            <w:noProof/>
            <w:webHidden/>
          </w:rPr>
          <w:fldChar w:fldCharType="begin"/>
        </w:r>
        <w:r>
          <w:rPr>
            <w:noProof/>
            <w:webHidden/>
          </w:rPr>
          <w:instrText xml:space="preserve"> PAGEREF _Toc209039010 \h </w:instrText>
        </w:r>
        <w:r>
          <w:rPr>
            <w:noProof/>
            <w:webHidden/>
          </w:rPr>
        </w:r>
        <w:r>
          <w:rPr>
            <w:noProof/>
            <w:webHidden/>
          </w:rPr>
          <w:fldChar w:fldCharType="separate"/>
        </w:r>
        <w:r>
          <w:rPr>
            <w:noProof/>
            <w:webHidden/>
          </w:rPr>
          <w:t>6</w:t>
        </w:r>
        <w:r>
          <w:rPr>
            <w:noProof/>
            <w:webHidden/>
          </w:rPr>
          <w:fldChar w:fldCharType="end"/>
        </w:r>
      </w:hyperlink>
    </w:p>
    <w:p w14:paraId="7469E06B" w14:textId="76ABF3AF" w:rsidR="002A7CA1" w:rsidRDefault="002A7CA1">
      <w:pPr>
        <w:pStyle w:val="TOC2"/>
        <w:rPr>
          <w:rFonts w:asciiTheme="minorHAnsi" w:eastAsiaTheme="minorEastAsia" w:hAnsiTheme="minorHAnsi" w:cstheme="minorBidi"/>
          <w:noProof/>
          <w:kern w:val="2"/>
          <w14:ligatures w14:val="standardContextual"/>
        </w:rPr>
      </w:pPr>
      <w:hyperlink w:anchor="_Toc209039011" w:history="1">
        <w:r w:rsidRPr="000A6CF0">
          <w:rPr>
            <w:rStyle w:val="Hyperlink"/>
            <w:noProof/>
          </w:rPr>
          <w:t>1.2. Flutter (Framework)</w:t>
        </w:r>
        <w:r>
          <w:rPr>
            <w:noProof/>
            <w:webHidden/>
          </w:rPr>
          <w:tab/>
        </w:r>
        <w:r>
          <w:rPr>
            <w:noProof/>
            <w:webHidden/>
          </w:rPr>
          <w:fldChar w:fldCharType="begin"/>
        </w:r>
        <w:r>
          <w:rPr>
            <w:noProof/>
            <w:webHidden/>
          </w:rPr>
          <w:instrText xml:space="preserve"> PAGEREF _Toc209039011 \h </w:instrText>
        </w:r>
        <w:r>
          <w:rPr>
            <w:noProof/>
            <w:webHidden/>
          </w:rPr>
        </w:r>
        <w:r>
          <w:rPr>
            <w:noProof/>
            <w:webHidden/>
          </w:rPr>
          <w:fldChar w:fldCharType="separate"/>
        </w:r>
        <w:r>
          <w:rPr>
            <w:noProof/>
            <w:webHidden/>
          </w:rPr>
          <w:t>6</w:t>
        </w:r>
        <w:r>
          <w:rPr>
            <w:noProof/>
            <w:webHidden/>
          </w:rPr>
          <w:fldChar w:fldCharType="end"/>
        </w:r>
      </w:hyperlink>
    </w:p>
    <w:p w14:paraId="1CD36C86" w14:textId="52FB09AA"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2" w:history="1">
        <w:r w:rsidRPr="000A6CF0">
          <w:rPr>
            <w:rStyle w:val="Hyperlink"/>
            <w:noProof/>
          </w:rPr>
          <w:t>1.2.1. Flutter là gì ?</w:t>
        </w:r>
        <w:r>
          <w:rPr>
            <w:noProof/>
            <w:webHidden/>
          </w:rPr>
          <w:tab/>
        </w:r>
        <w:r>
          <w:rPr>
            <w:noProof/>
            <w:webHidden/>
          </w:rPr>
          <w:fldChar w:fldCharType="begin"/>
        </w:r>
        <w:r>
          <w:rPr>
            <w:noProof/>
            <w:webHidden/>
          </w:rPr>
          <w:instrText xml:space="preserve"> PAGEREF _Toc209039012 \h </w:instrText>
        </w:r>
        <w:r>
          <w:rPr>
            <w:noProof/>
            <w:webHidden/>
          </w:rPr>
        </w:r>
        <w:r>
          <w:rPr>
            <w:noProof/>
            <w:webHidden/>
          </w:rPr>
          <w:fldChar w:fldCharType="separate"/>
        </w:r>
        <w:r>
          <w:rPr>
            <w:noProof/>
            <w:webHidden/>
          </w:rPr>
          <w:t>6</w:t>
        </w:r>
        <w:r>
          <w:rPr>
            <w:noProof/>
            <w:webHidden/>
          </w:rPr>
          <w:fldChar w:fldCharType="end"/>
        </w:r>
      </w:hyperlink>
    </w:p>
    <w:p w14:paraId="75F709B2" w14:textId="230748B1"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3" w:history="1">
        <w:r w:rsidRPr="000A6CF0">
          <w:rPr>
            <w:rStyle w:val="Hyperlink"/>
            <w:noProof/>
          </w:rPr>
          <w:t>1.2.2. Tại sao lại là Flutter ?</w:t>
        </w:r>
        <w:r>
          <w:rPr>
            <w:noProof/>
            <w:webHidden/>
          </w:rPr>
          <w:tab/>
        </w:r>
        <w:r>
          <w:rPr>
            <w:noProof/>
            <w:webHidden/>
          </w:rPr>
          <w:fldChar w:fldCharType="begin"/>
        </w:r>
        <w:r>
          <w:rPr>
            <w:noProof/>
            <w:webHidden/>
          </w:rPr>
          <w:instrText xml:space="preserve"> PAGEREF _Toc209039013 \h </w:instrText>
        </w:r>
        <w:r>
          <w:rPr>
            <w:noProof/>
            <w:webHidden/>
          </w:rPr>
        </w:r>
        <w:r>
          <w:rPr>
            <w:noProof/>
            <w:webHidden/>
          </w:rPr>
          <w:fldChar w:fldCharType="separate"/>
        </w:r>
        <w:r>
          <w:rPr>
            <w:noProof/>
            <w:webHidden/>
          </w:rPr>
          <w:t>7</w:t>
        </w:r>
        <w:r>
          <w:rPr>
            <w:noProof/>
            <w:webHidden/>
          </w:rPr>
          <w:fldChar w:fldCharType="end"/>
        </w:r>
      </w:hyperlink>
    </w:p>
    <w:p w14:paraId="213BFAA3" w14:textId="73D8B986"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4" w:history="1">
        <w:r w:rsidRPr="000A6CF0">
          <w:rPr>
            <w:rStyle w:val="Hyperlink"/>
            <w:noProof/>
          </w:rPr>
          <w:t>1.2.3. Cấu trúc của một Project Flutter :</w:t>
        </w:r>
        <w:r>
          <w:rPr>
            <w:noProof/>
            <w:webHidden/>
          </w:rPr>
          <w:tab/>
        </w:r>
        <w:r>
          <w:rPr>
            <w:noProof/>
            <w:webHidden/>
          </w:rPr>
          <w:fldChar w:fldCharType="begin"/>
        </w:r>
        <w:r>
          <w:rPr>
            <w:noProof/>
            <w:webHidden/>
          </w:rPr>
          <w:instrText xml:space="preserve"> PAGEREF _Toc209039014 \h </w:instrText>
        </w:r>
        <w:r>
          <w:rPr>
            <w:noProof/>
            <w:webHidden/>
          </w:rPr>
        </w:r>
        <w:r>
          <w:rPr>
            <w:noProof/>
            <w:webHidden/>
          </w:rPr>
          <w:fldChar w:fldCharType="separate"/>
        </w:r>
        <w:r>
          <w:rPr>
            <w:noProof/>
            <w:webHidden/>
          </w:rPr>
          <w:t>7</w:t>
        </w:r>
        <w:r>
          <w:rPr>
            <w:noProof/>
            <w:webHidden/>
          </w:rPr>
          <w:fldChar w:fldCharType="end"/>
        </w:r>
      </w:hyperlink>
    </w:p>
    <w:p w14:paraId="150AF431" w14:textId="48287A1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5" w:history="1">
        <w:r w:rsidRPr="000A6CF0">
          <w:rPr>
            <w:rStyle w:val="Hyperlink"/>
            <w:noProof/>
          </w:rPr>
          <w:t>1.2.4. Ưu điểm của Flutter</w:t>
        </w:r>
        <w:r>
          <w:rPr>
            <w:noProof/>
            <w:webHidden/>
          </w:rPr>
          <w:tab/>
        </w:r>
        <w:r>
          <w:rPr>
            <w:noProof/>
            <w:webHidden/>
          </w:rPr>
          <w:fldChar w:fldCharType="begin"/>
        </w:r>
        <w:r>
          <w:rPr>
            <w:noProof/>
            <w:webHidden/>
          </w:rPr>
          <w:instrText xml:space="preserve"> PAGEREF _Toc209039015 \h </w:instrText>
        </w:r>
        <w:r>
          <w:rPr>
            <w:noProof/>
            <w:webHidden/>
          </w:rPr>
        </w:r>
        <w:r>
          <w:rPr>
            <w:noProof/>
            <w:webHidden/>
          </w:rPr>
          <w:fldChar w:fldCharType="separate"/>
        </w:r>
        <w:r>
          <w:rPr>
            <w:noProof/>
            <w:webHidden/>
          </w:rPr>
          <w:t>11</w:t>
        </w:r>
        <w:r>
          <w:rPr>
            <w:noProof/>
            <w:webHidden/>
          </w:rPr>
          <w:fldChar w:fldCharType="end"/>
        </w:r>
      </w:hyperlink>
    </w:p>
    <w:p w14:paraId="6046BF62" w14:textId="04E653A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6" w:history="1">
        <w:r w:rsidRPr="000A6CF0">
          <w:rPr>
            <w:rStyle w:val="Hyperlink"/>
            <w:noProof/>
          </w:rPr>
          <w:t>1.2.5. Nhược điểm của Flutter</w:t>
        </w:r>
        <w:r>
          <w:rPr>
            <w:noProof/>
            <w:webHidden/>
          </w:rPr>
          <w:tab/>
        </w:r>
        <w:r>
          <w:rPr>
            <w:noProof/>
            <w:webHidden/>
          </w:rPr>
          <w:fldChar w:fldCharType="begin"/>
        </w:r>
        <w:r>
          <w:rPr>
            <w:noProof/>
            <w:webHidden/>
          </w:rPr>
          <w:instrText xml:space="preserve"> PAGEREF _Toc209039016 \h </w:instrText>
        </w:r>
        <w:r>
          <w:rPr>
            <w:noProof/>
            <w:webHidden/>
          </w:rPr>
        </w:r>
        <w:r>
          <w:rPr>
            <w:noProof/>
            <w:webHidden/>
          </w:rPr>
          <w:fldChar w:fldCharType="separate"/>
        </w:r>
        <w:r>
          <w:rPr>
            <w:noProof/>
            <w:webHidden/>
          </w:rPr>
          <w:t>11</w:t>
        </w:r>
        <w:r>
          <w:rPr>
            <w:noProof/>
            <w:webHidden/>
          </w:rPr>
          <w:fldChar w:fldCharType="end"/>
        </w:r>
      </w:hyperlink>
    </w:p>
    <w:p w14:paraId="15290CAA" w14:textId="78381639" w:rsidR="002A7CA1" w:rsidRDefault="002A7CA1">
      <w:pPr>
        <w:pStyle w:val="TOC2"/>
        <w:rPr>
          <w:rFonts w:asciiTheme="minorHAnsi" w:eastAsiaTheme="minorEastAsia" w:hAnsiTheme="minorHAnsi" w:cstheme="minorBidi"/>
          <w:noProof/>
          <w:kern w:val="2"/>
          <w14:ligatures w14:val="standardContextual"/>
        </w:rPr>
      </w:pPr>
      <w:hyperlink w:anchor="_Toc209039017" w:history="1">
        <w:r w:rsidRPr="000A6CF0">
          <w:rPr>
            <w:rStyle w:val="Hyperlink"/>
            <w:noProof/>
          </w:rPr>
          <w:t>1.3. GetX</w:t>
        </w:r>
        <w:r>
          <w:rPr>
            <w:noProof/>
            <w:webHidden/>
          </w:rPr>
          <w:tab/>
        </w:r>
        <w:r>
          <w:rPr>
            <w:noProof/>
            <w:webHidden/>
          </w:rPr>
          <w:fldChar w:fldCharType="begin"/>
        </w:r>
        <w:r>
          <w:rPr>
            <w:noProof/>
            <w:webHidden/>
          </w:rPr>
          <w:instrText xml:space="preserve"> PAGEREF _Toc209039017 \h </w:instrText>
        </w:r>
        <w:r>
          <w:rPr>
            <w:noProof/>
            <w:webHidden/>
          </w:rPr>
        </w:r>
        <w:r>
          <w:rPr>
            <w:noProof/>
            <w:webHidden/>
          </w:rPr>
          <w:fldChar w:fldCharType="separate"/>
        </w:r>
        <w:r>
          <w:rPr>
            <w:noProof/>
            <w:webHidden/>
          </w:rPr>
          <w:t>12</w:t>
        </w:r>
        <w:r>
          <w:rPr>
            <w:noProof/>
            <w:webHidden/>
          </w:rPr>
          <w:fldChar w:fldCharType="end"/>
        </w:r>
      </w:hyperlink>
    </w:p>
    <w:p w14:paraId="62D7851C" w14:textId="5AD9C77D"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8" w:history="1">
        <w:r w:rsidRPr="000A6CF0">
          <w:rPr>
            <w:rStyle w:val="Hyperlink"/>
            <w:noProof/>
          </w:rPr>
          <w:t>1.3.1. GetX là gì ?</w:t>
        </w:r>
        <w:r>
          <w:rPr>
            <w:noProof/>
            <w:webHidden/>
          </w:rPr>
          <w:tab/>
        </w:r>
        <w:r>
          <w:rPr>
            <w:noProof/>
            <w:webHidden/>
          </w:rPr>
          <w:fldChar w:fldCharType="begin"/>
        </w:r>
        <w:r>
          <w:rPr>
            <w:noProof/>
            <w:webHidden/>
          </w:rPr>
          <w:instrText xml:space="preserve"> PAGEREF _Toc209039018 \h </w:instrText>
        </w:r>
        <w:r>
          <w:rPr>
            <w:noProof/>
            <w:webHidden/>
          </w:rPr>
        </w:r>
        <w:r>
          <w:rPr>
            <w:noProof/>
            <w:webHidden/>
          </w:rPr>
          <w:fldChar w:fldCharType="separate"/>
        </w:r>
        <w:r>
          <w:rPr>
            <w:noProof/>
            <w:webHidden/>
          </w:rPr>
          <w:t>12</w:t>
        </w:r>
        <w:r>
          <w:rPr>
            <w:noProof/>
            <w:webHidden/>
          </w:rPr>
          <w:fldChar w:fldCharType="end"/>
        </w:r>
      </w:hyperlink>
    </w:p>
    <w:p w14:paraId="011A7B96" w14:textId="05CC5372"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19" w:history="1">
        <w:r w:rsidRPr="000A6CF0">
          <w:rPr>
            <w:rStyle w:val="Hyperlink"/>
            <w:noProof/>
          </w:rPr>
          <w:t>1.3.2. GetX có cấu trúc như thế nào ?</w:t>
        </w:r>
        <w:r>
          <w:rPr>
            <w:noProof/>
            <w:webHidden/>
          </w:rPr>
          <w:tab/>
        </w:r>
        <w:r>
          <w:rPr>
            <w:noProof/>
            <w:webHidden/>
          </w:rPr>
          <w:fldChar w:fldCharType="begin"/>
        </w:r>
        <w:r>
          <w:rPr>
            <w:noProof/>
            <w:webHidden/>
          </w:rPr>
          <w:instrText xml:space="preserve"> PAGEREF _Toc209039019 \h </w:instrText>
        </w:r>
        <w:r>
          <w:rPr>
            <w:noProof/>
            <w:webHidden/>
          </w:rPr>
        </w:r>
        <w:r>
          <w:rPr>
            <w:noProof/>
            <w:webHidden/>
          </w:rPr>
          <w:fldChar w:fldCharType="separate"/>
        </w:r>
        <w:r>
          <w:rPr>
            <w:noProof/>
            <w:webHidden/>
          </w:rPr>
          <w:t>12</w:t>
        </w:r>
        <w:r>
          <w:rPr>
            <w:noProof/>
            <w:webHidden/>
          </w:rPr>
          <w:fldChar w:fldCharType="end"/>
        </w:r>
      </w:hyperlink>
    </w:p>
    <w:p w14:paraId="7003D8FE" w14:textId="788F9B69"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0" w:history="1">
        <w:r w:rsidRPr="000A6CF0">
          <w:rPr>
            <w:rStyle w:val="Hyperlink"/>
            <w:noProof/>
          </w:rPr>
          <w:t>1.3.3. Ưu điểm của GetX</w:t>
        </w:r>
        <w:r>
          <w:rPr>
            <w:noProof/>
            <w:webHidden/>
          </w:rPr>
          <w:tab/>
        </w:r>
        <w:r>
          <w:rPr>
            <w:noProof/>
            <w:webHidden/>
          </w:rPr>
          <w:fldChar w:fldCharType="begin"/>
        </w:r>
        <w:r>
          <w:rPr>
            <w:noProof/>
            <w:webHidden/>
          </w:rPr>
          <w:instrText xml:space="preserve"> PAGEREF _Toc209039020 \h </w:instrText>
        </w:r>
        <w:r>
          <w:rPr>
            <w:noProof/>
            <w:webHidden/>
          </w:rPr>
        </w:r>
        <w:r>
          <w:rPr>
            <w:noProof/>
            <w:webHidden/>
          </w:rPr>
          <w:fldChar w:fldCharType="separate"/>
        </w:r>
        <w:r>
          <w:rPr>
            <w:noProof/>
            <w:webHidden/>
          </w:rPr>
          <w:t>12</w:t>
        </w:r>
        <w:r>
          <w:rPr>
            <w:noProof/>
            <w:webHidden/>
          </w:rPr>
          <w:fldChar w:fldCharType="end"/>
        </w:r>
      </w:hyperlink>
    </w:p>
    <w:p w14:paraId="5EA88E9F" w14:textId="5EE8402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1" w:history="1">
        <w:r w:rsidRPr="000A6CF0">
          <w:rPr>
            <w:rStyle w:val="Hyperlink"/>
            <w:noProof/>
          </w:rPr>
          <w:t>1.3.4. Nhược điểm của GetX</w:t>
        </w:r>
        <w:r>
          <w:rPr>
            <w:noProof/>
            <w:webHidden/>
          </w:rPr>
          <w:tab/>
        </w:r>
        <w:r>
          <w:rPr>
            <w:noProof/>
            <w:webHidden/>
          </w:rPr>
          <w:fldChar w:fldCharType="begin"/>
        </w:r>
        <w:r>
          <w:rPr>
            <w:noProof/>
            <w:webHidden/>
          </w:rPr>
          <w:instrText xml:space="preserve"> PAGEREF _Toc209039021 \h </w:instrText>
        </w:r>
        <w:r>
          <w:rPr>
            <w:noProof/>
            <w:webHidden/>
          </w:rPr>
        </w:r>
        <w:r>
          <w:rPr>
            <w:noProof/>
            <w:webHidden/>
          </w:rPr>
          <w:fldChar w:fldCharType="separate"/>
        </w:r>
        <w:r>
          <w:rPr>
            <w:noProof/>
            <w:webHidden/>
          </w:rPr>
          <w:t>12</w:t>
        </w:r>
        <w:r>
          <w:rPr>
            <w:noProof/>
            <w:webHidden/>
          </w:rPr>
          <w:fldChar w:fldCharType="end"/>
        </w:r>
      </w:hyperlink>
    </w:p>
    <w:p w14:paraId="037442DB" w14:textId="3AC50114" w:rsidR="002A7CA1" w:rsidRDefault="002A7CA1">
      <w:pPr>
        <w:pStyle w:val="TOC2"/>
        <w:rPr>
          <w:rFonts w:asciiTheme="minorHAnsi" w:eastAsiaTheme="minorEastAsia" w:hAnsiTheme="minorHAnsi" w:cstheme="minorBidi"/>
          <w:noProof/>
          <w:kern w:val="2"/>
          <w14:ligatures w14:val="standardContextual"/>
        </w:rPr>
      </w:pPr>
      <w:hyperlink w:anchor="_Toc209039022" w:history="1">
        <w:r w:rsidRPr="000A6CF0">
          <w:rPr>
            <w:rStyle w:val="Hyperlink"/>
            <w:noProof/>
          </w:rPr>
          <w:t>1.4. JavaScript (Ngôn ngữ lập trình)</w:t>
        </w:r>
        <w:r>
          <w:rPr>
            <w:noProof/>
            <w:webHidden/>
          </w:rPr>
          <w:tab/>
        </w:r>
        <w:r>
          <w:rPr>
            <w:noProof/>
            <w:webHidden/>
          </w:rPr>
          <w:fldChar w:fldCharType="begin"/>
        </w:r>
        <w:r>
          <w:rPr>
            <w:noProof/>
            <w:webHidden/>
          </w:rPr>
          <w:instrText xml:space="preserve"> PAGEREF _Toc209039022 \h </w:instrText>
        </w:r>
        <w:r>
          <w:rPr>
            <w:noProof/>
            <w:webHidden/>
          </w:rPr>
        </w:r>
        <w:r>
          <w:rPr>
            <w:noProof/>
            <w:webHidden/>
          </w:rPr>
          <w:fldChar w:fldCharType="separate"/>
        </w:r>
        <w:r>
          <w:rPr>
            <w:noProof/>
            <w:webHidden/>
          </w:rPr>
          <w:t>13</w:t>
        </w:r>
        <w:r>
          <w:rPr>
            <w:noProof/>
            <w:webHidden/>
          </w:rPr>
          <w:fldChar w:fldCharType="end"/>
        </w:r>
      </w:hyperlink>
    </w:p>
    <w:p w14:paraId="1E357DEA" w14:textId="6B61850A"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3" w:history="1">
        <w:r w:rsidRPr="000A6CF0">
          <w:rPr>
            <w:rStyle w:val="Hyperlink"/>
            <w:noProof/>
          </w:rPr>
          <w:t>1.4.1. Khái niệm JavaScript</w:t>
        </w:r>
        <w:r>
          <w:rPr>
            <w:noProof/>
            <w:webHidden/>
          </w:rPr>
          <w:tab/>
        </w:r>
        <w:r>
          <w:rPr>
            <w:noProof/>
            <w:webHidden/>
          </w:rPr>
          <w:fldChar w:fldCharType="begin"/>
        </w:r>
        <w:r>
          <w:rPr>
            <w:noProof/>
            <w:webHidden/>
          </w:rPr>
          <w:instrText xml:space="preserve"> PAGEREF _Toc209039023 \h </w:instrText>
        </w:r>
        <w:r>
          <w:rPr>
            <w:noProof/>
            <w:webHidden/>
          </w:rPr>
        </w:r>
        <w:r>
          <w:rPr>
            <w:noProof/>
            <w:webHidden/>
          </w:rPr>
          <w:fldChar w:fldCharType="separate"/>
        </w:r>
        <w:r>
          <w:rPr>
            <w:noProof/>
            <w:webHidden/>
          </w:rPr>
          <w:t>13</w:t>
        </w:r>
        <w:r>
          <w:rPr>
            <w:noProof/>
            <w:webHidden/>
          </w:rPr>
          <w:fldChar w:fldCharType="end"/>
        </w:r>
      </w:hyperlink>
    </w:p>
    <w:p w14:paraId="052C2FE3" w14:textId="35AE2BB0"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4" w:history="1">
        <w:r w:rsidRPr="000A6CF0">
          <w:rPr>
            <w:rStyle w:val="Hyperlink"/>
            <w:noProof/>
          </w:rPr>
          <w:t>1.4.2. Cấu trúc ngôn ngữ</w:t>
        </w:r>
        <w:r>
          <w:rPr>
            <w:noProof/>
            <w:webHidden/>
          </w:rPr>
          <w:tab/>
        </w:r>
        <w:r>
          <w:rPr>
            <w:noProof/>
            <w:webHidden/>
          </w:rPr>
          <w:fldChar w:fldCharType="begin"/>
        </w:r>
        <w:r>
          <w:rPr>
            <w:noProof/>
            <w:webHidden/>
          </w:rPr>
          <w:instrText xml:space="preserve"> PAGEREF _Toc209039024 \h </w:instrText>
        </w:r>
        <w:r>
          <w:rPr>
            <w:noProof/>
            <w:webHidden/>
          </w:rPr>
        </w:r>
        <w:r>
          <w:rPr>
            <w:noProof/>
            <w:webHidden/>
          </w:rPr>
          <w:fldChar w:fldCharType="separate"/>
        </w:r>
        <w:r>
          <w:rPr>
            <w:noProof/>
            <w:webHidden/>
          </w:rPr>
          <w:t>13</w:t>
        </w:r>
        <w:r>
          <w:rPr>
            <w:noProof/>
            <w:webHidden/>
          </w:rPr>
          <w:fldChar w:fldCharType="end"/>
        </w:r>
      </w:hyperlink>
    </w:p>
    <w:p w14:paraId="0B35BB95" w14:textId="50D56B0B"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5" w:history="1">
        <w:r w:rsidRPr="000A6CF0">
          <w:rPr>
            <w:rStyle w:val="Hyperlink"/>
            <w:noProof/>
          </w:rPr>
          <w:t>1.4.3. Lập trình bất đồng bộ</w:t>
        </w:r>
        <w:r>
          <w:rPr>
            <w:noProof/>
            <w:webHidden/>
          </w:rPr>
          <w:tab/>
        </w:r>
        <w:r>
          <w:rPr>
            <w:noProof/>
            <w:webHidden/>
          </w:rPr>
          <w:fldChar w:fldCharType="begin"/>
        </w:r>
        <w:r>
          <w:rPr>
            <w:noProof/>
            <w:webHidden/>
          </w:rPr>
          <w:instrText xml:space="preserve"> PAGEREF _Toc209039025 \h </w:instrText>
        </w:r>
        <w:r>
          <w:rPr>
            <w:noProof/>
            <w:webHidden/>
          </w:rPr>
        </w:r>
        <w:r>
          <w:rPr>
            <w:noProof/>
            <w:webHidden/>
          </w:rPr>
          <w:fldChar w:fldCharType="separate"/>
        </w:r>
        <w:r>
          <w:rPr>
            <w:noProof/>
            <w:webHidden/>
          </w:rPr>
          <w:t>14</w:t>
        </w:r>
        <w:r>
          <w:rPr>
            <w:noProof/>
            <w:webHidden/>
          </w:rPr>
          <w:fldChar w:fldCharType="end"/>
        </w:r>
      </w:hyperlink>
    </w:p>
    <w:p w14:paraId="276A0BBC" w14:textId="0519BE8C"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6" w:history="1">
        <w:r w:rsidRPr="000A6CF0">
          <w:rPr>
            <w:rStyle w:val="Hyperlink"/>
            <w:noProof/>
          </w:rPr>
          <w:t>1.4.4. Ưu điểm của JavaScript [5]</w:t>
        </w:r>
        <w:r>
          <w:rPr>
            <w:noProof/>
            <w:webHidden/>
          </w:rPr>
          <w:tab/>
        </w:r>
        <w:r>
          <w:rPr>
            <w:noProof/>
            <w:webHidden/>
          </w:rPr>
          <w:fldChar w:fldCharType="begin"/>
        </w:r>
        <w:r>
          <w:rPr>
            <w:noProof/>
            <w:webHidden/>
          </w:rPr>
          <w:instrText xml:space="preserve"> PAGEREF _Toc209039026 \h </w:instrText>
        </w:r>
        <w:r>
          <w:rPr>
            <w:noProof/>
            <w:webHidden/>
          </w:rPr>
        </w:r>
        <w:r>
          <w:rPr>
            <w:noProof/>
            <w:webHidden/>
          </w:rPr>
          <w:fldChar w:fldCharType="separate"/>
        </w:r>
        <w:r>
          <w:rPr>
            <w:noProof/>
            <w:webHidden/>
          </w:rPr>
          <w:t>14</w:t>
        </w:r>
        <w:r>
          <w:rPr>
            <w:noProof/>
            <w:webHidden/>
          </w:rPr>
          <w:fldChar w:fldCharType="end"/>
        </w:r>
      </w:hyperlink>
    </w:p>
    <w:p w14:paraId="2A510583" w14:textId="2108718D"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7" w:history="1">
        <w:r w:rsidRPr="000A6CF0">
          <w:rPr>
            <w:rStyle w:val="Hyperlink"/>
            <w:noProof/>
          </w:rPr>
          <w:t>1.4.5. Nhược điểm [5]</w:t>
        </w:r>
        <w:r>
          <w:rPr>
            <w:noProof/>
            <w:webHidden/>
          </w:rPr>
          <w:tab/>
        </w:r>
        <w:r>
          <w:rPr>
            <w:noProof/>
            <w:webHidden/>
          </w:rPr>
          <w:fldChar w:fldCharType="begin"/>
        </w:r>
        <w:r>
          <w:rPr>
            <w:noProof/>
            <w:webHidden/>
          </w:rPr>
          <w:instrText xml:space="preserve"> PAGEREF _Toc209039027 \h </w:instrText>
        </w:r>
        <w:r>
          <w:rPr>
            <w:noProof/>
            <w:webHidden/>
          </w:rPr>
        </w:r>
        <w:r>
          <w:rPr>
            <w:noProof/>
            <w:webHidden/>
          </w:rPr>
          <w:fldChar w:fldCharType="separate"/>
        </w:r>
        <w:r>
          <w:rPr>
            <w:noProof/>
            <w:webHidden/>
          </w:rPr>
          <w:t>14</w:t>
        </w:r>
        <w:r>
          <w:rPr>
            <w:noProof/>
            <w:webHidden/>
          </w:rPr>
          <w:fldChar w:fldCharType="end"/>
        </w:r>
      </w:hyperlink>
    </w:p>
    <w:p w14:paraId="014D40BF" w14:textId="532A682A" w:rsidR="002A7CA1" w:rsidRDefault="002A7CA1">
      <w:pPr>
        <w:pStyle w:val="TOC2"/>
        <w:rPr>
          <w:rFonts w:asciiTheme="minorHAnsi" w:eastAsiaTheme="minorEastAsia" w:hAnsiTheme="minorHAnsi" w:cstheme="minorBidi"/>
          <w:noProof/>
          <w:kern w:val="2"/>
          <w14:ligatures w14:val="standardContextual"/>
        </w:rPr>
      </w:pPr>
      <w:hyperlink w:anchor="_Toc209039028" w:history="1">
        <w:r w:rsidRPr="000A6CF0">
          <w:rPr>
            <w:rStyle w:val="Hyperlink"/>
            <w:noProof/>
          </w:rPr>
          <w:t>1.5. NodeJS (Nền tảng thực thi JavaScript trên server)</w:t>
        </w:r>
        <w:r>
          <w:rPr>
            <w:noProof/>
            <w:webHidden/>
          </w:rPr>
          <w:tab/>
        </w:r>
        <w:r>
          <w:rPr>
            <w:noProof/>
            <w:webHidden/>
          </w:rPr>
          <w:fldChar w:fldCharType="begin"/>
        </w:r>
        <w:r>
          <w:rPr>
            <w:noProof/>
            <w:webHidden/>
          </w:rPr>
          <w:instrText xml:space="preserve"> PAGEREF _Toc209039028 \h </w:instrText>
        </w:r>
        <w:r>
          <w:rPr>
            <w:noProof/>
            <w:webHidden/>
          </w:rPr>
        </w:r>
        <w:r>
          <w:rPr>
            <w:noProof/>
            <w:webHidden/>
          </w:rPr>
          <w:fldChar w:fldCharType="separate"/>
        </w:r>
        <w:r>
          <w:rPr>
            <w:noProof/>
            <w:webHidden/>
          </w:rPr>
          <w:t>14</w:t>
        </w:r>
        <w:r>
          <w:rPr>
            <w:noProof/>
            <w:webHidden/>
          </w:rPr>
          <w:fldChar w:fldCharType="end"/>
        </w:r>
      </w:hyperlink>
    </w:p>
    <w:p w14:paraId="0BB97DD0" w14:textId="2A962F22"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29" w:history="1">
        <w:r w:rsidRPr="000A6CF0">
          <w:rPr>
            <w:rStyle w:val="Hyperlink"/>
            <w:noProof/>
          </w:rPr>
          <w:t>1.5.1. NodeJS là gì?</w:t>
        </w:r>
        <w:r>
          <w:rPr>
            <w:noProof/>
            <w:webHidden/>
          </w:rPr>
          <w:tab/>
        </w:r>
        <w:r>
          <w:rPr>
            <w:noProof/>
            <w:webHidden/>
          </w:rPr>
          <w:fldChar w:fldCharType="begin"/>
        </w:r>
        <w:r>
          <w:rPr>
            <w:noProof/>
            <w:webHidden/>
          </w:rPr>
          <w:instrText xml:space="preserve"> PAGEREF _Toc209039029 \h </w:instrText>
        </w:r>
        <w:r>
          <w:rPr>
            <w:noProof/>
            <w:webHidden/>
          </w:rPr>
        </w:r>
        <w:r>
          <w:rPr>
            <w:noProof/>
            <w:webHidden/>
          </w:rPr>
          <w:fldChar w:fldCharType="separate"/>
        </w:r>
        <w:r>
          <w:rPr>
            <w:noProof/>
            <w:webHidden/>
          </w:rPr>
          <w:t>14</w:t>
        </w:r>
        <w:r>
          <w:rPr>
            <w:noProof/>
            <w:webHidden/>
          </w:rPr>
          <w:fldChar w:fldCharType="end"/>
        </w:r>
      </w:hyperlink>
    </w:p>
    <w:p w14:paraId="661C3E4C" w14:textId="00C76950"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0" w:history="1">
        <w:r w:rsidRPr="000A6CF0">
          <w:rPr>
            <w:rStyle w:val="Hyperlink"/>
            <w:noProof/>
          </w:rPr>
          <w:t>1.5.2. Kiến trúc NodeJS</w:t>
        </w:r>
        <w:r>
          <w:rPr>
            <w:noProof/>
            <w:webHidden/>
          </w:rPr>
          <w:tab/>
        </w:r>
        <w:r>
          <w:rPr>
            <w:noProof/>
            <w:webHidden/>
          </w:rPr>
          <w:fldChar w:fldCharType="begin"/>
        </w:r>
        <w:r>
          <w:rPr>
            <w:noProof/>
            <w:webHidden/>
          </w:rPr>
          <w:instrText xml:space="preserve"> PAGEREF _Toc209039030 \h </w:instrText>
        </w:r>
        <w:r>
          <w:rPr>
            <w:noProof/>
            <w:webHidden/>
          </w:rPr>
        </w:r>
        <w:r>
          <w:rPr>
            <w:noProof/>
            <w:webHidden/>
          </w:rPr>
          <w:fldChar w:fldCharType="separate"/>
        </w:r>
        <w:r>
          <w:rPr>
            <w:noProof/>
            <w:webHidden/>
          </w:rPr>
          <w:t>15</w:t>
        </w:r>
        <w:r>
          <w:rPr>
            <w:noProof/>
            <w:webHidden/>
          </w:rPr>
          <w:fldChar w:fldCharType="end"/>
        </w:r>
      </w:hyperlink>
    </w:p>
    <w:p w14:paraId="648ED59E" w14:textId="66F20C7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1" w:history="1">
        <w:r w:rsidRPr="000A6CF0">
          <w:rPr>
            <w:rStyle w:val="Hyperlink"/>
            <w:noProof/>
          </w:rPr>
          <w:t>1.5.3. Ưu điểm [6]</w:t>
        </w:r>
        <w:r>
          <w:rPr>
            <w:noProof/>
            <w:webHidden/>
          </w:rPr>
          <w:tab/>
        </w:r>
        <w:r>
          <w:rPr>
            <w:noProof/>
            <w:webHidden/>
          </w:rPr>
          <w:fldChar w:fldCharType="begin"/>
        </w:r>
        <w:r>
          <w:rPr>
            <w:noProof/>
            <w:webHidden/>
          </w:rPr>
          <w:instrText xml:space="preserve"> PAGEREF _Toc209039031 \h </w:instrText>
        </w:r>
        <w:r>
          <w:rPr>
            <w:noProof/>
            <w:webHidden/>
          </w:rPr>
        </w:r>
        <w:r>
          <w:rPr>
            <w:noProof/>
            <w:webHidden/>
          </w:rPr>
          <w:fldChar w:fldCharType="separate"/>
        </w:r>
        <w:r>
          <w:rPr>
            <w:noProof/>
            <w:webHidden/>
          </w:rPr>
          <w:t>15</w:t>
        </w:r>
        <w:r>
          <w:rPr>
            <w:noProof/>
            <w:webHidden/>
          </w:rPr>
          <w:fldChar w:fldCharType="end"/>
        </w:r>
      </w:hyperlink>
    </w:p>
    <w:p w14:paraId="56A5F520" w14:textId="5646D3F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2" w:history="1">
        <w:r w:rsidRPr="000A6CF0">
          <w:rPr>
            <w:rStyle w:val="Hyperlink"/>
            <w:noProof/>
          </w:rPr>
          <w:t>1.5.4. Nhược điểm [6] [7]</w:t>
        </w:r>
        <w:r>
          <w:rPr>
            <w:noProof/>
            <w:webHidden/>
          </w:rPr>
          <w:tab/>
        </w:r>
        <w:r>
          <w:rPr>
            <w:noProof/>
            <w:webHidden/>
          </w:rPr>
          <w:fldChar w:fldCharType="begin"/>
        </w:r>
        <w:r>
          <w:rPr>
            <w:noProof/>
            <w:webHidden/>
          </w:rPr>
          <w:instrText xml:space="preserve"> PAGEREF _Toc209039032 \h </w:instrText>
        </w:r>
        <w:r>
          <w:rPr>
            <w:noProof/>
            <w:webHidden/>
          </w:rPr>
        </w:r>
        <w:r>
          <w:rPr>
            <w:noProof/>
            <w:webHidden/>
          </w:rPr>
          <w:fldChar w:fldCharType="separate"/>
        </w:r>
        <w:r>
          <w:rPr>
            <w:noProof/>
            <w:webHidden/>
          </w:rPr>
          <w:t>15</w:t>
        </w:r>
        <w:r>
          <w:rPr>
            <w:noProof/>
            <w:webHidden/>
          </w:rPr>
          <w:fldChar w:fldCharType="end"/>
        </w:r>
      </w:hyperlink>
    </w:p>
    <w:p w14:paraId="37B9A797" w14:textId="3D127DCA" w:rsidR="002A7CA1" w:rsidRDefault="002A7CA1">
      <w:pPr>
        <w:pStyle w:val="TOC2"/>
        <w:rPr>
          <w:rFonts w:asciiTheme="minorHAnsi" w:eastAsiaTheme="minorEastAsia" w:hAnsiTheme="minorHAnsi" w:cstheme="minorBidi"/>
          <w:noProof/>
          <w:kern w:val="2"/>
          <w14:ligatures w14:val="standardContextual"/>
        </w:rPr>
      </w:pPr>
      <w:hyperlink w:anchor="_Toc209039033" w:history="1">
        <w:r w:rsidRPr="000A6CF0">
          <w:rPr>
            <w:rStyle w:val="Hyperlink"/>
            <w:noProof/>
          </w:rPr>
          <w:t>1.6. ExpressJS (Web Framework cho NodeJS)</w:t>
        </w:r>
        <w:r>
          <w:rPr>
            <w:noProof/>
            <w:webHidden/>
          </w:rPr>
          <w:tab/>
        </w:r>
        <w:r>
          <w:rPr>
            <w:noProof/>
            <w:webHidden/>
          </w:rPr>
          <w:fldChar w:fldCharType="begin"/>
        </w:r>
        <w:r>
          <w:rPr>
            <w:noProof/>
            <w:webHidden/>
          </w:rPr>
          <w:instrText xml:space="preserve"> PAGEREF _Toc209039033 \h </w:instrText>
        </w:r>
        <w:r>
          <w:rPr>
            <w:noProof/>
            <w:webHidden/>
          </w:rPr>
        </w:r>
        <w:r>
          <w:rPr>
            <w:noProof/>
            <w:webHidden/>
          </w:rPr>
          <w:fldChar w:fldCharType="separate"/>
        </w:r>
        <w:r>
          <w:rPr>
            <w:noProof/>
            <w:webHidden/>
          </w:rPr>
          <w:t>15</w:t>
        </w:r>
        <w:r>
          <w:rPr>
            <w:noProof/>
            <w:webHidden/>
          </w:rPr>
          <w:fldChar w:fldCharType="end"/>
        </w:r>
      </w:hyperlink>
    </w:p>
    <w:p w14:paraId="685F12F6" w14:textId="0968CAFE"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4" w:history="1">
        <w:r w:rsidRPr="000A6CF0">
          <w:rPr>
            <w:rStyle w:val="Hyperlink"/>
            <w:noProof/>
          </w:rPr>
          <w:t>1.6.1. Khái niệm</w:t>
        </w:r>
        <w:r>
          <w:rPr>
            <w:noProof/>
            <w:webHidden/>
          </w:rPr>
          <w:tab/>
        </w:r>
        <w:r>
          <w:rPr>
            <w:noProof/>
            <w:webHidden/>
          </w:rPr>
          <w:fldChar w:fldCharType="begin"/>
        </w:r>
        <w:r>
          <w:rPr>
            <w:noProof/>
            <w:webHidden/>
          </w:rPr>
          <w:instrText xml:space="preserve"> PAGEREF _Toc209039034 \h </w:instrText>
        </w:r>
        <w:r>
          <w:rPr>
            <w:noProof/>
            <w:webHidden/>
          </w:rPr>
        </w:r>
        <w:r>
          <w:rPr>
            <w:noProof/>
            <w:webHidden/>
          </w:rPr>
          <w:fldChar w:fldCharType="separate"/>
        </w:r>
        <w:r>
          <w:rPr>
            <w:noProof/>
            <w:webHidden/>
          </w:rPr>
          <w:t>15</w:t>
        </w:r>
        <w:r>
          <w:rPr>
            <w:noProof/>
            <w:webHidden/>
          </w:rPr>
          <w:fldChar w:fldCharType="end"/>
        </w:r>
      </w:hyperlink>
    </w:p>
    <w:p w14:paraId="22674FAB" w14:textId="0C4FD960"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5" w:history="1">
        <w:r w:rsidRPr="000A6CF0">
          <w:rPr>
            <w:rStyle w:val="Hyperlink"/>
            <w:noProof/>
          </w:rPr>
          <w:t>1.6.2. Tính năng chính</w:t>
        </w:r>
        <w:r>
          <w:rPr>
            <w:noProof/>
            <w:webHidden/>
          </w:rPr>
          <w:tab/>
        </w:r>
        <w:r>
          <w:rPr>
            <w:noProof/>
            <w:webHidden/>
          </w:rPr>
          <w:fldChar w:fldCharType="begin"/>
        </w:r>
        <w:r>
          <w:rPr>
            <w:noProof/>
            <w:webHidden/>
          </w:rPr>
          <w:instrText xml:space="preserve"> PAGEREF _Toc209039035 \h </w:instrText>
        </w:r>
        <w:r>
          <w:rPr>
            <w:noProof/>
            <w:webHidden/>
          </w:rPr>
        </w:r>
        <w:r>
          <w:rPr>
            <w:noProof/>
            <w:webHidden/>
          </w:rPr>
          <w:fldChar w:fldCharType="separate"/>
        </w:r>
        <w:r>
          <w:rPr>
            <w:noProof/>
            <w:webHidden/>
          </w:rPr>
          <w:t>16</w:t>
        </w:r>
        <w:r>
          <w:rPr>
            <w:noProof/>
            <w:webHidden/>
          </w:rPr>
          <w:fldChar w:fldCharType="end"/>
        </w:r>
      </w:hyperlink>
    </w:p>
    <w:p w14:paraId="706826F7" w14:textId="6F496921"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6" w:history="1">
        <w:r w:rsidRPr="000A6CF0">
          <w:rPr>
            <w:rStyle w:val="Hyperlink"/>
            <w:noProof/>
          </w:rPr>
          <w:t>1.6.3. Cấu trúc một ứng dụng ExpressJS</w:t>
        </w:r>
        <w:r>
          <w:rPr>
            <w:noProof/>
            <w:webHidden/>
          </w:rPr>
          <w:tab/>
        </w:r>
        <w:r>
          <w:rPr>
            <w:noProof/>
            <w:webHidden/>
          </w:rPr>
          <w:fldChar w:fldCharType="begin"/>
        </w:r>
        <w:r>
          <w:rPr>
            <w:noProof/>
            <w:webHidden/>
          </w:rPr>
          <w:instrText xml:space="preserve"> PAGEREF _Toc209039036 \h </w:instrText>
        </w:r>
        <w:r>
          <w:rPr>
            <w:noProof/>
            <w:webHidden/>
          </w:rPr>
        </w:r>
        <w:r>
          <w:rPr>
            <w:noProof/>
            <w:webHidden/>
          </w:rPr>
          <w:fldChar w:fldCharType="separate"/>
        </w:r>
        <w:r>
          <w:rPr>
            <w:noProof/>
            <w:webHidden/>
          </w:rPr>
          <w:t>16</w:t>
        </w:r>
        <w:r>
          <w:rPr>
            <w:noProof/>
            <w:webHidden/>
          </w:rPr>
          <w:fldChar w:fldCharType="end"/>
        </w:r>
      </w:hyperlink>
    </w:p>
    <w:p w14:paraId="66ABB562" w14:textId="43A43F1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7" w:history="1">
        <w:r w:rsidRPr="000A6CF0">
          <w:rPr>
            <w:rStyle w:val="Hyperlink"/>
            <w:noProof/>
          </w:rPr>
          <w:t>1.6.4. Middleware là gì?</w:t>
        </w:r>
        <w:r>
          <w:rPr>
            <w:noProof/>
            <w:webHidden/>
          </w:rPr>
          <w:tab/>
        </w:r>
        <w:r>
          <w:rPr>
            <w:noProof/>
            <w:webHidden/>
          </w:rPr>
          <w:fldChar w:fldCharType="begin"/>
        </w:r>
        <w:r>
          <w:rPr>
            <w:noProof/>
            <w:webHidden/>
          </w:rPr>
          <w:instrText xml:space="preserve"> PAGEREF _Toc209039037 \h </w:instrText>
        </w:r>
        <w:r>
          <w:rPr>
            <w:noProof/>
            <w:webHidden/>
          </w:rPr>
        </w:r>
        <w:r>
          <w:rPr>
            <w:noProof/>
            <w:webHidden/>
          </w:rPr>
          <w:fldChar w:fldCharType="separate"/>
        </w:r>
        <w:r>
          <w:rPr>
            <w:noProof/>
            <w:webHidden/>
          </w:rPr>
          <w:t>16</w:t>
        </w:r>
        <w:r>
          <w:rPr>
            <w:noProof/>
            <w:webHidden/>
          </w:rPr>
          <w:fldChar w:fldCharType="end"/>
        </w:r>
      </w:hyperlink>
    </w:p>
    <w:p w14:paraId="645A60C4" w14:textId="53DC3B3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8" w:history="1">
        <w:r w:rsidRPr="000A6CF0">
          <w:rPr>
            <w:rStyle w:val="Hyperlink"/>
            <w:noProof/>
          </w:rPr>
          <w:t>1.6.5. Ưu điểm [7]</w:t>
        </w:r>
        <w:r>
          <w:rPr>
            <w:noProof/>
            <w:webHidden/>
          </w:rPr>
          <w:tab/>
        </w:r>
        <w:r>
          <w:rPr>
            <w:noProof/>
            <w:webHidden/>
          </w:rPr>
          <w:fldChar w:fldCharType="begin"/>
        </w:r>
        <w:r>
          <w:rPr>
            <w:noProof/>
            <w:webHidden/>
          </w:rPr>
          <w:instrText xml:space="preserve"> PAGEREF _Toc209039038 \h </w:instrText>
        </w:r>
        <w:r>
          <w:rPr>
            <w:noProof/>
            <w:webHidden/>
          </w:rPr>
        </w:r>
        <w:r>
          <w:rPr>
            <w:noProof/>
            <w:webHidden/>
          </w:rPr>
          <w:fldChar w:fldCharType="separate"/>
        </w:r>
        <w:r>
          <w:rPr>
            <w:noProof/>
            <w:webHidden/>
          </w:rPr>
          <w:t>16</w:t>
        </w:r>
        <w:r>
          <w:rPr>
            <w:noProof/>
            <w:webHidden/>
          </w:rPr>
          <w:fldChar w:fldCharType="end"/>
        </w:r>
      </w:hyperlink>
    </w:p>
    <w:p w14:paraId="7A3F3C2E" w14:textId="0315185E"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39" w:history="1">
        <w:r w:rsidRPr="000A6CF0">
          <w:rPr>
            <w:rStyle w:val="Hyperlink"/>
            <w:noProof/>
          </w:rPr>
          <w:t>1.6.6. Nhược điểm [7]</w:t>
        </w:r>
        <w:r>
          <w:rPr>
            <w:noProof/>
            <w:webHidden/>
          </w:rPr>
          <w:tab/>
        </w:r>
        <w:r>
          <w:rPr>
            <w:noProof/>
            <w:webHidden/>
          </w:rPr>
          <w:fldChar w:fldCharType="begin"/>
        </w:r>
        <w:r>
          <w:rPr>
            <w:noProof/>
            <w:webHidden/>
          </w:rPr>
          <w:instrText xml:space="preserve"> PAGEREF _Toc209039039 \h </w:instrText>
        </w:r>
        <w:r>
          <w:rPr>
            <w:noProof/>
            <w:webHidden/>
          </w:rPr>
        </w:r>
        <w:r>
          <w:rPr>
            <w:noProof/>
            <w:webHidden/>
          </w:rPr>
          <w:fldChar w:fldCharType="separate"/>
        </w:r>
        <w:r>
          <w:rPr>
            <w:noProof/>
            <w:webHidden/>
          </w:rPr>
          <w:t>17</w:t>
        </w:r>
        <w:r>
          <w:rPr>
            <w:noProof/>
            <w:webHidden/>
          </w:rPr>
          <w:fldChar w:fldCharType="end"/>
        </w:r>
      </w:hyperlink>
    </w:p>
    <w:p w14:paraId="66F4B003" w14:textId="2D37B6AB" w:rsidR="002A7CA1" w:rsidRDefault="002A7CA1">
      <w:pPr>
        <w:pStyle w:val="TOC2"/>
        <w:rPr>
          <w:rFonts w:asciiTheme="minorHAnsi" w:eastAsiaTheme="minorEastAsia" w:hAnsiTheme="minorHAnsi" w:cstheme="minorBidi"/>
          <w:noProof/>
          <w:kern w:val="2"/>
          <w14:ligatures w14:val="standardContextual"/>
        </w:rPr>
      </w:pPr>
      <w:hyperlink w:anchor="_Toc209039040" w:history="1">
        <w:r w:rsidRPr="000A6CF0">
          <w:rPr>
            <w:rStyle w:val="Hyperlink"/>
            <w:noProof/>
          </w:rPr>
          <w:t>1.7. PostgreSQL</w:t>
        </w:r>
        <w:r>
          <w:rPr>
            <w:noProof/>
            <w:webHidden/>
          </w:rPr>
          <w:tab/>
        </w:r>
        <w:r>
          <w:rPr>
            <w:noProof/>
            <w:webHidden/>
          </w:rPr>
          <w:fldChar w:fldCharType="begin"/>
        </w:r>
        <w:r>
          <w:rPr>
            <w:noProof/>
            <w:webHidden/>
          </w:rPr>
          <w:instrText xml:space="preserve"> PAGEREF _Toc209039040 \h </w:instrText>
        </w:r>
        <w:r>
          <w:rPr>
            <w:noProof/>
            <w:webHidden/>
          </w:rPr>
        </w:r>
        <w:r>
          <w:rPr>
            <w:noProof/>
            <w:webHidden/>
          </w:rPr>
          <w:fldChar w:fldCharType="separate"/>
        </w:r>
        <w:r>
          <w:rPr>
            <w:noProof/>
            <w:webHidden/>
          </w:rPr>
          <w:t>17</w:t>
        </w:r>
        <w:r>
          <w:rPr>
            <w:noProof/>
            <w:webHidden/>
          </w:rPr>
          <w:fldChar w:fldCharType="end"/>
        </w:r>
      </w:hyperlink>
    </w:p>
    <w:p w14:paraId="5411544E" w14:textId="50229DFB"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41" w:history="1">
        <w:r w:rsidRPr="000A6CF0">
          <w:rPr>
            <w:rStyle w:val="Hyperlink"/>
            <w:noProof/>
          </w:rPr>
          <w:t>1.7.1. Tổng quan về PostgreSQL</w:t>
        </w:r>
        <w:r>
          <w:rPr>
            <w:noProof/>
            <w:webHidden/>
          </w:rPr>
          <w:tab/>
        </w:r>
        <w:r>
          <w:rPr>
            <w:noProof/>
            <w:webHidden/>
          </w:rPr>
          <w:fldChar w:fldCharType="begin"/>
        </w:r>
        <w:r>
          <w:rPr>
            <w:noProof/>
            <w:webHidden/>
          </w:rPr>
          <w:instrText xml:space="preserve"> PAGEREF _Toc209039041 \h </w:instrText>
        </w:r>
        <w:r>
          <w:rPr>
            <w:noProof/>
            <w:webHidden/>
          </w:rPr>
        </w:r>
        <w:r>
          <w:rPr>
            <w:noProof/>
            <w:webHidden/>
          </w:rPr>
          <w:fldChar w:fldCharType="separate"/>
        </w:r>
        <w:r>
          <w:rPr>
            <w:noProof/>
            <w:webHidden/>
          </w:rPr>
          <w:t>17</w:t>
        </w:r>
        <w:r>
          <w:rPr>
            <w:noProof/>
            <w:webHidden/>
          </w:rPr>
          <w:fldChar w:fldCharType="end"/>
        </w:r>
      </w:hyperlink>
    </w:p>
    <w:p w14:paraId="37DC1FC9" w14:textId="752D6964"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42" w:history="1">
        <w:r w:rsidRPr="000A6CF0">
          <w:rPr>
            <w:rStyle w:val="Hyperlink"/>
            <w:noProof/>
          </w:rPr>
          <w:t>1.7.2. Các tính năng nổi bật của PostgreSQL</w:t>
        </w:r>
        <w:r>
          <w:rPr>
            <w:noProof/>
            <w:webHidden/>
          </w:rPr>
          <w:tab/>
        </w:r>
        <w:r>
          <w:rPr>
            <w:noProof/>
            <w:webHidden/>
          </w:rPr>
          <w:fldChar w:fldCharType="begin"/>
        </w:r>
        <w:r>
          <w:rPr>
            <w:noProof/>
            <w:webHidden/>
          </w:rPr>
          <w:instrText xml:space="preserve"> PAGEREF _Toc209039042 \h </w:instrText>
        </w:r>
        <w:r>
          <w:rPr>
            <w:noProof/>
            <w:webHidden/>
          </w:rPr>
        </w:r>
        <w:r>
          <w:rPr>
            <w:noProof/>
            <w:webHidden/>
          </w:rPr>
          <w:fldChar w:fldCharType="separate"/>
        </w:r>
        <w:r>
          <w:rPr>
            <w:noProof/>
            <w:webHidden/>
          </w:rPr>
          <w:t>18</w:t>
        </w:r>
        <w:r>
          <w:rPr>
            <w:noProof/>
            <w:webHidden/>
          </w:rPr>
          <w:fldChar w:fldCharType="end"/>
        </w:r>
      </w:hyperlink>
    </w:p>
    <w:p w14:paraId="12BC27A2" w14:textId="26BD447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43" w:history="1">
        <w:r w:rsidRPr="000A6CF0">
          <w:rPr>
            <w:rStyle w:val="Hyperlink"/>
            <w:noProof/>
          </w:rPr>
          <w:t>1.7.3. Ưu điểm và hạn chế của PostgreSQL</w:t>
        </w:r>
        <w:r>
          <w:rPr>
            <w:noProof/>
            <w:webHidden/>
          </w:rPr>
          <w:tab/>
        </w:r>
        <w:r>
          <w:rPr>
            <w:noProof/>
            <w:webHidden/>
          </w:rPr>
          <w:fldChar w:fldCharType="begin"/>
        </w:r>
        <w:r>
          <w:rPr>
            <w:noProof/>
            <w:webHidden/>
          </w:rPr>
          <w:instrText xml:space="preserve"> PAGEREF _Toc209039043 \h </w:instrText>
        </w:r>
        <w:r>
          <w:rPr>
            <w:noProof/>
            <w:webHidden/>
          </w:rPr>
        </w:r>
        <w:r>
          <w:rPr>
            <w:noProof/>
            <w:webHidden/>
          </w:rPr>
          <w:fldChar w:fldCharType="separate"/>
        </w:r>
        <w:r>
          <w:rPr>
            <w:noProof/>
            <w:webHidden/>
          </w:rPr>
          <w:t>19</w:t>
        </w:r>
        <w:r>
          <w:rPr>
            <w:noProof/>
            <w:webHidden/>
          </w:rPr>
          <w:fldChar w:fldCharType="end"/>
        </w:r>
      </w:hyperlink>
    </w:p>
    <w:p w14:paraId="57491B83" w14:textId="6C274EA5" w:rsidR="002A7CA1" w:rsidRDefault="002A7CA1">
      <w:pPr>
        <w:pStyle w:val="TOC2"/>
        <w:rPr>
          <w:rFonts w:asciiTheme="minorHAnsi" w:eastAsiaTheme="minorEastAsia" w:hAnsiTheme="minorHAnsi" w:cstheme="minorBidi"/>
          <w:noProof/>
          <w:kern w:val="2"/>
          <w14:ligatures w14:val="standardContextual"/>
        </w:rPr>
      </w:pPr>
      <w:hyperlink w:anchor="_Toc209039044" w:history="1">
        <w:r w:rsidRPr="000A6CF0">
          <w:rPr>
            <w:rStyle w:val="Hyperlink"/>
            <w:noProof/>
          </w:rPr>
          <w:t>1.8. Kết chương</w:t>
        </w:r>
        <w:r>
          <w:rPr>
            <w:noProof/>
            <w:webHidden/>
          </w:rPr>
          <w:tab/>
        </w:r>
        <w:r>
          <w:rPr>
            <w:noProof/>
            <w:webHidden/>
          </w:rPr>
          <w:fldChar w:fldCharType="begin"/>
        </w:r>
        <w:r>
          <w:rPr>
            <w:noProof/>
            <w:webHidden/>
          </w:rPr>
          <w:instrText xml:space="preserve"> PAGEREF _Toc209039044 \h </w:instrText>
        </w:r>
        <w:r>
          <w:rPr>
            <w:noProof/>
            <w:webHidden/>
          </w:rPr>
        </w:r>
        <w:r>
          <w:rPr>
            <w:noProof/>
            <w:webHidden/>
          </w:rPr>
          <w:fldChar w:fldCharType="separate"/>
        </w:r>
        <w:r>
          <w:rPr>
            <w:noProof/>
            <w:webHidden/>
          </w:rPr>
          <w:t>19</w:t>
        </w:r>
        <w:r>
          <w:rPr>
            <w:noProof/>
            <w:webHidden/>
          </w:rPr>
          <w:fldChar w:fldCharType="end"/>
        </w:r>
      </w:hyperlink>
    </w:p>
    <w:p w14:paraId="2AB14A21" w14:textId="2982F729" w:rsidR="002A7CA1" w:rsidRDefault="002A7CA1">
      <w:pPr>
        <w:pStyle w:val="TOC1"/>
        <w:rPr>
          <w:rFonts w:asciiTheme="minorHAnsi" w:eastAsiaTheme="minorEastAsia" w:hAnsiTheme="minorHAnsi" w:cstheme="minorBidi"/>
          <w:kern w:val="2"/>
          <w14:ligatures w14:val="standardContextual"/>
        </w:rPr>
      </w:pPr>
      <w:hyperlink w:anchor="_Toc209039045" w:history="1">
        <w:r w:rsidRPr="000A6CF0">
          <w:rPr>
            <w:rStyle w:val="Hyperlink"/>
          </w:rPr>
          <w:t>CHƯƠNG 2. PHÂN TÍCH THIẾT KẾ HỆ THỐNG</w:t>
        </w:r>
        <w:r>
          <w:rPr>
            <w:webHidden/>
          </w:rPr>
          <w:tab/>
        </w:r>
        <w:r>
          <w:rPr>
            <w:webHidden/>
          </w:rPr>
          <w:fldChar w:fldCharType="begin"/>
        </w:r>
        <w:r>
          <w:rPr>
            <w:webHidden/>
          </w:rPr>
          <w:instrText xml:space="preserve"> PAGEREF _Toc209039045 \h </w:instrText>
        </w:r>
        <w:r>
          <w:rPr>
            <w:webHidden/>
          </w:rPr>
        </w:r>
        <w:r>
          <w:rPr>
            <w:webHidden/>
          </w:rPr>
          <w:fldChar w:fldCharType="separate"/>
        </w:r>
        <w:r>
          <w:rPr>
            <w:webHidden/>
          </w:rPr>
          <w:t>20</w:t>
        </w:r>
        <w:r>
          <w:rPr>
            <w:webHidden/>
          </w:rPr>
          <w:fldChar w:fldCharType="end"/>
        </w:r>
      </w:hyperlink>
    </w:p>
    <w:p w14:paraId="6E75B026" w14:textId="04942D98" w:rsidR="002A7CA1" w:rsidRDefault="002A7CA1">
      <w:pPr>
        <w:pStyle w:val="TOC2"/>
        <w:rPr>
          <w:rFonts w:asciiTheme="minorHAnsi" w:eastAsiaTheme="minorEastAsia" w:hAnsiTheme="minorHAnsi" w:cstheme="minorBidi"/>
          <w:noProof/>
          <w:kern w:val="2"/>
          <w14:ligatures w14:val="standardContextual"/>
        </w:rPr>
      </w:pPr>
      <w:hyperlink w:anchor="_Toc209039046" w:history="1">
        <w:r w:rsidRPr="000A6CF0">
          <w:rPr>
            <w:rStyle w:val="Hyperlink"/>
            <w:noProof/>
          </w:rPr>
          <w:t>2.1. Mô tả chung bài toán</w:t>
        </w:r>
        <w:r>
          <w:rPr>
            <w:noProof/>
            <w:webHidden/>
          </w:rPr>
          <w:tab/>
        </w:r>
        <w:r>
          <w:rPr>
            <w:noProof/>
            <w:webHidden/>
          </w:rPr>
          <w:fldChar w:fldCharType="begin"/>
        </w:r>
        <w:r>
          <w:rPr>
            <w:noProof/>
            <w:webHidden/>
          </w:rPr>
          <w:instrText xml:space="preserve"> PAGEREF _Toc209039046 \h </w:instrText>
        </w:r>
        <w:r>
          <w:rPr>
            <w:noProof/>
            <w:webHidden/>
          </w:rPr>
        </w:r>
        <w:r>
          <w:rPr>
            <w:noProof/>
            <w:webHidden/>
          </w:rPr>
          <w:fldChar w:fldCharType="separate"/>
        </w:r>
        <w:r>
          <w:rPr>
            <w:noProof/>
            <w:webHidden/>
          </w:rPr>
          <w:t>20</w:t>
        </w:r>
        <w:r>
          <w:rPr>
            <w:noProof/>
            <w:webHidden/>
          </w:rPr>
          <w:fldChar w:fldCharType="end"/>
        </w:r>
      </w:hyperlink>
    </w:p>
    <w:p w14:paraId="33F38BAE" w14:textId="1A82F938" w:rsidR="002A7CA1" w:rsidRDefault="002A7CA1">
      <w:pPr>
        <w:pStyle w:val="TOC2"/>
        <w:rPr>
          <w:rFonts w:asciiTheme="minorHAnsi" w:eastAsiaTheme="minorEastAsia" w:hAnsiTheme="minorHAnsi" w:cstheme="minorBidi"/>
          <w:noProof/>
          <w:kern w:val="2"/>
          <w14:ligatures w14:val="standardContextual"/>
        </w:rPr>
      </w:pPr>
      <w:hyperlink w:anchor="_Toc209039047" w:history="1">
        <w:r w:rsidRPr="000A6CF0">
          <w:rPr>
            <w:rStyle w:val="Hyperlink"/>
            <w:noProof/>
            <w:lang w:val="vi-VN"/>
          </w:rPr>
          <w:t>2.2. Quy trình hiện tại của nhà ăn</w:t>
        </w:r>
        <w:r>
          <w:rPr>
            <w:noProof/>
            <w:webHidden/>
          </w:rPr>
          <w:tab/>
        </w:r>
        <w:r>
          <w:rPr>
            <w:noProof/>
            <w:webHidden/>
          </w:rPr>
          <w:fldChar w:fldCharType="begin"/>
        </w:r>
        <w:r>
          <w:rPr>
            <w:noProof/>
            <w:webHidden/>
          </w:rPr>
          <w:instrText xml:space="preserve"> PAGEREF _Toc209039047 \h </w:instrText>
        </w:r>
        <w:r>
          <w:rPr>
            <w:noProof/>
            <w:webHidden/>
          </w:rPr>
        </w:r>
        <w:r>
          <w:rPr>
            <w:noProof/>
            <w:webHidden/>
          </w:rPr>
          <w:fldChar w:fldCharType="separate"/>
        </w:r>
        <w:r>
          <w:rPr>
            <w:noProof/>
            <w:webHidden/>
          </w:rPr>
          <w:t>20</w:t>
        </w:r>
        <w:r>
          <w:rPr>
            <w:noProof/>
            <w:webHidden/>
          </w:rPr>
          <w:fldChar w:fldCharType="end"/>
        </w:r>
      </w:hyperlink>
    </w:p>
    <w:p w14:paraId="21425F04" w14:textId="54373C9D"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48" w:history="1">
        <w:r w:rsidRPr="000A6CF0">
          <w:rPr>
            <w:rStyle w:val="Hyperlink"/>
            <w:noProof/>
          </w:rPr>
          <w:t>2.2.1. Hoạt động hàng ngày:</w:t>
        </w:r>
        <w:r>
          <w:rPr>
            <w:noProof/>
            <w:webHidden/>
          </w:rPr>
          <w:tab/>
        </w:r>
        <w:r>
          <w:rPr>
            <w:noProof/>
            <w:webHidden/>
          </w:rPr>
          <w:fldChar w:fldCharType="begin"/>
        </w:r>
        <w:r>
          <w:rPr>
            <w:noProof/>
            <w:webHidden/>
          </w:rPr>
          <w:instrText xml:space="preserve"> PAGEREF _Toc209039048 \h </w:instrText>
        </w:r>
        <w:r>
          <w:rPr>
            <w:noProof/>
            <w:webHidden/>
          </w:rPr>
        </w:r>
        <w:r>
          <w:rPr>
            <w:noProof/>
            <w:webHidden/>
          </w:rPr>
          <w:fldChar w:fldCharType="separate"/>
        </w:r>
        <w:r>
          <w:rPr>
            <w:noProof/>
            <w:webHidden/>
          </w:rPr>
          <w:t>20</w:t>
        </w:r>
        <w:r>
          <w:rPr>
            <w:noProof/>
            <w:webHidden/>
          </w:rPr>
          <w:fldChar w:fldCharType="end"/>
        </w:r>
      </w:hyperlink>
    </w:p>
    <w:p w14:paraId="0A43D6E7" w14:textId="0D391BEE"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49" w:history="1">
        <w:r w:rsidRPr="000A6CF0">
          <w:rPr>
            <w:rStyle w:val="Hyperlink"/>
            <w:noProof/>
          </w:rPr>
          <w:t>2.2.2. Quy trình đặt món:</w:t>
        </w:r>
        <w:r>
          <w:rPr>
            <w:noProof/>
            <w:webHidden/>
          </w:rPr>
          <w:tab/>
        </w:r>
        <w:r>
          <w:rPr>
            <w:noProof/>
            <w:webHidden/>
          </w:rPr>
          <w:fldChar w:fldCharType="begin"/>
        </w:r>
        <w:r>
          <w:rPr>
            <w:noProof/>
            <w:webHidden/>
          </w:rPr>
          <w:instrText xml:space="preserve"> PAGEREF _Toc209039049 \h </w:instrText>
        </w:r>
        <w:r>
          <w:rPr>
            <w:noProof/>
            <w:webHidden/>
          </w:rPr>
        </w:r>
        <w:r>
          <w:rPr>
            <w:noProof/>
            <w:webHidden/>
          </w:rPr>
          <w:fldChar w:fldCharType="separate"/>
        </w:r>
        <w:r>
          <w:rPr>
            <w:noProof/>
            <w:webHidden/>
          </w:rPr>
          <w:t>20</w:t>
        </w:r>
        <w:r>
          <w:rPr>
            <w:noProof/>
            <w:webHidden/>
          </w:rPr>
          <w:fldChar w:fldCharType="end"/>
        </w:r>
      </w:hyperlink>
    </w:p>
    <w:p w14:paraId="6798031A" w14:textId="331EE01E"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0" w:history="1">
        <w:r w:rsidRPr="000A6CF0">
          <w:rPr>
            <w:rStyle w:val="Hyperlink"/>
            <w:noProof/>
          </w:rPr>
          <w:t>2.2.3. Quy trình đặt bàn</w:t>
        </w:r>
        <w:r>
          <w:rPr>
            <w:noProof/>
            <w:webHidden/>
          </w:rPr>
          <w:tab/>
        </w:r>
        <w:r>
          <w:rPr>
            <w:noProof/>
            <w:webHidden/>
          </w:rPr>
          <w:fldChar w:fldCharType="begin"/>
        </w:r>
        <w:r>
          <w:rPr>
            <w:noProof/>
            <w:webHidden/>
          </w:rPr>
          <w:instrText xml:space="preserve"> PAGEREF _Toc209039050 \h </w:instrText>
        </w:r>
        <w:r>
          <w:rPr>
            <w:noProof/>
            <w:webHidden/>
          </w:rPr>
        </w:r>
        <w:r>
          <w:rPr>
            <w:noProof/>
            <w:webHidden/>
          </w:rPr>
          <w:fldChar w:fldCharType="separate"/>
        </w:r>
        <w:r>
          <w:rPr>
            <w:noProof/>
            <w:webHidden/>
          </w:rPr>
          <w:t>21</w:t>
        </w:r>
        <w:r>
          <w:rPr>
            <w:noProof/>
            <w:webHidden/>
          </w:rPr>
          <w:fldChar w:fldCharType="end"/>
        </w:r>
      </w:hyperlink>
    </w:p>
    <w:p w14:paraId="4DBBFC92" w14:textId="6A0DDB48"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1" w:history="1">
        <w:r w:rsidRPr="000A6CF0">
          <w:rPr>
            <w:rStyle w:val="Hyperlink"/>
            <w:noProof/>
          </w:rPr>
          <w:t>2.2.4. Khâu giao nhận:</w:t>
        </w:r>
        <w:r>
          <w:rPr>
            <w:noProof/>
            <w:webHidden/>
          </w:rPr>
          <w:tab/>
        </w:r>
        <w:r>
          <w:rPr>
            <w:noProof/>
            <w:webHidden/>
          </w:rPr>
          <w:fldChar w:fldCharType="begin"/>
        </w:r>
        <w:r>
          <w:rPr>
            <w:noProof/>
            <w:webHidden/>
          </w:rPr>
          <w:instrText xml:space="preserve"> PAGEREF _Toc209039051 \h </w:instrText>
        </w:r>
        <w:r>
          <w:rPr>
            <w:noProof/>
            <w:webHidden/>
          </w:rPr>
        </w:r>
        <w:r>
          <w:rPr>
            <w:noProof/>
            <w:webHidden/>
          </w:rPr>
          <w:fldChar w:fldCharType="separate"/>
        </w:r>
        <w:r>
          <w:rPr>
            <w:noProof/>
            <w:webHidden/>
          </w:rPr>
          <w:t>21</w:t>
        </w:r>
        <w:r>
          <w:rPr>
            <w:noProof/>
            <w:webHidden/>
          </w:rPr>
          <w:fldChar w:fldCharType="end"/>
        </w:r>
      </w:hyperlink>
    </w:p>
    <w:p w14:paraId="3FD55E1B" w14:textId="76A82222"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2" w:history="1">
        <w:r w:rsidRPr="000A6CF0">
          <w:rPr>
            <w:rStyle w:val="Hyperlink"/>
            <w:noProof/>
            <w:lang w:val="vi-VN"/>
          </w:rPr>
          <w:t>2.2.5. Lượng khách và hành vi</w:t>
        </w:r>
        <w:r>
          <w:rPr>
            <w:noProof/>
            <w:webHidden/>
          </w:rPr>
          <w:tab/>
        </w:r>
        <w:r>
          <w:rPr>
            <w:noProof/>
            <w:webHidden/>
          </w:rPr>
          <w:fldChar w:fldCharType="begin"/>
        </w:r>
        <w:r>
          <w:rPr>
            <w:noProof/>
            <w:webHidden/>
          </w:rPr>
          <w:instrText xml:space="preserve"> PAGEREF _Toc209039052 \h </w:instrText>
        </w:r>
        <w:r>
          <w:rPr>
            <w:noProof/>
            <w:webHidden/>
          </w:rPr>
        </w:r>
        <w:r>
          <w:rPr>
            <w:noProof/>
            <w:webHidden/>
          </w:rPr>
          <w:fldChar w:fldCharType="separate"/>
        </w:r>
        <w:r>
          <w:rPr>
            <w:noProof/>
            <w:webHidden/>
          </w:rPr>
          <w:t>21</w:t>
        </w:r>
        <w:r>
          <w:rPr>
            <w:noProof/>
            <w:webHidden/>
          </w:rPr>
          <w:fldChar w:fldCharType="end"/>
        </w:r>
      </w:hyperlink>
    </w:p>
    <w:p w14:paraId="77880F51" w14:textId="19DF7F78" w:rsidR="002A7CA1" w:rsidRDefault="002A7CA1">
      <w:pPr>
        <w:pStyle w:val="TOC2"/>
        <w:rPr>
          <w:rFonts w:asciiTheme="minorHAnsi" w:eastAsiaTheme="minorEastAsia" w:hAnsiTheme="minorHAnsi" w:cstheme="minorBidi"/>
          <w:noProof/>
          <w:kern w:val="2"/>
          <w14:ligatures w14:val="standardContextual"/>
        </w:rPr>
      </w:pPr>
      <w:hyperlink w:anchor="_Toc209039053" w:history="1">
        <w:r w:rsidRPr="000A6CF0">
          <w:rPr>
            <w:rStyle w:val="Hyperlink"/>
            <w:noProof/>
          </w:rPr>
          <w:t>2.3. Phân tích chức năng hệ thống</w:t>
        </w:r>
        <w:r>
          <w:rPr>
            <w:noProof/>
            <w:webHidden/>
          </w:rPr>
          <w:tab/>
        </w:r>
        <w:r>
          <w:rPr>
            <w:noProof/>
            <w:webHidden/>
          </w:rPr>
          <w:fldChar w:fldCharType="begin"/>
        </w:r>
        <w:r>
          <w:rPr>
            <w:noProof/>
            <w:webHidden/>
          </w:rPr>
          <w:instrText xml:space="preserve"> PAGEREF _Toc209039053 \h </w:instrText>
        </w:r>
        <w:r>
          <w:rPr>
            <w:noProof/>
            <w:webHidden/>
          </w:rPr>
        </w:r>
        <w:r>
          <w:rPr>
            <w:noProof/>
            <w:webHidden/>
          </w:rPr>
          <w:fldChar w:fldCharType="separate"/>
        </w:r>
        <w:r>
          <w:rPr>
            <w:noProof/>
            <w:webHidden/>
          </w:rPr>
          <w:t>21</w:t>
        </w:r>
        <w:r>
          <w:rPr>
            <w:noProof/>
            <w:webHidden/>
          </w:rPr>
          <w:fldChar w:fldCharType="end"/>
        </w:r>
      </w:hyperlink>
    </w:p>
    <w:p w14:paraId="39C08AA4" w14:textId="3C9BD986"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4" w:history="1">
        <w:r w:rsidRPr="000A6CF0">
          <w:rPr>
            <w:rStyle w:val="Hyperlink"/>
            <w:noProof/>
          </w:rPr>
          <w:t>2.3.1. Quản lý người dùng</w:t>
        </w:r>
        <w:r>
          <w:rPr>
            <w:noProof/>
            <w:webHidden/>
          </w:rPr>
          <w:tab/>
        </w:r>
        <w:r>
          <w:rPr>
            <w:noProof/>
            <w:webHidden/>
          </w:rPr>
          <w:fldChar w:fldCharType="begin"/>
        </w:r>
        <w:r>
          <w:rPr>
            <w:noProof/>
            <w:webHidden/>
          </w:rPr>
          <w:instrText xml:space="preserve"> PAGEREF _Toc209039054 \h </w:instrText>
        </w:r>
        <w:r>
          <w:rPr>
            <w:noProof/>
            <w:webHidden/>
          </w:rPr>
        </w:r>
        <w:r>
          <w:rPr>
            <w:noProof/>
            <w:webHidden/>
          </w:rPr>
          <w:fldChar w:fldCharType="separate"/>
        </w:r>
        <w:r>
          <w:rPr>
            <w:noProof/>
            <w:webHidden/>
          </w:rPr>
          <w:t>21</w:t>
        </w:r>
        <w:r>
          <w:rPr>
            <w:noProof/>
            <w:webHidden/>
          </w:rPr>
          <w:fldChar w:fldCharType="end"/>
        </w:r>
      </w:hyperlink>
    </w:p>
    <w:p w14:paraId="2A9384EE" w14:textId="50C160BF"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5" w:history="1">
        <w:r w:rsidRPr="000A6CF0">
          <w:rPr>
            <w:rStyle w:val="Hyperlink"/>
            <w:noProof/>
          </w:rPr>
          <w:t>2.3.2. Quản lý món ăn</w:t>
        </w:r>
        <w:r>
          <w:rPr>
            <w:noProof/>
            <w:webHidden/>
          </w:rPr>
          <w:tab/>
        </w:r>
        <w:r>
          <w:rPr>
            <w:noProof/>
            <w:webHidden/>
          </w:rPr>
          <w:fldChar w:fldCharType="begin"/>
        </w:r>
        <w:r>
          <w:rPr>
            <w:noProof/>
            <w:webHidden/>
          </w:rPr>
          <w:instrText xml:space="preserve"> PAGEREF _Toc209039055 \h </w:instrText>
        </w:r>
        <w:r>
          <w:rPr>
            <w:noProof/>
            <w:webHidden/>
          </w:rPr>
        </w:r>
        <w:r>
          <w:rPr>
            <w:noProof/>
            <w:webHidden/>
          </w:rPr>
          <w:fldChar w:fldCharType="separate"/>
        </w:r>
        <w:r>
          <w:rPr>
            <w:noProof/>
            <w:webHidden/>
          </w:rPr>
          <w:t>21</w:t>
        </w:r>
        <w:r>
          <w:rPr>
            <w:noProof/>
            <w:webHidden/>
          </w:rPr>
          <w:fldChar w:fldCharType="end"/>
        </w:r>
      </w:hyperlink>
    </w:p>
    <w:p w14:paraId="785F5FA5" w14:textId="0CCE7DA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6" w:history="1">
        <w:r w:rsidRPr="000A6CF0">
          <w:rPr>
            <w:rStyle w:val="Hyperlink"/>
            <w:noProof/>
          </w:rPr>
          <w:t>2.3.3. Quản lý danh mục món ăn</w:t>
        </w:r>
        <w:r>
          <w:rPr>
            <w:noProof/>
            <w:webHidden/>
          </w:rPr>
          <w:tab/>
        </w:r>
        <w:r>
          <w:rPr>
            <w:noProof/>
            <w:webHidden/>
          </w:rPr>
          <w:fldChar w:fldCharType="begin"/>
        </w:r>
        <w:r>
          <w:rPr>
            <w:noProof/>
            <w:webHidden/>
          </w:rPr>
          <w:instrText xml:space="preserve"> PAGEREF _Toc209039056 \h </w:instrText>
        </w:r>
        <w:r>
          <w:rPr>
            <w:noProof/>
            <w:webHidden/>
          </w:rPr>
        </w:r>
        <w:r>
          <w:rPr>
            <w:noProof/>
            <w:webHidden/>
          </w:rPr>
          <w:fldChar w:fldCharType="separate"/>
        </w:r>
        <w:r>
          <w:rPr>
            <w:noProof/>
            <w:webHidden/>
          </w:rPr>
          <w:t>21</w:t>
        </w:r>
        <w:r>
          <w:rPr>
            <w:noProof/>
            <w:webHidden/>
          </w:rPr>
          <w:fldChar w:fldCharType="end"/>
        </w:r>
      </w:hyperlink>
    </w:p>
    <w:p w14:paraId="7DE53E30" w14:textId="3BD2F3D4"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7" w:history="1">
        <w:r w:rsidRPr="000A6CF0">
          <w:rPr>
            <w:rStyle w:val="Hyperlink"/>
            <w:noProof/>
          </w:rPr>
          <w:t>2.3.4. Chatbot AI</w:t>
        </w:r>
        <w:r>
          <w:rPr>
            <w:noProof/>
            <w:webHidden/>
          </w:rPr>
          <w:tab/>
        </w:r>
        <w:r>
          <w:rPr>
            <w:noProof/>
            <w:webHidden/>
          </w:rPr>
          <w:fldChar w:fldCharType="begin"/>
        </w:r>
        <w:r>
          <w:rPr>
            <w:noProof/>
            <w:webHidden/>
          </w:rPr>
          <w:instrText xml:space="preserve"> PAGEREF _Toc209039057 \h </w:instrText>
        </w:r>
        <w:r>
          <w:rPr>
            <w:noProof/>
            <w:webHidden/>
          </w:rPr>
        </w:r>
        <w:r>
          <w:rPr>
            <w:noProof/>
            <w:webHidden/>
          </w:rPr>
          <w:fldChar w:fldCharType="separate"/>
        </w:r>
        <w:r>
          <w:rPr>
            <w:noProof/>
            <w:webHidden/>
          </w:rPr>
          <w:t>21</w:t>
        </w:r>
        <w:r>
          <w:rPr>
            <w:noProof/>
            <w:webHidden/>
          </w:rPr>
          <w:fldChar w:fldCharType="end"/>
        </w:r>
      </w:hyperlink>
    </w:p>
    <w:p w14:paraId="5E8FC460" w14:textId="00911576"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8" w:history="1">
        <w:r w:rsidRPr="000A6CF0">
          <w:rPr>
            <w:rStyle w:val="Hyperlink"/>
            <w:noProof/>
          </w:rPr>
          <w:t>2.3.5. Chức năng đặt món ăn</w:t>
        </w:r>
        <w:r>
          <w:rPr>
            <w:noProof/>
            <w:webHidden/>
          </w:rPr>
          <w:tab/>
        </w:r>
        <w:r>
          <w:rPr>
            <w:noProof/>
            <w:webHidden/>
          </w:rPr>
          <w:fldChar w:fldCharType="begin"/>
        </w:r>
        <w:r>
          <w:rPr>
            <w:noProof/>
            <w:webHidden/>
          </w:rPr>
          <w:instrText xml:space="preserve"> PAGEREF _Toc209039058 \h </w:instrText>
        </w:r>
        <w:r>
          <w:rPr>
            <w:noProof/>
            <w:webHidden/>
          </w:rPr>
        </w:r>
        <w:r>
          <w:rPr>
            <w:noProof/>
            <w:webHidden/>
          </w:rPr>
          <w:fldChar w:fldCharType="separate"/>
        </w:r>
        <w:r>
          <w:rPr>
            <w:noProof/>
            <w:webHidden/>
          </w:rPr>
          <w:t>21</w:t>
        </w:r>
        <w:r>
          <w:rPr>
            <w:noProof/>
            <w:webHidden/>
          </w:rPr>
          <w:fldChar w:fldCharType="end"/>
        </w:r>
      </w:hyperlink>
    </w:p>
    <w:p w14:paraId="4C6D8A57" w14:textId="4F87869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59" w:history="1">
        <w:r w:rsidRPr="000A6CF0">
          <w:rPr>
            <w:rStyle w:val="Hyperlink"/>
            <w:noProof/>
          </w:rPr>
          <w:t>2.3.6. Đặt bàn</w:t>
        </w:r>
        <w:r>
          <w:rPr>
            <w:noProof/>
            <w:webHidden/>
          </w:rPr>
          <w:tab/>
        </w:r>
        <w:r>
          <w:rPr>
            <w:noProof/>
            <w:webHidden/>
          </w:rPr>
          <w:fldChar w:fldCharType="begin"/>
        </w:r>
        <w:r>
          <w:rPr>
            <w:noProof/>
            <w:webHidden/>
          </w:rPr>
          <w:instrText xml:space="preserve"> PAGEREF _Toc209039059 \h </w:instrText>
        </w:r>
        <w:r>
          <w:rPr>
            <w:noProof/>
            <w:webHidden/>
          </w:rPr>
        </w:r>
        <w:r>
          <w:rPr>
            <w:noProof/>
            <w:webHidden/>
          </w:rPr>
          <w:fldChar w:fldCharType="separate"/>
        </w:r>
        <w:r>
          <w:rPr>
            <w:noProof/>
            <w:webHidden/>
          </w:rPr>
          <w:t>22</w:t>
        </w:r>
        <w:r>
          <w:rPr>
            <w:noProof/>
            <w:webHidden/>
          </w:rPr>
          <w:fldChar w:fldCharType="end"/>
        </w:r>
      </w:hyperlink>
    </w:p>
    <w:p w14:paraId="216101ED" w14:textId="570D3A07"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0" w:history="1">
        <w:r w:rsidRPr="000A6CF0">
          <w:rPr>
            <w:rStyle w:val="Hyperlink"/>
            <w:noProof/>
          </w:rPr>
          <w:t>2.3.7. Quản lý đơn hàng</w:t>
        </w:r>
        <w:r>
          <w:rPr>
            <w:noProof/>
            <w:webHidden/>
          </w:rPr>
          <w:tab/>
        </w:r>
        <w:r>
          <w:rPr>
            <w:noProof/>
            <w:webHidden/>
          </w:rPr>
          <w:fldChar w:fldCharType="begin"/>
        </w:r>
        <w:r>
          <w:rPr>
            <w:noProof/>
            <w:webHidden/>
          </w:rPr>
          <w:instrText xml:space="preserve"> PAGEREF _Toc209039060 \h </w:instrText>
        </w:r>
        <w:r>
          <w:rPr>
            <w:noProof/>
            <w:webHidden/>
          </w:rPr>
        </w:r>
        <w:r>
          <w:rPr>
            <w:noProof/>
            <w:webHidden/>
          </w:rPr>
          <w:fldChar w:fldCharType="separate"/>
        </w:r>
        <w:r>
          <w:rPr>
            <w:noProof/>
            <w:webHidden/>
          </w:rPr>
          <w:t>22</w:t>
        </w:r>
        <w:r>
          <w:rPr>
            <w:noProof/>
            <w:webHidden/>
          </w:rPr>
          <w:fldChar w:fldCharType="end"/>
        </w:r>
      </w:hyperlink>
    </w:p>
    <w:p w14:paraId="21939E2B" w14:textId="4D31F3F6"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1" w:history="1">
        <w:r w:rsidRPr="000A6CF0">
          <w:rPr>
            <w:rStyle w:val="Hyperlink"/>
            <w:noProof/>
          </w:rPr>
          <w:t>2.3.8. Giao dịch và thanh toán</w:t>
        </w:r>
        <w:r>
          <w:rPr>
            <w:noProof/>
            <w:webHidden/>
          </w:rPr>
          <w:tab/>
        </w:r>
        <w:r>
          <w:rPr>
            <w:noProof/>
            <w:webHidden/>
          </w:rPr>
          <w:fldChar w:fldCharType="begin"/>
        </w:r>
        <w:r>
          <w:rPr>
            <w:noProof/>
            <w:webHidden/>
          </w:rPr>
          <w:instrText xml:space="preserve"> PAGEREF _Toc209039061 \h </w:instrText>
        </w:r>
        <w:r>
          <w:rPr>
            <w:noProof/>
            <w:webHidden/>
          </w:rPr>
        </w:r>
        <w:r>
          <w:rPr>
            <w:noProof/>
            <w:webHidden/>
          </w:rPr>
          <w:fldChar w:fldCharType="separate"/>
        </w:r>
        <w:r>
          <w:rPr>
            <w:noProof/>
            <w:webHidden/>
          </w:rPr>
          <w:t>22</w:t>
        </w:r>
        <w:r>
          <w:rPr>
            <w:noProof/>
            <w:webHidden/>
          </w:rPr>
          <w:fldChar w:fldCharType="end"/>
        </w:r>
      </w:hyperlink>
    </w:p>
    <w:p w14:paraId="37278C85" w14:textId="473B5124"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2" w:history="1">
        <w:r w:rsidRPr="000A6CF0">
          <w:rPr>
            <w:rStyle w:val="Hyperlink"/>
            <w:noProof/>
          </w:rPr>
          <w:t>2.3.9. Theo dõi lịch sử hoạt động</w:t>
        </w:r>
        <w:r>
          <w:rPr>
            <w:noProof/>
            <w:webHidden/>
          </w:rPr>
          <w:tab/>
        </w:r>
        <w:r>
          <w:rPr>
            <w:noProof/>
            <w:webHidden/>
          </w:rPr>
          <w:fldChar w:fldCharType="begin"/>
        </w:r>
        <w:r>
          <w:rPr>
            <w:noProof/>
            <w:webHidden/>
          </w:rPr>
          <w:instrText xml:space="preserve"> PAGEREF _Toc209039062 \h </w:instrText>
        </w:r>
        <w:r>
          <w:rPr>
            <w:noProof/>
            <w:webHidden/>
          </w:rPr>
        </w:r>
        <w:r>
          <w:rPr>
            <w:noProof/>
            <w:webHidden/>
          </w:rPr>
          <w:fldChar w:fldCharType="separate"/>
        </w:r>
        <w:r>
          <w:rPr>
            <w:noProof/>
            <w:webHidden/>
          </w:rPr>
          <w:t>22</w:t>
        </w:r>
        <w:r>
          <w:rPr>
            <w:noProof/>
            <w:webHidden/>
          </w:rPr>
          <w:fldChar w:fldCharType="end"/>
        </w:r>
      </w:hyperlink>
    </w:p>
    <w:p w14:paraId="0346AD4D" w14:textId="1A4DEC9F"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3" w:history="1">
        <w:r w:rsidRPr="000A6CF0">
          <w:rPr>
            <w:rStyle w:val="Hyperlink"/>
            <w:noProof/>
          </w:rPr>
          <w:t>2.3.10. Hệ thống khuyến mãi và giới thiệu</w:t>
        </w:r>
        <w:r>
          <w:rPr>
            <w:noProof/>
            <w:webHidden/>
          </w:rPr>
          <w:tab/>
        </w:r>
        <w:r>
          <w:rPr>
            <w:noProof/>
            <w:webHidden/>
          </w:rPr>
          <w:fldChar w:fldCharType="begin"/>
        </w:r>
        <w:r>
          <w:rPr>
            <w:noProof/>
            <w:webHidden/>
          </w:rPr>
          <w:instrText xml:space="preserve"> PAGEREF _Toc209039063 \h </w:instrText>
        </w:r>
        <w:r>
          <w:rPr>
            <w:noProof/>
            <w:webHidden/>
          </w:rPr>
        </w:r>
        <w:r>
          <w:rPr>
            <w:noProof/>
            <w:webHidden/>
          </w:rPr>
          <w:fldChar w:fldCharType="separate"/>
        </w:r>
        <w:r>
          <w:rPr>
            <w:noProof/>
            <w:webHidden/>
          </w:rPr>
          <w:t>22</w:t>
        </w:r>
        <w:r>
          <w:rPr>
            <w:noProof/>
            <w:webHidden/>
          </w:rPr>
          <w:fldChar w:fldCharType="end"/>
        </w:r>
      </w:hyperlink>
    </w:p>
    <w:p w14:paraId="4973146D" w14:textId="789585E8"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4" w:history="1">
        <w:r w:rsidRPr="000A6CF0">
          <w:rPr>
            <w:rStyle w:val="Hyperlink"/>
            <w:noProof/>
          </w:rPr>
          <w:t>2.3.11. Báo cáo và thống kê</w:t>
        </w:r>
        <w:r>
          <w:rPr>
            <w:noProof/>
            <w:webHidden/>
          </w:rPr>
          <w:tab/>
        </w:r>
        <w:r>
          <w:rPr>
            <w:noProof/>
            <w:webHidden/>
          </w:rPr>
          <w:fldChar w:fldCharType="begin"/>
        </w:r>
        <w:r>
          <w:rPr>
            <w:noProof/>
            <w:webHidden/>
          </w:rPr>
          <w:instrText xml:space="preserve"> PAGEREF _Toc209039064 \h </w:instrText>
        </w:r>
        <w:r>
          <w:rPr>
            <w:noProof/>
            <w:webHidden/>
          </w:rPr>
        </w:r>
        <w:r>
          <w:rPr>
            <w:noProof/>
            <w:webHidden/>
          </w:rPr>
          <w:fldChar w:fldCharType="separate"/>
        </w:r>
        <w:r>
          <w:rPr>
            <w:noProof/>
            <w:webHidden/>
          </w:rPr>
          <w:t>22</w:t>
        </w:r>
        <w:r>
          <w:rPr>
            <w:noProof/>
            <w:webHidden/>
          </w:rPr>
          <w:fldChar w:fldCharType="end"/>
        </w:r>
      </w:hyperlink>
    </w:p>
    <w:p w14:paraId="5EE36EF1" w14:textId="13E673CE" w:rsidR="002A7CA1" w:rsidRDefault="002A7CA1">
      <w:pPr>
        <w:pStyle w:val="TOC2"/>
        <w:rPr>
          <w:rFonts w:asciiTheme="minorHAnsi" w:eastAsiaTheme="minorEastAsia" w:hAnsiTheme="minorHAnsi" w:cstheme="minorBidi"/>
          <w:noProof/>
          <w:kern w:val="2"/>
          <w14:ligatures w14:val="standardContextual"/>
        </w:rPr>
      </w:pPr>
      <w:hyperlink w:anchor="_Toc209039065" w:history="1">
        <w:r w:rsidRPr="000A6CF0">
          <w:rPr>
            <w:rStyle w:val="Hyperlink"/>
            <w:noProof/>
          </w:rPr>
          <w:t>2.4. Phân tích thiết kế hệ thống</w:t>
        </w:r>
        <w:r>
          <w:rPr>
            <w:noProof/>
            <w:webHidden/>
          </w:rPr>
          <w:tab/>
        </w:r>
        <w:r>
          <w:rPr>
            <w:noProof/>
            <w:webHidden/>
          </w:rPr>
          <w:fldChar w:fldCharType="begin"/>
        </w:r>
        <w:r>
          <w:rPr>
            <w:noProof/>
            <w:webHidden/>
          </w:rPr>
          <w:instrText xml:space="preserve"> PAGEREF _Toc209039065 \h </w:instrText>
        </w:r>
        <w:r>
          <w:rPr>
            <w:noProof/>
            <w:webHidden/>
          </w:rPr>
        </w:r>
        <w:r>
          <w:rPr>
            <w:noProof/>
            <w:webHidden/>
          </w:rPr>
          <w:fldChar w:fldCharType="separate"/>
        </w:r>
        <w:r>
          <w:rPr>
            <w:noProof/>
            <w:webHidden/>
          </w:rPr>
          <w:t>22</w:t>
        </w:r>
        <w:r>
          <w:rPr>
            <w:noProof/>
            <w:webHidden/>
          </w:rPr>
          <w:fldChar w:fldCharType="end"/>
        </w:r>
      </w:hyperlink>
    </w:p>
    <w:p w14:paraId="5624001F" w14:textId="47C06689"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6" w:history="1">
        <w:r w:rsidRPr="000A6CF0">
          <w:rPr>
            <w:rStyle w:val="Hyperlink"/>
            <w:noProof/>
          </w:rPr>
          <w:t>2.4.1. Các tác nhân sử dụng hệ thống</w:t>
        </w:r>
        <w:r>
          <w:rPr>
            <w:noProof/>
            <w:webHidden/>
          </w:rPr>
          <w:tab/>
        </w:r>
        <w:r>
          <w:rPr>
            <w:noProof/>
            <w:webHidden/>
          </w:rPr>
          <w:fldChar w:fldCharType="begin"/>
        </w:r>
        <w:r>
          <w:rPr>
            <w:noProof/>
            <w:webHidden/>
          </w:rPr>
          <w:instrText xml:space="preserve"> PAGEREF _Toc209039066 \h </w:instrText>
        </w:r>
        <w:r>
          <w:rPr>
            <w:noProof/>
            <w:webHidden/>
          </w:rPr>
        </w:r>
        <w:r>
          <w:rPr>
            <w:noProof/>
            <w:webHidden/>
          </w:rPr>
          <w:fldChar w:fldCharType="separate"/>
        </w:r>
        <w:r>
          <w:rPr>
            <w:noProof/>
            <w:webHidden/>
          </w:rPr>
          <w:t>22</w:t>
        </w:r>
        <w:r>
          <w:rPr>
            <w:noProof/>
            <w:webHidden/>
          </w:rPr>
          <w:fldChar w:fldCharType="end"/>
        </w:r>
      </w:hyperlink>
    </w:p>
    <w:p w14:paraId="3E2586AB" w14:textId="2A383ED6"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7" w:history="1">
        <w:r w:rsidRPr="000A6CF0">
          <w:rPr>
            <w:rStyle w:val="Hyperlink"/>
            <w:noProof/>
          </w:rPr>
          <w:t>2.4.2. Biểu đồ use case</w:t>
        </w:r>
        <w:r>
          <w:rPr>
            <w:noProof/>
            <w:webHidden/>
          </w:rPr>
          <w:tab/>
        </w:r>
        <w:r>
          <w:rPr>
            <w:noProof/>
            <w:webHidden/>
          </w:rPr>
          <w:fldChar w:fldCharType="begin"/>
        </w:r>
        <w:r>
          <w:rPr>
            <w:noProof/>
            <w:webHidden/>
          </w:rPr>
          <w:instrText xml:space="preserve"> PAGEREF _Toc209039067 \h </w:instrText>
        </w:r>
        <w:r>
          <w:rPr>
            <w:noProof/>
            <w:webHidden/>
          </w:rPr>
        </w:r>
        <w:r>
          <w:rPr>
            <w:noProof/>
            <w:webHidden/>
          </w:rPr>
          <w:fldChar w:fldCharType="separate"/>
        </w:r>
        <w:r>
          <w:rPr>
            <w:noProof/>
            <w:webHidden/>
          </w:rPr>
          <w:t>24</w:t>
        </w:r>
        <w:r>
          <w:rPr>
            <w:noProof/>
            <w:webHidden/>
          </w:rPr>
          <w:fldChar w:fldCharType="end"/>
        </w:r>
      </w:hyperlink>
    </w:p>
    <w:p w14:paraId="40AC2D0E" w14:textId="51A2B875"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8" w:history="1">
        <w:r w:rsidRPr="000A6CF0">
          <w:rPr>
            <w:rStyle w:val="Hyperlink"/>
            <w:noProof/>
          </w:rPr>
          <w:t>2.4.3. Biểu đồ Activity</w:t>
        </w:r>
        <w:r>
          <w:rPr>
            <w:noProof/>
            <w:webHidden/>
          </w:rPr>
          <w:tab/>
        </w:r>
        <w:r>
          <w:rPr>
            <w:noProof/>
            <w:webHidden/>
          </w:rPr>
          <w:fldChar w:fldCharType="begin"/>
        </w:r>
        <w:r>
          <w:rPr>
            <w:noProof/>
            <w:webHidden/>
          </w:rPr>
          <w:instrText xml:space="preserve"> PAGEREF _Toc209039068 \h </w:instrText>
        </w:r>
        <w:r>
          <w:rPr>
            <w:noProof/>
            <w:webHidden/>
          </w:rPr>
        </w:r>
        <w:r>
          <w:rPr>
            <w:noProof/>
            <w:webHidden/>
          </w:rPr>
          <w:fldChar w:fldCharType="separate"/>
        </w:r>
        <w:r>
          <w:rPr>
            <w:noProof/>
            <w:webHidden/>
          </w:rPr>
          <w:t>36</w:t>
        </w:r>
        <w:r>
          <w:rPr>
            <w:noProof/>
            <w:webHidden/>
          </w:rPr>
          <w:fldChar w:fldCharType="end"/>
        </w:r>
      </w:hyperlink>
    </w:p>
    <w:p w14:paraId="2849513F" w14:textId="2A1545F9"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69" w:history="1">
        <w:r w:rsidRPr="000A6CF0">
          <w:rPr>
            <w:rStyle w:val="Hyperlink"/>
            <w:noProof/>
          </w:rPr>
          <w:t>2.4.4. Biểu đồ Sequency</w:t>
        </w:r>
        <w:r>
          <w:rPr>
            <w:noProof/>
            <w:webHidden/>
          </w:rPr>
          <w:tab/>
        </w:r>
        <w:r>
          <w:rPr>
            <w:noProof/>
            <w:webHidden/>
          </w:rPr>
          <w:fldChar w:fldCharType="begin"/>
        </w:r>
        <w:r>
          <w:rPr>
            <w:noProof/>
            <w:webHidden/>
          </w:rPr>
          <w:instrText xml:space="preserve"> PAGEREF _Toc209039069 \h </w:instrText>
        </w:r>
        <w:r>
          <w:rPr>
            <w:noProof/>
            <w:webHidden/>
          </w:rPr>
        </w:r>
        <w:r>
          <w:rPr>
            <w:noProof/>
            <w:webHidden/>
          </w:rPr>
          <w:fldChar w:fldCharType="separate"/>
        </w:r>
        <w:r>
          <w:rPr>
            <w:noProof/>
            <w:webHidden/>
          </w:rPr>
          <w:t>48</w:t>
        </w:r>
        <w:r>
          <w:rPr>
            <w:noProof/>
            <w:webHidden/>
          </w:rPr>
          <w:fldChar w:fldCharType="end"/>
        </w:r>
      </w:hyperlink>
    </w:p>
    <w:p w14:paraId="1FBEAB97" w14:textId="60517663"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70" w:history="1">
        <w:r w:rsidRPr="000A6CF0">
          <w:rPr>
            <w:rStyle w:val="Hyperlink"/>
            <w:noProof/>
            <w:lang w:val="vi-VN"/>
          </w:rPr>
          <w:t>2.4.5. Biểu đồ Class</w:t>
        </w:r>
        <w:r>
          <w:rPr>
            <w:noProof/>
            <w:webHidden/>
          </w:rPr>
          <w:tab/>
        </w:r>
        <w:r>
          <w:rPr>
            <w:noProof/>
            <w:webHidden/>
          </w:rPr>
          <w:fldChar w:fldCharType="begin"/>
        </w:r>
        <w:r>
          <w:rPr>
            <w:noProof/>
            <w:webHidden/>
          </w:rPr>
          <w:instrText xml:space="preserve"> PAGEREF _Toc209039070 \h </w:instrText>
        </w:r>
        <w:r>
          <w:rPr>
            <w:noProof/>
            <w:webHidden/>
          </w:rPr>
        </w:r>
        <w:r>
          <w:rPr>
            <w:noProof/>
            <w:webHidden/>
          </w:rPr>
          <w:fldChar w:fldCharType="separate"/>
        </w:r>
        <w:r>
          <w:rPr>
            <w:noProof/>
            <w:webHidden/>
          </w:rPr>
          <w:t>69</w:t>
        </w:r>
        <w:r>
          <w:rPr>
            <w:noProof/>
            <w:webHidden/>
          </w:rPr>
          <w:fldChar w:fldCharType="end"/>
        </w:r>
      </w:hyperlink>
    </w:p>
    <w:p w14:paraId="70C98131" w14:textId="5045DECC"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71" w:history="1">
        <w:r w:rsidRPr="000A6CF0">
          <w:rPr>
            <w:rStyle w:val="Hyperlink"/>
            <w:noProof/>
          </w:rPr>
          <w:t>2.4.6. Database</w:t>
        </w:r>
        <w:r>
          <w:rPr>
            <w:noProof/>
            <w:webHidden/>
          </w:rPr>
          <w:tab/>
        </w:r>
        <w:r>
          <w:rPr>
            <w:noProof/>
            <w:webHidden/>
          </w:rPr>
          <w:fldChar w:fldCharType="begin"/>
        </w:r>
        <w:r>
          <w:rPr>
            <w:noProof/>
            <w:webHidden/>
          </w:rPr>
          <w:instrText xml:space="preserve"> PAGEREF _Toc209039071 \h </w:instrText>
        </w:r>
        <w:r>
          <w:rPr>
            <w:noProof/>
            <w:webHidden/>
          </w:rPr>
        </w:r>
        <w:r>
          <w:rPr>
            <w:noProof/>
            <w:webHidden/>
          </w:rPr>
          <w:fldChar w:fldCharType="separate"/>
        </w:r>
        <w:r>
          <w:rPr>
            <w:noProof/>
            <w:webHidden/>
          </w:rPr>
          <w:t>70</w:t>
        </w:r>
        <w:r>
          <w:rPr>
            <w:noProof/>
            <w:webHidden/>
          </w:rPr>
          <w:fldChar w:fldCharType="end"/>
        </w:r>
      </w:hyperlink>
    </w:p>
    <w:p w14:paraId="7D6E1D9F" w14:textId="2F9ED87B"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72" w:history="1">
        <w:r w:rsidRPr="000A6CF0">
          <w:rPr>
            <w:rStyle w:val="Hyperlink"/>
            <w:iCs/>
            <w:noProof/>
          </w:rPr>
          <w:t>Bảng Tables</w:t>
        </w:r>
        <w:r>
          <w:rPr>
            <w:noProof/>
            <w:webHidden/>
          </w:rPr>
          <w:tab/>
        </w:r>
        <w:r>
          <w:rPr>
            <w:noProof/>
            <w:webHidden/>
          </w:rPr>
          <w:fldChar w:fldCharType="begin"/>
        </w:r>
        <w:r>
          <w:rPr>
            <w:noProof/>
            <w:webHidden/>
          </w:rPr>
          <w:instrText xml:space="preserve"> PAGEREF _Toc209039072 \h </w:instrText>
        </w:r>
        <w:r>
          <w:rPr>
            <w:noProof/>
            <w:webHidden/>
          </w:rPr>
        </w:r>
        <w:r>
          <w:rPr>
            <w:noProof/>
            <w:webHidden/>
          </w:rPr>
          <w:fldChar w:fldCharType="separate"/>
        </w:r>
        <w:r>
          <w:rPr>
            <w:noProof/>
            <w:webHidden/>
          </w:rPr>
          <w:t>76</w:t>
        </w:r>
        <w:r>
          <w:rPr>
            <w:noProof/>
            <w:webHidden/>
          </w:rPr>
          <w:fldChar w:fldCharType="end"/>
        </w:r>
      </w:hyperlink>
    </w:p>
    <w:p w14:paraId="04736177" w14:textId="799E8728" w:rsidR="002A7CA1" w:rsidRDefault="002A7CA1">
      <w:pPr>
        <w:pStyle w:val="TOC3"/>
        <w:tabs>
          <w:tab w:val="right" w:leader="dot" w:pos="8778"/>
        </w:tabs>
        <w:rPr>
          <w:rFonts w:asciiTheme="minorHAnsi" w:eastAsiaTheme="minorEastAsia" w:hAnsiTheme="minorHAnsi" w:cstheme="minorBidi"/>
          <w:noProof/>
          <w:kern w:val="2"/>
          <w14:ligatures w14:val="standardContextual"/>
        </w:rPr>
      </w:pPr>
      <w:hyperlink w:anchor="_Toc209039073" w:history="1">
        <w:r w:rsidRPr="000A6CF0">
          <w:rPr>
            <w:rStyle w:val="Hyperlink"/>
            <w:noProof/>
            <w:lang w:val="vi-VN"/>
          </w:rPr>
          <w:t>2.4.7. Thiết kế giao diện người dùng</w:t>
        </w:r>
        <w:r>
          <w:rPr>
            <w:noProof/>
            <w:webHidden/>
          </w:rPr>
          <w:tab/>
        </w:r>
        <w:r>
          <w:rPr>
            <w:noProof/>
            <w:webHidden/>
          </w:rPr>
          <w:fldChar w:fldCharType="begin"/>
        </w:r>
        <w:r>
          <w:rPr>
            <w:noProof/>
            <w:webHidden/>
          </w:rPr>
          <w:instrText xml:space="preserve"> PAGEREF _Toc209039073 \h </w:instrText>
        </w:r>
        <w:r>
          <w:rPr>
            <w:noProof/>
            <w:webHidden/>
          </w:rPr>
        </w:r>
        <w:r>
          <w:rPr>
            <w:noProof/>
            <w:webHidden/>
          </w:rPr>
          <w:fldChar w:fldCharType="separate"/>
        </w:r>
        <w:r>
          <w:rPr>
            <w:noProof/>
            <w:webHidden/>
          </w:rPr>
          <w:t>79</w:t>
        </w:r>
        <w:r>
          <w:rPr>
            <w:noProof/>
            <w:webHidden/>
          </w:rPr>
          <w:fldChar w:fldCharType="end"/>
        </w:r>
      </w:hyperlink>
    </w:p>
    <w:p w14:paraId="596EB9B7" w14:textId="272BE759" w:rsidR="002A7CA1" w:rsidRDefault="002A7CA1">
      <w:pPr>
        <w:pStyle w:val="TOC1"/>
        <w:rPr>
          <w:rFonts w:asciiTheme="minorHAnsi" w:eastAsiaTheme="minorEastAsia" w:hAnsiTheme="minorHAnsi" w:cstheme="minorBidi"/>
          <w:kern w:val="2"/>
          <w14:ligatures w14:val="standardContextual"/>
        </w:rPr>
      </w:pPr>
      <w:hyperlink w:anchor="_Toc209039074" w:history="1">
        <w:r w:rsidRPr="000A6CF0">
          <w:rPr>
            <w:rStyle w:val="Hyperlink"/>
          </w:rPr>
          <w:t>CHƯƠNG 3. kết quả cài đặt thử nghiệm</w:t>
        </w:r>
        <w:r>
          <w:rPr>
            <w:webHidden/>
          </w:rPr>
          <w:tab/>
        </w:r>
        <w:r>
          <w:rPr>
            <w:webHidden/>
          </w:rPr>
          <w:fldChar w:fldCharType="begin"/>
        </w:r>
        <w:r>
          <w:rPr>
            <w:webHidden/>
          </w:rPr>
          <w:instrText xml:space="preserve"> PAGEREF _Toc209039074 \h </w:instrText>
        </w:r>
        <w:r>
          <w:rPr>
            <w:webHidden/>
          </w:rPr>
        </w:r>
        <w:r>
          <w:rPr>
            <w:webHidden/>
          </w:rPr>
          <w:fldChar w:fldCharType="separate"/>
        </w:r>
        <w:r>
          <w:rPr>
            <w:webHidden/>
          </w:rPr>
          <w:t>85</w:t>
        </w:r>
        <w:r>
          <w:rPr>
            <w:webHidden/>
          </w:rPr>
          <w:fldChar w:fldCharType="end"/>
        </w:r>
      </w:hyperlink>
    </w:p>
    <w:p w14:paraId="07D7971F" w14:textId="764E0AAA" w:rsidR="002A7CA1" w:rsidRDefault="002A7CA1">
      <w:pPr>
        <w:pStyle w:val="TOC2"/>
        <w:rPr>
          <w:rFonts w:asciiTheme="minorHAnsi" w:eastAsiaTheme="minorEastAsia" w:hAnsiTheme="minorHAnsi" w:cstheme="minorBidi"/>
          <w:noProof/>
          <w:kern w:val="2"/>
          <w14:ligatures w14:val="standardContextual"/>
        </w:rPr>
      </w:pPr>
      <w:hyperlink w:anchor="_Toc209039075" w:history="1">
        <w:r w:rsidRPr="000A6CF0">
          <w:rPr>
            <w:rStyle w:val="Hyperlink"/>
            <w:noProof/>
          </w:rPr>
          <w:t>3.1. Màn hình đăng nhập</w:t>
        </w:r>
        <w:r>
          <w:rPr>
            <w:noProof/>
            <w:webHidden/>
          </w:rPr>
          <w:tab/>
        </w:r>
        <w:r>
          <w:rPr>
            <w:noProof/>
            <w:webHidden/>
          </w:rPr>
          <w:fldChar w:fldCharType="begin"/>
        </w:r>
        <w:r>
          <w:rPr>
            <w:noProof/>
            <w:webHidden/>
          </w:rPr>
          <w:instrText xml:space="preserve"> PAGEREF _Toc209039075 \h </w:instrText>
        </w:r>
        <w:r>
          <w:rPr>
            <w:noProof/>
            <w:webHidden/>
          </w:rPr>
        </w:r>
        <w:r>
          <w:rPr>
            <w:noProof/>
            <w:webHidden/>
          </w:rPr>
          <w:fldChar w:fldCharType="separate"/>
        </w:r>
        <w:r>
          <w:rPr>
            <w:noProof/>
            <w:webHidden/>
          </w:rPr>
          <w:t>85</w:t>
        </w:r>
        <w:r>
          <w:rPr>
            <w:noProof/>
            <w:webHidden/>
          </w:rPr>
          <w:fldChar w:fldCharType="end"/>
        </w:r>
      </w:hyperlink>
    </w:p>
    <w:p w14:paraId="74CD3A7A" w14:textId="6F1F2737" w:rsidR="002A7CA1" w:rsidRDefault="002A7CA1">
      <w:pPr>
        <w:pStyle w:val="TOC2"/>
        <w:rPr>
          <w:rFonts w:asciiTheme="minorHAnsi" w:eastAsiaTheme="minorEastAsia" w:hAnsiTheme="minorHAnsi" w:cstheme="minorBidi"/>
          <w:noProof/>
          <w:kern w:val="2"/>
          <w14:ligatures w14:val="standardContextual"/>
        </w:rPr>
      </w:pPr>
      <w:hyperlink w:anchor="_Toc209039076" w:history="1">
        <w:r w:rsidRPr="000A6CF0">
          <w:rPr>
            <w:rStyle w:val="Hyperlink"/>
            <w:noProof/>
          </w:rPr>
          <w:t>3.2. Màn hình Home</w:t>
        </w:r>
        <w:r>
          <w:rPr>
            <w:noProof/>
            <w:webHidden/>
          </w:rPr>
          <w:tab/>
        </w:r>
        <w:r>
          <w:rPr>
            <w:noProof/>
            <w:webHidden/>
          </w:rPr>
          <w:fldChar w:fldCharType="begin"/>
        </w:r>
        <w:r>
          <w:rPr>
            <w:noProof/>
            <w:webHidden/>
          </w:rPr>
          <w:instrText xml:space="preserve"> PAGEREF _Toc209039076 \h </w:instrText>
        </w:r>
        <w:r>
          <w:rPr>
            <w:noProof/>
            <w:webHidden/>
          </w:rPr>
        </w:r>
        <w:r>
          <w:rPr>
            <w:noProof/>
            <w:webHidden/>
          </w:rPr>
          <w:fldChar w:fldCharType="separate"/>
        </w:r>
        <w:r>
          <w:rPr>
            <w:noProof/>
            <w:webHidden/>
          </w:rPr>
          <w:t>87</w:t>
        </w:r>
        <w:r>
          <w:rPr>
            <w:noProof/>
            <w:webHidden/>
          </w:rPr>
          <w:fldChar w:fldCharType="end"/>
        </w:r>
      </w:hyperlink>
    </w:p>
    <w:p w14:paraId="00495FB2" w14:textId="5B6A519C" w:rsidR="002A7CA1" w:rsidRDefault="002A7CA1">
      <w:pPr>
        <w:pStyle w:val="TOC2"/>
        <w:rPr>
          <w:rFonts w:asciiTheme="minorHAnsi" w:eastAsiaTheme="minorEastAsia" w:hAnsiTheme="minorHAnsi" w:cstheme="minorBidi"/>
          <w:noProof/>
          <w:kern w:val="2"/>
          <w14:ligatures w14:val="standardContextual"/>
        </w:rPr>
      </w:pPr>
      <w:hyperlink w:anchor="_Toc209039077" w:history="1">
        <w:r w:rsidRPr="000A6CF0">
          <w:rPr>
            <w:rStyle w:val="Hyperlink"/>
            <w:noProof/>
          </w:rPr>
          <w:t>3.3. Màn hình chi tiết món ăn</w:t>
        </w:r>
        <w:r>
          <w:rPr>
            <w:noProof/>
            <w:webHidden/>
          </w:rPr>
          <w:tab/>
        </w:r>
        <w:r>
          <w:rPr>
            <w:noProof/>
            <w:webHidden/>
          </w:rPr>
          <w:fldChar w:fldCharType="begin"/>
        </w:r>
        <w:r>
          <w:rPr>
            <w:noProof/>
            <w:webHidden/>
          </w:rPr>
          <w:instrText xml:space="preserve"> PAGEREF _Toc209039077 \h </w:instrText>
        </w:r>
        <w:r>
          <w:rPr>
            <w:noProof/>
            <w:webHidden/>
          </w:rPr>
        </w:r>
        <w:r>
          <w:rPr>
            <w:noProof/>
            <w:webHidden/>
          </w:rPr>
          <w:fldChar w:fldCharType="separate"/>
        </w:r>
        <w:r>
          <w:rPr>
            <w:noProof/>
            <w:webHidden/>
          </w:rPr>
          <w:t>88</w:t>
        </w:r>
        <w:r>
          <w:rPr>
            <w:noProof/>
            <w:webHidden/>
          </w:rPr>
          <w:fldChar w:fldCharType="end"/>
        </w:r>
      </w:hyperlink>
    </w:p>
    <w:p w14:paraId="19E8EF6E" w14:textId="65AC888B" w:rsidR="002A7CA1" w:rsidRDefault="002A7CA1">
      <w:pPr>
        <w:pStyle w:val="TOC2"/>
        <w:rPr>
          <w:rFonts w:asciiTheme="minorHAnsi" w:eastAsiaTheme="minorEastAsia" w:hAnsiTheme="minorHAnsi" w:cstheme="minorBidi"/>
          <w:noProof/>
          <w:kern w:val="2"/>
          <w14:ligatures w14:val="standardContextual"/>
        </w:rPr>
      </w:pPr>
      <w:hyperlink w:anchor="_Toc209039078" w:history="1">
        <w:r w:rsidRPr="000A6CF0">
          <w:rPr>
            <w:rStyle w:val="Hyperlink"/>
            <w:noProof/>
          </w:rPr>
          <w:t>3.4. Màn hình giỏ hàng</w:t>
        </w:r>
        <w:r>
          <w:rPr>
            <w:noProof/>
            <w:webHidden/>
          </w:rPr>
          <w:tab/>
        </w:r>
        <w:r>
          <w:rPr>
            <w:noProof/>
            <w:webHidden/>
          </w:rPr>
          <w:fldChar w:fldCharType="begin"/>
        </w:r>
        <w:r>
          <w:rPr>
            <w:noProof/>
            <w:webHidden/>
          </w:rPr>
          <w:instrText xml:space="preserve"> PAGEREF _Toc209039078 \h </w:instrText>
        </w:r>
        <w:r>
          <w:rPr>
            <w:noProof/>
            <w:webHidden/>
          </w:rPr>
        </w:r>
        <w:r>
          <w:rPr>
            <w:noProof/>
            <w:webHidden/>
          </w:rPr>
          <w:fldChar w:fldCharType="separate"/>
        </w:r>
        <w:r>
          <w:rPr>
            <w:noProof/>
            <w:webHidden/>
          </w:rPr>
          <w:t>89</w:t>
        </w:r>
        <w:r>
          <w:rPr>
            <w:noProof/>
            <w:webHidden/>
          </w:rPr>
          <w:fldChar w:fldCharType="end"/>
        </w:r>
      </w:hyperlink>
    </w:p>
    <w:p w14:paraId="1836188B" w14:textId="46A8316C" w:rsidR="002A7CA1" w:rsidRDefault="002A7CA1">
      <w:pPr>
        <w:pStyle w:val="TOC2"/>
        <w:rPr>
          <w:rFonts w:asciiTheme="minorHAnsi" w:eastAsiaTheme="minorEastAsia" w:hAnsiTheme="minorHAnsi" w:cstheme="minorBidi"/>
          <w:noProof/>
          <w:kern w:val="2"/>
          <w14:ligatures w14:val="standardContextual"/>
        </w:rPr>
      </w:pPr>
      <w:hyperlink w:anchor="_Toc209039079" w:history="1">
        <w:r w:rsidRPr="000A6CF0">
          <w:rPr>
            <w:rStyle w:val="Hyperlink"/>
            <w:noProof/>
          </w:rPr>
          <w:t>3.5. Màn hình đặt bàn</w:t>
        </w:r>
        <w:r>
          <w:rPr>
            <w:noProof/>
            <w:webHidden/>
          </w:rPr>
          <w:tab/>
        </w:r>
        <w:r>
          <w:rPr>
            <w:noProof/>
            <w:webHidden/>
          </w:rPr>
          <w:fldChar w:fldCharType="begin"/>
        </w:r>
        <w:r>
          <w:rPr>
            <w:noProof/>
            <w:webHidden/>
          </w:rPr>
          <w:instrText xml:space="preserve"> PAGEREF _Toc209039079 \h </w:instrText>
        </w:r>
        <w:r>
          <w:rPr>
            <w:noProof/>
            <w:webHidden/>
          </w:rPr>
        </w:r>
        <w:r>
          <w:rPr>
            <w:noProof/>
            <w:webHidden/>
          </w:rPr>
          <w:fldChar w:fldCharType="separate"/>
        </w:r>
        <w:r>
          <w:rPr>
            <w:noProof/>
            <w:webHidden/>
          </w:rPr>
          <w:t>90</w:t>
        </w:r>
        <w:r>
          <w:rPr>
            <w:noProof/>
            <w:webHidden/>
          </w:rPr>
          <w:fldChar w:fldCharType="end"/>
        </w:r>
      </w:hyperlink>
    </w:p>
    <w:p w14:paraId="6E585C93" w14:textId="423A0CD4" w:rsidR="002A7CA1" w:rsidRDefault="002A7CA1">
      <w:pPr>
        <w:pStyle w:val="TOC2"/>
        <w:rPr>
          <w:rFonts w:asciiTheme="minorHAnsi" w:eastAsiaTheme="minorEastAsia" w:hAnsiTheme="minorHAnsi" w:cstheme="minorBidi"/>
          <w:noProof/>
          <w:kern w:val="2"/>
          <w14:ligatures w14:val="standardContextual"/>
        </w:rPr>
      </w:pPr>
      <w:hyperlink w:anchor="_Toc209039080" w:history="1">
        <w:r w:rsidRPr="000A6CF0">
          <w:rPr>
            <w:rStyle w:val="Hyperlink"/>
            <w:noProof/>
          </w:rPr>
          <w:t>3.6. Màn hình cài đặt</w:t>
        </w:r>
        <w:r>
          <w:rPr>
            <w:noProof/>
            <w:webHidden/>
          </w:rPr>
          <w:tab/>
        </w:r>
        <w:r>
          <w:rPr>
            <w:noProof/>
            <w:webHidden/>
          </w:rPr>
          <w:fldChar w:fldCharType="begin"/>
        </w:r>
        <w:r>
          <w:rPr>
            <w:noProof/>
            <w:webHidden/>
          </w:rPr>
          <w:instrText xml:space="preserve"> PAGEREF _Toc209039080 \h </w:instrText>
        </w:r>
        <w:r>
          <w:rPr>
            <w:noProof/>
            <w:webHidden/>
          </w:rPr>
        </w:r>
        <w:r>
          <w:rPr>
            <w:noProof/>
            <w:webHidden/>
          </w:rPr>
          <w:fldChar w:fldCharType="separate"/>
        </w:r>
        <w:r>
          <w:rPr>
            <w:noProof/>
            <w:webHidden/>
          </w:rPr>
          <w:t>92</w:t>
        </w:r>
        <w:r>
          <w:rPr>
            <w:noProof/>
            <w:webHidden/>
          </w:rPr>
          <w:fldChar w:fldCharType="end"/>
        </w:r>
      </w:hyperlink>
    </w:p>
    <w:p w14:paraId="4EE45BC2" w14:textId="03A6AAD4" w:rsidR="002A7CA1" w:rsidRDefault="002A7CA1">
      <w:pPr>
        <w:pStyle w:val="TOC2"/>
        <w:rPr>
          <w:rFonts w:asciiTheme="minorHAnsi" w:eastAsiaTheme="minorEastAsia" w:hAnsiTheme="minorHAnsi" w:cstheme="minorBidi"/>
          <w:noProof/>
          <w:kern w:val="2"/>
          <w14:ligatures w14:val="standardContextual"/>
        </w:rPr>
      </w:pPr>
      <w:hyperlink w:anchor="_Toc209039081" w:history="1">
        <w:r w:rsidRPr="000A6CF0">
          <w:rPr>
            <w:rStyle w:val="Hyperlink"/>
            <w:noProof/>
          </w:rPr>
          <w:t>3.7. Màn hình thông tin cá nhân</w:t>
        </w:r>
        <w:r>
          <w:rPr>
            <w:noProof/>
            <w:webHidden/>
          </w:rPr>
          <w:tab/>
        </w:r>
        <w:r>
          <w:rPr>
            <w:noProof/>
            <w:webHidden/>
          </w:rPr>
          <w:fldChar w:fldCharType="begin"/>
        </w:r>
        <w:r>
          <w:rPr>
            <w:noProof/>
            <w:webHidden/>
          </w:rPr>
          <w:instrText xml:space="preserve"> PAGEREF _Toc209039081 \h </w:instrText>
        </w:r>
        <w:r>
          <w:rPr>
            <w:noProof/>
            <w:webHidden/>
          </w:rPr>
        </w:r>
        <w:r>
          <w:rPr>
            <w:noProof/>
            <w:webHidden/>
          </w:rPr>
          <w:fldChar w:fldCharType="separate"/>
        </w:r>
        <w:r>
          <w:rPr>
            <w:noProof/>
            <w:webHidden/>
          </w:rPr>
          <w:t>93</w:t>
        </w:r>
        <w:r>
          <w:rPr>
            <w:noProof/>
            <w:webHidden/>
          </w:rPr>
          <w:fldChar w:fldCharType="end"/>
        </w:r>
      </w:hyperlink>
    </w:p>
    <w:p w14:paraId="29A10429" w14:textId="5529BFC3" w:rsidR="002A7CA1" w:rsidRDefault="002A7CA1">
      <w:pPr>
        <w:pStyle w:val="TOC2"/>
        <w:rPr>
          <w:rFonts w:asciiTheme="minorHAnsi" w:eastAsiaTheme="minorEastAsia" w:hAnsiTheme="minorHAnsi" w:cstheme="minorBidi"/>
          <w:noProof/>
          <w:kern w:val="2"/>
          <w14:ligatures w14:val="standardContextual"/>
        </w:rPr>
      </w:pPr>
      <w:hyperlink w:anchor="_Toc209039082" w:history="1">
        <w:r w:rsidRPr="000A6CF0">
          <w:rPr>
            <w:rStyle w:val="Hyperlink"/>
            <w:noProof/>
          </w:rPr>
          <w:t>3.8. Màn hình hiển thị Đơn hàng của tôi</w:t>
        </w:r>
        <w:r>
          <w:rPr>
            <w:noProof/>
            <w:webHidden/>
          </w:rPr>
          <w:tab/>
        </w:r>
        <w:r>
          <w:rPr>
            <w:noProof/>
            <w:webHidden/>
          </w:rPr>
          <w:fldChar w:fldCharType="begin"/>
        </w:r>
        <w:r>
          <w:rPr>
            <w:noProof/>
            <w:webHidden/>
          </w:rPr>
          <w:instrText xml:space="preserve"> PAGEREF _Toc209039082 \h </w:instrText>
        </w:r>
        <w:r>
          <w:rPr>
            <w:noProof/>
            <w:webHidden/>
          </w:rPr>
        </w:r>
        <w:r>
          <w:rPr>
            <w:noProof/>
            <w:webHidden/>
          </w:rPr>
          <w:fldChar w:fldCharType="separate"/>
        </w:r>
        <w:r>
          <w:rPr>
            <w:noProof/>
            <w:webHidden/>
          </w:rPr>
          <w:t>94</w:t>
        </w:r>
        <w:r>
          <w:rPr>
            <w:noProof/>
            <w:webHidden/>
          </w:rPr>
          <w:fldChar w:fldCharType="end"/>
        </w:r>
      </w:hyperlink>
    </w:p>
    <w:p w14:paraId="212954D7" w14:textId="52F7C337" w:rsidR="002A7CA1" w:rsidRDefault="002A7CA1">
      <w:pPr>
        <w:pStyle w:val="TOC2"/>
        <w:rPr>
          <w:rFonts w:asciiTheme="minorHAnsi" w:eastAsiaTheme="minorEastAsia" w:hAnsiTheme="minorHAnsi" w:cstheme="minorBidi"/>
          <w:noProof/>
          <w:kern w:val="2"/>
          <w14:ligatures w14:val="standardContextual"/>
        </w:rPr>
      </w:pPr>
      <w:hyperlink w:anchor="_Toc209039083" w:history="1">
        <w:r w:rsidRPr="000A6CF0">
          <w:rPr>
            <w:rStyle w:val="Hyperlink"/>
            <w:noProof/>
          </w:rPr>
          <w:t>3.9. Màn lịch sử đặt bàn</w:t>
        </w:r>
        <w:r>
          <w:rPr>
            <w:noProof/>
            <w:webHidden/>
          </w:rPr>
          <w:tab/>
        </w:r>
        <w:r>
          <w:rPr>
            <w:noProof/>
            <w:webHidden/>
          </w:rPr>
          <w:fldChar w:fldCharType="begin"/>
        </w:r>
        <w:r>
          <w:rPr>
            <w:noProof/>
            <w:webHidden/>
          </w:rPr>
          <w:instrText xml:space="preserve"> PAGEREF _Toc209039083 \h </w:instrText>
        </w:r>
        <w:r>
          <w:rPr>
            <w:noProof/>
            <w:webHidden/>
          </w:rPr>
        </w:r>
        <w:r>
          <w:rPr>
            <w:noProof/>
            <w:webHidden/>
          </w:rPr>
          <w:fldChar w:fldCharType="separate"/>
        </w:r>
        <w:r>
          <w:rPr>
            <w:noProof/>
            <w:webHidden/>
          </w:rPr>
          <w:t>95</w:t>
        </w:r>
        <w:r>
          <w:rPr>
            <w:noProof/>
            <w:webHidden/>
          </w:rPr>
          <w:fldChar w:fldCharType="end"/>
        </w:r>
      </w:hyperlink>
    </w:p>
    <w:p w14:paraId="49A87B92" w14:textId="6FABFA4E" w:rsidR="002A7CA1" w:rsidRDefault="002A7CA1">
      <w:pPr>
        <w:pStyle w:val="TOC2"/>
        <w:rPr>
          <w:rFonts w:asciiTheme="minorHAnsi" w:eastAsiaTheme="minorEastAsia" w:hAnsiTheme="minorHAnsi" w:cstheme="minorBidi"/>
          <w:noProof/>
          <w:kern w:val="2"/>
          <w14:ligatures w14:val="standardContextual"/>
        </w:rPr>
      </w:pPr>
      <w:hyperlink w:anchor="_Toc209039084" w:history="1">
        <w:r w:rsidRPr="000A6CF0">
          <w:rPr>
            <w:rStyle w:val="Hyperlink"/>
            <w:noProof/>
          </w:rPr>
          <w:t>3.10. Màn hình Trang quản trị</w:t>
        </w:r>
        <w:r>
          <w:rPr>
            <w:noProof/>
            <w:webHidden/>
          </w:rPr>
          <w:tab/>
        </w:r>
        <w:r>
          <w:rPr>
            <w:noProof/>
            <w:webHidden/>
          </w:rPr>
          <w:fldChar w:fldCharType="begin"/>
        </w:r>
        <w:r>
          <w:rPr>
            <w:noProof/>
            <w:webHidden/>
          </w:rPr>
          <w:instrText xml:space="preserve"> PAGEREF _Toc209039084 \h </w:instrText>
        </w:r>
        <w:r>
          <w:rPr>
            <w:noProof/>
            <w:webHidden/>
          </w:rPr>
        </w:r>
        <w:r>
          <w:rPr>
            <w:noProof/>
            <w:webHidden/>
          </w:rPr>
          <w:fldChar w:fldCharType="separate"/>
        </w:r>
        <w:r>
          <w:rPr>
            <w:noProof/>
            <w:webHidden/>
          </w:rPr>
          <w:t>96</w:t>
        </w:r>
        <w:r>
          <w:rPr>
            <w:noProof/>
            <w:webHidden/>
          </w:rPr>
          <w:fldChar w:fldCharType="end"/>
        </w:r>
      </w:hyperlink>
    </w:p>
    <w:p w14:paraId="5F99641B" w14:textId="70E44AC7" w:rsidR="002A7CA1" w:rsidRDefault="002A7CA1">
      <w:pPr>
        <w:pStyle w:val="TOC2"/>
        <w:rPr>
          <w:rFonts w:asciiTheme="minorHAnsi" w:eastAsiaTheme="minorEastAsia" w:hAnsiTheme="minorHAnsi" w:cstheme="minorBidi"/>
          <w:noProof/>
          <w:kern w:val="2"/>
          <w14:ligatures w14:val="standardContextual"/>
        </w:rPr>
      </w:pPr>
      <w:hyperlink w:anchor="_Toc209039085" w:history="1">
        <w:r w:rsidRPr="000A6CF0">
          <w:rPr>
            <w:rStyle w:val="Hyperlink"/>
            <w:noProof/>
          </w:rPr>
          <w:t>3.11. Màn hình quản lý món ăn</w:t>
        </w:r>
        <w:r>
          <w:rPr>
            <w:noProof/>
            <w:webHidden/>
          </w:rPr>
          <w:tab/>
        </w:r>
        <w:r>
          <w:rPr>
            <w:noProof/>
            <w:webHidden/>
          </w:rPr>
          <w:fldChar w:fldCharType="begin"/>
        </w:r>
        <w:r>
          <w:rPr>
            <w:noProof/>
            <w:webHidden/>
          </w:rPr>
          <w:instrText xml:space="preserve"> PAGEREF _Toc209039085 \h </w:instrText>
        </w:r>
        <w:r>
          <w:rPr>
            <w:noProof/>
            <w:webHidden/>
          </w:rPr>
        </w:r>
        <w:r>
          <w:rPr>
            <w:noProof/>
            <w:webHidden/>
          </w:rPr>
          <w:fldChar w:fldCharType="separate"/>
        </w:r>
        <w:r>
          <w:rPr>
            <w:noProof/>
            <w:webHidden/>
          </w:rPr>
          <w:t>98</w:t>
        </w:r>
        <w:r>
          <w:rPr>
            <w:noProof/>
            <w:webHidden/>
          </w:rPr>
          <w:fldChar w:fldCharType="end"/>
        </w:r>
      </w:hyperlink>
    </w:p>
    <w:p w14:paraId="1AA2585F" w14:textId="737246DE" w:rsidR="002A7CA1" w:rsidRDefault="002A7CA1">
      <w:pPr>
        <w:pStyle w:val="TOC2"/>
        <w:rPr>
          <w:rFonts w:asciiTheme="minorHAnsi" w:eastAsiaTheme="minorEastAsia" w:hAnsiTheme="minorHAnsi" w:cstheme="minorBidi"/>
          <w:noProof/>
          <w:kern w:val="2"/>
          <w14:ligatures w14:val="standardContextual"/>
        </w:rPr>
      </w:pPr>
      <w:hyperlink w:anchor="_Toc209039086" w:history="1">
        <w:r w:rsidRPr="000A6CF0">
          <w:rPr>
            <w:rStyle w:val="Hyperlink"/>
            <w:noProof/>
          </w:rPr>
          <w:t>3.12. Màn hình quản lý đơn hàng</w:t>
        </w:r>
        <w:r>
          <w:rPr>
            <w:noProof/>
            <w:webHidden/>
          </w:rPr>
          <w:tab/>
        </w:r>
        <w:r>
          <w:rPr>
            <w:noProof/>
            <w:webHidden/>
          </w:rPr>
          <w:fldChar w:fldCharType="begin"/>
        </w:r>
        <w:r>
          <w:rPr>
            <w:noProof/>
            <w:webHidden/>
          </w:rPr>
          <w:instrText xml:space="preserve"> PAGEREF _Toc209039086 \h </w:instrText>
        </w:r>
        <w:r>
          <w:rPr>
            <w:noProof/>
            <w:webHidden/>
          </w:rPr>
        </w:r>
        <w:r>
          <w:rPr>
            <w:noProof/>
            <w:webHidden/>
          </w:rPr>
          <w:fldChar w:fldCharType="separate"/>
        </w:r>
        <w:r>
          <w:rPr>
            <w:noProof/>
            <w:webHidden/>
          </w:rPr>
          <w:t>100</w:t>
        </w:r>
        <w:r>
          <w:rPr>
            <w:noProof/>
            <w:webHidden/>
          </w:rPr>
          <w:fldChar w:fldCharType="end"/>
        </w:r>
      </w:hyperlink>
    </w:p>
    <w:p w14:paraId="6162F561" w14:textId="02E005BE" w:rsidR="002A7CA1" w:rsidRDefault="002A7CA1" w:rsidP="002A7CA1">
      <w:pPr>
        <w:pStyle w:val="TOC2"/>
        <w:rPr>
          <w:rFonts w:asciiTheme="minorHAnsi" w:eastAsiaTheme="minorEastAsia" w:hAnsiTheme="minorHAnsi" w:cstheme="minorBidi"/>
          <w:noProof/>
          <w:kern w:val="2"/>
          <w14:ligatures w14:val="standardContextual"/>
        </w:rPr>
      </w:pPr>
      <w:hyperlink w:anchor="_Toc209039087" w:history="1">
        <w:r w:rsidRPr="000A6CF0">
          <w:rPr>
            <w:rStyle w:val="Hyperlink"/>
            <w:noProof/>
          </w:rPr>
          <w:t>3.13. Màn hình quản lý người dùng</w:t>
        </w:r>
        <w:r>
          <w:rPr>
            <w:noProof/>
            <w:webHidden/>
          </w:rPr>
          <w:tab/>
        </w:r>
        <w:r>
          <w:rPr>
            <w:noProof/>
            <w:webHidden/>
          </w:rPr>
          <w:fldChar w:fldCharType="begin"/>
        </w:r>
        <w:r>
          <w:rPr>
            <w:noProof/>
            <w:webHidden/>
          </w:rPr>
          <w:instrText xml:space="preserve"> PAGEREF _Toc209039087 \h </w:instrText>
        </w:r>
        <w:r>
          <w:rPr>
            <w:noProof/>
            <w:webHidden/>
          </w:rPr>
        </w:r>
        <w:r>
          <w:rPr>
            <w:noProof/>
            <w:webHidden/>
          </w:rPr>
          <w:fldChar w:fldCharType="separate"/>
        </w:r>
        <w:r>
          <w:rPr>
            <w:noProof/>
            <w:webHidden/>
          </w:rPr>
          <w:t>102</w:t>
        </w:r>
        <w:r>
          <w:rPr>
            <w:noProof/>
            <w:webHidden/>
          </w:rPr>
          <w:fldChar w:fldCharType="end"/>
        </w:r>
      </w:hyperlink>
    </w:p>
    <w:p w14:paraId="2C6C7EFA" w14:textId="48BE2A62" w:rsidR="002A7CA1" w:rsidRDefault="002A7CA1">
      <w:pPr>
        <w:pStyle w:val="TOC1"/>
        <w:rPr>
          <w:rFonts w:asciiTheme="minorHAnsi" w:eastAsiaTheme="minorEastAsia" w:hAnsiTheme="minorHAnsi" w:cstheme="minorBidi"/>
          <w:kern w:val="2"/>
          <w14:ligatures w14:val="standardContextual"/>
        </w:rPr>
      </w:pPr>
      <w:hyperlink w:anchor="_Toc209039089" w:history="1">
        <w:r w:rsidRPr="000A6CF0">
          <w:rPr>
            <w:rStyle w:val="Hyperlink"/>
          </w:rPr>
          <w:t>KẾT LUẬN VÀ HƯỚNG PHÁT TRIỂN</w:t>
        </w:r>
        <w:r>
          <w:rPr>
            <w:webHidden/>
          </w:rPr>
          <w:tab/>
        </w:r>
        <w:r>
          <w:rPr>
            <w:webHidden/>
          </w:rPr>
          <w:fldChar w:fldCharType="begin"/>
        </w:r>
        <w:r>
          <w:rPr>
            <w:webHidden/>
          </w:rPr>
          <w:instrText xml:space="preserve"> PAGEREF _Toc209039089 \h </w:instrText>
        </w:r>
        <w:r>
          <w:rPr>
            <w:webHidden/>
          </w:rPr>
        </w:r>
        <w:r>
          <w:rPr>
            <w:webHidden/>
          </w:rPr>
          <w:fldChar w:fldCharType="separate"/>
        </w:r>
        <w:r>
          <w:rPr>
            <w:webHidden/>
          </w:rPr>
          <w:t>104</w:t>
        </w:r>
        <w:r>
          <w:rPr>
            <w:webHidden/>
          </w:rPr>
          <w:fldChar w:fldCharType="end"/>
        </w:r>
      </w:hyperlink>
    </w:p>
    <w:p w14:paraId="59501682" w14:textId="41FB05E5" w:rsidR="002A7CA1" w:rsidRDefault="002A7CA1">
      <w:pPr>
        <w:pStyle w:val="TOC1"/>
        <w:rPr>
          <w:rFonts w:asciiTheme="minorHAnsi" w:eastAsiaTheme="minorEastAsia" w:hAnsiTheme="minorHAnsi" w:cstheme="minorBidi"/>
          <w:kern w:val="2"/>
          <w14:ligatures w14:val="standardContextual"/>
        </w:rPr>
      </w:pPr>
      <w:hyperlink w:anchor="_Toc209039090" w:history="1">
        <w:r w:rsidRPr="000A6CF0">
          <w:rPr>
            <w:rStyle w:val="Hyperlink"/>
            <w:lang w:val="pt-BR"/>
          </w:rPr>
          <w:t>TÀI LIỆU THAM KHẢO</w:t>
        </w:r>
        <w:r>
          <w:rPr>
            <w:webHidden/>
          </w:rPr>
          <w:tab/>
        </w:r>
        <w:r>
          <w:rPr>
            <w:webHidden/>
          </w:rPr>
          <w:fldChar w:fldCharType="begin"/>
        </w:r>
        <w:r>
          <w:rPr>
            <w:webHidden/>
          </w:rPr>
          <w:instrText xml:space="preserve"> PAGEREF _Toc209039090 \h </w:instrText>
        </w:r>
        <w:r>
          <w:rPr>
            <w:webHidden/>
          </w:rPr>
        </w:r>
        <w:r>
          <w:rPr>
            <w:webHidden/>
          </w:rPr>
          <w:fldChar w:fldCharType="separate"/>
        </w:r>
        <w:r>
          <w:rPr>
            <w:webHidden/>
          </w:rPr>
          <w:t>106</w:t>
        </w:r>
        <w:r>
          <w:rPr>
            <w:webHidden/>
          </w:rPr>
          <w:fldChar w:fldCharType="end"/>
        </w:r>
      </w:hyperlink>
    </w:p>
    <w:p w14:paraId="14589C8A" w14:textId="707C6353" w:rsidR="0022320D" w:rsidRDefault="0022320D" w:rsidP="0022320D">
      <w:pPr>
        <w:rPr>
          <w:noProof/>
        </w:rPr>
      </w:pPr>
      <w:r>
        <w:rPr>
          <w:noProof/>
        </w:rPr>
        <w:fldChar w:fldCharType="end"/>
      </w:r>
    </w:p>
    <w:p w14:paraId="267A21C4" w14:textId="77777777" w:rsidR="0022320D" w:rsidRDefault="0022320D" w:rsidP="0022320D">
      <w:pPr>
        <w:rPr>
          <w:noProof/>
        </w:rPr>
      </w:pPr>
      <w:r>
        <w:rPr>
          <w:noProof/>
        </w:rPr>
        <w:br w:type="page"/>
      </w:r>
    </w:p>
    <w:p w14:paraId="035CEFAB" w14:textId="77777777" w:rsidR="0022320D" w:rsidRDefault="0022320D" w:rsidP="0022320D">
      <w:pPr>
        <w:pStyle w:val="Heading1"/>
        <w:numPr>
          <w:ilvl w:val="0"/>
          <w:numId w:val="0"/>
        </w:numPr>
      </w:pPr>
      <w:bookmarkStart w:id="2" w:name="_Toc209039000"/>
      <w:r>
        <w:lastRenderedPageBreak/>
        <w:t>LỜI CẢM ƠN</w:t>
      </w:r>
      <w:bookmarkEnd w:id="2"/>
    </w:p>
    <w:p w14:paraId="010C2517" w14:textId="1856E283" w:rsidR="00153EFD" w:rsidRDefault="00153EFD" w:rsidP="00697554">
      <w:pPr>
        <w:ind w:firstLine="720"/>
      </w:pPr>
      <w:r>
        <w:t>Em xin gửi lời cảm ơn chân thành và sâu sắc nhất tới Khoa Công Nghệ Thông Tin, Bộ môn Công nghệ Phần mềm, Trường Đại học Mỏ - Địa chất – những người đã tạo mọi điều kiện thuận lợi nhất về cơ sở vật chất, tài liệu học tập và môi trường học thuật chuyên nghiệp để em có thể hoàn thành đồ án tốt nghiệp này một cách trọn vẹn.</w:t>
      </w:r>
    </w:p>
    <w:p w14:paraId="25407CA8" w14:textId="26C8B473" w:rsidR="00153EFD" w:rsidRDefault="00153EFD" w:rsidP="008E2708">
      <w:pPr>
        <w:ind w:firstLine="720"/>
      </w:pPr>
      <w:r>
        <w:t xml:space="preserve">Em xin </w:t>
      </w:r>
      <w:r w:rsidR="00B84BF7">
        <w:t>cảm ơn</w:t>
      </w:r>
      <w:r>
        <w:t xml:space="preserve"> </w:t>
      </w:r>
      <w:r w:rsidR="00B84BF7">
        <w:t>thầy giáo,</w:t>
      </w:r>
      <w:r>
        <w:t xml:space="preserve"> </w:t>
      </w:r>
      <w:r w:rsidR="008E2708" w:rsidRPr="008E2708">
        <w:t>TS. Nguyễn Thế Lộc</w:t>
      </w:r>
      <w:r>
        <w:t xml:space="preserve"> </w:t>
      </w:r>
      <w:r w:rsidR="008E2708">
        <w:t>-</w:t>
      </w:r>
      <w:r>
        <w:t xml:space="preserve"> </w:t>
      </w:r>
      <w:r w:rsidR="008E2708">
        <w:t>t</w:t>
      </w:r>
      <w:r>
        <w:t xml:space="preserve">hầy đã tận tình hướng dẫn, sát sao theo dõi từng bước tiến độ của đồ án. Những góp ý chi tiết, kiến thức chuyên môn sâu rộng và sự động viên kịp thời của </w:t>
      </w:r>
      <w:r w:rsidR="00723CCC">
        <w:t>t</w:t>
      </w:r>
      <w:r>
        <w:t>hầy</w:t>
      </w:r>
      <w:r w:rsidR="00723CCC">
        <w:t xml:space="preserve"> đã</w:t>
      </w:r>
      <w:r>
        <w:t xml:space="preserve"> giúp em vượt qua những khó khăn kỹ thuật cũng như hoàn thiện tư duy thiết kế hệ thống.</w:t>
      </w:r>
      <w:r w:rsidR="00723CCC">
        <w:t xml:space="preserve"> </w:t>
      </w:r>
      <w:r>
        <w:t>Đặc biệt, em xin gửi lời cảm ơn chân thành tới các thầy cô phản biện đã dành thời gian quý báu để đánh giá, góp ý và đưa ra những nhận xét mang tính xây dựng cao. Cảm ơn những người bạn, anh chị khóa trên đã sẵn sàng chia sẻ kinh nghiệm, code mẫu và giải đáp những thắc mắc kỹ thuật trong quá trình làm đồ án.</w:t>
      </w:r>
    </w:p>
    <w:p w14:paraId="644F4D97" w14:textId="35FB0576" w:rsidR="00094930" w:rsidRPr="0096297B" w:rsidRDefault="00153EFD" w:rsidP="00697554">
      <w:pPr>
        <w:ind w:firstLine="720"/>
        <w:rPr>
          <w:rFonts w:cs="Arial"/>
          <w:b/>
          <w:bCs/>
          <w:kern w:val="32"/>
        </w:rPr>
      </w:pPr>
      <w:r>
        <w:t>Đồ án tốt nghiệp này em đã cố gắng hết sức mình để thiết kế và xây dựng. Tuy nhiên, với vốn kiến thức còn hạn chế của một sinh viên năm cuối cùng kinh nghiệm thực tế chưa nhiều, đồ án chắc chắn vẫn còn những thiếu sót. Em rất mong nhận được những ý kiến đóng góp quý báu từ Ban Giám khảo, quý Thầy Cô và các bạn đồng học để em có thể hoàn thiện hơn trong tương lai, cũng như áp dụng vào công việc thực tế sau khi ra trường.</w:t>
      </w:r>
      <w:r w:rsidR="00094930" w:rsidRPr="0096297B">
        <w:br w:type="page"/>
      </w:r>
    </w:p>
    <w:p w14:paraId="1CFFD43C" w14:textId="77777777" w:rsidR="0022320D" w:rsidRDefault="0022320D" w:rsidP="0022320D">
      <w:pPr>
        <w:pStyle w:val="Heading1"/>
        <w:numPr>
          <w:ilvl w:val="0"/>
          <w:numId w:val="0"/>
        </w:numPr>
      </w:pPr>
      <w:bookmarkStart w:id="3" w:name="_Toc209039001"/>
      <w:r>
        <w:lastRenderedPageBreak/>
        <w:t>TÓM TẮT NỘI DUNG ĐỒ ÁN TỐT NGHIỆP</w:t>
      </w:r>
      <w:bookmarkEnd w:id="3"/>
    </w:p>
    <w:p w14:paraId="6094AB9B" w14:textId="71AC9BE9" w:rsidR="00094930" w:rsidRPr="002D10CB" w:rsidRDefault="00094930" w:rsidP="00D5416E">
      <w:pPr>
        <w:spacing w:before="100" w:beforeAutospacing="1" w:after="100" w:afterAutospacing="1"/>
        <w:ind w:firstLine="720"/>
        <w:jc w:val="both"/>
      </w:pPr>
      <w:r w:rsidRPr="002D10CB">
        <w:t>Nội dung chính của đồ án tốt nghiệp</w:t>
      </w:r>
      <w:r w:rsidR="00FE291A">
        <w:rPr>
          <w:lang w:val="vi-VN"/>
        </w:rPr>
        <w:t xml:space="preserve"> của em</w:t>
      </w:r>
      <w:r w:rsidRPr="002D10CB">
        <w:t xml:space="preserve"> tập trung vào việc</w:t>
      </w:r>
      <w:r w:rsidR="00FE291A">
        <w:rPr>
          <w:lang w:val="vi-VN"/>
        </w:rPr>
        <w:t xml:space="preserve"> phát triển ứng dụng di động</w:t>
      </w:r>
      <w:r w:rsidR="00EA4836">
        <w:t xml:space="preserve"> trong đó</w:t>
      </w:r>
      <w:r w:rsidRPr="002D10CB">
        <w:t xml:space="preserve"> </w:t>
      </w:r>
      <w:r w:rsidR="00AB6E13">
        <w:t xml:space="preserve">tích hợp, </w:t>
      </w:r>
      <w:r w:rsidRPr="002D10CB">
        <w:t xml:space="preserve">ứng dụng các công nghệ lập trình hiện đại để xây dựng một ứng dụng đặt đồ ăn phục vụ cho nhà ăn của Trường Đại học Mỏ - Địa chất. Cụ thể, đồ án hướng tới việc phát triển một ứng dụng di động bằng Flutter – một framework mã nguồn mở của Google dùng để xây dựng giao diện người dùng (UI) đa nền tảng với ngôn ngữ lập trình Dart. Trong quá trình phát triển, </w:t>
      </w:r>
      <w:r w:rsidR="003E396F">
        <w:t xml:space="preserve">em đã </w:t>
      </w:r>
      <w:r w:rsidRPr="002D10CB">
        <w:t xml:space="preserve">tiến hành tìm hiểu chuyên sâu về Dart – một ngôn ngữ lập trình hướng đối tượng, hỗ trợ bất đồng bộ hiệu quả, cùng với cấu trúc và cách tổ chức widget trong Flutter để </w:t>
      </w:r>
      <w:r w:rsidR="003E396F">
        <w:t>phất triển một ứng dụng</w:t>
      </w:r>
      <w:r w:rsidR="0023142F">
        <w:t xml:space="preserve"> có giao diện thân thiện và có thể dễ dàng sử dụng cho người dùng</w:t>
      </w:r>
      <w:r w:rsidRPr="002D10CB">
        <w:t>.</w:t>
      </w:r>
    </w:p>
    <w:p w14:paraId="42883A6B" w14:textId="77777777" w:rsidR="00094930" w:rsidRPr="002D10CB" w:rsidRDefault="00094930" w:rsidP="00D5416E">
      <w:pPr>
        <w:spacing w:before="100" w:beforeAutospacing="1" w:after="100" w:afterAutospacing="1"/>
        <w:ind w:firstLine="720"/>
        <w:jc w:val="both"/>
      </w:pPr>
      <w:r w:rsidRPr="002D10CB">
        <w:t>Bên cạnh đó, phần backend của hệ thống được triển khai bằng NodeJS kết hợp với ExpressJS – một framework mạnh mẽ giúp đơn giản hóa việc xây dựng các API RESTful. Qua đó, đồ án đã đi sâu vào các khía cạnh như quản lý cơ sở dữ liệu, thiết kế luồng xử lý yêu cầu – phản hồi, và bảo mật thông tin người dùng. Đồng thời, người viết cũng tìm hiểu về cách tích hợp giữa frontend và backend thông qua các giao tiếp HTTP, đồng bộ dữ liệu theo thời gian thực nếu cần.</w:t>
      </w:r>
    </w:p>
    <w:p w14:paraId="7F35EB91" w14:textId="005687EA" w:rsidR="00094930" w:rsidRPr="002D10CB" w:rsidRDefault="00094930" w:rsidP="00D5416E">
      <w:pPr>
        <w:spacing w:before="100" w:beforeAutospacing="1" w:after="100" w:afterAutospacing="1"/>
        <w:jc w:val="both"/>
      </w:pPr>
      <w:r w:rsidRPr="002D10CB">
        <w:t>Toàn bộ</w:t>
      </w:r>
      <w:r w:rsidR="0023142F">
        <w:t xml:space="preserve"> </w:t>
      </w:r>
      <w:r w:rsidR="00851FC4">
        <w:t xml:space="preserve">ứng dụng </w:t>
      </w:r>
      <w:r w:rsidRPr="002D10CB">
        <w:t xml:space="preserve">được </w:t>
      </w:r>
      <w:r w:rsidR="005B069B">
        <w:t xml:space="preserve">phát triển </w:t>
      </w:r>
      <w:r w:rsidRPr="002D10CB">
        <w:t>với mục tiêu hỗ trợ người dùng</w:t>
      </w:r>
      <w:r w:rsidR="005B069B">
        <w:t xml:space="preserve"> có thể</w:t>
      </w:r>
      <w:r w:rsidRPr="002D10CB">
        <w:t xml:space="preserve"> dễ dàng đặt món, theo dõi trạng thái đơn hàng, đồng thời giúp nhà ăn quản lý thực đơn và đơn hàng. Đây là sản phẩm thực tiễn, vừa mang tính học thuật vừa có </w:t>
      </w:r>
      <w:r w:rsidR="003E396F">
        <w:t>thể đưa vào thực tế</w:t>
      </w:r>
    </w:p>
    <w:p w14:paraId="7F34DB55" w14:textId="77777777" w:rsidR="0022320D" w:rsidRDefault="0022320D" w:rsidP="0022320D">
      <w:pPr>
        <w:pStyle w:val="Heading1"/>
        <w:numPr>
          <w:ilvl w:val="0"/>
          <w:numId w:val="0"/>
        </w:numPr>
        <w:rPr>
          <w:b w:val="0"/>
          <w:bCs w:val="0"/>
          <w:sz w:val="32"/>
        </w:rPr>
      </w:pPr>
      <w:r>
        <w:br w:type="page"/>
      </w:r>
    </w:p>
    <w:p w14:paraId="59A1D421" w14:textId="77777777" w:rsidR="00B43BD0" w:rsidRDefault="00511681" w:rsidP="00B43BD0">
      <w:pPr>
        <w:pStyle w:val="Heading1"/>
        <w:numPr>
          <w:ilvl w:val="0"/>
          <w:numId w:val="0"/>
        </w:numPr>
      </w:pPr>
      <w:bookmarkStart w:id="4" w:name="_Toc209039002"/>
      <w:bookmarkEnd w:id="0"/>
      <w:r>
        <w:lastRenderedPageBreak/>
        <w:t>DANH MỤC CÁC HÌNH VẼ</w:t>
      </w:r>
      <w:bookmarkEnd w:id="4"/>
    </w:p>
    <w:p w14:paraId="069DE5ED" w14:textId="62715F99" w:rsidR="00D25BAE" w:rsidRDefault="00791320">
      <w:pPr>
        <w:pStyle w:val="TableofFigures"/>
        <w:tabs>
          <w:tab w:val="right" w:leader="dot" w:pos="8778"/>
        </w:tabs>
        <w:rPr>
          <w:rFonts w:asciiTheme="minorHAnsi" w:eastAsiaTheme="minorEastAsia" w:hAnsiTheme="minorHAnsi" w:cstheme="minorBidi"/>
          <w:noProof/>
          <w:kern w:val="2"/>
          <w14:ligatures w14:val="standardContextual"/>
        </w:rPr>
      </w:pPr>
      <w:r>
        <w:fldChar w:fldCharType="begin"/>
      </w:r>
      <w:r w:rsidR="00511681">
        <w:instrText xml:space="preserve"> TOC \h \z \c "Hình" </w:instrText>
      </w:r>
      <w:r>
        <w:fldChar w:fldCharType="separate"/>
      </w:r>
      <w:hyperlink w:anchor="_Toc207348651" w:history="1">
        <w:r w:rsidR="00D25BAE" w:rsidRPr="0014582D">
          <w:rPr>
            <w:rStyle w:val="Hyperlink"/>
            <w:noProof/>
          </w:rPr>
          <w:t>Hình 1</w:t>
        </w:r>
        <w:r w:rsidR="00D25BAE" w:rsidRPr="0014582D">
          <w:rPr>
            <w:rStyle w:val="Hyperlink"/>
            <w:noProof/>
          </w:rPr>
          <w:noBreakHyphen/>
          <w:t>1 Ngôn ngữ lập trình Dart</w:t>
        </w:r>
        <w:r w:rsidR="00D25BAE">
          <w:rPr>
            <w:noProof/>
            <w:webHidden/>
          </w:rPr>
          <w:tab/>
        </w:r>
        <w:r w:rsidR="00D25BAE">
          <w:rPr>
            <w:noProof/>
            <w:webHidden/>
          </w:rPr>
          <w:fldChar w:fldCharType="begin"/>
        </w:r>
        <w:r w:rsidR="00D25BAE">
          <w:rPr>
            <w:noProof/>
            <w:webHidden/>
          </w:rPr>
          <w:instrText xml:space="preserve"> PAGEREF _Toc207348651 \h </w:instrText>
        </w:r>
        <w:r w:rsidR="00D25BAE">
          <w:rPr>
            <w:noProof/>
            <w:webHidden/>
          </w:rPr>
        </w:r>
        <w:r w:rsidR="00D25BAE">
          <w:rPr>
            <w:noProof/>
            <w:webHidden/>
          </w:rPr>
          <w:fldChar w:fldCharType="separate"/>
        </w:r>
        <w:r w:rsidR="00273781">
          <w:rPr>
            <w:noProof/>
            <w:webHidden/>
          </w:rPr>
          <w:t>4</w:t>
        </w:r>
        <w:r w:rsidR="00D25BAE">
          <w:rPr>
            <w:noProof/>
            <w:webHidden/>
          </w:rPr>
          <w:fldChar w:fldCharType="end"/>
        </w:r>
      </w:hyperlink>
    </w:p>
    <w:p w14:paraId="728A7349" w14:textId="1940F6A9"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2" w:history="1">
        <w:r w:rsidRPr="0014582D">
          <w:rPr>
            <w:rStyle w:val="Hyperlink"/>
            <w:noProof/>
          </w:rPr>
          <w:t>Hình 1</w:t>
        </w:r>
        <w:r w:rsidRPr="0014582D">
          <w:rPr>
            <w:rStyle w:val="Hyperlink"/>
            <w:noProof/>
          </w:rPr>
          <w:noBreakHyphen/>
          <w:t>2 Source Code in ra căn bậc 2 của 9 viết bằng Dart</w:t>
        </w:r>
        <w:r>
          <w:rPr>
            <w:noProof/>
            <w:webHidden/>
          </w:rPr>
          <w:tab/>
        </w:r>
        <w:r>
          <w:rPr>
            <w:noProof/>
            <w:webHidden/>
          </w:rPr>
          <w:fldChar w:fldCharType="begin"/>
        </w:r>
        <w:r>
          <w:rPr>
            <w:noProof/>
            <w:webHidden/>
          </w:rPr>
          <w:instrText xml:space="preserve"> PAGEREF _Toc207348652 \h </w:instrText>
        </w:r>
        <w:r>
          <w:rPr>
            <w:noProof/>
            <w:webHidden/>
          </w:rPr>
        </w:r>
        <w:r>
          <w:rPr>
            <w:noProof/>
            <w:webHidden/>
          </w:rPr>
          <w:fldChar w:fldCharType="separate"/>
        </w:r>
        <w:r w:rsidR="00273781">
          <w:rPr>
            <w:noProof/>
            <w:webHidden/>
          </w:rPr>
          <w:t>4</w:t>
        </w:r>
        <w:r>
          <w:rPr>
            <w:noProof/>
            <w:webHidden/>
          </w:rPr>
          <w:fldChar w:fldCharType="end"/>
        </w:r>
      </w:hyperlink>
    </w:p>
    <w:p w14:paraId="4475AE95" w14:textId="31C2FAB5"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3" w:history="1">
        <w:r w:rsidRPr="0014582D">
          <w:rPr>
            <w:rStyle w:val="Hyperlink"/>
            <w:noProof/>
          </w:rPr>
          <w:t>Hình 1</w:t>
        </w:r>
        <w:r w:rsidRPr="0014582D">
          <w:rPr>
            <w:rStyle w:val="Hyperlink"/>
            <w:noProof/>
          </w:rPr>
          <w:noBreakHyphen/>
          <w:t>3 Source Code của một ứng dụng Flutter dựa trên ngôn ngữ Dart</w:t>
        </w:r>
        <w:r>
          <w:rPr>
            <w:noProof/>
            <w:webHidden/>
          </w:rPr>
          <w:tab/>
        </w:r>
        <w:r>
          <w:rPr>
            <w:noProof/>
            <w:webHidden/>
          </w:rPr>
          <w:fldChar w:fldCharType="begin"/>
        </w:r>
        <w:r>
          <w:rPr>
            <w:noProof/>
            <w:webHidden/>
          </w:rPr>
          <w:instrText xml:space="preserve"> PAGEREF _Toc207348653 \h </w:instrText>
        </w:r>
        <w:r>
          <w:rPr>
            <w:noProof/>
            <w:webHidden/>
          </w:rPr>
        </w:r>
        <w:r>
          <w:rPr>
            <w:noProof/>
            <w:webHidden/>
          </w:rPr>
          <w:fldChar w:fldCharType="separate"/>
        </w:r>
        <w:r w:rsidR="00273781">
          <w:rPr>
            <w:noProof/>
            <w:webHidden/>
          </w:rPr>
          <w:t>5</w:t>
        </w:r>
        <w:r>
          <w:rPr>
            <w:noProof/>
            <w:webHidden/>
          </w:rPr>
          <w:fldChar w:fldCharType="end"/>
        </w:r>
      </w:hyperlink>
    </w:p>
    <w:p w14:paraId="71B755BB" w14:textId="787B323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4" w:history="1">
        <w:r w:rsidRPr="0014582D">
          <w:rPr>
            <w:rStyle w:val="Hyperlink"/>
            <w:noProof/>
          </w:rPr>
          <w:t>Hình 1</w:t>
        </w:r>
        <w:r w:rsidRPr="0014582D">
          <w:rPr>
            <w:rStyle w:val="Hyperlink"/>
            <w:noProof/>
          </w:rPr>
          <w:noBreakHyphen/>
          <w:t>4 Framework Flutter</w:t>
        </w:r>
        <w:r>
          <w:rPr>
            <w:noProof/>
            <w:webHidden/>
          </w:rPr>
          <w:tab/>
        </w:r>
        <w:r>
          <w:rPr>
            <w:noProof/>
            <w:webHidden/>
          </w:rPr>
          <w:fldChar w:fldCharType="begin"/>
        </w:r>
        <w:r>
          <w:rPr>
            <w:noProof/>
            <w:webHidden/>
          </w:rPr>
          <w:instrText xml:space="preserve"> PAGEREF _Toc207348654 \h </w:instrText>
        </w:r>
        <w:r>
          <w:rPr>
            <w:noProof/>
            <w:webHidden/>
          </w:rPr>
        </w:r>
        <w:r>
          <w:rPr>
            <w:noProof/>
            <w:webHidden/>
          </w:rPr>
          <w:fldChar w:fldCharType="separate"/>
        </w:r>
        <w:r w:rsidR="00273781">
          <w:rPr>
            <w:noProof/>
            <w:webHidden/>
          </w:rPr>
          <w:t>6</w:t>
        </w:r>
        <w:r>
          <w:rPr>
            <w:noProof/>
            <w:webHidden/>
          </w:rPr>
          <w:fldChar w:fldCharType="end"/>
        </w:r>
      </w:hyperlink>
    </w:p>
    <w:p w14:paraId="2160CB57" w14:textId="44A2297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5" w:history="1">
        <w:r w:rsidRPr="0014582D">
          <w:rPr>
            <w:rStyle w:val="Hyperlink"/>
            <w:noProof/>
          </w:rPr>
          <w:t>Hình 1</w:t>
        </w:r>
        <w:r w:rsidRPr="0014582D">
          <w:rPr>
            <w:rStyle w:val="Hyperlink"/>
            <w:noProof/>
          </w:rPr>
          <w:noBreakHyphen/>
          <w:t>5 Cấu trúc của một Project Flutter</w:t>
        </w:r>
        <w:r>
          <w:rPr>
            <w:noProof/>
            <w:webHidden/>
          </w:rPr>
          <w:tab/>
        </w:r>
        <w:r>
          <w:rPr>
            <w:noProof/>
            <w:webHidden/>
          </w:rPr>
          <w:fldChar w:fldCharType="begin"/>
        </w:r>
        <w:r>
          <w:rPr>
            <w:noProof/>
            <w:webHidden/>
          </w:rPr>
          <w:instrText xml:space="preserve"> PAGEREF _Toc207348655 \h </w:instrText>
        </w:r>
        <w:r>
          <w:rPr>
            <w:noProof/>
            <w:webHidden/>
          </w:rPr>
        </w:r>
        <w:r>
          <w:rPr>
            <w:noProof/>
            <w:webHidden/>
          </w:rPr>
          <w:fldChar w:fldCharType="separate"/>
        </w:r>
        <w:r w:rsidR="00273781">
          <w:rPr>
            <w:noProof/>
            <w:webHidden/>
          </w:rPr>
          <w:t>7</w:t>
        </w:r>
        <w:r>
          <w:rPr>
            <w:noProof/>
            <w:webHidden/>
          </w:rPr>
          <w:fldChar w:fldCharType="end"/>
        </w:r>
      </w:hyperlink>
    </w:p>
    <w:p w14:paraId="19658B5F" w14:textId="756ABAE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6" w:history="1">
        <w:r w:rsidRPr="0014582D">
          <w:rPr>
            <w:rStyle w:val="Hyperlink"/>
            <w:noProof/>
          </w:rPr>
          <w:t>Hình 1</w:t>
        </w:r>
        <w:r w:rsidRPr="0014582D">
          <w:rPr>
            <w:rStyle w:val="Hyperlink"/>
            <w:noProof/>
          </w:rPr>
          <w:noBreakHyphen/>
          <w:t>6 Widget Tree của một màn hình Flutter đơn giản</w:t>
        </w:r>
        <w:r>
          <w:rPr>
            <w:noProof/>
            <w:webHidden/>
          </w:rPr>
          <w:tab/>
        </w:r>
        <w:r>
          <w:rPr>
            <w:noProof/>
            <w:webHidden/>
          </w:rPr>
          <w:fldChar w:fldCharType="begin"/>
        </w:r>
        <w:r>
          <w:rPr>
            <w:noProof/>
            <w:webHidden/>
          </w:rPr>
          <w:instrText xml:space="preserve"> PAGEREF _Toc207348656 \h </w:instrText>
        </w:r>
        <w:r>
          <w:rPr>
            <w:noProof/>
            <w:webHidden/>
          </w:rPr>
        </w:r>
        <w:r>
          <w:rPr>
            <w:noProof/>
            <w:webHidden/>
          </w:rPr>
          <w:fldChar w:fldCharType="separate"/>
        </w:r>
        <w:r w:rsidR="00273781">
          <w:rPr>
            <w:noProof/>
            <w:webHidden/>
          </w:rPr>
          <w:t>8</w:t>
        </w:r>
        <w:r>
          <w:rPr>
            <w:noProof/>
            <w:webHidden/>
          </w:rPr>
          <w:fldChar w:fldCharType="end"/>
        </w:r>
      </w:hyperlink>
    </w:p>
    <w:p w14:paraId="67A068EB" w14:textId="35805A2A"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7" w:history="1">
        <w:r w:rsidRPr="0014582D">
          <w:rPr>
            <w:rStyle w:val="Hyperlink"/>
            <w:noProof/>
          </w:rPr>
          <w:t>Hình 1</w:t>
        </w:r>
        <w:r w:rsidRPr="0014582D">
          <w:rPr>
            <w:rStyle w:val="Hyperlink"/>
            <w:noProof/>
          </w:rPr>
          <w:noBreakHyphen/>
          <w:t>7 Mô hình tầng cha-con của một màn hình Flutter đơn giản</w:t>
        </w:r>
        <w:r>
          <w:rPr>
            <w:noProof/>
            <w:webHidden/>
          </w:rPr>
          <w:tab/>
        </w:r>
        <w:r>
          <w:rPr>
            <w:noProof/>
            <w:webHidden/>
          </w:rPr>
          <w:fldChar w:fldCharType="begin"/>
        </w:r>
        <w:r>
          <w:rPr>
            <w:noProof/>
            <w:webHidden/>
          </w:rPr>
          <w:instrText xml:space="preserve"> PAGEREF _Toc207348657 \h </w:instrText>
        </w:r>
        <w:r>
          <w:rPr>
            <w:noProof/>
            <w:webHidden/>
          </w:rPr>
        </w:r>
        <w:r>
          <w:rPr>
            <w:noProof/>
            <w:webHidden/>
          </w:rPr>
          <w:fldChar w:fldCharType="separate"/>
        </w:r>
        <w:r w:rsidR="00273781">
          <w:rPr>
            <w:noProof/>
            <w:webHidden/>
          </w:rPr>
          <w:t>9</w:t>
        </w:r>
        <w:r>
          <w:rPr>
            <w:noProof/>
            <w:webHidden/>
          </w:rPr>
          <w:fldChar w:fldCharType="end"/>
        </w:r>
      </w:hyperlink>
    </w:p>
    <w:p w14:paraId="0FE5DC10" w14:textId="069F5DEE"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8" w:history="1">
        <w:r w:rsidRPr="0014582D">
          <w:rPr>
            <w:rStyle w:val="Hyperlink"/>
            <w:noProof/>
          </w:rPr>
          <w:t>Hình 1</w:t>
        </w:r>
        <w:r w:rsidRPr="0014582D">
          <w:rPr>
            <w:rStyle w:val="Hyperlink"/>
            <w:noProof/>
          </w:rPr>
          <w:noBreakHyphen/>
          <w:t>8 GetX Pattern Design</w:t>
        </w:r>
        <w:r>
          <w:rPr>
            <w:noProof/>
            <w:webHidden/>
          </w:rPr>
          <w:tab/>
        </w:r>
        <w:r>
          <w:rPr>
            <w:noProof/>
            <w:webHidden/>
          </w:rPr>
          <w:fldChar w:fldCharType="begin"/>
        </w:r>
        <w:r>
          <w:rPr>
            <w:noProof/>
            <w:webHidden/>
          </w:rPr>
          <w:instrText xml:space="preserve"> PAGEREF _Toc207348658 \h </w:instrText>
        </w:r>
        <w:r>
          <w:rPr>
            <w:noProof/>
            <w:webHidden/>
          </w:rPr>
        </w:r>
        <w:r>
          <w:rPr>
            <w:noProof/>
            <w:webHidden/>
          </w:rPr>
          <w:fldChar w:fldCharType="separate"/>
        </w:r>
        <w:r w:rsidR="00273781">
          <w:rPr>
            <w:noProof/>
            <w:webHidden/>
          </w:rPr>
          <w:t>12</w:t>
        </w:r>
        <w:r>
          <w:rPr>
            <w:noProof/>
            <w:webHidden/>
          </w:rPr>
          <w:fldChar w:fldCharType="end"/>
        </w:r>
      </w:hyperlink>
    </w:p>
    <w:p w14:paraId="0037F961" w14:textId="41FBBA45"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59" w:history="1">
        <w:r w:rsidRPr="0014582D">
          <w:rPr>
            <w:rStyle w:val="Hyperlink"/>
            <w:noProof/>
          </w:rPr>
          <w:t>Hình 1</w:t>
        </w:r>
        <w:r w:rsidRPr="0014582D">
          <w:rPr>
            <w:rStyle w:val="Hyperlink"/>
            <w:noProof/>
          </w:rPr>
          <w:noBreakHyphen/>
          <w:t>9 Khai báo biến trong JavaScript</w:t>
        </w:r>
        <w:r>
          <w:rPr>
            <w:noProof/>
            <w:webHidden/>
          </w:rPr>
          <w:tab/>
        </w:r>
        <w:r>
          <w:rPr>
            <w:noProof/>
            <w:webHidden/>
          </w:rPr>
          <w:fldChar w:fldCharType="begin"/>
        </w:r>
        <w:r>
          <w:rPr>
            <w:noProof/>
            <w:webHidden/>
          </w:rPr>
          <w:instrText xml:space="preserve"> PAGEREF _Toc207348659 \h </w:instrText>
        </w:r>
        <w:r>
          <w:rPr>
            <w:noProof/>
            <w:webHidden/>
          </w:rPr>
        </w:r>
        <w:r>
          <w:rPr>
            <w:noProof/>
            <w:webHidden/>
          </w:rPr>
          <w:fldChar w:fldCharType="separate"/>
        </w:r>
        <w:r w:rsidR="00273781">
          <w:rPr>
            <w:noProof/>
            <w:webHidden/>
          </w:rPr>
          <w:t>13</w:t>
        </w:r>
        <w:r>
          <w:rPr>
            <w:noProof/>
            <w:webHidden/>
          </w:rPr>
          <w:fldChar w:fldCharType="end"/>
        </w:r>
      </w:hyperlink>
    </w:p>
    <w:p w14:paraId="7E66AE1D" w14:textId="5609A67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0" w:history="1">
        <w:r w:rsidRPr="0014582D">
          <w:rPr>
            <w:rStyle w:val="Hyperlink"/>
            <w:noProof/>
          </w:rPr>
          <w:t>Hình 1</w:t>
        </w:r>
        <w:r w:rsidRPr="0014582D">
          <w:rPr>
            <w:rStyle w:val="Hyperlink"/>
            <w:noProof/>
          </w:rPr>
          <w:noBreakHyphen/>
          <w:t>10 Hàm trong JavaScript</w:t>
        </w:r>
        <w:r>
          <w:rPr>
            <w:noProof/>
            <w:webHidden/>
          </w:rPr>
          <w:tab/>
        </w:r>
        <w:r>
          <w:rPr>
            <w:noProof/>
            <w:webHidden/>
          </w:rPr>
          <w:fldChar w:fldCharType="begin"/>
        </w:r>
        <w:r>
          <w:rPr>
            <w:noProof/>
            <w:webHidden/>
          </w:rPr>
          <w:instrText xml:space="preserve"> PAGEREF _Toc207348660 \h </w:instrText>
        </w:r>
        <w:r>
          <w:rPr>
            <w:noProof/>
            <w:webHidden/>
          </w:rPr>
        </w:r>
        <w:r>
          <w:rPr>
            <w:noProof/>
            <w:webHidden/>
          </w:rPr>
          <w:fldChar w:fldCharType="separate"/>
        </w:r>
        <w:r w:rsidR="00273781">
          <w:rPr>
            <w:noProof/>
            <w:webHidden/>
          </w:rPr>
          <w:t>13</w:t>
        </w:r>
        <w:r>
          <w:rPr>
            <w:noProof/>
            <w:webHidden/>
          </w:rPr>
          <w:fldChar w:fldCharType="end"/>
        </w:r>
      </w:hyperlink>
    </w:p>
    <w:p w14:paraId="4432915D" w14:textId="1E1499D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1" w:history="1">
        <w:r w:rsidRPr="0014582D">
          <w:rPr>
            <w:rStyle w:val="Hyperlink"/>
            <w:noProof/>
          </w:rPr>
          <w:t>Hình 1</w:t>
        </w:r>
        <w:r w:rsidRPr="0014582D">
          <w:rPr>
            <w:rStyle w:val="Hyperlink"/>
            <w:noProof/>
          </w:rPr>
          <w:noBreakHyphen/>
          <w:t>11 Hàm mũi tên trong JavaScript</w:t>
        </w:r>
        <w:r>
          <w:rPr>
            <w:noProof/>
            <w:webHidden/>
          </w:rPr>
          <w:tab/>
        </w:r>
        <w:r>
          <w:rPr>
            <w:noProof/>
            <w:webHidden/>
          </w:rPr>
          <w:fldChar w:fldCharType="begin"/>
        </w:r>
        <w:r>
          <w:rPr>
            <w:noProof/>
            <w:webHidden/>
          </w:rPr>
          <w:instrText xml:space="preserve"> PAGEREF _Toc207348661 \h </w:instrText>
        </w:r>
        <w:r>
          <w:rPr>
            <w:noProof/>
            <w:webHidden/>
          </w:rPr>
        </w:r>
        <w:r>
          <w:rPr>
            <w:noProof/>
            <w:webHidden/>
          </w:rPr>
          <w:fldChar w:fldCharType="separate"/>
        </w:r>
        <w:r w:rsidR="00273781">
          <w:rPr>
            <w:noProof/>
            <w:webHidden/>
          </w:rPr>
          <w:t>13</w:t>
        </w:r>
        <w:r>
          <w:rPr>
            <w:noProof/>
            <w:webHidden/>
          </w:rPr>
          <w:fldChar w:fldCharType="end"/>
        </w:r>
      </w:hyperlink>
    </w:p>
    <w:p w14:paraId="62FF6431" w14:textId="38F47F2C"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2" w:history="1">
        <w:r w:rsidRPr="0014582D">
          <w:rPr>
            <w:rStyle w:val="Hyperlink"/>
            <w:noProof/>
          </w:rPr>
          <w:t>Hình 1</w:t>
        </w:r>
        <w:r w:rsidRPr="0014582D">
          <w:rPr>
            <w:rStyle w:val="Hyperlink"/>
            <w:noProof/>
          </w:rPr>
          <w:noBreakHyphen/>
          <w:t>12 Đối tượng và mảng trong JavaScript</w:t>
        </w:r>
        <w:r>
          <w:rPr>
            <w:noProof/>
            <w:webHidden/>
          </w:rPr>
          <w:tab/>
        </w:r>
        <w:r>
          <w:rPr>
            <w:noProof/>
            <w:webHidden/>
          </w:rPr>
          <w:fldChar w:fldCharType="begin"/>
        </w:r>
        <w:r>
          <w:rPr>
            <w:noProof/>
            <w:webHidden/>
          </w:rPr>
          <w:instrText xml:space="preserve"> PAGEREF _Toc207348662 \h </w:instrText>
        </w:r>
        <w:r>
          <w:rPr>
            <w:noProof/>
            <w:webHidden/>
          </w:rPr>
        </w:r>
        <w:r>
          <w:rPr>
            <w:noProof/>
            <w:webHidden/>
          </w:rPr>
          <w:fldChar w:fldCharType="separate"/>
        </w:r>
        <w:r w:rsidR="00273781">
          <w:rPr>
            <w:noProof/>
            <w:webHidden/>
          </w:rPr>
          <w:t>13</w:t>
        </w:r>
        <w:r>
          <w:rPr>
            <w:noProof/>
            <w:webHidden/>
          </w:rPr>
          <w:fldChar w:fldCharType="end"/>
        </w:r>
      </w:hyperlink>
    </w:p>
    <w:p w14:paraId="7AB3899C" w14:textId="31B1070A"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3" w:history="1">
        <w:r w:rsidRPr="0014582D">
          <w:rPr>
            <w:rStyle w:val="Hyperlink"/>
            <w:noProof/>
          </w:rPr>
          <w:t>Hình 1</w:t>
        </w:r>
        <w:r w:rsidRPr="0014582D">
          <w:rPr>
            <w:rStyle w:val="Hyperlink"/>
            <w:noProof/>
          </w:rPr>
          <w:noBreakHyphen/>
          <w:t>13 Lập trình bất đồng bộ trong JavaScipt</w:t>
        </w:r>
        <w:r>
          <w:rPr>
            <w:noProof/>
            <w:webHidden/>
          </w:rPr>
          <w:tab/>
        </w:r>
        <w:r>
          <w:rPr>
            <w:noProof/>
            <w:webHidden/>
          </w:rPr>
          <w:fldChar w:fldCharType="begin"/>
        </w:r>
        <w:r>
          <w:rPr>
            <w:noProof/>
            <w:webHidden/>
          </w:rPr>
          <w:instrText xml:space="preserve"> PAGEREF _Toc207348663 \h </w:instrText>
        </w:r>
        <w:r>
          <w:rPr>
            <w:noProof/>
            <w:webHidden/>
          </w:rPr>
        </w:r>
        <w:r>
          <w:rPr>
            <w:noProof/>
            <w:webHidden/>
          </w:rPr>
          <w:fldChar w:fldCharType="separate"/>
        </w:r>
        <w:r w:rsidR="00273781">
          <w:rPr>
            <w:noProof/>
            <w:webHidden/>
          </w:rPr>
          <w:t>14</w:t>
        </w:r>
        <w:r>
          <w:rPr>
            <w:noProof/>
            <w:webHidden/>
          </w:rPr>
          <w:fldChar w:fldCharType="end"/>
        </w:r>
      </w:hyperlink>
    </w:p>
    <w:p w14:paraId="54B30F65" w14:textId="22D599A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4" w:history="1">
        <w:r w:rsidRPr="0014582D">
          <w:rPr>
            <w:rStyle w:val="Hyperlink"/>
            <w:noProof/>
          </w:rPr>
          <w:t>Hình 1</w:t>
        </w:r>
        <w:r w:rsidRPr="0014582D">
          <w:rPr>
            <w:rStyle w:val="Hyperlink"/>
            <w:noProof/>
          </w:rPr>
          <w:noBreakHyphen/>
          <w:t>14 Ví dụ về NodeJS</w:t>
        </w:r>
        <w:r>
          <w:rPr>
            <w:noProof/>
            <w:webHidden/>
          </w:rPr>
          <w:tab/>
        </w:r>
        <w:r>
          <w:rPr>
            <w:noProof/>
            <w:webHidden/>
          </w:rPr>
          <w:fldChar w:fldCharType="begin"/>
        </w:r>
        <w:r>
          <w:rPr>
            <w:noProof/>
            <w:webHidden/>
          </w:rPr>
          <w:instrText xml:space="preserve"> PAGEREF _Toc207348664 \h </w:instrText>
        </w:r>
        <w:r>
          <w:rPr>
            <w:noProof/>
            <w:webHidden/>
          </w:rPr>
        </w:r>
        <w:r>
          <w:rPr>
            <w:noProof/>
            <w:webHidden/>
          </w:rPr>
          <w:fldChar w:fldCharType="separate"/>
        </w:r>
        <w:r w:rsidR="00273781">
          <w:rPr>
            <w:noProof/>
            <w:webHidden/>
          </w:rPr>
          <w:t>15</w:t>
        </w:r>
        <w:r>
          <w:rPr>
            <w:noProof/>
            <w:webHidden/>
          </w:rPr>
          <w:fldChar w:fldCharType="end"/>
        </w:r>
      </w:hyperlink>
    </w:p>
    <w:p w14:paraId="74627AEB" w14:textId="1E45100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5" w:history="1">
        <w:r w:rsidRPr="0014582D">
          <w:rPr>
            <w:rStyle w:val="Hyperlink"/>
            <w:noProof/>
          </w:rPr>
          <w:t>Hình 1</w:t>
        </w:r>
        <w:r w:rsidRPr="0014582D">
          <w:rPr>
            <w:rStyle w:val="Hyperlink"/>
            <w:noProof/>
          </w:rPr>
          <w:noBreakHyphen/>
          <w:t>15 Cấu trúc của một ứng dụng ExpressJS</w:t>
        </w:r>
        <w:r>
          <w:rPr>
            <w:noProof/>
            <w:webHidden/>
          </w:rPr>
          <w:tab/>
        </w:r>
        <w:r>
          <w:rPr>
            <w:noProof/>
            <w:webHidden/>
          </w:rPr>
          <w:fldChar w:fldCharType="begin"/>
        </w:r>
        <w:r>
          <w:rPr>
            <w:noProof/>
            <w:webHidden/>
          </w:rPr>
          <w:instrText xml:space="preserve"> PAGEREF _Toc207348665 \h </w:instrText>
        </w:r>
        <w:r>
          <w:rPr>
            <w:noProof/>
            <w:webHidden/>
          </w:rPr>
        </w:r>
        <w:r>
          <w:rPr>
            <w:noProof/>
            <w:webHidden/>
          </w:rPr>
          <w:fldChar w:fldCharType="separate"/>
        </w:r>
        <w:r w:rsidR="00273781">
          <w:rPr>
            <w:noProof/>
            <w:webHidden/>
          </w:rPr>
          <w:t>16</w:t>
        </w:r>
        <w:r>
          <w:rPr>
            <w:noProof/>
            <w:webHidden/>
          </w:rPr>
          <w:fldChar w:fldCharType="end"/>
        </w:r>
      </w:hyperlink>
    </w:p>
    <w:p w14:paraId="0112726D" w14:textId="0CFFB3EE"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6" w:history="1">
        <w:r w:rsidRPr="0014582D">
          <w:rPr>
            <w:rStyle w:val="Hyperlink"/>
            <w:noProof/>
          </w:rPr>
          <w:t>Hình 1</w:t>
        </w:r>
        <w:r w:rsidRPr="0014582D">
          <w:rPr>
            <w:rStyle w:val="Hyperlink"/>
            <w:noProof/>
          </w:rPr>
          <w:noBreakHyphen/>
          <w:t>16 Ví dụ về Middleware</w:t>
        </w:r>
        <w:r>
          <w:rPr>
            <w:noProof/>
            <w:webHidden/>
          </w:rPr>
          <w:tab/>
        </w:r>
        <w:r>
          <w:rPr>
            <w:noProof/>
            <w:webHidden/>
          </w:rPr>
          <w:fldChar w:fldCharType="begin"/>
        </w:r>
        <w:r>
          <w:rPr>
            <w:noProof/>
            <w:webHidden/>
          </w:rPr>
          <w:instrText xml:space="preserve"> PAGEREF _Toc207348666 \h </w:instrText>
        </w:r>
        <w:r>
          <w:rPr>
            <w:noProof/>
            <w:webHidden/>
          </w:rPr>
        </w:r>
        <w:r>
          <w:rPr>
            <w:noProof/>
            <w:webHidden/>
          </w:rPr>
          <w:fldChar w:fldCharType="separate"/>
        </w:r>
        <w:r w:rsidR="00273781">
          <w:rPr>
            <w:noProof/>
            <w:webHidden/>
          </w:rPr>
          <w:t>16</w:t>
        </w:r>
        <w:r>
          <w:rPr>
            <w:noProof/>
            <w:webHidden/>
          </w:rPr>
          <w:fldChar w:fldCharType="end"/>
        </w:r>
      </w:hyperlink>
    </w:p>
    <w:p w14:paraId="3BBC6609" w14:textId="796728EE"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7" w:history="1">
        <w:r w:rsidRPr="0014582D">
          <w:rPr>
            <w:rStyle w:val="Hyperlink"/>
            <w:noProof/>
          </w:rPr>
          <w:t>Hình 1</w:t>
        </w:r>
        <w:r w:rsidRPr="0014582D">
          <w:rPr>
            <w:rStyle w:val="Hyperlink"/>
            <w:noProof/>
          </w:rPr>
          <w:noBreakHyphen/>
          <w:t>17 Cơ sở dữ liệu PostgreSQL</w:t>
        </w:r>
        <w:r>
          <w:rPr>
            <w:noProof/>
            <w:webHidden/>
          </w:rPr>
          <w:tab/>
        </w:r>
        <w:r>
          <w:rPr>
            <w:noProof/>
            <w:webHidden/>
          </w:rPr>
          <w:fldChar w:fldCharType="begin"/>
        </w:r>
        <w:r>
          <w:rPr>
            <w:noProof/>
            <w:webHidden/>
          </w:rPr>
          <w:instrText xml:space="preserve"> PAGEREF _Toc207348667 \h </w:instrText>
        </w:r>
        <w:r>
          <w:rPr>
            <w:noProof/>
            <w:webHidden/>
          </w:rPr>
        </w:r>
        <w:r>
          <w:rPr>
            <w:noProof/>
            <w:webHidden/>
          </w:rPr>
          <w:fldChar w:fldCharType="separate"/>
        </w:r>
        <w:r w:rsidR="00273781">
          <w:rPr>
            <w:noProof/>
            <w:webHidden/>
          </w:rPr>
          <w:t>17</w:t>
        </w:r>
        <w:r>
          <w:rPr>
            <w:noProof/>
            <w:webHidden/>
          </w:rPr>
          <w:fldChar w:fldCharType="end"/>
        </w:r>
      </w:hyperlink>
    </w:p>
    <w:p w14:paraId="45A34814" w14:textId="13951B4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8" w:history="1">
        <w:r w:rsidRPr="0014582D">
          <w:rPr>
            <w:rStyle w:val="Hyperlink"/>
            <w:noProof/>
          </w:rPr>
          <w:t>Hình 1</w:t>
        </w:r>
        <w:r w:rsidRPr="0014582D">
          <w:rPr>
            <w:rStyle w:val="Hyperlink"/>
            <w:noProof/>
          </w:rPr>
          <w:noBreakHyphen/>
          <w:t>18 Cấu trúc SQL trong PostgreSQL</w:t>
        </w:r>
        <w:r>
          <w:rPr>
            <w:noProof/>
            <w:webHidden/>
          </w:rPr>
          <w:tab/>
        </w:r>
        <w:r>
          <w:rPr>
            <w:noProof/>
            <w:webHidden/>
          </w:rPr>
          <w:fldChar w:fldCharType="begin"/>
        </w:r>
        <w:r>
          <w:rPr>
            <w:noProof/>
            <w:webHidden/>
          </w:rPr>
          <w:instrText xml:space="preserve"> PAGEREF _Toc207348668 \h </w:instrText>
        </w:r>
        <w:r>
          <w:rPr>
            <w:noProof/>
            <w:webHidden/>
          </w:rPr>
        </w:r>
        <w:r>
          <w:rPr>
            <w:noProof/>
            <w:webHidden/>
          </w:rPr>
          <w:fldChar w:fldCharType="separate"/>
        </w:r>
        <w:r w:rsidR="00273781">
          <w:rPr>
            <w:noProof/>
            <w:webHidden/>
          </w:rPr>
          <w:t>18</w:t>
        </w:r>
        <w:r>
          <w:rPr>
            <w:noProof/>
            <w:webHidden/>
          </w:rPr>
          <w:fldChar w:fldCharType="end"/>
        </w:r>
      </w:hyperlink>
    </w:p>
    <w:p w14:paraId="24110048" w14:textId="6C33306C"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69" w:history="1">
        <w:r w:rsidRPr="0014582D">
          <w:rPr>
            <w:rStyle w:val="Hyperlink"/>
            <w:noProof/>
          </w:rPr>
          <w:t>Hình 2</w:t>
        </w:r>
        <w:r w:rsidRPr="0014582D">
          <w:rPr>
            <w:rStyle w:val="Hyperlink"/>
            <w:noProof/>
          </w:rPr>
          <w:noBreakHyphen/>
          <w:t>1 Sơ đồ usecase tổng quát</w:t>
        </w:r>
        <w:r>
          <w:rPr>
            <w:noProof/>
            <w:webHidden/>
          </w:rPr>
          <w:tab/>
        </w:r>
        <w:r>
          <w:rPr>
            <w:noProof/>
            <w:webHidden/>
          </w:rPr>
          <w:fldChar w:fldCharType="begin"/>
        </w:r>
        <w:r>
          <w:rPr>
            <w:noProof/>
            <w:webHidden/>
          </w:rPr>
          <w:instrText xml:space="preserve"> PAGEREF _Toc207348669 \h </w:instrText>
        </w:r>
        <w:r>
          <w:rPr>
            <w:noProof/>
            <w:webHidden/>
          </w:rPr>
        </w:r>
        <w:r>
          <w:rPr>
            <w:noProof/>
            <w:webHidden/>
          </w:rPr>
          <w:fldChar w:fldCharType="separate"/>
        </w:r>
        <w:r w:rsidR="00273781">
          <w:rPr>
            <w:noProof/>
            <w:webHidden/>
          </w:rPr>
          <w:t>23</w:t>
        </w:r>
        <w:r>
          <w:rPr>
            <w:noProof/>
            <w:webHidden/>
          </w:rPr>
          <w:fldChar w:fldCharType="end"/>
        </w:r>
      </w:hyperlink>
    </w:p>
    <w:p w14:paraId="3B449BE7" w14:textId="265DBB21"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0" w:history="1">
        <w:r w:rsidRPr="0014582D">
          <w:rPr>
            <w:rStyle w:val="Hyperlink"/>
            <w:noProof/>
          </w:rPr>
          <w:t>Hình 2</w:t>
        </w:r>
        <w:r w:rsidRPr="0014582D">
          <w:rPr>
            <w:rStyle w:val="Hyperlink"/>
            <w:noProof/>
          </w:rPr>
          <w:noBreakHyphen/>
          <w:t>2 Biểu đồ usecase chức năng đăng nhập</w:t>
        </w:r>
        <w:r>
          <w:rPr>
            <w:noProof/>
            <w:webHidden/>
          </w:rPr>
          <w:tab/>
        </w:r>
        <w:r>
          <w:rPr>
            <w:noProof/>
            <w:webHidden/>
          </w:rPr>
          <w:fldChar w:fldCharType="begin"/>
        </w:r>
        <w:r>
          <w:rPr>
            <w:noProof/>
            <w:webHidden/>
          </w:rPr>
          <w:instrText xml:space="preserve"> PAGEREF _Toc207348670 \h </w:instrText>
        </w:r>
        <w:r>
          <w:rPr>
            <w:noProof/>
            <w:webHidden/>
          </w:rPr>
        </w:r>
        <w:r>
          <w:rPr>
            <w:noProof/>
            <w:webHidden/>
          </w:rPr>
          <w:fldChar w:fldCharType="separate"/>
        </w:r>
        <w:r w:rsidR="00273781">
          <w:rPr>
            <w:noProof/>
            <w:webHidden/>
          </w:rPr>
          <w:t>24</w:t>
        </w:r>
        <w:r>
          <w:rPr>
            <w:noProof/>
            <w:webHidden/>
          </w:rPr>
          <w:fldChar w:fldCharType="end"/>
        </w:r>
      </w:hyperlink>
    </w:p>
    <w:p w14:paraId="521DCD46" w14:textId="1C976AF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1" w:history="1">
        <w:r w:rsidRPr="0014582D">
          <w:rPr>
            <w:rStyle w:val="Hyperlink"/>
            <w:noProof/>
          </w:rPr>
          <w:t>Hình 2</w:t>
        </w:r>
        <w:r w:rsidRPr="0014582D">
          <w:rPr>
            <w:rStyle w:val="Hyperlink"/>
            <w:noProof/>
          </w:rPr>
          <w:noBreakHyphen/>
          <w:t>3 Biểu đồ usecase chức năng quên mật khẩu</w:t>
        </w:r>
        <w:r>
          <w:rPr>
            <w:noProof/>
            <w:webHidden/>
          </w:rPr>
          <w:tab/>
        </w:r>
        <w:r>
          <w:rPr>
            <w:noProof/>
            <w:webHidden/>
          </w:rPr>
          <w:fldChar w:fldCharType="begin"/>
        </w:r>
        <w:r>
          <w:rPr>
            <w:noProof/>
            <w:webHidden/>
          </w:rPr>
          <w:instrText xml:space="preserve"> PAGEREF _Toc207348671 \h </w:instrText>
        </w:r>
        <w:r>
          <w:rPr>
            <w:noProof/>
            <w:webHidden/>
          </w:rPr>
        </w:r>
        <w:r>
          <w:rPr>
            <w:noProof/>
            <w:webHidden/>
          </w:rPr>
          <w:fldChar w:fldCharType="separate"/>
        </w:r>
        <w:r w:rsidR="00273781">
          <w:rPr>
            <w:noProof/>
            <w:webHidden/>
          </w:rPr>
          <w:t>25</w:t>
        </w:r>
        <w:r>
          <w:rPr>
            <w:noProof/>
            <w:webHidden/>
          </w:rPr>
          <w:fldChar w:fldCharType="end"/>
        </w:r>
      </w:hyperlink>
    </w:p>
    <w:p w14:paraId="5C58E6E5" w14:textId="655542CD"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2" w:history="1">
        <w:r w:rsidRPr="0014582D">
          <w:rPr>
            <w:rStyle w:val="Hyperlink"/>
            <w:noProof/>
          </w:rPr>
          <w:t>Hình 2</w:t>
        </w:r>
        <w:r w:rsidRPr="0014582D">
          <w:rPr>
            <w:rStyle w:val="Hyperlink"/>
            <w:noProof/>
          </w:rPr>
          <w:noBreakHyphen/>
          <w:t>4 Biểu đồ usecase quản lý món ăn</w:t>
        </w:r>
        <w:r>
          <w:rPr>
            <w:noProof/>
            <w:webHidden/>
          </w:rPr>
          <w:tab/>
        </w:r>
        <w:r>
          <w:rPr>
            <w:noProof/>
            <w:webHidden/>
          </w:rPr>
          <w:fldChar w:fldCharType="begin"/>
        </w:r>
        <w:r>
          <w:rPr>
            <w:noProof/>
            <w:webHidden/>
          </w:rPr>
          <w:instrText xml:space="preserve"> PAGEREF _Toc207348672 \h </w:instrText>
        </w:r>
        <w:r>
          <w:rPr>
            <w:noProof/>
            <w:webHidden/>
          </w:rPr>
        </w:r>
        <w:r>
          <w:rPr>
            <w:noProof/>
            <w:webHidden/>
          </w:rPr>
          <w:fldChar w:fldCharType="separate"/>
        </w:r>
        <w:r w:rsidR="00273781">
          <w:rPr>
            <w:noProof/>
            <w:webHidden/>
          </w:rPr>
          <w:t>26</w:t>
        </w:r>
        <w:r>
          <w:rPr>
            <w:noProof/>
            <w:webHidden/>
          </w:rPr>
          <w:fldChar w:fldCharType="end"/>
        </w:r>
      </w:hyperlink>
    </w:p>
    <w:p w14:paraId="599ED1AE" w14:textId="042B7FB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3" w:history="1">
        <w:r w:rsidRPr="0014582D">
          <w:rPr>
            <w:rStyle w:val="Hyperlink"/>
            <w:noProof/>
          </w:rPr>
          <w:t>Hình 2</w:t>
        </w:r>
        <w:r w:rsidRPr="0014582D">
          <w:rPr>
            <w:rStyle w:val="Hyperlink"/>
            <w:noProof/>
          </w:rPr>
          <w:noBreakHyphen/>
          <w:t>5 Biểu đồ usecase chức năng quản lý đặt món</w:t>
        </w:r>
        <w:r>
          <w:rPr>
            <w:noProof/>
            <w:webHidden/>
          </w:rPr>
          <w:tab/>
        </w:r>
        <w:r>
          <w:rPr>
            <w:noProof/>
            <w:webHidden/>
          </w:rPr>
          <w:fldChar w:fldCharType="begin"/>
        </w:r>
        <w:r>
          <w:rPr>
            <w:noProof/>
            <w:webHidden/>
          </w:rPr>
          <w:instrText xml:space="preserve"> PAGEREF _Toc207348673 \h </w:instrText>
        </w:r>
        <w:r>
          <w:rPr>
            <w:noProof/>
            <w:webHidden/>
          </w:rPr>
        </w:r>
        <w:r>
          <w:rPr>
            <w:noProof/>
            <w:webHidden/>
          </w:rPr>
          <w:fldChar w:fldCharType="separate"/>
        </w:r>
        <w:r w:rsidR="00273781">
          <w:rPr>
            <w:noProof/>
            <w:webHidden/>
          </w:rPr>
          <w:t>28</w:t>
        </w:r>
        <w:r>
          <w:rPr>
            <w:noProof/>
            <w:webHidden/>
          </w:rPr>
          <w:fldChar w:fldCharType="end"/>
        </w:r>
      </w:hyperlink>
    </w:p>
    <w:p w14:paraId="3CDEEF08" w14:textId="24477136"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4" w:history="1">
        <w:r w:rsidRPr="0014582D">
          <w:rPr>
            <w:rStyle w:val="Hyperlink"/>
            <w:noProof/>
          </w:rPr>
          <w:t>Hình 2</w:t>
        </w:r>
        <w:r w:rsidRPr="0014582D">
          <w:rPr>
            <w:rStyle w:val="Hyperlink"/>
            <w:noProof/>
          </w:rPr>
          <w:noBreakHyphen/>
          <w:t>6 Usecase chức năng quản lý khách hàng</w:t>
        </w:r>
        <w:r>
          <w:rPr>
            <w:noProof/>
            <w:webHidden/>
          </w:rPr>
          <w:tab/>
        </w:r>
        <w:r>
          <w:rPr>
            <w:noProof/>
            <w:webHidden/>
          </w:rPr>
          <w:fldChar w:fldCharType="begin"/>
        </w:r>
        <w:r>
          <w:rPr>
            <w:noProof/>
            <w:webHidden/>
          </w:rPr>
          <w:instrText xml:space="preserve"> PAGEREF _Toc207348674 \h </w:instrText>
        </w:r>
        <w:r>
          <w:rPr>
            <w:noProof/>
            <w:webHidden/>
          </w:rPr>
        </w:r>
        <w:r>
          <w:rPr>
            <w:noProof/>
            <w:webHidden/>
          </w:rPr>
          <w:fldChar w:fldCharType="separate"/>
        </w:r>
        <w:r w:rsidR="00273781">
          <w:rPr>
            <w:noProof/>
            <w:webHidden/>
          </w:rPr>
          <w:t>29</w:t>
        </w:r>
        <w:r>
          <w:rPr>
            <w:noProof/>
            <w:webHidden/>
          </w:rPr>
          <w:fldChar w:fldCharType="end"/>
        </w:r>
      </w:hyperlink>
    </w:p>
    <w:p w14:paraId="4F84D22F" w14:textId="3AB5955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5" w:history="1">
        <w:r w:rsidRPr="0014582D">
          <w:rPr>
            <w:rStyle w:val="Hyperlink"/>
            <w:noProof/>
          </w:rPr>
          <w:t>Hình 2</w:t>
        </w:r>
        <w:r w:rsidRPr="0014582D">
          <w:rPr>
            <w:rStyle w:val="Hyperlink"/>
            <w:noProof/>
          </w:rPr>
          <w:noBreakHyphen/>
          <w:t>7 Biểu đồ activity chức năng Chatbot</w:t>
        </w:r>
        <w:r>
          <w:rPr>
            <w:noProof/>
            <w:webHidden/>
          </w:rPr>
          <w:tab/>
        </w:r>
        <w:r>
          <w:rPr>
            <w:noProof/>
            <w:webHidden/>
          </w:rPr>
          <w:fldChar w:fldCharType="begin"/>
        </w:r>
        <w:r>
          <w:rPr>
            <w:noProof/>
            <w:webHidden/>
          </w:rPr>
          <w:instrText xml:space="preserve"> PAGEREF _Toc207348675 \h </w:instrText>
        </w:r>
        <w:r>
          <w:rPr>
            <w:noProof/>
            <w:webHidden/>
          </w:rPr>
        </w:r>
        <w:r>
          <w:rPr>
            <w:noProof/>
            <w:webHidden/>
          </w:rPr>
          <w:fldChar w:fldCharType="separate"/>
        </w:r>
        <w:r w:rsidR="00273781">
          <w:rPr>
            <w:noProof/>
            <w:webHidden/>
          </w:rPr>
          <w:t>43</w:t>
        </w:r>
        <w:r>
          <w:rPr>
            <w:noProof/>
            <w:webHidden/>
          </w:rPr>
          <w:fldChar w:fldCharType="end"/>
        </w:r>
      </w:hyperlink>
    </w:p>
    <w:p w14:paraId="35802B78" w14:textId="58A216C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6" w:history="1">
        <w:r w:rsidRPr="0014582D">
          <w:rPr>
            <w:rStyle w:val="Hyperlink"/>
            <w:noProof/>
          </w:rPr>
          <w:t>Hình 2</w:t>
        </w:r>
        <w:r w:rsidRPr="0014582D">
          <w:rPr>
            <w:rStyle w:val="Hyperlink"/>
            <w:noProof/>
          </w:rPr>
          <w:noBreakHyphen/>
          <w:t>8 Biểu đồ activity chức năng đặt món</w:t>
        </w:r>
        <w:r>
          <w:rPr>
            <w:noProof/>
            <w:webHidden/>
          </w:rPr>
          <w:tab/>
        </w:r>
        <w:r>
          <w:rPr>
            <w:noProof/>
            <w:webHidden/>
          </w:rPr>
          <w:fldChar w:fldCharType="begin"/>
        </w:r>
        <w:r>
          <w:rPr>
            <w:noProof/>
            <w:webHidden/>
          </w:rPr>
          <w:instrText xml:space="preserve"> PAGEREF _Toc207348676 \h </w:instrText>
        </w:r>
        <w:r>
          <w:rPr>
            <w:noProof/>
            <w:webHidden/>
          </w:rPr>
        </w:r>
        <w:r>
          <w:rPr>
            <w:noProof/>
            <w:webHidden/>
          </w:rPr>
          <w:fldChar w:fldCharType="separate"/>
        </w:r>
        <w:r w:rsidR="00273781">
          <w:rPr>
            <w:noProof/>
            <w:webHidden/>
          </w:rPr>
          <w:t>44</w:t>
        </w:r>
        <w:r>
          <w:rPr>
            <w:noProof/>
            <w:webHidden/>
          </w:rPr>
          <w:fldChar w:fldCharType="end"/>
        </w:r>
      </w:hyperlink>
    </w:p>
    <w:p w14:paraId="11105EA2" w14:textId="27896EDA"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7" w:history="1">
        <w:r w:rsidRPr="0014582D">
          <w:rPr>
            <w:rStyle w:val="Hyperlink"/>
            <w:noProof/>
          </w:rPr>
          <w:t>Hình 2</w:t>
        </w:r>
        <w:r w:rsidRPr="0014582D">
          <w:rPr>
            <w:rStyle w:val="Hyperlink"/>
            <w:noProof/>
          </w:rPr>
          <w:noBreakHyphen/>
          <w:t>9 Biểu đồ sequence chức năng quên mật khẩu</w:t>
        </w:r>
        <w:r>
          <w:rPr>
            <w:noProof/>
            <w:webHidden/>
          </w:rPr>
          <w:tab/>
        </w:r>
        <w:r>
          <w:rPr>
            <w:noProof/>
            <w:webHidden/>
          </w:rPr>
          <w:fldChar w:fldCharType="begin"/>
        </w:r>
        <w:r>
          <w:rPr>
            <w:noProof/>
            <w:webHidden/>
          </w:rPr>
          <w:instrText xml:space="preserve"> PAGEREF _Toc207348677 \h </w:instrText>
        </w:r>
        <w:r>
          <w:rPr>
            <w:noProof/>
            <w:webHidden/>
          </w:rPr>
        </w:r>
        <w:r>
          <w:rPr>
            <w:noProof/>
            <w:webHidden/>
          </w:rPr>
          <w:fldChar w:fldCharType="separate"/>
        </w:r>
        <w:r w:rsidR="00273781">
          <w:rPr>
            <w:noProof/>
            <w:webHidden/>
          </w:rPr>
          <w:t>49</w:t>
        </w:r>
        <w:r>
          <w:rPr>
            <w:noProof/>
            <w:webHidden/>
          </w:rPr>
          <w:fldChar w:fldCharType="end"/>
        </w:r>
      </w:hyperlink>
    </w:p>
    <w:p w14:paraId="3C0B1DA1" w14:textId="1E1AA789"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8" w:history="1">
        <w:r w:rsidRPr="0014582D">
          <w:rPr>
            <w:rStyle w:val="Hyperlink"/>
            <w:noProof/>
          </w:rPr>
          <w:t>Hình 2</w:t>
        </w:r>
        <w:r w:rsidRPr="0014582D">
          <w:rPr>
            <w:rStyle w:val="Hyperlink"/>
            <w:noProof/>
          </w:rPr>
          <w:noBreakHyphen/>
          <w:t>10 Biểu đồ sequence chức năng quản lý món</w:t>
        </w:r>
        <w:r>
          <w:rPr>
            <w:noProof/>
            <w:webHidden/>
          </w:rPr>
          <w:tab/>
        </w:r>
        <w:r>
          <w:rPr>
            <w:noProof/>
            <w:webHidden/>
          </w:rPr>
          <w:fldChar w:fldCharType="begin"/>
        </w:r>
        <w:r>
          <w:rPr>
            <w:noProof/>
            <w:webHidden/>
          </w:rPr>
          <w:instrText xml:space="preserve"> PAGEREF _Toc207348678 \h </w:instrText>
        </w:r>
        <w:r>
          <w:rPr>
            <w:noProof/>
            <w:webHidden/>
          </w:rPr>
        </w:r>
        <w:r>
          <w:rPr>
            <w:noProof/>
            <w:webHidden/>
          </w:rPr>
          <w:fldChar w:fldCharType="separate"/>
        </w:r>
        <w:r w:rsidR="00273781">
          <w:rPr>
            <w:noProof/>
            <w:webHidden/>
          </w:rPr>
          <w:t>50</w:t>
        </w:r>
        <w:r>
          <w:rPr>
            <w:noProof/>
            <w:webHidden/>
          </w:rPr>
          <w:fldChar w:fldCharType="end"/>
        </w:r>
      </w:hyperlink>
    </w:p>
    <w:p w14:paraId="117C8CD9" w14:textId="757D3D5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79" w:history="1">
        <w:r w:rsidRPr="0014582D">
          <w:rPr>
            <w:rStyle w:val="Hyperlink"/>
            <w:noProof/>
          </w:rPr>
          <w:t>Hình 2</w:t>
        </w:r>
        <w:r w:rsidRPr="0014582D">
          <w:rPr>
            <w:rStyle w:val="Hyperlink"/>
            <w:noProof/>
          </w:rPr>
          <w:noBreakHyphen/>
          <w:t>11 Biểu đồ sequence chức năng thêm món</w:t>
        </w:r>
        <w:r>
          <w:rPr>
            <w:noProof/>
            <w:webHidden/>
          </w:rPr>
          <w:tab/>
        </w:r>
        <w:r>
          <w:rPr>
            <w:noProof/>
            <w:webHidden/>
          </w:rPr>
          <w:fldChar w:fldCharType="begin"/>
        </w:r>
        <w:r>
          <w:rPr>
            <w:noProof/>
            <w:webHidden/>
          </w:rPr>
          <w:instrText xml:space="preserve"> PAGEREF _Toc207348679 \h </w:instrText>
        </w:r>
        <w:r>
          <w:rPr>
            <w:noProof/>
            <w:webHidden/>
          </w:rPr>
        </w:r>
        <w:r>
          <w:rPr>
            <w:noProof/>
            <w:webHidden/>
          </w:rPr>
          <w:fldChar w:fldCharType="separate"/>
        </w:r>
        <w:r w:rsidR="00273781">
          <w:rPr>
            <w:noProof/>
            <w:webHidden/>
          </w:rPr>
          <w:t>51</w:t>
        </w:r>
        <w:r>
          <w:rPr>
            <w:noProof/>
            <w:webHidden/>
          </w:rPr>
          <w:fldChar w:fldCharType="end"/>
        </w:r>
      </w:hyperlink>
    </w:p>
    <w:p w14:paraId="72340EC3" w14:textId="33930B78"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0" w:history="1">
        <w:r w:rsidRPr="0014582D">
          <w:rPr>
            <w:rStyle w:val="Hyperlink"/>
            <w:noProof/>
          </w:rPr>
          <w:t>Hình 2</w:t>
        </w:r>
        <w:r w:rsidRPr="0014582D">
          <w:rPr>
            <w:rStyle w:val="Hyperlink"/>
            <w:noProof/>
          </w:rPr>
          <w:noBreakHyphen/>
          <w:t>12 Sơ đồ tuần tự chức năng xoá món</w:t>
        </w:r>
        <w:r>
          <w:rPr>
            <w:noProof/>
            <w:webHidden/>
          </w:rPr>
          <w:tab/>
        </w:r>
        <w:r>
          <w:rPr>
            <w:noProof/>
            <w:webHidden/>
          </w:rPr>
          <w:fldChar w:fldCharType="begin"/>
        </w:r>
        <w:r>
          <w:rPr>
            <w:noProof/>
            <w:webHidden/>
          </w:rPr>
          <w:instrText xml:space="preserve"> PAGEREF _Toc207348680 \h </w:instrText>
        </w:r>
        <w:r>
          <w:rPr>
            <w:noProof/>
            <w:webHidden/>
          </w:rPr>
        </w:r>
        <w:r>
          <w:rPr>
            <w:noProof/>
            <w:webHidden/>
          </w:rPr>
          <w:fldChar w:fldCharType="separate"/>
        </w:r>
        <w:r w:rsidR="00273781">
          <w:rPr>
            <w:noProof/>
            <w:webHidden/>
          </w:rPr>
          <w:t>52</w:t>
        </w:r>
        <w:r>
          <w:rPr>
            <w:noProof/>
            <w:webHidden/>
          </w:rPr>
          <w:fldChar w:fldCharType="end"/>
        </w:r>
      </w:hyperlink>
    </w:p>
    <w:p w14:paraId="522735F1" w14:textId="4B9C6C5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1" w:history="1">
        <w:r w:rsidRPr="0014582D">
          <w:rPr>
            <w:rStyle w:val="Hyperlink"/>
            <w:noProof/>
          </w:rPr>
          <w:t>Hình 2</w:t>
        </w:r>
        <w:r w:rsidRPr="0014582D">
          <w:rPr>
            <w:rStyle w:val="Hyperlink"/>
            <w:noProof/>
          </w:rPr>
          <w:noBreakHyphen/>
          <w:t>13 Biểu đồ sequence chức năng sửa món</w:t>
        </w:r>
        <w:r>
          <w:rPr>
            <w:noProof/>
            <w:webHidden/>
          </w:rPr>
          <w:tab/>
        </w:r>
        <w:r>
          <w:rPr>
            <w:noProof/>
            <w:webHidden/>
          </w:rPr>
          <w:fldChar w:fldCharType="begin"/>
        </w:r>
        <w:r>
          <w:rPr>
            <w:noProof/>
            <w:webHidden/>
          </w:rPr>
          <w:instrText xml:space="preserve"> PAGEREF _Toc207348681 \h </w:instrText>
        </w:r>
        <w:r>
          <w:rPr>
            <w:noProof/>
            <w:webHidden/>
          </w:rPr>
        </w:r>
        <w:r>
          <w:rPr>
            <w:noProof/>
            <w:webHidden/>
          </w:rPr>
          <w:fldChar w:fldCharType="separate"/>
        </w:r>
        <w:r w:rsidR="00273781">
          <w:rPr>
            <w:noProof/>
            <w:webHidden/>
          </w:rPr>
          <w:t>53</w:t>
        </w:r>
        <w:r>
          <w:rPr>
            <w:noProof/>
            <w:webHidden/>
          </w:rPr>
          <w:fldChar w:fldCharType="end"/>
        </w:r>
      </w:hyperlink>
    </w:p>
    <w:p w14:paraId="454D35FE" w14:textId="6832D2E2"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2" w:history="1">
        <w:r w:rsidRPr="0014582D">
          <w:rPr>
            <w:rStyle w:val="Hyperlink"/>
            <w:noProof/>
          </w:rPr>
          <w:t>Hình 2</w:t>
        </w:r>
        <w:r w:rsidRPr="0014582D">
          <w:rPr>
            <w:rStyle w:val="Hyperlink"/>
            <w:noProof/>
          </w:rPr>
          <w:noBreakHyphen/>
          <w:t>14 Biểu đồ sequence chức năng quản lý đặt món</w:t>
        </w:r>
        <w:r>
          <w:rPr>
            <w:noProof/>
            <w:webHidden/>
          </w:rPr>
          <w:tab/>
        </w:r>
        <w:r>
          <w:rPr>
            <w:noProof/>
            <w:webHidden/>
          </w:rPr>
          <w:fldChar w:fldCharType="begin"/>
        </w:r>
        <w:r>
          <w:rPr>
            <w:noProof/>
            <w:webHidden/>
          </w:rPr>
          <w:instrText xml:space="preserve"> PAGEREF _Toc207348682 \h </w:instrText>
        </w:r>
        <w:r>
          <w:rPr>
            <w:noProof/>
            <w:webHidden/>
          </w:rPr>
        </w:r>
        <w:r>
          <w:rPr>
            <w:noProof/>
            <w:webHidden/>
          </w:rPr>
          <w:fldChar w:fldCharType="separate"/>
        </w:r>
        <w:r w:rsidR="00273781">
          <w:rPr>
            <w:noProof/>
            <w:webHidden/>
          </w:rPr>
          <w:t>54</w:t>
        </w:r>
        <w:r>
          <w:rPr>
            <w:noProof/>
            <w:webHidden/>
          </w:rPr>
          <w:fldChar w:fldCharType="end"/>
        </w:r>
      </w:hyperlink>
    </w:p>
    <w:p w14:paraId="3E1D2A24" w14:textId="1CDD08AA"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3" w:history="1">
        <w:r w:rsidRPr="0014582D">
          <w:rPr>
            <w:rStyle w:val="Hyperlink"/>
            <w:noProof/>
          </w:rPr>
          <w:t>Hình 2</w:t>
        </w:r>
        <w:r w:rsidRPr="0014582D">
          <w:rPr>
            <w:rStyle w:val="Hyperlink"/>
            <w:noProof/>
          </w:rPr>
          <w:noBreakHyphen/>
          <w:t>15 Biểu đồ sequence chức năng xem danh sách đơn đặt</w:t>
        </w:r>
        <w:r>
          <w:rPr>
            <w:noProof/>
            <w:webHidden/>
          </w:rPr>
          <w:tab/>
        </w:r>
        <w:r>
          <w:rPr>
            <w:noProof/>
            <w:webHidden/>
          </w:rPr>
          <w:fldChar w:fldCharType="begin"/>
        </w:r>
        <w:r>
          <w:rPr>
            <w:noProof/>
            <w:webHidden/>
          </w:rPr>
          <w:instrText xml:space="preserve"> PAGEREF _Toc207348683 \h </w:instrText>
        </w:r>
        <w:r>
          <w:rPr>
            <w:noProof/>
            <w:webHidden/>
          </w:rPr>
        </w:r>
        <w:r>
          <w:rPr>
            <w:noProof/>
            <w:webHidden/>
          </w:rPr>
          <w:fldChar w:fldCharType="separate"/>
        </w:r>
        <w:r w:rsidR="00273781">
          <w:rPr>
            <w:noProof/>
            <w:webHidden/>
          </w:rPr>
          <w:t>55</w:t>
        </w:r>
        <w:r>
          <w:rPr>
            <w:noProof/>
            <w:webHidden/>
          </w:rPr>
          <w:fldChar w:fldCharType="end"/>
        </w:r>
      </w:hyperlink>
    </w:p>
    <w:p w14:paraId="7FE66AE2" w14:textId="786F9055"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4" w:history="1">
        <w:r w:rsidRPr="0014582D">
          <w:rPr>
            <w:rStyle w:val="Hyperlink"/>
            <w:noProof/>
          </w:rPr>
          <w:t>Hình 2</w:t>
        </w:r>
        <w:r w:rsidRPr="0014582D">
          <w:rPr>
            <w:rStyle w:val="Hyperlink"/>
            <w:noProof/>
          </w:rPr>
          <w:noBreakHyphen/>
          <w:t>16 Biểu đồ sequence chức năng xác nhận đơn đặt món</w:t>
        </w:r>
        <w:r>
          <w:rPr>
            <w:noProof/>
            <w:webHidden/>
          </w:rPr>
          <w:tab/>
        </w:r>
        <w:r>
          <w:rPr>
            <w:noProof/>
            <w:webHidden/>
          </w:rPr>
          <w:fldChar w:fldCharType="begin"/>
        </w:r>
        <w:r>
          <w:rPr>
            <w:noProof/>
            <w:webHidden/>
          </w:rPr>
          <w:instrText xml:space="preserve"> PAGEREF _Toc207348684 \h </w:instrText>
        </w:r>
        <w:r>
          <w:rPr>
            <w:noProof/>
            <w:webHidden/>
          </w:rPr>
        </w:r>
        <w:r>
          <w:rPr>
            <w:noProof/>
            <w:webHidden/>
          </w:rPr>
          <w:fldChar w:fldCharType="separate"/>
        </w:r>
        <w:r w:rsidR="00273781">
          <w:rPr>
            <w:noProof/>
            <w:webHidden/>
          </w:rPr>
          <w:t>56</w:t>
        </w:r>
        <w:r>
          <w:rPr>
            <w:noProof/>
            <w:webHidden/>
          </w:rPr>
          <w:fldChar w:fldCharType="end"/>
        </w:r>
      </w:hyperlink>
    </w:p>
    <w:p w14:paraId="459F6F11" w14:textId="6CD1CC1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5" w:history="1">
        <w:r w:rsidRPr="0014582D">
          <w:rPr>
            <w:rStyle w:val="Hyperlink"/>
            <w:noProof/>
          </w:rPr>
          <w:t>Hình 2</w:t>
        </w:r>
        <w:r w:rsidRPr="0014582D">
          <w:rPr>
            <w:rStyle w:val="Hyperlink"/>
            <w:noProof/>
          </w:rPr>
          <w:noBreakHyphen/>
          <w:t>17 Biểu đồ sequence chức năng huỷ đơn đặt</w:t>
        </w:r>
        <w:r>
          <w:rPr>
            <w:noProof/>
            <w:webHidden/>
          </w:rPr>
          <w:tab/>
        </w:r>
        <w:r>
          <w:rPr>
            <w:noProof/>
            <w:webHidden/>
          </w:rPr>
          <w:fldChar w:fldCharType="begin"/>
        </w:r>
        <w:r>
          <w:rPr>
            <w:noProof/>
            <w:webHidden/>
          </w:rPr>
          <w:instrText xml:space="preserve"> PAGEREF _Toc207348685 \h </w:instrText>
        </w:r>
        <w:r>
          <w:rPr>
            <w:noProof/>
            <w:webHidden/>
          </w:rPr>
        </w:r>
        <w:r>
          <w:rPr>
            <w:noProof/>
            <w:webHidden/>
          </w:rPr>
          <w:fldChar w:fldCharType="separate"/>
        </w:r>
        <w:r w:rsidR="00273781">
          <w:rPr>
            <w:noProof/>
            <w:webHidden/>
          </w:rPr>
          <w:t>57</w:t>
        </w:r>
        <w:r>
          <w:rPr>
            <w:noProof/>
            <w:webHidden/>
          </w:rPr>
          <w:fldChar w:fldCharType="end"/>
        </w:r>
      </w:hyperlink>
    </w:p>
    <w:p w14:paraId="1074A889" w14:textId="22EDA262"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6" w:history="1">
        <w:r w:rsidRPr="0014582D">
          <w:rPr>
            <w:rStyle w:val="Hyperlink"/>
            <w:noProof/>
          </w:rPr>
          <w:t>Hình 2</w:t>
        </w:r>
        <w:r w:rsidRPr="0014582D">
          <w:rPr>
            <w:rStyle w:val="Hyperlink"/>
            <w:noProof/>
          </w:rPr>
          <w:noBreakHyphen/>
          <w:t>18 Biểu đồ sequence chức năng quản lý khách hàng</w:t>
        </w:r>
        <w:r>
          <w:rPr>
            <w:noProof/>
            <w:webHidden/>
          </w:rPr>
          <w:tab/>
        </w:r>
        <w:r>
          <w:rPr>
            <w:noProof/>
            <w:webHidden/>
          </w:rPr>
          <w:fldChar w:fldCharType="begin"/>
        </w:r>
        <w:r>
          <w:rPr>
            <w:noProof/>
            <w:webHidden/>
          </w:rPr>
          <w:instrText xml:space="preserve"> PAGEREF _Toc207348686 \h </w:instrText>
        </w:r>
        <w:r>
          <w:rPr>
            <w:noProof/>
            <w:webHidden/>
          </w:rPr>
        </w:r>
        <w:r>
          <w:rPr>
            <w:noProof/>
            <w:webHidden/>
          </w:rPr>
          <w:fldChar w:fldCharType="separate"/>
        </w:r>
        <w:r w:rsidR="00273781">
          <w:rPr>
            <w:noProof/>
            <w:webHidden/>
          </w:rPr>
          <w:t>58</w:t>
        </w:r>
        <w:r>
          <w:rPr>
            <w:noProof/>
            <w:webHidden/>
          </w:rPr>
          <w:fldChar w:fldCharType="end"/>
        </w:r>
      </w:hyperlink>
    </w:p>
    <w:p w14:paraId="66723C93" w14:textId="255C6A3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7" w:history="1">
        <w:r w:rsidRPr="0014582D">
          <w:rPr>
            <w:rStyle w:val="Hyperlink"/>
            <w:noProof/>
          </w:rPr>
          <w:t>Hình 2</w:t>
        </w:r>
        <w:r w:rsidRPr="0014582D">
          <w:rPr>
            <w:rStyle w:val="Hyperlink"/>
            <w:noProof/>
          </w:rPr>
          <w:noBreakHyphen/>
          <w:t>19 Biểu đồ sequence chức năng tìm kiếm khách hàng</w:t>
        </w:r>
        <w:r>
          <w:rPr>
            <w:noProof/>
            <w:webHidden/>
          </w:rPr>
          <w:tab/>
        </w:r>
        <w:r>
          <w:rPr>
            <w:noProof/>
            <w:webHidden/>
          </w:rPr>
          <w:fldChar w:fldCharType="begin"/>
        </w:r>
        <w:r>
          <w:rPr>
            <w:noProof/>
            <w:webHidden/>
          </w:rPr>
          <w:instrText xml:space="preserve"> PAGEREF _Toc207348687 \h </w:instrText>
        </w:r>
        <w:r>
          <w:rPr>
            <w:noProof/>
            <w:webHidden/>
          </w:rPr>
        </w:r>
        <w:r>
          <w:rPr>
            <w:noProof/>
            <w:webHidden/>
          </w:rPr>
          <w:fldChar w:fldCharType="separate"/>
        </w:r>
        <w:r w:rsidR="00273781">
          <w:rPr>
            <w:noProof/>
            <w:webHidden/>
          </w:rPr>
          <w:t>59</w:t>
        </w:r>
        <w:r>
          <w:rPr>
            <w:noProof/>
            <w:webHidden/>
          </w:rPr>
          <w:fldChar w:fldCharType="end"/>
        </w:r>
      </w:hyperlink>
    </w:p>
    <w:p w14:paraId="478AC512" w14:textId="4539B7C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8" w:history="1">
        <w:r w:rsidRPr="0014582D">
          <w:rPr>
            <w:rStyle w:val="Hyperlink"/>
            <w:noProof/>
          </w:rPr>
          <w:t>Hình 2</w:t>
        </w:r>
        <w:r w:rsidRPr="0014582D">
          <w:rPr>
            <w:rStyle w:val="Hyperlink"/>
            <w:noProof/>
          </w:rPr>
          <w:noBreakHyphen/>
          <w:t>20 Biểu đồ sequence chức năng xoá khách hàng</w:t>
        </w:r>
        <w:r>
          <w:rPr>
            <w:noProof/>
            <w:webHidden/>
          </w:rPr>
          <w:tab/>
        </w:r>
        <w:r>
          <w:rPr>
            <w:noProof/>
            <w:webHidden/>
          </w:rPr>
          <w:fldChar w:fldCharType="begin"/>
        </w:r>
        <w:r>
          <w:rPr>
            <w:noProof/>
            <w:webHidden/>
          </w:rPr>
          <w:instrText xml:space="preserve"> PAGEREF _Toc207348688 \h </w:instrText>
        </w:r>
        <w:r>
          <w:rPr>
            <w:noProof/>
            <w:webHidden/>
          </w:rPr>
        </w:r>
        <w:r>
          <w:rPr>
            <w:noProof/>
            <w:webHidden/>
          </w:rPr>
          <w:fldChar w:fldCharType="separate"/>
        </w:r>
        <w:r w:rsidR="00273781">
          <w:rPr>
            <w:noProof/>
            <w:webHidden/>
          </w:rPr>
          <w:t>60</w:t>
        </w:r>
        <w:r>
          <w:rPr>
            <w:noProof/>
            <w:webHidden/>
          </w:rPr>
          <w:fldChar w:fldCharType="end"/>
        </w:r>
      </w:hyperlink>
    </w:p>
    <w:p w14:paraId="31B70C12" w14:textId="1DAB291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89" w:history="1">
        <w:r w:rsidRPr="0014582D">
          <w:rPr>
            <w:rStyle w:val="Hyperlink"/>
            <w:noProof/>
          </w:rPr>
          <w:t>Hình 2</w:t>
        </w:r>
        <w:r w:rsidRPr="0014582D">
          <w:rPr>
            <w:rStyle w:val="Hyperlink"/>
            <w:noProof/>
          </w:rPr>
          <w:noBreakHyphen/>
          <w:t>21 Biểu đồ sequence chức năng sửa khách hàng</w:t>
        </w:r>
        <w:r>
          <w:rPr>
            <w:noProof/>
            <w:webHidden/>
          </w:rPr>
          <w:tab/>
        </w:r>
        <w:r>
          <w:rPr>
            <w:noProof/>
            <w:webHidden/>
          </w:rPr>
          <w:fldChar w:fldCharType="begin"/>
        </w:r>
        <w:r>
          <w:rPr>
            <w:noProof/>
            <w:webHidden/>
          </w:rPr>
          <w:instrText xml:space="preserve"> PAGEREF _Toc207348689 \h </w:instrText>
        </w:r>
        <w:r>
          <w:rPr>
            <w:noProof/>
            <w:webHidden/>
          </w:rPr>
        </w:r>
        <w:r>
          <w:rPr>
            <w:noProof/>
            <w:webHidden/>
          </w:rPr>
          <w:fldChar w:fldCharType="separate"/>
        </w:r>
        <w:r w:rsidR="00273781">
          <w:rPr>
            <w:noProof/>
            <w:webHidden/>
          </w:rPr>
          <w:t>61</w:t>
        </w:r>
        <w:r>
          <w:rPr>
            <w:noProof/>
            <w:webHidden/>
          </w:rPr>
          <w:fldChar w:fldCharType="end"/>
        </w:r>
      </w:hyperlink>
    </w:p>
    <w:p w14:paraId="5656E1C9" w14:textId="4F5041B6"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0" w:history="1">
        <w:r w:rsidRPr="0014582D">
          <w:rPr>
            <w:rStyle w:val="Hyperlink"/>
            <w:noProof/>
          </w:rPr>
          <w:t>Hình 2</w:t>
        </w:r>
        <w:r w:rsidRPr="0014582D">
          <w:rPr>
            <w:rStyle w:val="Hyperlink"/>
            <w:noProof/>
          </w:rPr>
          <w:noBreakHyphen/>
          <w:t>22 Biểu đồ sequence chức năng đăng ký tài khoản</w:t>
        </w:r>
        <w:r>
          <w:rPr>
            <w:noProof/>
            <w:webHidden/>
          </w:rPr>
          <w:tab/>
        </w:r>
        <w:r>
          <w:rPr>
            <w:noProof/>
            <w:webHidden/>
          </w:rPr>
          <w:fldChar w:fldCharType="begin"/>
        </w:r>
        <w:r>
          <w:rPr>
            <w:noProof/>
            <w:webHidden/>
          </w:rPr>
          <w:instrText xml:space="preserve"> PAGEREF _Toc207348690 \h </w:instrText>
        </w:r>
        <w:r>
          <w:rPr>
            <w:noProof/>
            <w:webHidden/>
          </w:rPr>
        </w:r>
        <w:r>
          <w:rPr>
            <w:noProof/>
            <w:webHidden/>
          </w:rPr>
          <w:fldChar w:fldCharType="separate"/>
        </w:r>
        <w:r w:rsidR="00273781">
          <w:rPr>
            <w:noProof/>
            <w:webHidden/>
          </w:rPr>
          <w:t>62</w:t>
        </w:r>
        <w:r>
          <w:rPr>
            <w:noProof/>
            <w:webHidden/>
          </w:rPr>
          <w:fldChar w:fldCharType="end"/>
        </w:r>
      </w:hyperlink>
    </w:p>
    <w:p w14:paraId="5E20AE4A" w14:textId="327C740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1" w:history="1">
        <w:r w:rsidRPr="0014582D">
          <w:rPr>
            <w:rStyle w:val="Hyperlink"/>
            <w:noProof/>
          </w:rPr>
          <w:t>Hình 2</w:t>
        </w:r>
        <w:r w:rsidRPr="0014582D">
          <w:rPr>
            <w:rStyle w:val="Hyperlink"/>
            <w:noProof/>
          </w:rPr>
          <w:noBreakHyphen/>
          <w:t>23 Biểu đồ sequence chức năng quản lý thông tin cá nhân</w:t>
        </w:r>
        <w:r>
          <w:rPr>
            <w:noProof/>
            <w:webHidden/>
          </w:rPr>
          <w:tab/>
        </w:r>
        <w:r>
          <w:rPr>
            <w:noProof/>
            <w:webHidden/>
          </w:rPr>
          <w:fldChar w:fldCharType="begin"/>
        </w:r>
        <w:r>
          <w:rPr>
            <w:noProof/>
            <w:webHidden/>
          </w:rPr>
          <w:instrText xml:space="preserve"> PAGEREF _Toc207348691 \h </w:instrText>
        </w:r>
        <w:r>
          <w:rPr>
            <w:noProof/>
            <w:webHidden/>
          </w:rPr>
        </w:r>
        <w:r>
          <w:rPr>
            <w:noProof/>
            <w:webHidden/>
          </w:rPr>
          <w:fldChar w:fldCharType="separate"/>
        </w:r>
        <w:r w:rsidR="00273781">
          <w:rPr>
            <w:noProof/>
            <w:webHidden/>
          </w:rPr>
          <w:t>63</w:t>
        </w:r>
        <w:r>
          <w:rPr>
            <w:noProof/>
            <w:webHidden/>
          </w:rPr>
          <w:fldChar w:fldCharType="end"/>
        </w:r>
      </w:hyperlink>
    </w:p>
    <w:p w14:paraId="26CB37A8" w14:textId="72A22B7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2" w:history="1">
        <w:r w:rsidRPr="0014582D">
          <w:rPr>
            <w:rStyle w:val="Hyperlink"/>
            <w:noProof/>
          </w:rPr>
          <w:t>Hình 2</w:t>
        </w:r>
        <w:r w:rsidRPr="0014582D">
          <w:rPr>
            <w:rStyle w:val="Hyperlink"/>
            <w:noProof/>
          </w:rPr>
          <w:noBreakHyphen/>
          <w:t>24 Biểu đồ sequence chức năng chatbot</w:t>
        </w:r>
        <w:r>
          <w:rPr>
            <w:noProof/>
            <w:webHidden/>
          </w:rPr>
          <w:tab/>
        </w:r>
        <w:r>
          <w:rPr>
            <w:noProof/>
            <w:webHidden/>
          </w:rPr>
          <w:fldChar w:fldCharType="begin"/>
        </w:r>
        <w:r>
          <w:rPr>
            <w:noProof/>
            <w:webHidden/>
          </w:rPr>
          <w:instrText xml:space="preserve"> PAGEREF _Toc207348692 \h </w:instrText>
        </w:r>
        <w:r>
          <w:rPr>
            <w:noProof/>
            <w:webHidden/>
          </w:rPr>
        </w:r>
        <w:r>
          <w:rPr>
            <w:noProof/>
            <w:webHidden/>
          </w:rPr>
          <w:fldChar w:fldCharType="separate"/>
        </w:r>
        <w:r w:rsidR="00273781">
          <w:rPr>
            <w:noProof/>
            <w:webHidden/>
          </w:rPr>
          <w:t>64</w:t>
        </w:r>
        <w:r>
          <w:rPr>
            <w:noProof/>
            <w:webHidden/>
          </w:rPr>
          <w:fldChar w:fldCharType="end"/>
        </w:r>
      </w:hyperlink>
    </w:p>
    <w:p w14:paraId="5D22FBA6" w14:textId="4DE163FD"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3" w:history="1">
        <w:r w:rsidRPr="0014582D">
          <w:rPr>
            <w:rStyle w:val="Hyperlink"/>
            <w:noProof/>
          </w:rPr>
          <w:t>Hình 2</w:t>
        </w:r>
        <w:r w:rsidRPr="0014582D">
          <w:rPr>
            <w:rStyle w:val="Hyperlink"/>
            <w:noProof/>
          </w:rPr>
          <w:noBreakHyphen/>
          <w:t>25 Biểu đồ sequence chức năng đặt món</w:t>
        </w:r>
        <w:r>
          <w:rPr>
            <w:noProof/>
            <w:webHidden/>
          </w:rPr>
          <w:tab/>
        </w:r>
        <w:r>
          <w:rPr>
            <w:noProof/>
            <w:webHidden/>
          </w:rPr>
          <w:fldChar w:fldCharType="begin"/>
        </w:r>
        <w:r>
          <w:rPr>
            <w:noProof/>
            <w:webHidden/>
          </w:rPr>
          <w:instrText xml:space="preserve"> PAGEREF _Toc207348693 \h </w:instrText>
        </w:r>
        <w:r>
          <w:rPr>
            <w:noProof/>
            <w:webHidden/>
          </w:rPr>
        </w:r>
        <w:r>
          <w:rPr>
            <w:noProof/>
            <w:webHidden/>
          </w:rPr>
          <w:fldChar w:fldCharType="separate"/>
        </w:r>
        <w:r w:rsidR="00273781">
          <w:rPr>
            <w:noProof/>
            <w:webHidden/>
          </w:rPr>
          <w:t>65</w:t>
        </w:r>
        <w:r>
          <w:rPr>
            <w:noProof/>
            <w:webHidden/>
          </w:rPr>
          <w:fldChar w:fldCharType="end"/>
        </w:r>
      </w:hyperlink>
    </w:p>
    <w:p w14:paraId="221D046B" w14:textId="5CA7FF4D"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4" w:history="1">
        <w:r w:rsidRPr="0014582D">
          <w:rPr>
            <w:rStyle w:val="Hyperlink"/>
            <w:noProof/>
          </w:rPr>
          <w:t>Hình 2</w:t>
        </w:r>
        <w:r w:rsidRPr="0014582D">
          <w:rPr>
            <w:rStyle w:val="Hyperlink"/>
            <w:noProof/>
          </w:rPr>
          <w:noBreakHyphen/>
          <w:t>26 Biểu đồ sequence chức năng giỏ hàng</w:t>
        </w:r>
        <w:r>
          <w:rPr>
            <w:noProof/>
            <w:webHidden/>
          </w:rPr>
          <w:tab/>
        </w:r>
        <w:r>
          <w:rPr>
            <w:noProof/>
            <w:webHidden/>
          </w:rPr>
          <w:fldChar w:fldCharType="begin"/>
        </w:r>
        <w:r>
          <w:rPr>
            <w:noProof/>
            <w:webHidden/>
          </w:rPr>
          <w:instrText xml:space="preserve"> PAGEREF _Toc207348694 \h </w:instrText>
        </w:r>
        <w:r>
          <w:rPr>
            <w:noProof/>
            <w:webHidden/>
          </w:rPr>
        </w:r>
        <w:r>
          <w:rPr>
            <w:noProof/>
            <w:webHidden/>
          </w:rPr>
          <w:fldChar w:fldCharType="separate"/>
        </w:r>
        <w:r w:rsidR="00273781">
          <w:rPr>
            <w:noProof/>
            <w:webHidden/>
          </w:rPr>
          <w:t>66</w:t>
        </w:r>
        <w:r>
          <w:rPr>
            <w:noProof/>
            <w:webHidden/>
          </w:rPr>
          <w:fldChar w:fldCharType="end"/>
        </w:r>
      </w:hyperlink>
    </w:p>
    <w:p w14:paraId="4E3F530A" w14:textId="5856A10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5" w:history="1">
        <w:r w:rsidRPr="0014582D">
          <w:rPr>
            <w:rStyle w:val="Hyperlink"/>
            <w:noProof/>
          </w:rPr>
          <w:t>Hình 2</w:t>
        </w:r>
        <w:r w:rsidRPr="0014582D">
          <w:rPr>
            <w:rStyle w:val="Hyperlink"/>
            <w:noProof/>
          </w:rPr>
          <w:noBreakHyphen/>
          <w:t>27 Sơ đồ tuần tự chức năng quên Mật khẩu</w:t>
        </w:r>
        <w:r>
          <w:rPr>
            <w:noProof/>
            <w:webHidden/>
          </w:rPr>
          <w:tab/>
        </w:r>
        <w:r>
          <w:rPr>
            <w:noProof/>
            <w:webHidden/>
          </w:rPr>
          <w:fldChar w:fldCharType="begin"/>
        </w:r>
        <w:r>
          <w:rPr>
            <w:noProof/>
            <w:webHidden/>
          </w:rPr>
          <w:instrText xml:space="preserve"> PAGEREF _Toc207348695 \h </w:instrText>
        </w:r>
        <w:r>
          <w:rPr>
            <w:noProof/>
            <w:webHidden/>
          </w:rPr>
        </w:r>
        <w:r>
          <w:rPr>
            <w:noProof/>
            <w:webHidden/>
          </w:rPr>
          <w:fldChar w:fldCharType="separate"/>
        </w:r>
        <w:r w:rsidR="00273781">
          <w:rPr>
            <w:noProof/>
            <w:webHidden/>
          </w:rPr>
          <w:t>67</w:t>
        </w:r>
        <w:r>
          <w:rPr>
            <w:noProof/>
            <w:webHidden/>
          </w:rPr>
          <w:fldChar w:fldCharType="end"/>
        </w:r>
      </w:hyperlink>
    </w:p>
    <w:p w14:paraId="6E617C20" w14:textId="0303DC12"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6" w:history="1">
        <w:r w:rsidRPr="0014582D">
          <w:rPr>
            <w:rStyle w:val="Hyperlink"/>
            <w:noProof/>
          </w:rPr>
          <w:t>Hình 2</w:t>
        </w:r>
        <w:r w:rsidRPr="0014582D">
          <w:rPr>
            <w:rStyle w:val="Hyperlink"/>
            <w:noProof/>
          </w:rPr>
          <w:noBreakHyphen/>
          <w:t>28</w:t>
        </w:r>
        <w:r w:rsidRPr="0014582D">
          <w:rPr>
            <w:rStyle w:val="Hyperlink"/>
            <w:noProof/>
            <w:lang w:val="vi-VN"/>
          </w:rPr>
          <w:t xml:space="preserve"> Biểu đồ Class</w:t>
        </w:r>
        <w:r>
          <w:rPr>
            <w:noProof/>
            <w:webHidden/>
          </w:rPr>
          <w:tab/>
        </w:r>
        <w:r>
          <w:rPr>
            <w:noProof/>
            <w:webHidden/>
          </w:rPr>
          <w:fldChar w:fldCharType="begin"/>
        </w:r>
        <w:r>
          <w:rPr>
            <w:noProof/>
            <w:webHidden/>
          </w:rPr>
          <w:instrText xml:space="preserve"> PAGEREF _Toc207348696 \h </w:instrText>
        </w:r>
        <w:r>
          <w:rPr>
            <w:noProof/>
            <w:webHidden/>
          </w:rPr>
        </w:r>
        <w:r>
          <w:rPr>
            <w:noProof/>
            <w:webHidden/>
          </w:rPr>
          <w:fldChar w:fldCharType="separate"/>
        </w:r>
        <w:r w:rsidR="00273781">
          <w:rPr>
            <w:noProof/>
            <w:webHidden/>
          </w:rPr>
          <w:t>69</w:t>
        </w:r>
        <w:r>
          <w:rPr>
            <w:noProof/>
            <w:webHidden/>
          </w:rPr>
          <w:fldChar w:fldCharType="end"/>
        </w:r>
      </w:hyperlink>
    </w:p>
    <w:p w14:paraId="2CE3BB22" w14:textId="738CB207"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7" w:history="1">
        <w:r w:rsidRPr="0014582D">
          <w:rPr>
            <w:rStyle w:val="Hyperlink"/>
            <w:noProof/>
          </w:rPr>
          <w:t>Hình 2</w:t>
        </w:r>
        <w:r w:rsidRPr="0014582D">
          <w:rPr>
            <w:rStyle w:val="Hyperlink"/>
            <w:noProof/>
          </w:rPr>
          <w:noBreakHyphen/>
          <w:t>29</w:t>
        </w:r>
        <w:r w:rsidRPr="0014582D">
          <w:rPr>
            <w:rStyle w:val="Hyperlink"/>
            <w:noProof/>
            <w:lang w:val="vi-VN"/>
          </w:rPr>
          <w:t xml:space="preserve"> Database</w:t>
        </w:r>
        <w:r>
          <w:rPr>
            <w:noProof/>
            <w:webHidden/>
          </w:rPr>
          <w:tab/>
        </w:r>
        <w:r>
          <w:rPr>
            <w:noProof/>
            <w:webHidden/>
          </w:rPr>
          <w:fldChar w:fldCharType="begin"/>
        </w:r>
        <w:r>
          <w:rPr>
            <w:noProof/>
            <w:webHidden/>
          </w:rPr>
          <w:instrText xml:space="preserve"> PAGEREF _Toc207348697 \h </w:instrText>
        </w:r>
        <w:r>
          <w:rPr>
            <w:noProof/>
            <w:webHidden/>
          </w:rPr>
        </w:r>
        <w:r>
          <w:rPr>
            <w:noProof/>
            <w:webHidden/>
          </w:rPr>
          <w:fldChar w:fldCharType="separate"/>
        </w:r>
        <w:r w:rsidR="00273781">
          <w:rPr>
            <w:noProof/>
            <w:webHidden/>
          </w:rPr>
          <w:t>70</w:t>
        </w:r>
        <w:r>
          <w:rPr>
            <w:noProof/>
            <w:webHidden/>
          </w:rPr>
          <w:fldChar w:fldCharType="end"/>
        </w:r>
      </w:hyperlink>
    </w:p>
    <w:p w14:paraId="378EC338" w14:textId="4B9AC26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8" w:history="1">
        <w:r w:rsidRPr="0014582D">
          <w:rPr>
            <w:rStyle w:val="Hyperlink"/>
            <w:noProof/>
          </w:rPr>
          <w:t>Hình 2</w:t>
        </w:r>
        <w:r w:rsidRPr="0014582D">
          <w:rPr>
            <w:rStyle w:val="Hyperlink"/>
            <w:noProof/>
          </w:rPr>
          <w:noBreakHyphen/>
          <w:t>30 Biểu đồ cơ sở dữ liệu của Database</w:t>
        </w:r>
        <w:r>
          <w:rPr>
            <w:noProof/>
            <w:webHidden/>
          </w:rPr>
          <w:tab/>
        </w:r>
        <w:r>
          <w:rPr>
            <w:noProof/>
            <w:webHidden/>
          </w:rPr>
          <w:fldChar w:fldCharType="begin"/>
        </w:r>
        <w:r>
          <w:rPr>
            <w:noProof/>
            <w:webHidden/>
          </w:rPr>
          <w:instrText xml:space="preserve"> PAGEREF _Toc207348698 \h </w:instrText>
        </w:r>
        <w:r>
          <w:rPr>
            <w:noProof/>
            <w:webHidden/>
          </w:rPr>
        </w:r>
        <w:r>
          <w:rPr>
            <w:noProof/>
            <w:webHidden/>
          </w:rPr>
          <w:fldChar w:fldCharType="separate"/>
        </w:r>
        <w:r w:rsidR="00273781">
          <w:rPr>
            <w:noProof/>
            <w:webHidden/>
          </w:rPr>
          <w:t>70</w:t>
        </w:r>
        <w:r>
          <w:rPr>
            <w:noProof/>
            <w:webHidden/>
          </w:rPr>
          <w:fldChar w:fldCharType="end"/>
        </w:r>
      </w:hyperlink>
    </w:p>
    <w:p w14:paraId="7AE41A33" w14:textId="2C876481"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699" w:history="1">
        <w:r w:rsidRPr="0014582D">
          <w:rPr>
            <w:rStyle w:val="Hyperlink"/>
            <w:noProof/>
          </w:rPr>
          <w:t>Hình 2</w:t>
        </w:r>
        <w:r w:rsidRPr="0014582D">
          <w:rPr>
            <w:rStyle w:val="Hyperlink"/>
            <w:noProof/>
          </w:rPr>
          <w:noBreakHyphen/>
          <w:t>31</w:t>
        </w:r>
        <w:r w:rsidRPr="0014582D">
          <w:rPr>
            <w:rStyle w:val="Hyperlink"/>
            <w:noProof/>
            <w:lang w:val="vi-VN"/>
          </w:rPr>
          <w:t xml:space="preserve"> Mockup màn hình đăng nhập</w:t>
        </w:r>
        <w:r>
          <w:rPr>
            <w:noProof/>
            <w:webHidden/>
          </w:rPr>
          <w:tab/>
        </w:r>
        <w:r>
          <w:rPr>
            <w:noProof/>
            <w:webHidden/>
          </w:rPr>
          <w:fldChar w:fldCharType="begin"/>
        </w:r>
        <w:r>
          <w:rPr>
            <w:noProof/>
            <w:webHidden/>
          </w:rPr>
          <w:instrText xml:space="preserve"> PAGEREF _Toc207348699 \h </w:instrText>
        </w:r>
        <w:r>
          <w:rPr>
            <w:noProof/>
            <w:webHidden/>
          </w:rPr>
        </w:r>
        <w:r>
          <w:rPr>
            <w:noProof/>
            <w:webHidden/>
          </w:rPr>
          <w:fldChar w:fldCharType="separate"/>
        </w:r>
        <w:r w:rsidR="00273781">
          <w:rPr>
            <w:noProof/>
            <w:webHidden/>
          </w:rPr>
          <w:t>79</w:t>
        </w:r>
        <w:r>
          <w:rPr>
            <w:noProof/>
            <w:webHidden/>
          </w:rPr>
          <w:fldChar w:fldCharType="end"/>
        </w:r>
      </w:hyperlink>
    </w:p>
    <w:p w14:paraId="1BCE1515" w14:textId="36F061B9"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0" w:history="1">
        <w:r w:rsidRPr="0014582D">
          <w:rPr>
            <w:rStyle w:val="Hyperlink"/>
            <w:noProof/>
          </w:rPr>
          <w:t>Hình 2</w:t>
        </w:r>
        <w:r w:rsidRPr="0014582D">
          <w:rPr>
            <w:rStyle w:val="Hyperlink"/>
            <w:noProof/>
          </w:rPr>
          <w:noBreakHyphen/>
          <w:t>32</w:t>
        </w:r>
        <w:r w:rsidRPr="0014582D">
          <w:rPr>
            <w:rStyle w:val="Hyperlink"/>
            <w:noProof/>
            <w:lang w:val="vi-VN"/>
          </w:rPr>
          <w:t xml:space="preserve"> Mockup màn hình home</w:t>
        </w:r>
        <w:r>
          <w:rPr>
            <w:noProof/>
            <w:webHidden/>
          </w:rPr>
          <w:tab/>
        </w:r>
        <w:r>
          <w:rPr>
            <w:noProof/>
            <w:webHidden/>
          </w:rPr>
          <w:fldChar w:fldCharType="begin"/>
        </w:r>
        <w:r>
          <w:rPr>
            <w:noProof/>
            <w:webHidden/>
          </w:rPr>
          <w:instrText xml:space="preserve"> PAGEREF _Toc207348700 \h </w:instrText>
        </w:r>
        <w:r>
          <w:rPr>
            <w:noProof/>
            <w:webHidden/>
          </w:rPr>
        </w:r>
        <w:r>
          <w:rPr>
            <w:noProof/>
            <w:webHidden/>
          </w:rPr>
          <w:fldChar w:fldCharType="separate"/>
        </w:r>
        <w:r w:rsidR="00273781">
          <w:rPr>
            <w:noProof/>
            <w:webHidden/>
          </w:rPr>
          <w:t>80</w:t>
        </w:r>
        <w:r>
          <w:rPr>
            <w:noProof/>
            <w:webHidden/>
          </w:rPr>
          <w:fldChar w:fldCharType="end"/>
        </w:r>
      </w:hyperlink>
    </w:p>
    <w:p w14:paraId="4C0B9886" w14:textId="521F505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1" w:history="1">
        <w:r w:rsidRPr="0014582D">
          <w:rPr>
            <w:rStyle w:val="Hyperlink"/>
            <w:noProof/>
          </w:rPr>
          <w:t>Hình 2</w:t>
        </w:r>
        <w:r w:rsidRPr="0014582D">
          <w:rPr>
            <w:rStyle w:val="Hyperlink"/>
            <w:noProof/>
          </w:rPr>
          <w:noBreakHyphen/>
          <w:t>33</w:t>
        </w:r>
        <w:r w:rsidRPr="0014582D">
          <w:rPr>
            <w:rStyle w:val="Hyperlink"/>
            <w:noProof/>
            <w:lang w:val="vi-VN"/>
          </w:rPr>
          <w:t xml:space="preserve"> Mockup màn hình chi tiết món ăn</w:t>
        </w:r>
        <w:r>
          <w:rPr>
            <w:noProof/>
            <w:webHidden/>
          </w:rPr>
          <w:tab/>
        </w:r>
        <w:r>
          <w:rPr>
            <w:noProof/>
            <w:webHidden/>
          </w:rPr>
          <w:fldChar w:fldCharType="begin"/>
        </w:r>
        <w:r>
          <w:rPr>
            <w:noProof/>
            <w:webHidden/>
          </w:rPr>
          <w:instrText xml:space="preserve"> PAGEREF _Toc207348701 \h </w:instrText>
        </w:r>
        <w:r>
          <w:rPr>
            <w:noProof/>
            <w:webHidden/>
          </w:rPr>
        </w:r>
        <w:r>
          <w:rPr>
            <w:noProof/>
            <w:webHidden/>
          </w:rPr>
          <w:fldChar w:fldCharType="separate"/>
        </w:r>
        <w:r w:rsidR="00273781">
          <w:rPr>
            <w:noProof/>
            <w:webHidden/>
          </w:rPr>
          <w:t>81</w:t>
        </w:r>
        <w:r>
          <w:rPr>
            <w:noProof/>
            <w:webHidden/>
          </w:rPr>
          <w:fldChar w:fldCharType="end"/>
        </w:r>
      </w:hyperlink>
    </w:p>
    <w:p w14:paraId="73E73AF9" w14:textId="40D92BA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2" w:history="1">
        <w:r w:rsidRPr="0014582D">
          <w:rPr>
            <w:rStyle w:val="Hyperlink"/>
            <w:noProof/>
          </w:rPr>
          <w:t>Hình 2</w:t>
        </w:r>
        <w:r w:rsidRPr="0014582D">
          <w:rPr>
            <w:rStyle w:val="Hyperlink"/>
            <w:noProof/>
          </w:rPr>
          <w:noBreakHyphen/>
          <w:t>34</w:t>
        </w:r>
        <w:r w:rsidRPr="0014582D">
          <w:rPr>
            <w:rStyle w:val="Hyperlink"/>
            <w:noProof/>
            <w:lang w:val="vi-VN"/>
          </w:rPr>
          <w:t xml:space="preserve"> Mockup màn hình giỏ hàng</w:t>
        </w:r>
        <w:r>
          <w:rPr>
            <w:noProof/>
            <w:webHidden/>
          </w:rPr>
          <w:tab/>
        </w:r>
        <w:r>
          <w:rPr>
            <w:noProof/>
            <w:webHidden/>
          </w:rPr>
          <w:fldChar w:fldCharType="begin"/>
        </w:r>
        <w:r>
          <w:rPr>
            <w:noProof/>
            <w:webHidden/>
          </w:rPr>
          <w:instrText xml:space="preserve"> PAGEREF _Toc207348702 \h </w:instrText>
        </w:r>
        <w:r>
          <w:rPr>
            <w:noProof/>
            <w:webHidden/>
          </w:rPr>
        </w:r>
        <w:r>
          <w:rPr>
            <w:noProof/>
            <w:webHidden/>
          </w:rPr>
          <w:fldChar w:fldCharType="separate"/>
        </w:r>
        <w:r w:rsidR="00273781">
          <w:rPr>
            <w:noProof/>
            <w:webHidden/>
          </w:rPr>
          <w:t>82</w:t>
        </w:r>
        <w:r>
          <w:rPr>
            <w:noProof/>
            <w:webHidden/>
          </w:rPr>
          <w:fldChar w:fldCharType="end"/>
        </w:r>
      </w:hyperlink>
    </w:p>
    <w:p w14:paraId="08CE4AB0" w14:textId="529CAE55"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3" w:history="1">
        <w:r w:rsidRPr="0014582D">
          <w:rPr>
            <w:rStyle w:val="Hyperlink"/>
            <w:noProof/>
          </w:rPr>
          <w:t>Hình 2</w:t>
        </w:r>
        <w:r w:rsidRPr="0014582D">
          <w:rPr>
            <w:rStyle w:val="Hyperlink"/>
            <w:noProof/>
          </w:rPr>
          <w:noBreakHyphen/>
          <w:t>35</w:t>
        </w:r>
        <w:r w:rsidRPr="0014582D">
          <w:rPr>
            <w:rStyle w:val="Hyperlink"/>
            <w:noProof/>
            <w:lang w:val="vi-VN"/>
          </w:rPr>
          <w:t xml:space="preserve"> Mockup màn hình đặt bàn</w:t>
        </w:r>
        <w:r>
          <w:rPr>
            <w:noProof/>
            <w:webHidden/>
          </w:rPr>
          <w:tab/>
        </w:r>
        <w:r>
          <w:rPr>
            <w:noProof/>
            <w:webHidden/>
          </w:rPr>
          <w:fldChar w:fldCharType="begin"/>
        </w:r>
        <w:r>
          <w:rPr>
            <w:noProof/>
            <w:webHidden/>
          </w:rPr>
          <w:instrText xml:space="preserve"> PAGEREF _Toc207348703 \h </w:instrText>
        </w:r>
        <w:r>
          <w:rPr>
            <w:noProof/>
            <w:webHidden/>
          </w:rPr>
        </w:r>
        <w:r>
          <w:rPr>
            <w:noProof/>
            <w:webHidden/>
          </w:rPr>
          <w:fldChar w:fldCharType="separate"/>
        </w:r>
        <w:r w:rsidR="00273781">
          <w:rPr>
            <w:noProof/>
            <w:webHidden/>
          </w:rPr>
          <w:t>83</w:t>
        </w:r>
        <w:r>
          <w:rPr>
            <w:noProof/>
            <w:webHidden/>
          </w:rPr>
          <w:fldChar w:fldCharType="end"/>
        </w:r>
      </w:hyperlink>
    </w:p>
    <w:p w14:paraId="6D13E886" w14:textId="77A4035C"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4" w:history="1">
        <w:r w:rsidRPr="0014582D">
          <w:rPr>
            <w:rStyle w:val="Hyperlink"/>
            <w:noProof/>
          </w:rPr>
          <w:t>Hình 3</w:t>
        </w:r>
        <w:r w:rsidRPr="0014582D">
          <w:rPr>
            <w:rStyle w:val="Hyperlink"/>
            <w:noProof/>
          </w:rPr>
          <w:noBreakHyphen/>
          <w:t>1 Màn hình đăng nhập</w:t>
        </w:r>
        <w:r>
          <w:rPr>
            <w:noProof/>
            <w:webHidden/>
          </w:rPr>
          <w:tab/>
        </w:r>
        <w:r>
          <w:rPr>
            <w:noProof/>
            <w:webHidden/>
          </w:rPr>
          <w:fldChar w:fldCharType="begin"/>
        </w:r>
        <w:r>
          <w:rPr>
            <w:noProof/>
            <w:webHidden/>
          </w:rPr>
          <w:instrText xml:space="preserve"> PAGEREF _Toc207348704 \h </w:instrText>
        </w:r>
        <w:r>
          <w:rPr>
            <w:noProof/>
            <w:webHidden/>
          </w:rPr>
        </w:r>
        <w:r>
          <w:rPr>
            <w:noProof/>
            <w:webHidden/>
          </w:rPr>
          <w:fldChar w:fldCharType="separate"/>
        </w:r>
        <w:r w:rsidR="00273781">
          <w:rPr>
            <w:noProof/>
            <w:webHidden/>
          </w:rPr>
          <w:t>85</w:t>
        </w:r>
        <w:r>
          <w:rPr>
            <w:noProof/>
            <w:webHidden/>
          </w:rPr>
          <w:fldChar w:fldCharType="end"/>
        </w:r>
      </w:hyperlink>
    </w:p>
    <w:p w14:paraId="2FCC4B6D" w14:textId="14E0D32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5" w:history="1">
        <w:r w:rsidRPr="0014582D">
          <w:rPr>
            <w:rStyle w:val="Hyperlink"/>
            <w:noProof/>
          </w:rPr>
          <w:t>Hình 3</w:t>
        </w:r>
        <w:r w:rsidRPr="0014582D">
          <w:rPr>
            <w:rStyle w:val="Hyperlink"/>
            <w:noProof/>
          </w:rPr>
          <w:noBreakHyphen/>
          <w:t>2 Màn nhập email xác thực</w:t>
        </w:r>
        <w:r>
          <w:rPr>
            <w:noProof/>
            <w:webHidden/>
          </w:rPr>
          <w:tab/>
        </w:r>
        <w:r>
          <w:rPr>
            <w:noProof/>
            <w:webHidden/>
          </w:rPr>
          <w:fldChar w:fldCharType="begin"/>
        </w:r>
        <w:r>
          <w:rPr>
            <w:noProof/>
            <w:webHidden/>
          </w:rPr>
          <w:instrText xml:space="preserve"> PAGEREF _Toc207348705 \h </w:instrText>
        </w:r>
        <w:r>
          <w:rPr>
            <w:noProof/>
            <w:webHidden/>
          </w:rPr>
        </w:r>
        <w:r>
          <w:rPr>
            <w:noProof/>
            <w:webHidden/>
          </w:rPr>
          <w:fldChar w:fldCharType="separate"/>
        </w:r>
        <w:r w:rsidR="00273781">
          <w:rPr>
            <w:noProof/>
            <w:webHidden/>
          </w:rPr>
          <w:t>86</w:t>
        </w:r>
        <w:r>
          <w:rPr>
            <w:noProof/>
            <w:webHidden/>
          </w:rPr>
          <w:fldChar w:fldCharType="end"/>
        </w:r>
      </w:hyperlink>
    </w:p>
    <w:p w14:paraId="4B7659E8" w14:textId="59A020D6"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6" w:history="1">
        <w:r w:rsidRPr="0014582D">
          <w:rPr>
            <w:rStyle w:val="Hyperlink"/>
            <w:noProof/>
          </w:rPr>
          <w:t>Hình 3</w:t>
        </w:r>
        <w:r w:rsidRPr="0014582D">
          <w:rPr>
            <w:rStyle w:val="Hyperlink"/>
            <w:noProof/>
          </w:rPr>
          <w:noBreakHyphen/>
          <w:t>3 Màn nhập mã xác thực</w:t>
        </w:r>
        <w:r>
          <w:rPr>
            <w:noProof/>
            <w:webHidden/>
          </w:rPr>
          <w:tab/>
        </w:r>
        <w:r>
          <w:rPr>
            <w:noProof/>
            <w:webHidden/>
          </w:rPr>
          <w:fldChar w:fldCharType="begin"/>
        </w:r>
        <w:r>
          <w:rPr>
            <w:noProof/>
            <w:webHidden/>
          </w:rPr>
          <w:instrText xml:space="preserve"> PAGEREF _Toc207348706 \h </w:instrText>
        </w:r>
        <w:r>
          <w:rPr>
            <w:noProof/>
            <w:webHidden/>
          </w:rPr>
        </w:r>
        <w:r>
          <w:rPr>
            <w:noProof/>
            <w:webHidden/>
          </w:rPr>
          <w:fldChar w:fldCharType="separate"/>
        </w:r>
        <w:r w:rsidR="00273781">
          <w:rPr>
            <w:noProof/>
            <w:webHidden/>
          </w:rPr>
          <w:t>86</w:t>
        </w:r>
        <w:r>
          <w:rPr>
            <w:noProof/>
            <w:webHidden/>
          </w:rPr>
          <w:fldChar w:fldCharType="end"/>
        </w:r>
      </w:hyperlink>
    </w:p>
    <w:p w14:paraId="1663F3CC" w14:textId="5EBA37B8"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7" w:history="1">
        <w:r w:rsidRPr="0014582D">
          <w:rPr>
            <w:rStyle w:val="Hyperlink"/>
            <w:noProof/>
          </w:rPr>
          <w:t>Hình 3</w:t>
        </w:r>
        <w:r w:rsidRPr="0014582D">
          <w:rPr>
            <w:rStyle w:val="Hyperlink"/>
            <w:noProof/>
          </w:rPr>
          <w:noBreakHyphen/>
          <w:t>4 Màn hình Home</w:t>
        </w:r>
        <w:r>
          <w:rPr>
            <w:noProof/>
            <w:webHidden/>
          </w:rPr>
          <w:tab/>
        </w:r>
        <w:r>
          <w:rPr>
            <w:noProof/>
            <w:webHidden/>
          </w:rPr>
          <w:fldChar w:fldCharType="begin"/>
        </w:r>
        <w:r>
          <w:rPr>
            <w:noProof/>
            <w:webHidden/>
          </w:rPr>
          <w:instrText xml:space="preserve"> PAGEREF _Toc207348707 \h </w:instrText>
        </w:r>
        <w:r>
          <w:rPr>
            <w:noProof/>
            <w:webHidden/>
          </w:rPr>
        </w:r>
        <w:r>
          <w:rPr>
            <w:noProof/>
            <w:webHidden/>
          </w:rPr>
          <w:fldChar w:fldCharType="separate"/>
        </w:r>
        <w:r w:rsidR="00273781">
          <w:rPr>
            <w:noProof/>
            <w:webHidden/>
          </w:rPr>
          <w:t>87</w:t>
        </w:r>
        <w:r>
          <w:rPr>
            <w:noProof/>
            <w:webHidden/>
          </w:rPr>
          <w:fldChar w:fldCharType="end"/>
        </w:r>
      </w:hyperlink>
    </w:p>
    <w:p w14:paraId="138C9CC6" w14:textId="6E0C519C"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8" w:history="1">
        <w:r w:rsidRPr="0014582D">
          <w:rPr>
            <w:rStyle w:val="Hyperlink"/>
            <w:noProof/>
          </w:rPr>
          <w:t>Hình 3</w:t>
        </w:r>
        <w:r w:rsidRPr="0014582D">
          <w:rPr>
            <w:rStyle w:val="Hyperlink"/>
            <w:noProof/>
          </w:rPr>
          <w:noBreakHyphen/>
          <w:t>5 Chi tiết sản phẩm</w:t>
        </w:r>
        <w:r>
          <w:rPr>
            <w:noProof/>
            <w:webHidden/>
          </w:rPr>
          <w:tab/>
        </w:r>
        <w:r>
          <w:rPr>
            <w:noProof/>
            <w:webHidden/>
          </w:rPr>
          <w:fldChar w:fldCharType="begin"/>
        </w:r>
        <w:r>
          <w:rPr>
            <w:noProof/>
            <w:webHidden/>
          </w:rPr>
          <w:instrText xml:space="preserve"> PAGEREF _Toc207348708 \h </w:instrText>
        </w:r>
        <w:r>
          <w:rPr>
            <w:noProof/>
            <w:webHidden/>
          </w:rPr>
        </w:r>
        <w:r>
          <w:rPr>
            <w:noProof/>
            <w:webHidden/>
          </w:rPr>
          <w:fldChar w:fldCharType="separate"/>
        </w:r>
        <w:r w:rsidR="00273781">
          <w:rPr>
            <w:noProof/>
            <w:webHidden/>
          </w:rPr>
          <w:t>88</w:t>
        </w:r>
        <w:r>
          <w:rPr>
            <w:noProof/>
            <w:webHidden/>
          </w:rPr>
          <w:fldChar w:fldCharType="end"/>
        </w:r>
      </w:hyperlink>
    </w:p>
    <w:p w14:paraId="14670C3C" w14:textId="5589E86E"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09" w:history="1">
        <w:r w:rsidRPr="0014582D">
          <w:rPr>
            <w:rStyle w:val="Hyperlink"/>
            <w:noProof/>
          </w:rPr>
          <w:t>Hình 3</w:t>
        </w:r>
        <w:r w:rsidRPr="0014582D">
          <w:rPr>
            <w:rStyle w:val="Hyperlink"/>
            <w:noProof/>
          </w:rPr>
          <w:noBreakHyphen/>
          <w:t>6 Màn hình giỏ hàng</w:t>
        </w:r>
        <w:r>
          <w:rPr>
            <w:noProof/>
            <w:webHidden/>
          </w:rPr>
          <w:tab/>
        </w:r>
        <w:r>
          <w:rPr>
            <w:noProof/>
            <w:webHidden/>
          </w:rPr>
          <w:fldChar w:fldCharType="begin"/>
        </w:r>
        <w:r>
          <w:rPr>
            <w:noProof/>
            <w:webHidden/>
          </w:rPr>
          <w:instrText xml:space="preserve"> PAGEREF _Toc207348709 \h </w:instrText>
        </w:r>
        <w:r>
          <w:rPr>
            <w:noProof/>
            <w:webHidden/>
          </w:rPr>
        </w:r>
        <w:r>
          <w:rPr>
            <w:noProof/>
            <w:webHidden/>
          </w:rPr>
          <w:fldChar w:fldCharType="separate"/>
        </w:r>
        <w:r w:rsidR="00273781">
          <w:rPr>
            <w:noProof/>
            <w:webHidden/>
          </w:rPr>
          <w:t>89</w:t>
        </w:r>
        <w:r>
          <w:rPr>
            <w:noProof/>
            <w:webHidden/>
          </w:rPr>
          <w:fldChar w:fldCharType="end"/>
        </w:r>
      </w:hyperlink>
    </w:p>
    <w:p w14:paraId="504D0508" w14:textId="5740D5D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0" w:history="1">
        <w:r w:rsidRPr="0014582D">
          <w:rPr>
            <w:rStyle w:val="Hyperlink"/>
            <w:noProof/>
          </w:rPr>
          <w:t>Hình 3</w:t>
        </w:r>
        <w:r w:rsidRPr="0014582D">
          <w:rPr>
            <w:rStyle w:val="Hyperlink"/>
            <w:noProof/>
          </w:rPr>
          <w:noBreakHyphen/>
          <w:t>7 Màn hình đặt bàn</w:t>
        </w:r>
        <w:r>
          <w:rPr>
            <w:noProof/>
            <w:webHidden/>
          </w:rPr>
          <w:tab/>
        </w:r>
        <w:r>
          <w:rPr>
            <w:noProof/>
            <w:webHidden/>
          </w:rPr>
          <w:fldChar w:fldCharType="begin"/>
        </w:r>
        <w:r>
          <w:rPr>
            <w:noProof/>
            <w:webHidden/>
          </w:rPr>
          <w:instrText xml:space="preserve"> PAGEREF _Toc207348710 \h </w:instrText>
        </w:r>
        <w:r>
          <w:rPr>
            <w:noProof/>
            <w:webHidden/>
          </w:rPr>
        </w:r>
        <w:r>
          <w:rPr>
            <w:noProof/>
            <w:webHidden/>
          </w:rPr>
          <w:fldChar w:fldCharType="separate"/>
        </w:r>
        <w:r w:rsidR="00273781">
          <w:rPr>
            <w:noProof/>
            <w:webHidden/>
          </w:rPr>
          <w:t>90</w:t>
        </w:r>
        <w:r>
          <w:rPr>
            <w:noProof/>
            <w:webHidden/>
          </w:rPr>
          <w:fldChar w:fldCharType="end"/>
        </w:r>
      </w:hyperlink>
    </w:p>
    <w:p w14:paraId="35C6D654" w14:textId="62249DC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1" w:history="1">
        <w:r w:rsidRPr="0014582D">
          <w:rPr>
            <w:rStyle w:val="Hyperlink"/>
            <w:noProof/>
          </w:rPr>
          <w:t>Hình 3</w:t>
        </w:r>
        <w:r w:rsidRPr="0014582D">
          <w:rPr>
            <w:rStyle w:val="Hyperlink"/>
            <w:noProof/>
          </w:rPr>
          <w:noBreakHyphen/>
          <w:t>8 Màn hình chọn món để đặt</w:t>
        </w:r>
        <w:r>
          <w:rPr>
            <w:noProof/>
            <w:webHidden/>
          </w:rPr>
          <w:tab/>
        </w:r>
        <w:r>
          <w:rPr>
            <w:noProof/>
            <w:webHidden/>
          </w:rPr>
          <w:fldChar w:fldCharType="begin"/>
        </w:r>
        <w:r>
          <w:rPr>
            <w:noProof/>
            <w:webHidden/>
          </w:rPr>
          <w:instrText xml:space="preserve"> PAGEREF _Toc207348711 \h </w:instrText>
        </w:r>
        <w:r>
          <w:rPr>
            <w:noProof/>
            <w:webHidden/>
          </w:rPr>
        </w:r>
        <w:r>
          <w:rPr>
            <w:noProof/>
            <w:webHidden/>
          </w:rPr>
          <w:fldChar w:fldCharType="separate"/>
        </w:r>
        <w:r w:rsidR="00273781">
          <w:rPr>
            <w:noProof/>
            <w:webHidden/>
          </w:rPr>
          <w:t>91</w:t>
        </w:r>
        <w:r>
          <w:rPr>
            <w:noProof/>
            <w:webHidden/>
          </w:rPr>
          <w:fldChar w:fldCharType="end"/>
        </w:r>
      </w:hyperlink>
    </w:p>
    <w:p w14:paraId="281926DD" w14:textId="6E1A91C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2" w:history="1">
        <w:r w:rsidRPr="0014582D">
          <w:rPr>
            <w:rStyle w:val="Hyperlink"/>
            <w:noProof/>
          </w:rPr>
          <w:t>Hình 3</w:t>
        </w:r>
        <w:r w:rsidRPr="0014582D">
          <w:rPr>
            <w:rStyle w:val="Hyperlink"/>
            <w:noProof/>
          </w:rPr>
          <w:noBreakHyphen/>
          <w:t>9 Màn hình cài đặt</w:t>
        </w:r>
        <w:r>
          <w:rPr>
            <w:noProof/>
            <w:webHidden/>
          </w:rPr>
          <w:tab/>
        </w:r>
        <w:r>
          <w:rPr>
            <w:noProof/>
            <w:webHidden/>
          </w:rPr>
          <w:fldChar w:fldCharType="begin"/>
        </w:r>
        <w:r>
          <w:rPr>
            <w:noProof/>
            <w:webHidden/>
          </w:rPr>
          <w:instrText xml:space="preserve"> PAGEREF _Toc207348712 \h </w:instrText>
        </w:r>
        <w:r>
          <w:rPr>
            <w:noProof/>
            <w:webHidden/>
          </w:rPr>
        </w:r>
        <w:r>
          <w:rPr>
            <w:noProof/>
            <w:webHidden/>
          </w:rPr>
          <w:fldChar w:fldCharType="separate"/>
        </w:r>
        <w:r w:rsidR="00273781">
          <w:rPr>
            <w:noProof/>
            <w:webHidden/>
          </w:rPr>
          <w:t>92</w:t>
        </w:r>
        <w:r>
          <w:rPr>
            <w:noProof/>
            <w:webHidden/>
          </w:rPr>
          <w:fldChar w:fldCharType="end"/>
        </w:r>
      </w:hyperlink>
    </w:p>
    <w:p w14:paraId="67F4B7A9" w14:textId="6D395260"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3" w:history="1">
        <w:r w:rsidRPr="0014582D">
          <w:rPr>
            <w:rStyle w:val="Hyperlink"/>
            <w:noProof/>
          </w:rPr>
          <w:t>Hình 3</w:t>
        </w:r>
        <w:r w:rsidRPr="0014582D">
          <w:rPr>
            <w:rStyle w:val="Hyperlink"/>
            <w:noProof/>
          </w:rPr>
          <w:noBreakHyphen/>
          <w:t>10 Màn hình thông tin cá nhân</w:t>
        </w:r>
        <w:r>
          <w:rPr>
            <w:noProof/>
            <w:webHidden/>
          </w:rPr>
          <w:tab/>
        </w:r>
        <w:r>
          <w:rPr>
            <w:noProof/>
            <w:webHidden/>
          </w:rPr>
          <w:fldChar w:fldCharType="begin"/>
        </w:r>
        <w:r>
          <w:rPr>
            <w:noProof/>
            <w:webHidden/>
          </w:rPr>
          <w:instrText xml:space="preserve"> PAGEREF _Toc207348713 \h </w:instrText>
        </w:r>
        <w:r>
          <w:rPr>
            <w:noProof/>
            <w:webHidden/>
          </w:rPr>
        </w:r>
        <w:r>
          <w:rPr>
            <w:noProof/>
            <w:webHidden/>
          </w:rPr>
          <w:fldChar w:fldCharType="separate"/>
        </w:r>
        <w:r w:rsidR="00273781">
          <w:rPr>
            <w:noProof/>
            <w:webHidden/>
          </w:rPr>
          <w:t>93</w:t>
        </w:r>
        <w:r>
          <w:rPr>
            <w:noProof/>
            <w:webHidden/>
          </w:rPr>
          <w:fldChar w:fldCharType="end"/>
        </w:r>
      </w:hyperlink>
    </w:p>
    <w:p w14:paraId="3236C442" w14:textId="74D21EFF"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4" w:history="1">
        <w:r w:rsidRPr="0014582D">
          <w:rPr>
            <w:rStyle w:val="Hyperlink"/>
            <w:noProof/>
          </w:rPr>
          <w:t>Hình 3</w:t>
        </w:r>
        <w:r w:rsidRPr="0014582D">
          <w:rPr>
            <w:rStyle w:val="Hyperlink"/>
            <w:noProof/>
          </w:rPr>
          <w:noBreakHyphen/>
          <w:t>11 Màn hình đơn hàng của tôi</w:t>
        </w:r>
        <w:r>
          <w:rPr>
            <w:noProof/>
            <w:webHidden/>
          </w:rPr>
          <w:tab/>
        </w:r>
        <w:r>
          <w:rPr>
            <w:noProof/>
            <w:webHidden/>
          </w:rPr>
          <w:fldChar w:fldCharType="begin"/>
        </w:r>
        <w:r>
          <w:rPr>
            <w:noProof/>
            <w:webHidden/>
          </w:rPr>
          <w:instrText xml:space="preserve"> PAGEREF _Toc207348714 \h </w:instrText>
        </w:r>
        <w:r>
          <w:rPr>
            <w:noProof/>
            <w:webHidden/>
          </w:rPr>
        </w:r>
        <w:r>
          <w:rPr>
            <w:noProof/>
            <w:webHidden/>
          </w:rPr>
          <w:fldChar w:fldCharType="separate"/>
        </w:r>
        <w:r w:rsidR="00273781">
          <w:rPr>
            <w:noProof/>
            <w:webHidden/>
          </w:rPr>
          <w:t>94</w:t>
        </w:r>
        <w:r>
          <w:rPr>
            <w:noProof/>
            <w:webHidden/>
          </w:rPr>
          <w:fldChar w:fldCharType="end"/>
        </w:r>
      </w:hyperlink>
    </w:p>
    <w:p w14:paraId="7A13E719" w14:textId="0B582A73"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5" w:history="1">
        <w:r w:rsidRPr="0014582D">
          <w:rPr>
            <w:rStyle w:val="Hyperlink"/>
            <w:noProof/>
          </w:rPr>
          <w:t>Hình 3</w:t>
        </w:r>
        <w:r w:rsidRPr="0014582D">
          <w:rPr>
            <w:rStyle w:val="Hyperlink"/>
            <w:noProof/>
          </w:rPr>
          <w:noBreakHyphen/>
          <w:t>12 Màn hình lịch sử đặt bàn</w:t>
        </w:r>
        <w:r>
          <w:rPr>
            <w:noProof/>
            <w:webHidden/>
          </w:rPr>
          <w:tab/>
        </w:r>
        <w:r>
          <w:rPr>
            <w:noProof/>
            <w:webHidden/>
          </w:rPr>
          <w:fldChar w:fldCharType="begin"/>
        </w:r>
        <w:r>
          <w:rPr>
            <w:noProof/>
            <w:webHidden/>
          </w:rPr>
          <w:instrText xml:space="preserve"> PAGEREF _Toc207348715 \h </w:instrText>
        </w:r>
        <w:r>
          <w:rPr>
            <w:noProof/>
            <w:webHidden/>
          </w:rPr>
        </w:r>
        <w:r>
          <w:rPr>
            <w:noProof/>
            <w:webHidden/>
          </w:rPr>
          <w:fldChar w:fldCharType="separate"/>
        </w:r>
        <w:r w:rsidR="00273781">
          <w:rPr>
            <w:noProof/>
            <w:webHidden/>
          </w:rPr>
          <w:t>95</w:t>
        </w:r>
        <w:r>
          <w:rPr>
            <w:noProof/>
            <w:webHidden/>
          </w:rPr>
          <w:fldChar w:fldCharType="end"/>
        </w:r>
      </w:hyperlink>
    </w:p>
    <w:p w14:paraId="6895A317" w14:textId="371ED56E"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6" w:history="1">
        <w:r w:rsidRPr="0014582D">
          <w:rPr>
            <w:rStyle w:val="Hyperlink"/>
            <w:noProof/>
          </w:rPr>
          <w:t>Hình 3</w:t>
        </w:r>
        <w:r w:rsidRPr="0014582D">
          <w:rPr>
            <w:rStyle w:val="Hyperlink"/>
            <w:noProof/>
          </w:rPr>
          <w:noBreakHyphen/>
          <w:t>13 Màn hình trang quản trị</w:t>
        </w:r>
        <w:r>
          <w:rPr>
            <w:noProof/>
            <w:webHidden/>
          </w:rPr>
          <w:tab/>
        </w:r>
        <w:r>
          <w:rPr>
            <w:noProof/>
            <w:webHidden/>
          </w:rPr>
          <w:fldChar w:fldCharType="begin"/>
        </w:r>
        <w:r>
          <w:rPr>
            <w:noProof/>
            <w:webHidden/>
          </w:rPr>
          <w:instrText xml:space="preserve"> PAGEREF _Toc207348716 \h </w:instrText>
        </w:r>
        <w:r>
          <w:rPr>
            <w:noProof/>
            <w:webHidden/>
          </w:rPr>
        </w:r>
        <w:r>
          <w:rPr>
            <w:noProof/>
            <w:webHidden/>
          </w:rPr>
          <w:fldChar w:fldCharType="separate"/>
        </w:r>
        <w:r w:rsidR="00273781">
          <w:rPr>
            <w:noProof/>
            <w:webHidden/>
          </w:rPr>
          <w:t>96</w:t>
        </w:r>
        <w:r>
          <w:rPr>
            <w:noProof/>
            <w:webHidden/>
          </w:rPr>
          <w:fldChar w:fldCharType="end"/>
        </w:r>
      </w:hyperlink>
    </w:p>
    <w:p w14:paraId="4F9E90AE" w14:textId="3019C75B"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7" w:history="1">
        <w:r w:rsidRPr="0014582D">
          <w:rPr>
            <w:rStyle w:val="Hyperlink"/>
            <w:noProof/>
          </w:rPr>
          <w:t>Hình 3</w:t>
        </w:r>
        <w:r w:rsidRPr="0014582D">
          <w:rPr>
            <w:rStyle w:val="Hyperlink"/>
            <w:noProof/>
          </w:rPr>
          <w:noBreakHyphen/>
          <w:t>14 Sidebar admin</w:t>
        </w:r>
        <w:r>
          <w:rPr>
            <w:noProof/>
            <w:webHidden/>
          </w:rPr>
          <w:tab/>
        </w:r>
        <w:r>
          <w:rPr>
            <w:noProof/>
            <w:webHidden/>
          </w:rPr>
          <w:fldChar w:fldCharType="begin"/>
        </w:r>
        <w:r>
          <w:rPr>
            <w:noProof/>
            <w:webHidden/>
          </w:rPr>
          <w:instrText xml:space="preserve"> PAGEREF _Toc207348717 \h </w:instrText>
        </w:r>
        <w:r>
          <w:rPr>
            <w:noProof/>
            <w:webHidden/>
          </w:rPr>
        </w:r>
        <w:r>
          <w:rPr>
            <w:noProof/>
            <w:webHidden/>
          </w:rPr>
          <w:fldChar w:fldCharType="separate"/>
        </w:r>
        <w:r w:rsidR="00273781">
          <w:rPr>
            <w:noProof/>
            <w:webHidden/>
          </w:rPr>
          <w:t>97</w:t>
        </w:r>
        <w:r>
          <w:rPr>
            <w:noProof/>
            <w:webHidden/>
          </w:rPr>
          <w:fldChar w:fldCharType="end"/>
        </w:r>
      </w:hyperlink>
    </w:p>
    <w:p w14:paraId="11214F8F" w14:textId="13A20FD5"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8" w:history="1">
        <w:r w:rsidRPr="0014582D">
          <w:rPr>
            <w:rStyle w:val="Hyperlink"/>
            <w:noProof/>
          </w:rPr>
          <w:t>Hình 3</w:t>
        </w:r>
        <w:r w:rsidRPr="0014582D">
          <w:rPr>
            <w:rStyle w:val="Hyperlink"/>
            <w:noProof/>
          </w:rPr>
          <w:noBreakHyphen/>
          <w:t>15 Màn quản lý món ăn</w:t>
        </w:r>
        <w:r>
          <w:rPr>
            <w:noProof/>
            <w:webHidden/>
          </w:rPr>
          <w:tab/>
        </w:r>
        <w:r>
          <w:rPr>
            <w:noProof/>
            <w:webHidden/>
          </w:rPr>
          <w:fldChar w:fldCharType="begin"/>
        </w:r>
        <w:r>
          <w:rPr>
            <w:noProof/>
            <w:webHidden/>
          </w:rPr>
          <w:instrText xml:space="preserve"> PAGEREF _Toc207348718 \h </w:instrText>
        </w:r>
        <w:r>
          <w:rPr>
            <w:noProof/>
            <w:webHidden/>
          </w:rPr>
        </w:r>
        <w:r>
          <w:rPr>
            <w:noProof/>
            <w:webHidden/>
          </w:rPr>
          <w:fldChar w:fldCharType="separate"/>
        </w:r>
        <w:r w:rsidR="00273781">
          <w:rPr>
            <w:noProof/>
            <w:webHidden/>
          </w:rPr>
          <w:t>98</w:t>
        </w:r>
        <w:r>
          <w:rPr>
            <w:noProof/>
            <w:webHidden/>
          </w:rPr>
          <w:fldChar w:fldCharType="end"/>
        </w:r>
      </w:hyperlink>
    </w:p>
    <w:p w14:paraId="45F5ED73" w14:textId="5CF46194"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19" w:history="1">
        <w:r w:rsidRPr="0014582D">
          <w:rPr>
            <w:rStyle w:val="Hyperlink"/>
            <w:noProof/>
          </w:rPr>
          <w:t>Hình 3</w:t>
        </w:r>
        <w:r w:rsidRPr="0014582D">
          <w:rPr>
            <w:rStyle w:val="Hyperlink"/>
            <w:noProof/>
          </w:rPr>
          <w:noBreakHyphen/>
          <w:t>16 Màn thêm món ăn</w:t>
        </w:r>
        <w:r>
          <w:rPr>
            <w:noProof/>
            <w:webHidden/>
          </w:rPr>
          <w:tab/>
        </w:r>
        <w:r>
          <w:rPr>
            <w:noProof/>
            <w:webHidden/>
          </w:rPr>
          <w:fldChar w:fldCharType="begin"/>
        </w:r>
        <w:r>
          <w:rPr>
            <w:noProof/>
            <w:webHidden/>
          </w:rPr>
          <w:instrText xml:space="preserve"> PAGEREF _Toc207348719 \h </w:instrText>
        </w:r>
        <w:r>
          <w:rPr>
            <w:noProof/>
            <w:webHidden/>
          </w:rPr>
        </w:r>
        <w:r>
          <w:rPr>
            <w:noProof/>
            <w:webHidden/>
          </w:rPr>
          <w:fldChar w:fldCharType="separate"/>
        </w:r>
        <w:r w:rsidR="00273781">
          <w:rPr>
            <w:noProof/>
            <w:webHidden/>
          </w:rPr>
          <w:t>99</w:t>
        </w:r>
        <w:r>
          <w:rPr>
            <w:noProof/>
            <w:webHidden/>
          </w:rPr>
          <w:fldChar w:fldCharType="end"/>
        </w:r>
      </w:hyperlink>
    </w:p>
    <w:p w14:paraId="06A34014" w14:textId="38C77C74" w:rsidR="00D25BAE" w:rsidRDefault="00D25BAE">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720" w:history="1">
        <w:r w:rsidRPr="0014582D">
          <w:rPr>
            <w:rStyle w:val="Hyperlink"/>
            <w:noProof/>
          </w:rPr>
          <w:t>Hình 3</w:t>
        </w:r>
        <w:r w:rsidRPr="0014582D">
          <w:rPr>
            <w:rStyle w:val="Hyperlink"/>
            <w:noProof/>
          </w:rPr>
          <w:noBreakHyphen/>
          <w:t>17 Màn hình quản lý đơn hàng</w:t>
        </w:r>
        <w:r>
          <w:rPr>
            <w:noProof/>
            <w:webHidden/>
          </w:rPr>
          <w:tab/>
        </w:r>
        <w:r>
          <w:rPr>
            <w:noProof/>
            <w:webHidden/>
          </w:rPr>
          <w:fldChar w:fldCharType="begin"/>
        </w:r>
        <w:r>
          <w:rPr>
            <w:noProof/>
            <w:webHidden/>
          </w:rPr>
          <w:instrText xml:space="preserve"> PAGEREF _Toc207348720 \h </w:instrText>
        </w:r>
        <w:r>
          <w:rPr>
            <w:noProof/>
            <w:webHidden/>
          </w:rPr>
        </w:r>
        <w:r>
          <w:rPr>
            <w:noProof/>
            <w:webHidden/>
          </w:rPr>
          <w:fldChar w:fldCharType="separate"/>
        </w:r>
        <w:r w:rsidR="00273781">
          <w:rPr>
            <w:noProof/>
            <w:webHidden/>
          </w:rPr>
          <w:t>100</w:t>
        </w:r>
        <w:r>
          <w:rPr>
            <w:noProof/>
            <w:webHidden/>
          </w:rPr>
          <w:fldChar w:fldCharType="end"/>
        </w:r>
      </w:hyperlink>
    </w:p>
    <w:p w14:paraId="44236631" w14:textId="3FDDF6F0" w:rsidR="00511681" w:rsidRDefault="00791320" w:rsidP="00511681">
      <w:r>
        <w:fldChar w:fldCharType="end"/>
      </w:r>
    </w:p>
    <w:p w14:paraId="1D144F87" w14:textId="77777777" w:rsidR="005A3C28" w:rsidRDefault="005A3C28">
      <w:pPr>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5" w:name="_Toc209039003"/>
      <w:r>
        <w:lastRenderedPageBreak/>
        <w:t>DANH MỤC CÁC BẢNG BIỂU</w:t>
      </w:r>
      <w:bookmarkEnd w:id="5"/>
    </w:p>
    <w:p w14:paraId="0F86F332" w14:textId="65D5CA99" w:rsidR="00513BB9" w:rsidRDefault="00791320">
      <w:pPr>
        <w:pStyle w:val="TableofFigures"/>
        <w:tabs>
          <w:tab w:val="right" w:leader="dot" w:pos="8778"/>
        </w:tabs>
        <w:rPr>
          <w:rFonts w:asciiTheme="minorHAnsi" w:eastAsiaTheme="minorEastAsia" w:hAnsiTheme="minorHAnsi" w:cstheme="minorBidi"/>
          <w:noProof/>
          <w:kern w:val="2"/>
          <w14:ligatures w14:val="standardContextual"/>
        </w:rPr>
      </w:pPr>
      <w:r>
        <w:fldChar w:fldCharType="begin"/>
      </w:r>
      <w:r w:rsidR="00511681">
        <w:instrText xml:space="preserve"> TOC \h \z \c "Bảng" </w:instrText>
      </w:r>
      <w:r>
        <w:fldChar w:fldCharType="separate"/>
      </w:r>
      <w:hyperlink w:anchor="_Toc207348876" w:history="1">
        <w:r w:rsidR="00513BB9" w:rsidRPr="00534E5E">
          <w:rPr>
            <w:rStyle w:val="Hyperlink"/>
            <w:noProof/>
          </w:rPr>
          <w:t>Bảng 2</w:t>
        </w:r>
        <w:r w:rsidR="00513BB9" w:rsidRPr="00534E5E">
          <w:rPr>
            <w:rStyle w:val="Hyperlink"/>
            <w:noProof/>
          </w:rPr>
          <w:noBreakHyphen/>
          <w:t>1 Bảng đặc tả Use Case chức năng đăng nhập</w:t>
        </w:r>
        <w:r w:rsidR="00513BB9">
          <w:rPr>
            <w:noProof/>
            <w:webHidden/>
          </w:rPr>
          <w:tab/>
        </w:r>
        <w:r w:rsidR="00513BB9">
          <w:rPr>
            <w:noProof/>
            <w:webHidden/>
          </w:rPr>
          <w:fldChar w:fldCharType="begin"/>
        </w:r>
        <w:r w:rsidR="00513BB9">
          <w:rPr>
            <w:noProof/>
            <w:webHidden/>
          </w:rPr>
          <w:instrText xml:space="preserve"> PAGEREF _Toc207348876 \h </w:instrText>
        </w:r>
        <w:r w:rsidR="00513BB9">
          <w:rPr>
            <w:noProof/>
            <w:webHidden/>
          </w:rPr>
        </w:r>
        <w:r w:rsidR="00513BB9">
          <w:rPr>
            <w:noProof/>
            <w:webHidden/>
          </w:rPr>
          <w:fldChar w:fldCharType="separate"/>
        </w:r>
        <w:r w:rsidR="00B32C8C">
          <w:rPr>
            <w:noProof/>
            <w:webHidden/>
          </w:rPr>
          <w:t>26</w:t>
        </w:r>
        <w:r w:rsidR="00513BB9">
          <w:rPr>
            <w:noProof/>
            <w:webHidden/>
          </w:rPr>
          <w:fldChar w:fldCharType="end"/>
        </w:r>
      </w:hyperlink>
    </w:p>
    <w:p w14:paraId="472C721F" w14:textId="4C5B2F97"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77" w:history="1">
        <w:r w:rsidRPr="00534E5E">
          <w:rPr>
            <w:rStyle w:val="Hyperlink"/>
            <w:noProof/>
          </w:rPr>
          <w:t>Bảng 2</w:t>
        </w:r>
        <w:r w:rsidRPr="00534E5E">
          <w:rPr>
            <w:rStyle w:val="Hyperlink"/>
            <w:noProof/>
          </w:rPr>
          <w:noBreakHyphen/>
          <w:t>2</w:t>
        </w:r>
        <w:r w:rsidRPr="00534E5E">
          <w:rPr>
            <w:rStyle w:val="Hyperlink"/>
            <w:noProof/>
            <w:lang w:val="vi-VN"/>
          </w:rPr>
          <w:t xml:space="preserve"> Bảng đặc tả chi tiết usecase Quên mật khẩu</w:t>
        </w:r>
        <w:r>
          <w:rPr>
            <w:noProof/>
            <w:webHidden/>
          </w:rPr>
          <w:tab/>
        </w:r>
        <w:r>
          <w:rPr>
            <w:noProof/>
            <w:webHidden/>
          </w:rPr>
          <w:fldChar w:fldCharType="begin"/>
        </w:r>
        <w:r>
          <w:rPr>
            <w:noProof/>
            <w:webHidden/>
          </w:rPr>
          <w:instrText xml:space="preserve"> PAGEREF _Toc207348877 \h </w:instrText>
        </w:r>
        <w:r>
          <w:rPr>
            <w:noProof/>
            <w:webHidden/>
          </w:rPr>
        </w:r>
        <w:r>
          <w:rPr>
            <w:noProof/>
            <w:webHidden/>
          </w:rPr>
          <w:fldChar w:fldCharType="separate"/>
        </w:r>
        <w:r w:rsidR="00B32C8C">
          <w:rPr>
            <w:noProof/>
            <w:webHidden/>
          </w:rPr>
          <w:t>27</w:t>
        </w:r>
        <w:r>
          <w:rPr>
            <w:noProof/>
            <w:webHidden/>
          </w:rPr>
          <w:fldChar w:fldCharType="end"/>
        </w:r>
      </w:hyperlink>
    </w:p>
    <w:p w14:paraId="0F22E881" w14:textId="10B3FFE0"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78" w:history="1">
        <w:r w:rsidRPr="00534E5E">
          <w:rPr>
            <w:rStyle w:val="Hyperlink"/>
            <w:noProof/>
          </w:rPr>
          <w:t>Bảng 2</w:t>
        </w:r>
        <w:r w:rsidRPr="00534E5E">
          <w:rPr>
            <w:rStyle w:val="Hyperlink"/>
            <w:noProof/>
          </w:rPr>
          <w:noBreakHyphen/>
          <w:t>3 Bảng đặc tả chi tiết usecase chức năng quản lý món</w:t>
        </w:r>
        <w:r>
          <w:rPr>
            <w:noProof/>
            <w:webHidden/>
          </w:rPr>
          <w:tab/>
        </w:r>
        <w:r>
          <w:rPr>
            <w:noProof/>
            <w:webHidden/>
          </w:rPr>
          <w:fldChar w:fldCharType="begin"/>
        </w:r>
        <w:r>
          <w:rPr>
            <w:noProof/>
            <w:webHidden/>
          </w:rPr>
          <w:instrText xml:space="preserve"> PAGEREF _Toc207348878 \h </w:instrText>
        </w:r>
        <w:r>
          <w:rPr>
            <w:noProof/>
            <w:webHidden/>
          </w:rPr>
        </w:r>
        <w:r>
          <w:rPr>
            <w:noProof/>
            <w:webHidden/>
          </w:rPr>
          <w:fldChar w:fldCharType="separate"/>
        </w:r>
        <w:r w:rsidR="00B32C8C">
          <w:rPr>
            <w:noProof/>
            <w:webHidden/>
          </w:rPr>
          <w:t>29</w:t>
        </w:r>
        <w:r>
          <w:rPr>
            <w:noProof/>
            <w:webHidden/>
          </w:rPr>
          <w:fldChar w:fldCharType="end"/>
        </w:r>
      </w:hyperlink>
    </w:p>
    <w:p w14:paraId="493E5D27" w14:textId="1B1D62B2"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79" w:history="1">
        <w:r w:rsidRPr="00534E5E">
          <w:rPr>
            <w:rStyle w:val="Hyperlink"/>
            <w:noProof/>
          </w:rPr>
          <w:t>Bảng 2</w:t>
        </w:r>
        <w:r w:rsidRPr="00534E5E">
          <w:rPr>
            <w:rStyle w:val="Hyperlink"/>
            <w:noProof/>
          </w:rPr>
          <w:noBreakHyphen/>
          <w:t>4 Bảng đặc tả chi tiết usecase chức năng quản lý đặt món</w:t>
        </w:r>
        <w:r>
          <w:rPr>
            <w:noProof/>
            <w:webHidden/>
          </w:rPr>
          <w:tab/>
        </w:r>
        <w:r>
          <w:rPr>
            <w:noProof/>
            <w:webHidden/>
          </w:rPr>
          <w:fldChar w:fldCharType="begin"/>
        </w:r>
        <w:r>
          <w:rPr>
            <w:noProof/>
            <w:webHidden/>
          </w:rPr>
          <w:instrText xml:space="preserve"> PAGEREF _Toc207348879 \h </w:instrText>
        </w:r>
        <w:r>
          <w:rPr>
            <w:noProof/>
            <w:webHidden/>
          </w:rPr>
        </w:r>
        <w:r>
          <w:rPr>
            <w:noProof/>
            <w:webHidden/>
          </w:rPr>
          <w:fldChar w:fldCharType="separate"/>
        </w:r>
        <w:r w:rsidR="00B32C8C">
          <w:rPr>
            <w:noProof/>
            <w:webHidden/>
          </w:rPr>
          <w:t>30</w:t>
        </w:r>
        <w:r>
          <w:rPr>
            <w:noProof/>
            <w:webHidden/>
          </w:rPr>
          <w:fldChar w:fldCharType="end"/>
        </w:r>
      </w:hyperlink>
    </w:p>
    <w:p w14:paraId="78887529" w14:textId="6E059AF7"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0" w:history="1">
        <w:r w:rsidRPr="00534E5E">
          <w:rPr>
            <w:rStyle w:val="Hyperlink"/>
            <w:noProof/>
          </w:rPr>
          <w:t>Bảng 2</w:t>
        </w:r>
        <w:r w:rsidRPr="00534E5E">
          <w:rPr>
            <w:rStyle w:val="Hyperlink"/>
            <w:noProof/>
          </w:rPr>
          <w:noBreakHyphen/>
          <w:t>5 Bảng đặc tả chi tiết usecase quản lý khách hàng</w:t>
        </w:r>
        <w:r>
          <w:rPr>
            <w:noProof/>
            <w:webHidden/>
          </w:rPr>
          <w:tab/>
        </w:r>
        <w:r>
          <w:rPr>
            <w:noProof/>
            <w:webHidden/>
          </w:rPr>
          <w:fldChar w:fldCharType="begin"/>
        </w:r>
        <w:r>
          <w:rPr>
            <w:noProof/>
            <w:webHidden/>
          </w:rPr>
          <w:instrText xml:space="preserve"> PAGEREF _Toc207348880 \h </w:instrText>
        </w:r>
        <w:r>
          <w:rPr>
            <w:noProof/>
            <w:webHidden/>
          </w:rPr>
        </w:r>
        <w:r>
          <w:rPr>
            <w:noProof/>
            <w:webHidden/>
          </w:rPr>
          <w:fldChar w:fldCharType="separate"/>
        </w:r>
        <w:r w:rsidR="00B32C8C">
          <w:rPr>
            <w:noProof/>
            <w:webHidden/>
          </w:rPr>
          <w:t>31</w:t>
        </w:r>
        <w:r>
          <w:rPr>
            <w:noProof/>
            <w:webHidden/>
          </w:rPr>
          <w:fldChar w:fldCharType="end"/>
        </w:r>
      </w:hyperlink>
    </w:p>
    <w:p w14:paraId="2603977D" w14:textId="53AC2628"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1" w:history="1">
        <w:r w:rsidRPr="00534E5E">
          <w:rPr>
            <w:rStyle w:val="Hyperlink"/>
            <w:noProof/>
          </w:rPr>
          <w:t>Bảng 2</w:t>
        </w:r>
        <w:r w:rsidRPr="00534E5E">
          <w:rPr>
            <w:rStyle w:val="Hyperlink"/>
            <w:noProof/>
          </w:rPr>
          <w:noBreakHyphen/>
          <w:t>6 Bảng đặc tả chi tiết usecase đăng ký tài khoản</w:t>
        </w:r>
        <w:r>
          <w:rPr>
            <w:noProof/>
            <w:webHidden/>
          </w:rPr>
          <w:tab/>
        </w:r>
        <w:r>
          <w:rPr>
            <w:noProof/>
            <w:webHidden/>
          </w:rPr>
          <w:fldChar w:fldCharType="begin"/>
        </w:r>
        <w:r>
          <w:rPr>
            <w:noProof/>
            <w:webHidden/>
          </w:rPr>
          <w:instrText xml:space="preserve"> PAGEREF _Toc207348881 \h </w:instrText>
        </w:r>
        <w:r>
          <w:rPr>
            <w:noProof/>
            <w:webHidden/>
          </w:rPr>
        </w:r>
        <w:r>
          <w:rPr>
            <w:noProof/>
            <w:webHidden/>
          </w:rPr>
          <w:fldChar w:fldCharType="separate"/>
        </w:r>
        <w:r w:rsidR="00B32C8C">
          <w:rPr>
            <w:noProof/>
            <w:webHidden/>
          </w:rPr>
          <w:t>32</w:t>
        </w:r>
        <w:r>
          <w:rPr>
            <w:noProof/>
            <w:webHidden/>
          </w:rPr>
          <w:fldChar w:fldCharType="end"/>
        </w:r>
      </w:hyperlink>
    </w:p>
    <w:p w14:paraId="72D757F8" w14:textId="630FE71A"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2" w:history="1">
        <w:r w:rsidRPr="00534E5E">
          <w:rPr>
            <w:rStyle w:val="Hyperlink"/>
            <w:noProof/>
          </w:rPr>
          <w:t>Bảng 2</w:t>
        </w:r>
        <w:r w:rsidRPr="00534E5E">
          <w:rPr>
            <w:rStyle w:val="Hyperlink"/>
            <w:noProof/>
          </w:rPr>
          <w:noBreakHyphen/>
          <w:t>7 Bảng đặc tả chi tiết usecase quản lý thông tin cá nhân</w:t>
        </w:r>
        <w:r>
          <w:rPr>
            <w:noProof/>
            <w:webHidden/>
          </w:rPr>
          <w:tab/>
        </w:r>
        <w:r>
          <w:rPr>
            <w:noProof/>
            <w:webHidden/>
          </w:rPr>
          <w:fldChar w:fldCharType="begin"/>
        </w:r>
        <w:r>
          <w:rPr>
            <w:noProof/>
            <w:webHidden/>
          </w:rPr>
          <w:instrText xml:space="preserve"> PAGEREF _Toc207348882 \h </w:instrText>
        </w:r>
        <w:r>
          <w:rPr>
            <w:noProof/>
            <w:webHidden/>
          </w:rPr>
        </w:r>
        <w:r>
          <w:rPr>
            <w:noProof/>
            <w:webHidden/>
          </w:rPr>
          <w:fldChar w:fldCharType="separate"/>
        </w:r>
        <w:r w:rsidR="00B32C8C">
          <w:rPr>
            <w:noProof/>
            <w:webHidden/>
          </w:rPr>
          <w:t>33</w:t>
        </w:r>
        <w:r>
          <w:rPr>
            <w:noProof/>
            <w:webHidden/>
          </w:rPr>
          <w:fldChar w:fldCharType="end"/>
        </w:r>
      </w:hyperlink>
    </w:p>
    <w:p w14:paraId="4A56C2D3" w14:textId="4D4EC482"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3" w:history="1">
        <w:r w:rsidRPr="00534E5E">
          <w:rPr>
            <w:rStyle w:val="Hyperlink"/>
            <w:noProof/>
          </w:rPr>
          <w:t>Bảng 2</w:t>
        </w:r>
        <w:r w:rsidRPr="00534E5E">
          <w:rPr>
            <w:rStyle w:val="Hyperlink"/>
            <w:noProof/>
          </w:rPr>
          <w:noBreakHyphen/>
          <w:t>8 Bảng đặc tả usecase chức năng chatbot</w:t>
        </w:r>
        <w:r>
          <w:rPr>
            <w:noProof/>
            <w:webHidden/>
          </w:rPr>
          <w:tab/>
        </w:r>
        <w:r>
          <w:rPr>
            <w:noProof/>
            <w:webHidden/>
          </w:rPr>
          <w:fldChar w:fldCharType="begin"/>
        </w:r>
        <w:r>
          <w:rPr>
            <w:noProof/>
            <w:webHidden/>
          </w:rPr>
          <w:instrText xml:space="preserve"> PAGEREF _Toc207348883 \h </w:instrText>
        </w:r>
        <w:r>
          <w:rPr>
            <w:noProof/>
            <w:webHidden/>
          </w:rPr>
        </w:r>
        <w:r>
          <w:rPr>
            <w:noProof/>
            <w:webHidden/>
          </w:rPr>
          <w:fldChar w:fldCharType="separate"/>
        </w:r>
        <w:r w:rsidR="00B32C8C">
          <w:rPr>
            <w:noProof/>
            <w:webHidden/>
          </w:rPr>
          <w:t>34</w:t>
        </w:r>
        <w:r>
          <w:rPr>
            <w:noProof/>
            <w:webHidden/>
          </w:rPr>
          <w:fldChar w:fldCharType="end"/>
        </w:r>
      </w:hyperlink>
    </w:p>
    <w:p w14:paraId="7D7CEA8C" w14:textId="56153893"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4" w:history="1">
        <w:r w:rsidRPr="00534E5E">
          <w:rPr>
            <w:rStyle w:val="Hyperlink"/>
            <w:noProof/>
          </w:rPr>
          <w:t>Bảng 2</w:t>
        </w:r>
        <w:r w:rsidRPr="00534E5E">
          <w:rPr>
            <w:rStyle w:val="Hyperlink"/>
            <w:noProof/>
          </w:rPr>
          <w:noBreakHyphen/>
          <w:t>9 Bảng đặc tả usecase chức năng đặt món</w:t>
        </w:r>
        <w:r>
          <w:rPr>
            <w:noProof/>
            <w:webHidden/>
          </w:rPr>
          <w:tab/>
        </w:r>
        <w:r>
          <w:rPr>
            <w:noProof/>
            <w:webHidden/>
          </w:rPr>
          <w:fldChar w:fldCharType="begin"/>
        </w:r>
        <w:r>
          <w:rPr>
            <w:noProof/>
            <w:webHidden/>
          </w:rPr>
          <w:instrText xml:space="preserve"> PAGEREF _Toc207348884 \h </w:instrText>
        </w:r>
        <w:r>
          <w:rPr>
            <w:noProof/>
            <w:webHidden/>
          </w:rPr>
        </w:r>
        <w:r>
          <w:rPr>
            <w:noProof/>
            <w:webHidden/>
          </w:rPr>
          <w:fldChar w:fldCharType="separate"/>
        </w:r>
        <w:r w:rsidR="00B32C8C">
          <w:rPr>
            <w:noProof/>
            <w:webHidden/>
          </w:rPr>
          <w:t>35</w:t>
        </w:r>
        <w:r>
          <w:rPr>
            <w:noProof/>
            <w:webHidden/>
          </w:rPr>
          <w:fldChar w:fldCharType="end"/>
        </w:r>
      </w:hyperlink>
    </w:p>
    <w:p w14:paraId="3C3EEB28" w14:textId="2D5C8EDE"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5" w:history="1">
        <w:r w:rsidRPr="00534E5E">
          <w:rPr>
            <w:rStyle w:val="Hyperlink"/>
            <w:noProof/>
          </w:rPr>
          <w:t>Bảng 2</w:t>
        </w:r>
        <w:r w:rsidRPr="00534E5E">
          <w:rPr>
            <w:rStyle w:val="Hyperlink"/>
            <w:noProof/>
          </w:rPr>
          <w:noBreakHyphen/>
          <w:t>10 Bảng đặc tả usecase chức năng đặt bàn</w:t>
        </w:r>
        <w:r>
          <w:rPr>
            <w:noProof/>
            <w:webHidden/>
          </w:rPr>
          <w:tab/>
        </w:r>
        <w:r>
          <w:rPr>
            <w:noProof/>
            <w:webHidden/>
          </w:rPr>
          <w:fldChar w:fldCharType="begin"/>
        </w:r>
        <w:r>
          <w:rPr>
            <w:noProof/>
            <w:webHidden/>
          </w:rPr>
          <w:instrText xml:space="preserve"> PAGEREF _Toc207348885 \h </w:instrText>
        </w:r>
        <w:r>
          <w:rPr>
            <w:noProof/>
            <w:webHidden/>
          </w:rPr>
        </w:r>
        <w:r>
          <w:rPr>
            <w:noProof/>
            <w:webHidden/>
          </w:rPr>
          <w:fldChar w:fldCharType="separate"/>
        </w:r>
        <w:r w:rsidR="00B32C8C">
          <w:rPr>
            <w:noProof/>
            <w:webHidden/>
          </w:rPr>
          <w:t>36</w:t>
        </w:r>
        <w:r>
          <w:rPr>
            <w:noProof/>
            <w:webHidden/>
          </w:rPr>
          <w:fldChar w:fldCharType="end"/>
        </w:r>
      </w:hyperlink>
    </w:p>
    <w:p w14:paraId="54D01F64" w14:textId="38266D76"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6" w:history="1">
        <w:r w:rsidRPr="00534E5E">
          <w:rPr>
            <w:rStyle w:val="Hyperlink"/>
            <w:noProof/>
          </w:rPr>
          <w:t>Bảng 2</w:t>
        </w:r>
        <w:r w:rsidRPr="00534E5E">
          <w:rPr>
            <w:rStyle w:val="Hyperlink"/>
            <w:noProof/>
          </w:rPr>
          <w:noBreakHyphen/>
          <w:t>11 Bảng đặc tả chi tiết chức năng giỏ hàng</w:t>
        </w:r>
        <w:r>
          <w:rPr>
            <w:noProof/>
            <w:webHidden/>
          </w:rPr>
          <w:tab/>
        </w:r>
        <w:r>
          <w:rPr>
            <w:noProof/>
            <w:webHidden/>
          </w:rPr>
          <w:fldChar w:fldCharType="begin"/>
        </w:r>
        <w:r>
          <w:rPr>
            <w:noProof/>
            <w:webHidden/>
          </w:rPr>
          <w:instrText xml:space="preserve"> PAGEREF _Toc207348886 \h </w:instrText>
        </w:r>
        <w:r>
          <w:rPr>
            <w:noProof/>
            <w:webHidden/>
          </w:rPr>
        </w:r>
        <w:r>
          <w:rPr>
            <w:noProof/>
            <w:webHidden/>
          </w:rPr>
          <w:fldChar w:fldCharType="separate"/>
        </w:r>
        <w:r w:rsidR="00B32C8C">
          <w:rPr>
            <w:noProof/>
            <w:webHidden/>
          </w:rPr>
          <w:t>37</w:t>
        </w:r>
        <w:r>
          <w:rPr>
            <w:noProof/>
            <w:webHidden/>
          </w:rPr>
          <w:fldChar w:fldCharType="end"/>
        </w:r>
      </w:hyperlink>
    </w:p>
    <w:p w14:paraId="4F513291" w14:textId="44F72FB8"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7" w:history="1">
        <w:r w:rsidRPr="00534E5E">
          <w:rPr>
            <w:rStyle w:val="Hyperlink"/>
            <w:noProof/>
          </w:rPr>
          <w:t>Bảng 2</w:t>
        </w:r>
        <w:r w:rsidRPr="00534E5E">
          <w:rPr>
            <w:rStyle w:val="Hyperlink"/>
            <w:noProof/>
          </w:rPr>
          <w:noBreakHyphen/>
          <w:t>12</w:t>
        </w:r>
        <w:r w:rsidRPr="00534E5E">
          <w:rPr>
            <w:rStyle w:val="Hyperlink"/>
            <w:noProof/>
            <w:lang w:val="vi-VN"/>
          </w:rPr>
          <w:t xml:space="preserve"> Bảng Dishes</w:t>
        </w:r>
        <w:r>
          <w:rPr>
            <w:noProof/>
            <w:webHidden/>
          </w:rPr>
          <w:tab/>
        </w:r>
        <w:r>
          <w:rPr>
            <w:noProof/>
            <w:webHidden/>
          </w:rPr>
          <w:fldChar w:fldCharType="begin"/>
        </w:r>
        <w:r>
          <w:rPr>
            <w:noProof/>
            <w:webHidden/>
          </w:rPr>
          <w:instrText xml:space="preserve"> PAGEREF _Toc207348887 \h </w:instrText>
        </w:r>
        <w:r>
          <w:rPr>
            <w:noProof/>
            <w:webHidden/>
          </w:rPr>
        </w:r>
        <w:r>
          <w:rPr>
            <w:noProof/>
            <w:webHidden/>
          </w:rPr>
          <w:fldChar w:fldCharType="separate"/>
        </w:r>
        <w:r w:rsidR="00B32C8C">
          <w:rPr>
            <w:noProof/>
            <w:webHidden/>
          </w:rPr>
          <w:t>72</w:t>
        </w:r>
        <w:r>
          <w:rPr>
            <w:noProof/>
            <w:webHidden/>
          </w:rPr>
          <w:fldChar w:fldCharType="end"/>
        </w:r>
      </w:hyperlink>
    </w:p>
    <w:p w14:paraId="790DCC73" w14:textId="2E012A1C"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8" w:history="1">
        <w:r w:rsidRPr="00534E5E">
          <w:rPr>
            <w:rStyle w:val="Hyperlink"/>
            <w:noProof/>
          </w:rPr>
          <w:t>Bảng 2</w:t>
        </w:r>
        <w:r w:rsidRPr="00534E5E">
          <w:rPr>
            <w:rStyle w:val="Hyperlink"/>
            <w:noProof/>
          </w:rPr>
          <w:noBreakHyphen/>
          <w:t>13 Bảng category</w:t>
        </w:r>
        <w:r>
          <w:rPr>
            <w:noProof/>
            <w:webHidden/>
          </w:rPr>
          <w:tab/>
        </w:r>
        <w:r>
          <w:rPr>
            <w:noProof/>
            <w:webHidden/>
          </w:rPr>
          <w:fldChar w:fldCharType="begin"/>
        </w:r>
        <w:r>
          <w:rPr>
            <w:noProof/>
            <w:webHidden/>
          </w:rPr>
          <w:instrText xml:space="preserve"> PAGEREF _Toc207348888 \h </w:instrText>
        </w:r>
        <w:r>
          <w:rPr>
            <w:noProof/>
            <w:webHidden/>
          </w:rPr>
        </w:r>
        <w:r>
          <w:rPr>
            <w:noProof/>
            <w:webHidden/>
          </w:rPr>
          <w:fldChar w:fldCharType="separate"/>
        </w:r>
        <w:r w:rsidR="00B32C8C">
          <w:rPr>
            <w:noProof/>
            <w:webHidden/>
          </w:rPr>
          <w:t>72</w:t>
        </w:r>
        <w:r>
          <w:rPr>
            <w:noProof/>
            <w:webHidden/>
          </w:rPr>
          <w:fldChar w:fldCharType="end"/>
        </w:r>
      </w:hyperlink>
    </w:p>
    <w:p w14:paraId="21694793" w14:textId="465D7882"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89" w:history="1">
        <w:r w:rsidRPr="00534E5E">
          <w:rPr>
            <w:rStyle w:val="Hyperlink"/>
            <w:noProof/>
          </w:rPr>
          <w:t>Bảng 2</w:t>
        </w:r>
        <w:r w:rsidRPr="00534E5E">
          <w:rPr>
            <w:rStyle w:val="Hyperlink"/>
            <w:noProof/>
          </w:rPr>
          <w:noBreakHyphen/>
          <w:t>14</w:t>
        </w:r>
        <w:r w:rsidRPr="00534E5E">
          <w:rPr>
            <w:rStyle w:val="Hyperlink"/>
            <w:noProof/>
            <w:lang w:val="vi-VN"/>
          </w:rPr>
          <w:t xml:space="preserve"> Bảng cart</w:t>
        </w:r>
        <w:r>
          <w:rPr>
            <w:noProof/>
            <w:webHidden/>
          </w:rPr>
          <w:tab/>
        </w:r>
        <w:r>
          <w:rPr>
            <w:noProof/>
            <w:webHidden/>
          </w:rPr>
          <w:fldChar w:fldCharType="begin"/>
        </w:r>
        <w:r>
          <w:rPr>
            <w:noProof/>
            <w:webHidden/>
          </w:rPr>
          <w:instrText xml:space="preserve"> PAGEREF _Toc207348889 \h </w:instrText>
        </w:r>
        <w:r>
          <w:rPr>
            <w:noProof/>
            <w:webHidden/>
          </w:rPr>
        </w:r>
        <w:r>
          <w:rPr>
            <w:noProof/>
            <w:webHidden/>
          </w:rPr>
          <w:fldChar w:fldCharType="separate"/>
        </w:r>
        <w:r w:rsidR="00B32C8C">
          <w:rPr>
            <w:noProof/>
            <w:webHidden/>
          </w:rPr>
          <w:t>72</w:t>
        </w:r>
        <w:r>
          <w:rPr>
            <w:noProof/>
            <w:webHidden/>
          </w:rPr>
          <w:fldChar w:fldCharType="end"/>
        </w:r>
      </w:hyperlink>
    </w:p>
    <w:p w14:paraId="5EEB862D" w14:textId="09A70B07"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0" w:history="1">
        <w:r w:rsidRPr="00534E5E">
          <w:rPr>
            <w:rStyle w:val="Hyperlink"/>
            <w:noProof/>
          </w:rPr>
          <w:t>Bảng 2</w:t>
        </w:r>
        <w:r w:rsidRPr="00534E5E">
          <w:rPr>
            <w:rStyle w:val="Hyperlink"/>
            <w:noProof/>
          </w:rPr>
          <w:noBreakHyphen/>
          <w:t>15</w:t>
        </w:r>
        <w:r w:rsidRPr="00534E5E">
          <w:rPr>
            <w:rStyle w:val="Hyperlink"/>
            <w:noProof/>
            <w:lang w:val="vi-VN"/>
          </w:rPr>
          <w:t xml:space="preserve"> Bảng order</w:t>
        </w:r>
        <w:r>
          <w:rPr>
            <w:noProof/>
            <w:webHidden/>
          </w:rPr>
          <w:tab/>
        </w:r>
        <w:r>
          <w:rPr>
            <w:noProof/>
            <w:webHidden/>
          </w:rPr>
          <w:fldChar w:fldCharType="begin"/>
        </w:r>
        <w:r>
          <w:rPr>
            <w:noProof/>
            <w:webHidden/>
          </w:rPr>
          <w:instrText xml:space="preserve"> PAGEREF _Toc207348890 \h </w:instrText>
        </w:r>
        <w:r>
          <w:rPr>
            <w:noProof/>
            <w:webHidden/>
          </w:rPr>
        </w:r>
        <w:r>
          <w:rPr>
            <w:noProof/>
            <w:webHidden/>
          </w:rPr>
          <w:fldChar w:fldCharType="separate"/>
        </w:r>
        <w:r w:rsidR="00B32C8C">
          <w:rPr>
            <w:noProof/>
            <w:webHidden/>
          </w:rPr>
          <w:t>73</w:t>
        </w:r>
        <w:r>
          <w:rPr>
            <w:noProof/>
            <w:webHidden/>
          </w:rPr>
          <w:fldChar w:fldCharType="end"/>
        </w:r>
      </w:hyperlink>
    </w:p>
    <w:p w14:paraId="0C8759E5" w14:textId="145D454E"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1" w:history="1">
        <w:r w:rsidRPr="00534E5E">
          <w:rPr>
            <w:rStyle w:val="Hyperlink"/>
            <w:noProof/>
          </w:rPr>
          <w:t>Bảng 2</w:t>
        </w:r>
        <w:r w:rsidRPr="00534E5E">
          <w:rPr>
            <w:rStyle w:val="Hyperlink"/>
            <w:noProof/>
          </w:rPr>
          <w:noBreakHyphen/>
          <w:t>16</w:t>
        </w:r>
        <w:r w:rsidRPr="00534E5E">
          <w:rPr>
            <w:rStyle w:val="Hyperlink"/>
            <w:noProof/>
            <w:lang w:val="vi-VN"/>
          </w:rPr>
          <w:t xml:space="preserve"> Bảng order detail</w:t>
        </w:r>
        <w:r>
          <w:rPr>
            <w:noProof/>
            <w:webHidden/>
          </w:rPr>
          <w:tab/>
        </w:r>
        <w:r>
          <w:rPr>
            <w:noProof/>
            <w:webHidden/>
          </w:rPr>
          <w:fldChar w:fldCharType="begin"/>
        </w:r>
        <w:r>
          <w:rPr>
            <w:noProof/>
            <w:webHidden/>
          </w:rPr>
          <w:instrText xml:space="preserve"> PAGEREF _Toc207348891 \h </w:instrText>
        </w:r>
        <w:r>
          <w:rPr>
            <w:noProof/>
            <w:webHidden/>
          </w:rPr>
        </w:r>
        <w:r>
          <w:rPr>
            <w:noProof/>
            <w:webHidden/>
          </w:rPr>
          <w:fldChar w:fldCharType="separate"/>
        </w:r>
        <w:r w:rsidR="00B32C8C">
          <w:rPr>
            <w:noProof/>
            <w:webHidden/>
          </w:rPr>
          <w:t>73</w:t>
        </w:r>
        <w:r>
          <w:rPr>
            <w:noProof/>
            <w:webHidden/>
          </w:rPr>
          <w:fldChar w:fldCharType="end"/>
        </w:r>
      </w:hyperlink>
    </w:p>
    <w:p w14:paraId="3F906F19" w14:textId="65A12456"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2" w:history="1">
        <w:r w:rsidRPr="00534E5E">
          <w:rPr>
            <w:rStyle w:val="Hyperlink"/>
            <w:noProof/>
          </w:rPr>
          <w:t>Bảng 2</w:t>
        </w:r>
        <w:r w:rsidRPr="00534E5E">
          <w:rPr>
            <w:rStyle w:val="Hyperlink"/>
            <w:noProof/>
          </w:rPr>
          <w:noBreakHyphen/>
          <w:t>17</w:t>
        </w:r>
        <w:r w:rsidRPr="00534E5E">
          <w:rPr>
            <w:rStyle w:val="Hyperlink"/>
            <w:noProof/>
            <w:lang w:val="vi-VN"/>
          </w:rPr>
          <w:t xml:space="preserve"> Bảng reservation</w:t>
        </w:r>
        <w:r>
          <w:rPr>
            <w:noProof/>
            <w:webHidden/>
          </w:rPr>
          <w:tab/>
        </w:r>
        <w:r>
          <w:rPr>
            <w:noProof/>
            <w:webHidden/>
          </w:rPr>
          <w:fldChar w:fldCharType="begin"/>
        </w:r>
        <w:r>
          <w:rPr>
            <w:noProof/>
            <w:webHidden/>
          </w:rPr>
          <w:instrText xml:space="preserve"> PAGEREF _Toc207348892 \h </w:instrText>
        </w:r>
        <w:r>
          <w:rPr>
            <w:noProof/>
            <w:webHidden/>
          </w:rPr>
        </w:r>
        <w:r>
          <w:rPr>
            <w:noProof/>
            <w:webHidden/>
          </w:rPr>
          <w:fldChar w:fldCharType="separate"/>
        </w:r>
        <w:r w:rsidR="00B32C8C">
          <w:rPr>
            <w:noProof/>
            <w:webHidden/>
          </w:rPr>
          <w:t>73</w:t>
        </w:r>
        <w:r>
          <w:rPr>
            <w:noProof/>
            <w:webHidden/>
          </w:rPr>
          <w:fldChar w:fldCharType="end"/>
        </w:r>
      </w:hyperlink>
    </w:p>
    <w:p w14:paraId="2302E1CF" w14:textId="67D27ECB"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3" w:history="1">
        <w:r w:rsidRPr="00534E5E">
          <w:rPr>
            <w:rStyle w:val="Hyperlink"/>
            <w:noProof/>
          </w:rPr>
          <w:t>Bảng 2</w:t>
        </w:r>
        <w:r w:rsidRPr="00534E5E">
          <w:rPr>
            <w:rStyle w:val="Hyperlink"/>
            <w:noProof/>
          </w:rPr>
          <w:noBreakHyphen/>
          <w:t>18</w:t>
        </w:r>
        <w:r w:rsidRPr="00534E5E">
          <w:rPr>
            <w:rStyle w:val="Hyperlink"/>
            <w:noProof/>
            <w:lang w:val="vi-VN"/>
          </w:rPr>
          <w:t xml:space="preserve"> Bảng verification code</w:t>
        </w:r>
        <w:r>
          <w:rPr>
            <w:noProof/>
            <w:webHidden/>
          </w:rPr>
          <w:tab/>
        </w:r>
        <w:r>
          <w:rPr>
            <w:noProof/>
            <w:webHidden/>
          </w:rPr>
          <w:fldChar w:fldCharType="begin"/>
        </w:r>
        <w:r>
          <w:rPr>
            <w:noProof/>
            <w:webHidden/>
          </w:rPr>
          <w:instrText xml:space="preserve"> PAGEREF _Toc207348893 \h </w:instrText>
        </w:r>
        <w:r>
          <w:rPr>
            <w:noProof/>
            <w:webHidden/>
          </w:rPr>
        </w:r>
        <w:r>
          <w:rPr>
            <w:noProof/>
            <w:webHidden/>
          </w:rPr>
          <w:fldChar w:fldCharType="separate"/>
        </w:r>
        <w:r w:rsidR="00B32C8C">
          <w:rPr>
            <w:noProof/>
            <w:webHidden/>
          </w:rPr>
          <w:t>74</w:t>
        </w:r>
        <w:r>
          <w:rPr>
            <w:noProof/>
            <w:webHidden/>
          </w:rPr>
          <w:fldChar w:fldCharType="end"/>
        </w:r>
      </w:hyperlink>
    </w:p>
    <w:p w14:paraId="409D7FDE" w14:textId="583293D0"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4" w:history="1">
        <w:r w:rsidRPr="00534E5E">
          <w:rPr>
            <w:rStyle w:val="Hyperlink"/>
            <w:noProof/>
          </w:rPr>
          <w:t>Bảng 2</w:t>
        </w:r>
        <w:r w:rsidRPr="00534E5E">
          <w:rPr>
            <w:rStyle w:val="Hyperlink"/>
            <w:noProof/>
          </w:rPr>
          <w:noBreakHyphen/>
          <w:t>19</w:t>
        </w:r>
        <w:r w:rsidRPr="00534E5E">
          <w:rPr>
            <w:rStyle w:val="Hyperlink"/>
            <w:noProof/>
            <w:lang w:val="vi-VN"/>
          </w:rPr>
          <w:t xml:space="preserve"> Bảng user</w:t>
        </w:r>
        <w:r>
          <w:rPr>
            <w:noProof/>
            <w:webHidden/>
          </w:rPr>
          <w:tab/>
        </w:r>
        <w:r>
          <w:rPr>
            <w:noProof/>
            <w:webHidden/>
          </w:rPr>
          <w:fldChar w:fldCharType="begin"/>
        </w:r>
        <w:r>
          <w:rPr>
            <w:noProof/>
            <w:webHidden/>
          </w:rPr>
          <w:instrText xml:space="preserve"> PAGEREF _Toc207348894 \h </w:instrText>
        </w:r>
        <w:r>
          <w:rPr>
            <w:noProof/>
            <w:webHidden/>
          </w:rPr>
        </w:r>
        <w:r>
          <w:rPr>
            <w:noProof/>
            <w:webHidden/>
          </w:rPr>
          <w:fldChar w:fldCharType="separate"/>
        </w:r>
        <w:r w:rsidR="00B32C8C">
          <w:rPr>
            <w:noProof/>
            <w:webHidden/>
          </w:rPr>
          <w:t>75</w:t>
        </w:r>
        <w:r>
          <w:rPr>
            <w:noProof/>
            <w:webHidden/>
          </w:rPr>
          <w:fldChar w:fldCharType="end"/>
        </w:r>
      </w:hyperlink>
    </w:p>
    <w:p w14:paraId="753F2DEE" w14:textId="4625BC50"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5" w:history="1">
        <w:r w:rsidRPr="00534E5E">
          <w:rPr>
            <w:rStyle w:val="Hyperlink"/>
            <w:noProof/>
          </w:rPr>
          <w:t>Bảng 2</w:t>
        </w:r>
        <w:r w:rsidRPr="00534E5E">
          <w:rPr>
            <w:rStyle w:val="Hyperlink"/>
            <w:noProof/>
          </w:rPr>
          <w:noBreakHyphen/>
          <w:t>20 Bảng User</w:t>
        </w:r>
        <w:r>
          <w:rPr>
            <w:noProof/>
            <w:webHidden/>
          </w:rPr>
          <w:tab/>
        </w:r>
        <w:r>
          <w:rPr>
            <w:noProof/>
            <w:webHidden/>
          </w:rPr>
          <w:fldChar w:fldCharType="begin"/>
        </w:r>
        <w:r>
          <w:rPr>
            <w:noProof/>
            <w:webHidden/>
          </w:rPr>
          <w:instrText xml:space="preserve"> PAGEREF _Toc207348895 \h </w:instrText>
        </w:r>
        <w:r>
          <w:rPr>
            <w:noProof/>
            <w:webHidden/>
          </w:rPr>
        </w:r>
        <w:r>
          <w:rPr>
            <w:noProof/>
            <w:webHidden/>
          </w:rPr>
          <w:fldChar w:fldCharType="separate"/>
        </w:r>
        <w:r w:rsidR="00B32C8C">
          <w:rPr>
            <w:noProof/>
            <w:webHidden/>
          </w:rPr>
          <w:t>75</w:t>
        </w:r>
        <w:r>
          <w:rPr>
            <w:noProof/>
            <w:webHidden/>
          </w:rPr>
          <w:fldChar w:fldCharType="end"/>
        </w:r>
      </w:hyperlink>
    </w:p>
    <w:p w14:paraId="13D1EBD7" w14:textId="585FB2D4"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6" w:history="1">
        <w:r w:rsidRPr="00534E5E">
          <w:rPr>
            <w:rStyle w:val="Hyperlink"/>
            <w:noProof/>
          </w:rPr>
          <w:t>Bảng 2</w:t>
        </w:r>
        <w:r w:rsidRPr="00534E5E">
          <w:rPr>
            <w:rStyle w:val="Hyperlink"/>
            <w:noProof/>
          </w:rPr>
          <w:noBreakHyphen/>
          <w:t>21</w:t>
        </w:r>
        <w:r w:rsidRPr="00534E5E">
          <w:rPr>
            <w:rStyle w:val="Hyperlink"/>
            <w:noProof/>
            <w:lang w:val="vi-VN"/>
          </w:rPr>
          <w:t xml:space="preserve"> Bảng refferal</w:t>
        </w:r>
        <w:r>
          <w:rPr>
            <w:noProof/>
            <w:webHidden/>
          </w:rPr>
          <w:tab/>
        </w:r>
        <w:r>
          <w:rPr>
            <w:noProof/>
            <w:webHidden/>
          </w:rPr>
          <w:fldChar w:fldCharType="begin"/>
        </w:r>
        <w:r>
          <w:rPr>
            <w:noProof/>
            <w:webHidden/>
          </w:rPr>
          <w:instrText xml:space="preserve"> PAGEREF _Toc207348896 \h </w:instrText>
        </w:r>
        <w:r>
          <w:rPr>
            <w:noProof/>
            <w:webHidden/>
          </w:rPr>
        </w:r>
        <w:r>
          <w:rPr>
            <w:noProof/>
            <w:webHidden/>
          </w:rPr>
          <w:fldChar w:fldCharType="separate"/>
        </w:r>
        <w:r w:rsidR="00B32C8C">
          <w:rPr>
            <w:noProof/>
            <w:webHidden/>
          </w:rPr>
          <w:t>75</w:t>
        </w:r>
        <w:r>
          <w:rPr>
            <w:noProof/>
            <w:webHidden/>
          </w:rPr>
          <w:fldChar w:fldCharType="end"/>
        </w:r>
      </w:hyperlink>
    </w:p>
    <w:p w14:paraId="77514BA1" w14:textId="71DC85CC"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7" w:history="1">
        <w:r w:rsidRPr="00534E5E">
          <w:rPr>
            <w:rStyle w:val="Hyperlink"/>
            <w:noProof/>
          </w:rPr>
          <w:t>Bảng 2</w:t>
        </w:r>
        <w:r w:rsidRPr="00534E5E">
          <w:rPr>
            <w:rStyle w:val="Hyperlink"/>
            <w:noProof/>
          </w:rPr>
          <w:noBreakHyphen/>
          <w:t>22</w:t>
        </w:r>
        <w:r w:rsidRPr="00534E5E">
          <w:rPr>
            <w:rStyle w:val="Hyperlink"/>
            <w:noProof/>
            <w:lang w:val="vi-VN"/>
          </w:rPr>
          <w:t xml:space="preserve"> Bảng Wallet transaction</w:t>
        </w:r>
        <w:r>
          <w:rPr>
            <w:noProof/>
            <w:webHidden/>
          </w:rPr>
          <w:tab/>
        </w:r>
        <w:r>
          <w:rPr>
            <w:noProof/>
            <w:webHidden/>
          </w:rPr>
          <w:fldChar w:fldCharType="begin"/>
        </w:r>
        <w:r>
          <w:rPr>
            <w:noProof/>
            <w:webHidden/>
          </w:rPr>
          <w:instrText xml:space="preserve"> PAGEREF _Toc207348897 \h </w:instrText>
        </w:r>
        <w:r>
          <w:rPr>
            <w:noProof/>
            <w:webHidden/>
          </w:rPr>
        </w:r>
        <w:r>
          <w:rPr>
            <w:noProof/>
            <w:webHidden/>
          </w:rPr>
          <w:fldChar w:fldCharType="separate"/>
        </w:r>
        <w:r w:rsidR="00B32C8C">
          <w:rPr>
            <w:noProof/>
            <w:webHidden/>
          </w:rPr>
          <w:t>76</w:t>
        </w:r>
        <w:r>
          <w:rPr>
            <w:noProof/>
            <w:webHidden/>
          </w:rPr>
          <w:fldChar w:fldCharType="end"/>
        </w:r>
      </w:hyperlink>
    </w:p>
    <w:p w14:paraId="04CF45FE" w14:textId="5DEBE878"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8" w:history="1">
        <w:r w:rsidRPr="00534E5E">
          <w:rPr>
            <w:rStyle w:val="Hyperlink"/>
            <w:noProof/>
          </w:rPr>
          <w:t>Bảng 2</w:t>
        </w:r>
        <w:r w:rsidRPr="00534E5E">
          <w:rPr>
            <w:rStyle w:val="Hyperlink"/>
            <w:noProof/>
          </w:rPr>
          <w:noBreakHyphen/>
          <w:t>23</w:t>
        </w:r>
        <w:r w:rsidRPr="00534E5E">
          <w:rPr>
            <w:rStyle w:val="Hyperlink"/>
            <w:noProof/>
            <w:lang w:val="vi-VN"/>
          </w:rPr>
          <w:t xml:space="preserve"> Bảng payments</w:t>
        </w:r>
        <w:r>
          <w:rPr>
            <w:noProof/>
            <w:webHidden/>
          </w:rPr>
          <w:tab/>
        </w:r>
        <w:r>
          <w:rPr>
            <w:noProof/>
            <w:webHidden/>
          </w:rPr>
          <w:fldChar w:fldCharType="begin"/>
        </w:r>
        <w:r>
          <w:rPr>
            <w:noProof/>
            <w:webHidden/>
          </w:rPr>
          <w:instrText xml:space="preserve"> PAGEREF _Toc207348898 \h </w:instrText>
        </w:r>
        <w:r>
          <w:rPr>
            <w:noProof/>
            <w:webHidden/>
          </w:rPr>
        </w:r>
        <w:r>
          <w:rPr>
            <w:noProof/>
            <w:webHidden/>
          </w:rPr>
          <w:fldChar w:fldCharType="separate"/>
        </w:r>
        <w:r w:rsidR="00B32C8C">
          <w:rPr>
            <w:noProof/>
            <w:webHidden/>
          </w:rPr>
          <w:t>77</w:t>
        </w:r>
        <w:r>
          <w:rPr>
            <w:noProof/>
            <w:webHidden/>
          </w:rPr>
          <w:fldChar w:fldCharType="end"/>
        </w:r>
      </w:hyperlink>
    </w:p>
    <w:p w14:paraId="1EBCE755" w14:textId="09339FB7"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899" w:history="1">
        <w:r w:rsidRPr="00534E5E">
          <w:rPr>
            <w:rStyle w:val="Hyperlink"/>
            <w:noProof/>
          </w:rPr>
          <w:t>Bảng 2</w:t>
        </w:r>
        <w:r w:rsidRPr="00534E5E">
          <w:rPr>
            <w:rStyle w:val="Hyperlink"/>
            <w:noProof/>
          </w:rPr>
          <w:noBreakHyphen/>
          <w:t>24</w:t>
        </w:r>
        <w:r w:rsidRPr="00534E5E">
          <w:rPr>
            <w:rStyle w:val="Hyperlink"/>
            <w:noProof/>
            <w:lang w:val="vi-VN"/>
          </w:rPr>
          <w:t xml:space="preserve"> Bảng Dish rating</w:t>
        </w:r>
        <w:r>
          <w:rPr>
            <w:noProof/>
            <w:webHidden/>
          </w:rPr>
          <w:tab/>
        </w:r>
        <w:r>
          <w:rPr>
            <w:noProof/>
            <w:webHidden/>
          </w:rPr>
          <w:fldChar w:fldCharType="begin"/>
        </w:r>
        <w:r>
          <w:rPr>
            <w:noProof/>
            <w:webHidden/>
          </w:rPr>
          <w:instrText xml:space="preserve"> PAGEREF _Toc207348899 \h </w:instrText>
        </w:r>
        <w:r>
          <w:rPr>
            <w:noProof/>
            <w:webHidden/>
          </w:rPr>
        </w:r>
        <w:r>
          <w:rPr>
            <w:noProof/>
            <w:webHidden/>
          </w:rPr>
          <w:fldChar w:fldCharType="separate"/>
        </w:r>
        <w:r w:rsidR="00B32C8C">
          <w:rPr>
            <w:noProof/>
            <w:webHidden/>
          </w:rPr>
          <w:t>78</w:t>
        </w:r>
        <w:r>
          <w:rPr>
            <w:noProof/>
            <w:webHidden/>
          </w:rPr>
          <w:fldChar w:fldCharType="end"/>
        </w:r>
      </w:hyperlink>
    </w:p>
    <w:p w14:paraId="50037B59" w14:textId="65B0F282"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0" w:history="1">
        <w:r w:rsidRPr="00534E5E">
          <w:rPr>
            <w:rStyle w:val="Hyperlink"/>
            <w:noProof/>
          </w:rPr>
          <w:t>Bảng 2</w:t>
        </w:r>
        <w:r w:rsidRPr="00534E5E">
          <w:rPr>
            <w:rStyle w:val="Hyperlink"/>
            <w:noProof/>
          </w:rPr>
          <w:noBreakHyphen/>
          <w:t>25 Bảng tables</w:t>
        </w:r>
        <w:r>
          <w:rPr>
            <w:noProof/>
            <w:webHidden/>
          </w:rPr>
          <w:tab/>
        </w:r>
        <w:r>
          <w:rPr>
            <w:noProof/>
            <w:webHidden/>
          </w:rPr>
          <w:fldChar w:fldCharType="begin"/>
        </w:r>
        <w:r>
          <w:rPr>
            <w:noProof/>
            <w:webHidden/>
          </w:rPr>
          <w:instrText xml:space="preserve"> PAGEREF _Toc207348900 \h </w:instrText>
        </w:r>
        <w:r>
          <w:rPr>
            <w:noProof/>
            <w:webHidden/>
          </w:rPr>
        </w:r>
        <w:r>
          <w:rPr>
            <w:noProof/>
            <w:webHidden/>
          </w:rPr>
          <w:fldChar w:fldCharType="separate"/>
        </w:r>
        <w:r w:rsidR="00B32C8C">
          <w:rPr>
            <w:noProof/>
            <w:webHidden/>
          </w:rPr>
          <w:t>78</w:t>
        </w:r>
        <w:r>
          <w:rPr>
            <w:noProof/>
            <w:webHidden/>
          </w:rPr>
          <w:fldChar w:fldCharType="end"/>
        </w:r>
      </w:hyperlink>
    </w:p>
    <w:p w14:paraId="309FEC82" w14:textId="4E3D3BBB"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1" w:history="1">
        <w:r w:rsidRPr="00534E5E">
          <w:rPr>
            <w:rStyle w:val="Hyperlink"/>
            <w:noProof/>
          </w:rPr>
          <w:t>Bảng 2</w:t>
        </w:r>
        <w:r w:rsidRPr="00534E5E">
          <w:rPr>
            <w:rStyle w:val="Hyperlink"/>
            <w:noProof/>
          </w:rPr>
          <w:noBreakHyphen/>
          <w:t>26 Bảng toppings</w:t>
        </w:r>
        <w:r>
          <w:rPr>
            <w:noProof/>
            <w:webHidden/>
          </w:rPr>
          <w:tab/>
        </w:r>
        <w:r>
          <w:rPr>
            <w:noProof/>
            <w:webHidden/>
          </w:rPr>
          <w:fldChar w:fldCharType="begin"/>
        </w:r>
        <w:r>
          <w:rPr>
            <w:noProof/>
            <w:webHidden/>
          </w:rPr>
          <w:instrText xml:space="preserve"> PAGEREF _Toc207348901 \h </w:instrText>
        </w:r>
        <w:r>
          <w:rPr>
            <w:noProof/>
            <w:webHidden/>
          </w:rPr>
        </w:r>
        <w:r>
          <w:rPr>
            <w:noProof/>
            <w:webHidden/>
          </w:rPr>
          <w:fldChar w:fldCharType="separate"/>
        </w:r>
        <w:r w:rsidR="00B32C8C">
          <w:rPr>
            <w:noProof/>
            <w:webHidden/>
          </w:rPr>
          <w:t>79</w:t>
        </w:r>
        <w:r>
          <w:rPr>
            <w:noProof/>
            <w:webHidden/>
          </w:rPr>
          <w:fldChar w:fldCharType="end"/>
        </w:r>
      </w:hyperlink>
    </w:p>
    <w:p w14:paraId="024115A4" w14:textId="32A8A921"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2" w:history="1">
        <w:r w:rsidRPr="00534E5E">
          <w:rPr>
            <w:rStyle w:val="Hyperlink"/>
            <w:noProof/>
          </w:rPr>
          <w:t>Bảng 2</w:t>
        </w:r>
        <w:r w:rsidRPr="00534E5E">
          <w:rPr>
            <w:rStyle w:val="Hyperlink"/>
            <w:noProof/>
          </w:rPr>
          <w:noBreakHyphen/>
          <w:t>27 Bảng dish-toppings</w:t>
        </w:r>
        <w:r>
          <w:rPr>
            <w:noProof/>
            <w:webHidden/>
          </w:rPr>
          <w:tab/>
        </w:r>
        <w:r>
          <w:rPr>
            <w:noProof/>
            <w:webHidden/>
          </w:rPr>
          <w:fldChar w:fldCharType="begin"/>
        </w:r>
        <w:r>
          <w:rPr>
            <w:noProof/>
            <w:webHidden/>
          </w:rPr>
          <w:instrText xml:space="preserve"> PAGEREF _Toc207348902 \h </w:instrText>
        </w:r>
        <w:r>
          <w:rPr>
            <w:noProof/>
            <w:webHidden/>
          </w:rPr>
        </w:r>
        <w:r>
          <w:rPr>
            <w:noProof/>
            <w:webHidden/>
          </w:rPr>
          <w:fldChar w:fldCharType="separate"/>
        </w:r>
        <w:r w:rsidR="00B32C8C">
          <w:rPr>
            <w:noProof/>
            <w:webHidden/>
          </w:rPr>
          <w:t>79</w:t>
        </w:r>
        <w:r>
          <w:rPr>
            <w:noProof/>
            <w:webHidden/>
          </w:rPr>
          <w:fldChar w:fldCharType="end"/>
        </w:r>
      </w:hyperlink>
    </w:p>
    <w:p w14:paraId="15E7E2F6" w14:textId="72DDD5E3"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3" w:history="1">
        <w:r w:rsidRPr="00534E5E">
          <w:rPr>
            <w:rStyle w:val="Hyperlink"/>
            <w:noProof/>
          </w:rPr>
          <w:t>Bảng 2</w:t>
        </w:r>
        <w:r w:rsidRPr="00534E5E">
          <w:rPr>
            <w:rStyle w:val="Hyperlink"/>
            <w:noProof/>
          </w:rPr>
          <w:noBreakHyphen/>
          <w:t>28 Bảng user-fcm-token</w:t>
        </w:r>
        <w:r>
          <w:rPr>
            <w:noProof/>
            <w:webHidden/>
          </w:rPr>
          <w:tab/>
        </w:r>
        <w:r>
          <w:rPr>
            <w:noProof/>
            <w:webHidden/>
          </w:rPr>
          <w:fldChar w:fldCharType="begin"/>
        </w:r>
        <w:r>
          <w:rPr>
            <w:noProof/>
            <w:webHidden/>
          </w:rPr>
          <w:instrText xml:space="preserve"> PAGEREF _Toc207348903 \h </w:instrText>
        </w:r>
        <w:r>
          <w:rPr>
            <w:noProof/>
            <w:webHidden/>
          </w:rPr>
        </w:r>
        <w:r>
          <w:rPr>
            <w:noProof/>
            <w:webHidden/>
          </w:rPr>
          <w:fldChar w:fldCharType="separate"/>
        </w:r>
        <w:r w:rsidR="00B32C8C">
          <w:rPr>
            <w:noProof/>
            <w:webHidden/>
          </w:rPr>
          <w:t>79</w:t>
        </w:r>
        <w:r>
          <w:rPr>
            <w:noProof/>
            <w:webHidden/>
          </w:rPr>
          <w:fldChar w:fldCharType="end"/>
        </w:r>
      </w:hyperlink>
    </w:p>
    <w:p w14:paraId="7BFABB8D" w14:textId="586275BB"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4" w:history="1">
        <w:r w:rsidRPr="00534E5E">
          <w:rPr>
            <w:rStyle w:val="Hyperlink"/>
            <w:noProof/>
          </w:rPr>
          <w:t>Bảng 2</w:t>
        </w:r>
        <w:r w:rsidRPr="00534E5E">
          <w:rPr>
            <w:rStyle w:val="Hyperlink"/>
            <w:noProof/>
          </w:rPr>
          <w:noBreakHyphen/>
          <w:t>29 Bảng refresh token</w:t>
        </w:r>
        <w:r>
          <w:rPr>
            <w:noProof/>
            <w:webHidden/>
          </w:rPr>
          <w:tab/>
        </w:r>
        <w:r>
          <w:rPr>
            <w:noProof/>
            <w:webHidden/>
          </w:rPr>
          <w:fldChar w:fldCharType="begin"/>
        </w:r>
        <w:r>
          <w:rPr>
            <w:noProof/>
            <w:webHidden/>
          </w:rPr>
          <w:instrText xml:space="preserve"> PAGEREF _Toc207348904 \h </w:instrText>
        </w:r>
        <w:r>
          <w:rPr>
            <w:noProof/>
            <w:webHidden/>
          </w:rPr>
        </w:r>
        <w:r>
          <w:rPr>
            <w:noProof/>
            <w:webHidden/>
          </w:rPr>
          <w:fldChar w:fldCharType="separate"/>
        </w:r>
        <w:r w:rsidR="00B32C8C">
          <w:rPr>
            <w:noProof/>
            <w:webHidden/>
          </w:rPr>
          <w:t>80</w:t>
        </w:r>
        <w:r>
          <w:rPr>
            <w:noProof/>
            <w:webHidden/>
          </w:rPr>
          <w:fldChar w:fldCharType="end"/>
        </w:r>
      </w:hyperlink>
    </w:p>
    <w:p w14:paraId="5CFA0C4D" w14:textId="6B98746B" w:rsidR="00513BB9" w:rsidRDefault="00513BB9">
      <w:pPr>
        <w:pStyle w:val="TableofFigures"/>
        <w:tabs>
          <w:tab w:val="right" w:leader="dot" w:pos="8778"/>
        </w:tabs>
        <w:rPr>
          <w:rFonts w:asciiTheme="minorHAnsi" w:eastAsiaTheme="minorEastAsia" w:hAnsiTheme="minorHAnsi" w:cstheme="minorBidi"/>
          <w:noProof/>
          <w:kern w:val="2"/>
          <w14:ligatures w14:val="standardContextual"/>
        </w:rPr>
      </w:pPr>
      <w:hyperlink w:anchor="_Toc207348905" w:history="1">
        <w:r w:rsidRPr="00534E5E">
          <w:rPr>
            <w:rStyle w:val="Hyperlink"/>
            <w:noProof/>
          </w:rPr>
          <w:t>Bảng 2</w:t>
        </w:r>
        <w:r w:rsidRPr="00534E5E">
          <w:rPr>
            <w:rStyle w:val="Hyperlink"/>
            <w:noProof/>
          </w:rPr>
          <w:noBreakHyphen/>
          <w:t>30 Bảng reffral tree</w:t>
        </w:r>
        <w:r>
          <w:rPr>
            <w:noProof/>
            <w:webHidden/>
          </w:rPr>
          <w:tab/>
        </w:r>
        <w:r>
          <w:rPr>
            <w:noProof/>
            <w:webHidden/>
          </w:rPr>
          <w:fldChar w:fldCharType="begin"/>
        </w:r>
        <w:r>
          <w:rPr>
            <w:noProof/>
            <w:webHidden/>
          </w:rPr>
          <w:instrText xml:space="preserve"> PAGEREF _Toc207348905 \h </w:instrText>
        </w:r>
        <w:r>
          <w:rPr>
            <w:noProof/>
            <w:webHidden/>
          </w:rPr>
        </w:r>
        <w:r>
          <w:rPr>
            <w:noProof/>
            <w:webHidden/>
          </w:rPr>
          <w:fldChar w:fldCharType="separate"/>
        </w:r>
        <w:r w:rsidR="00B32C8C">
          <w:rPr>
            <w:noProof/>
            <w:webHidden/>
          </w:rPr>
          <w:t>80</w:t>
        </w:r>
        <w:r>
          <w:rPr>
            <w:noProof/>
            <w:webHidden/>
          </w:rPr>
          <w:fldChar w:fldCharType="end"/>
        </w:r>
      </w:hyperlink>
    </w:p>
    <w:p w14:paraId="18A904CB" w14:textId="7FB6DE61" w:rsidR="003F5546" w:rsidRDefault="00791320" w:rsidP="00531F29">
      <w:r>
        <w:fldChar w:fldCharType="end"/>
      </w:r>
      <w:bookmarkStart w:id="6" w:name="_Ref262310752"/>
    </w:p>
    <w:p w14:paraId="7C599082" w14:textId="7575AC31" w:rsidR="00C63B19" w:rsidRDefault="003F5546"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r>
        <w:br w:type="page"/>
      </w:r>
    </w:p>
    <w:p w14:paraId="272999D1" w14:textId="6C0172C5" w:rsidR="00E800F6" w:rsidRPr="00E04D7E" w:rsidRDefault="00FA209A" w:rsidP="00E04D7E">
      <w:pPr>
        <w:pStyle w:val="Heading1"/>
        <w:numPr>
          <w:ilvl w:val="0"/>
          <w:numId w:val="0"/>
        </w:numPr>
      </w:pPr>
      <w:bookmarkStart w:id="7" w:name="_Toc209039004"/>
      <w:bookmarkEnd w:id="1"/>
      <w:bookmarkEnd w:id="6"/>
      <w:r>
        <w:lastRenderedPageBreak/>
        <w:t>MỞ ĐẦU</w:t>
      </w:r>
      <w:bookmarkEnd w:id="7"/>
    </w:p>
    <w:p w14:paraId="0451A13F" w14:textId="3CE901EE" w:rsidR="009E3CB0" w:rsidRPr="00B32326" w:rsidRDefault="009E3CB0" w:rsidP="007A1D2F">
      <w:pPr>
        <w:pStyle w:val="ListParagraph"/>
        <w:numPr>
          <w:ilvl w:val="0"/>
          <w:numId w:val="12"/>
        </w:numPr>
        <w:rPr>
          <w:b/>
          <w:bCs/>
        </w:rPr>
      </w:pPr>
      <w:bookmarkStart w:id="8" w:name="OLE_LINK2"/>
      <w:r w:rsidRPr="00B32326">
        <w:rPr>
          <w:b/>
          <w:bCs/>
        </w:rPr>
        <w:t xml:space="preserve">Tổng quan và lý do </w:t>
      </w:r>
      <w:r w:rsidR="0022320D" w:rsidRPr="00B32326">
        <w:rPr>
          <w:b/>
          <w:bCs/>
        </w:rPr>
        <w:t>chọn đề tài</w:t>
      </w:r>
    </w:p>
    <w:p w14:paraId="701582FF" w14:textId="6C6823A7" w:rsidR="008B6D8B" w:rsidRDefault="008B6D8B" w:rsidP="008B6D8B">
      <w:pPr>
        <w:spacing w:after="120" w:line="312" w:lineRule="auto"/>
        <w:ind w:firstLine="357"/>
        <w:jc w:val="both"/>
      </w:pPr>
      <w:r>
        <w:t xml:space="preserve">Trong kỷ nguyên số hóa toàn cầu, sự bùng nổ của cuộc Cách mạng công nghiệp 4.0 đã và đang tái định hình sâu sắc hành vi tiêu dùng, đặc biệt trong lĩnh vực thời trang </w:t>
      </w:r>
      <w:r>
        <w:t>-</w:t>
      </w:r>
      <w:r>
        <w:t xml:space="preserve"> một trong những ngành công nghiệp năng động nhất thế giới. Sự chuyển dịch mạnh mẽ từ mua sắm truyền thống tại các cửa hàng vật lý sang các nền tảng trực tuyến đã mang lại sự tiện lợi chưa từng có, xóa bỏ mọi rào cản về không gian và thời gian. Tuy nhiên, chính sự phát triển thần tốc này cũng bộc lộ một "khoảng trống" lớn về trải nghiệm người dùng mà các phương thức hiển thị hình ảnh hay video 2D thông thường chưa thể lấp đầy: đó là cảm giác trực quan và sự chắc chắn về độ phù hợp của trang phục trên cơ thể thực tế. Người tiêu dùng ngày nay không chỉ muốn nhìn thấy sản phẩm đẹp trên người mẫu chuyên nghiệp, mà họ khao khát được kiểm chứng xem bộ trang phục đó có thực sự "dành cho mình" hay không trước khi đưa ra quyết định. Sự thiếu hụt trải nghiệm "thử trước khi mua" này chính là nguyên nhân cốt lõi dẫn đến tâm lý e ngại, do dự trong mua sắm, đồng thời đẩy tỷ lệ hoàn trả hàng lên mức báo động, gây lãng phí to lớn về nguồn lực logistics và chi phí vận hành cho các nhà bán lẻ. Trước bối cảnh đó, việc ứng dụng các thành tựu của Trí tuệ nhân tạo (AI) và Thị giác máy tính (Computer Vision) để kiến tạo nên các giải pháp Thử đồ ảo (Virtual Try-On) đang trở thành xu hướng tất yếu, hứa hẹn mang lại một cuộc cách mạng về trải nghiệm khách hàng.</w:t>
      </w:r>
    </w:p>
    <w:p w14:paraId="75A6057D" w14:textId="56899F71" w:rsidR="008B6D8B" w:rsidRDefault="008B6D8B" w:rsidP="008B6D8B">
      <w:pPr>
        <w:spacing w:after="120" w:line="312" w:lineRule="auto"/>
        <w:ind w:firstLine="357"/>
        <w:jc w:val="both"/>
      </w:pPr>
      <w:r>
        <w:t>Mặc dù tiềm năng là rất lớn, nhưng thực tế cho thấy các giải pháp thử đồ ảo hiện nay vẫn còn tồn tại nhiều hạn chế và chưa thực sự phổ biến rộng rãi. Phần lớn các ứng dụng hiện có thường hoạt động đơn lẻ, khép kín trong hệ thống của từng thương hiệu lớn hoặc chỉ dừng lại ở các công cụ chỉnh sửa ảnh vui vẻ thiếu tính thực tế, chưa tạo ra được một không gian chung kết nối đa dạng nguồn cung. Nhận thức rõ vấn đề này, cùng với niềm đam mê khám phá công nghệ mới, em đã quyết định lựa chọn đề tài "Nghiên cứu và xây dựng nền tảng thử đồ ảo và kết nối thời trang (AI Style Hub)". Điểm khác biệt căn bản và cũng là tính cấp thiết của đề tài nằm ở mô hình tiếp cận: thay vì xây dựng một hệ thống thương mại điện tử cồng kềnh cạnh tranh về vận hành và thanh toán, dự án tập trung tối đa vào việc giải quyết bài toán trải nghiệm người dùng ở giai đoạn trước mua hàng (pre-purchase). Hệ thống được định vị như một "sàn diễn thời trang số" trung gian, nơi công nghệ Generative AI tiên tiến được sử dụng để tái tạo hình ảnh người dùng trong các bộ trang phục một cách chân thực nhất, xử lý tinh tế các nếp gấp vải và dáng điệu cơ thể, từ đó giúp người dùng hình dung chính xác diện mạo của mình. Đây là một hướng đi mới mẻ, vừa tận dụng được sức mạnh của công nghệ, vừa giải quyết được bài toán thực tế về sự kết nối giữa nhu cầu thử nghiệm phong cách của người mua và nhu cầu quảng bá sản phẩm của người bán.</w:t>
      </w:r>
    </w:p>
    <w:p w14:paraId="681C8C4F" w14:textId="580E46ED" w:rsidR="00B32326" w:rsidRDefault="008B6D8B" w:rsidP="008B6D8B">
      <w:pPr>
        <w:spacing w:after="120" w:line="312" w:lineRule="auto"/>
        <w:ind w:firstLine="357"/>
        <w:jc w:val="both"/>
      </w:pPr>
      <w:r>
        <w:lastRenderedPageBreak/>
        <w:t xml:space="preserve">Mục tiêu xuyên suốt mà đề tài hướng tới là hiện thực hóa một nền tảng AI Style Hub hoàn chỉnh, đóng vai trò là cầu nối thông minh trong hệ sinh thái thời trang số. Về mặt khoa học, đề tài là cơ hội để em nghiên cứu sâu và ứng dụng các kỹ thuật học sâu (Deep Learning) vào xử lý hình ảnh, đồng thời rèn luyện kỹ năng xây dựng ứng dụng web hiện đại với các công nghệ như Next.js và Prisma. Về mặt thực tiễn, hệ thống mang lại giá trị kép: đối với người dùng, nó cung cấp công cụ để tự do sáng tạo và thử nghiệm phong cách trên chính nhân vật ảo (Virtual Model) được cá nhân hóa theo chỉ số cơ thể thực của họ, giúp họ tự tin hơn và tiết kiệm thời gian tìm kiếm; đối với các nhà bán hàng (Sellers), đây là kênh tiếp thị hiệu quả giúp trưng bày sản phẩm trực quan và gia tăng tỷ lệ chuyển đổi (conversion rate) bằng cách điều hướng những khách hàng tiềm năng </w:t>
      </w:r>
      <w:r>
        <w:t>-</w:t>
      </w:r>
      <w:r>
        <w:t xml:space="preserve"> những người đã ưng ý sau khi thử đồ ảo </w:t>
      </w:r>
      <w:r>
        <w:t xml:space="preserve">- </w:t>
      </w:r>
      <w:r>
        <w:t>trực tiếp đến trang bán hàng của họ để hoàn tất giao dịch. Thông qua đề tài này, em hy vọng có thể đóng góp một giải pháp công nghệ hữu ích, góp phần nâng cao chất lượng trải nghiệm mua sắm trực tuyến và thúc đẩy sự phát triển bền vững của thương mại điện tử thời trang.</w:t>
      </w:r>
    </w:p>
    <w:p w14:paraId="70232C79" w14:textId="05AF4D76" w:rsidR="00D55662" w:rsidRPr="00DE78AC" w:rsidRDefault="00D55662" w:rsidP="00DE78AC">
      <w:pPr>
        <w:spacing w:after="120" w:line="312" w:lineRule="auto"/>
        <w:ind w:firstLine="357"/>
        <w:jc w:val="both"/>
        <w:rPr>
          <w:b/>
          <w:bCs/>
        </w:rPr>
      </w:pPr>
      <w:r w:rsidRPr="00DE78AC">
        <w:rPr>
          <w:b/>
          <w:bCs/>
        </w:rPr>
        <w:t>Mục tiêu tổng quát</w:t>
      </w:r>
    </w:p>
    <w:p w14:paraId="283AA94B" w14:textId="75899C88" w:rsidR="00D55662" w:rsidRPr="00DE78AC" w:rsidRDefault="00422A63" w:rsidP="00DE78AC">
      <w:pPr>
        <w:spacing w:line="312" w:lineRule="auto"/>
        <w:ind w:firstLine="720"/>
        <w:jc w:val="both"/>
        <w:rPr>
          <w:szCs w:val="22"/>
        </w:rPr>
      </w:pPr>
      <w:r w:rsidRPr="00422A63">
        <w:rPr>
          <w:szCs w:val="22"/>
          <w:lang w:val="vi-VN"/>
        </w:rPr>
        <w:t>Mục tiêu bao trùm của đề tài là nghiên cứu, thiết kế và phát triển thành công hệ thống AI Style Hub – một nền tảng web trung gian đóng vai trò là "phòng thử đồ số" kết nối giữa người tiêu dùng và các nhà bán lẻ thời trang. Đề tài tập trung giải quyết bài toán cốt lõi về sự thiếu hụt trải nghiệm trực quan trong mua sắm trực tuyến bằng cách ứng dụng các</w:t>
      </w:r>
      <w:r>
        <w:rPr>
          <w:szCs w:val="22"/>
        </w:rPr>
        <w:t xml:space="preserve"> API </w:t>
      </w:r>
      <w:r w:rsidRPr="00422A63">
        <w:rPr>
          <w:szCs w:val="22"/>
        </w:rPr>
        <w:t>ứng dụng các kỹ thuật tiên tiến của Trí tuệ nhân tạo (Generative AI) và Thị giác máy tính (Computer Vision)</w:t>
      </w:r>
      <w:r w:rsidRPr="00422A63">
        <w:rPr>
          <w:szCs w:val="22"/>
          <w:lang w:val="vi-VN"/>
        </w:rPr>
        <w:t>. Hệ thống hướng tới việc cung cấp một môi trường tương tác nơi người dùng có thể tạo dựng nhân vật ảo được cá nhân hóa theo chỉ số cơ thể thực tế để ướm thử trang phục với độ chân thực cao, từ đó hỗ trợ ra quyết định mua sắm chính xác hơn. Đồng thời, nền tảng cũng cung cấp giải pháp tiếp thị hình ảnh hiệu quả cho các đối tác bán hàng (Sellers), giúp họ trưng bày sản phẩm một cách sống động và điều hướng khách hàng tiềm năng trực tiếp đến kênh bán hàng chính thức, qua đó kiến tạo nên một hệ sinh thái thời trang số hiện đại, tiện ích và tối ưu hóa trải nghiệm người dùng.</w:t>
      </w:r>
    </w:p>
    <w:p w14:paraId="29DD0E4B" w14:textId="5DD1D999" w:rsidR="00D55662" w:rsidRDefault="00D55662" w:rsidP="00DE78AC">
      <w:pPr>
        <w:spacing w:line="312" w:lineRule="auto"/>
        <w:ind w:firstLine="567"/>
        <w:jc w:val="both"/>
        <w:rPr>
          <w:b/>
          <w:bCs/>
          <w:szCs w:val="22"/>
        </w:rPr>
      </w:pPr>
      <w:r w:rsidRPr="00DE78AC">
        <w:rPr>
          <w:b/>
          <w:bCs/>
          <w:szCs w:val="22"/>
        </w:rPr>
        <w:t>Mục tiêu cụ thể</w:t>
      </w:r>
    </w:p>
    <w:p w14:paraId="2E10405F" w14:textId="34573101" w:rsidR="00422A63" w:rsidRDefault="00422A63" w:rsidP="00422A63">
      <w:pPr>
        <w:spacing w:line="312" w:lineRule="auto"/>
        <w:jc w:val="both"/>
        <w:rPr>
          <w:szCs w:val="22"/>
        </w:rPr>
      </w:pPr>
      <w:r w:rsidRPr="00422A63">
        <w:rPr>
          <w:szCs w:val="22"/>
        </w:rPr>
        <w:t>Để hiện thực hóa mục tiêu tổng quát nêu trên, đề tài xác định và tập trung thực hiện các nhiệm vụ nghiên cứu cụ thể sau đây:</w:t>
      </w:r>
    </w:p>
    <w:p w14:paraId="74BD065D" w14:textId="1C629BB3" w:rsidR="000F0E3E" w:rsidRPr="00422A63" w:rsidRDefault="000F0E3E" w:rsidP="007A1D2F">
      <w:pPr>
        <w:pStyle w:val="ListParagraph"/>
        <w:numPr>
          <w:ilvl w:val="0"/>
          <w:numId w:val="16"/>
        </w:numPr>
        <w:spacing w:line="312" w:lineRule="auto"/>
        <w:jc w:val="both"/>
        <w:rPr>
          <w:szCs w:val="22"/>
        </w:rPr>
      </w:pPr>
      <w:r w:rsidRPr="000F0E3E">
        <w:rPr>
          <w:szCs w:val="22"/>
        </w:rPr>
        <w:t>Mục tiêu cụ thể đối với Người dùng:</w:t>
      </w:r>
    </w:p>
    <w:p w14:paraId="12AA26AF" w14:textId="116515DB" w:rsidR="000F0E3E" w:rsidRPr="000F0E3E"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Cá nhân hóa trải nghiệm thử đồ: Cung cấp công cụ cho phép người dùng khởi tạo và tùy chỉnh chi tiết hồ sơ người mẫu ảo (Virtual Model) dựa trên các thông số nhân trắc học thực tế (chiều cao, cân nặng, số đo ba vòng) và đặc điểm ngoại hình (màu da, kiểu tóc, khuôn mặt), giúp người dùng nhìn thấy</w:t>
      </w:r>
      <w:r>
        <w:t xml:space="preserve"> giống với </w:t>
      </w:r>
      <w:r w:rsidRPr="000F0E3E">
        <w:rPr>
          <w:lang w:val="vi-VN"/>
        </w:rPr>
        <w:t>chính mình.</w:t>
      </w:r>
    </w:p>
    <w:p w14:paraId="392B7AD2" w14:textId="42980847" w:rsidR="000F0E3E" w:rsidRPr="004A0645"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lastRenderedPageBreak/>
        <w:t>Trải nghiệm ướm thử trực quan (Visual Try-On): Cho phép người dùng lựa chọn bất kỳ trang phục nào từ kho dữ liệu và thực hiện ướm thử lên người mẫu ảo ngay lập tức. Kết quả trả về phải đảm bảo tính thẩm mỹ, thể hiện rõ phom dáng, chất liệu và độ tương thích của trang phục với cơ thể.</w:t>
      </w:r>
    </w:p>
    <w:p w14:paraId="27EF81B1" w14:textId="77132BF9" w:rsidR="004A0645" w:rsidRPr="004A0645" w:rsidRDefault="004A0645" w:rsidP="000639EB">
      <w:pPr>
        <w:pStyle w:val="ListParagraph"/>
        <w:numPr>
          <w:ilvl w:val="0"/>
          <w:numId w:val="5"/>
        </w:numPr>
        <w:spacing w:line="312" w:lineRule="auto"/>
        <w:ind w:left="0" w:firstLine="567"/>
        <w:contextualSpacing w:val="0"/>
        <w:jc w:val="both"/>
        <w:rPr>
          <w:lang w:val="vi-VN"/>
        </w:rPr>
      </w:pPr>
      <w:r w:rsidRPr="004A0645">
        <w:rPr>
          <w:lang w:val="vi-VN"/>
        </w:rPr>
        <w:t>Tối ưu hóa quy trình tìm kiếm và mua sắm: Hỗ trợ người dùng dễ dàng tìm kiếm, lọc sản phẩm theo nhiều tiêu chí (loại trang phục, phong cách, cửa hàng) và cung cấp cơ chế điều hướng liền mạch (Seamless Navigation) đến trang đích mua hàng của đối tác khi người dùng có nhu cầu sở hữu sản phẩm.</w:t>
      </w:r>
    </w:p>
    <w:p w14:paraId="2C588C51" w14:textId="5818094F" w:rsidR="004A0645" w:rsidRPr="00422A63" w:rsidRDefault="004A0645" w:rsidP="000639EB">
      <w:pPr>
        <w:pStyle w:val="ListParagraph"/>
        <w:numPr>
          <w:ilvl w:val="0"/>
          <w:numId w:val="5"/>
        </w:numPr>
        <w:spacing w:line="312" w:lineRule="auto"/>
        <w:ind w:left="0" w:firstLine="567"/>
        <w:contextualSpacing w:val="0"/>
        <w:jc w:val="both"/>
        <w:rPr>
          <w:lang w:val="vi-VN"/>
        </w:rPr>
      </w:pPr>
      <w:r w:rsidRPr="004A0645">
        <w:rPr>
          <w:lang w:val="vi-VN"/>
        </w:rPr>
        <w:t>Quản lý bộ sưu tập cá nhân: Xây dựng tính năng "Tủ đồ ảo" giúp người dùng lưu trữ các kết quả thử đồ ưng ý, tạo danh sách yêu thích (Wishlist) để tham khảo lại hoặc chia sẻ với cộng đồng.</w:t>
      </w:r>
    </w:p>
    <w:p w14:paraId="061054B9" w14:textId="77777777" w:rsidR="000F0E3E" w:rsidRDefault="000F0E3E" w:rsidP="00422A63">
      <w:pPr>
        <w:spacing w:line="312" w:lineRule="auto"/>
        <w:jc w:val="both"/>
        <w:rPr>
          <w:szCs w:val="22"/>
        </w:rPr>
      </w:pPr>
    </w:p>
    <w:p w14:paraId="6483A92F" w14:textId="7629EA89" w:rsidR="00DD6147" w:rsidRPr="00422A63" w:rsidRDefault="00DD6147" w:rsidP="007A1D2F">
      <w:pPr>
        <w:pStyle w:val="ListParagraph"/>
        <w:numPr>
          <w:ilvl w:val="0"/>
          <w:numId w:val="16"/>
        </w:numPr>
        <w:spacing w:line="312" w:lineRule="auto"/>
        <w:jc w:val="both"/>
        <w:rPr>
          <w:szCs w:val="22"/>
        </w:rPr>
      </w:pPr>
      <w:r w:rsidRPr="00DD6147">
        <w:rPr>
          <w:szCs w:val="22"/>
        </w:rPr>
        <w:t>Mục tiêu cụ thể đối với Nhà bán hàng (Seller)</w:t>
      </w:r>
      <w:r>
        <w:rPr>
          <w:szCs w:val="22"/>
        </w:rPr>
        <w:t>:</w:t>
      </w:r>
    </w:p>
    <w:p w14:paraId="6EEC4648" w14:textId="5E3DA71A" w:rsidR="00DD6147" w:rsidRPr="00DD6147" w:rsidRDefault="00DD6147" w:rsidP="000639EB">
      <w:pPr>
        <w:pStyle w:val="ListParagraph"/>
        <w:numPr>
          <w:ilvl w:val="0"/>
          <w:numId w:val="5"/>
        </w:numPr>
        <w:spacing w:line="312" w:lineRule="auto"/>
        <w:ind w:left="0" w:firstLine="567"/>
        <w:contextualSpacing w:val="0"/>
        <w:jc w:val="both"/>
        <w:rPr>
          <w:lang w:val="vi-VN"/>
        </w:rPr>
      </w:pPr>
      <w:r w:rsidRPr="00DD6147">
        <w:rPr>
          <w:lang w:val="vi-VN"/>
        </w:rPr>
        <w:t>Số hóa và trưng bày sản phẩm: Cung cấp giao diện quản trị (Seller Dashboard) chuyên nghiệp, cho phép nhà bán hàng dễ dàng đăng tải, quản lý danh mục sản phẩm với hình ảnh chất lượng cao và mô tả chi tiết, biến nền tảng thành một showroom kỹ thuật số (Digital Showroom) sinh động.</w:t>
      </w:r>
    </w:p>
    <w:p w14:paraId="0A67EB1B" w14:textId="3128AA70" w:rsidR="00DD6147" w:rsidRPr="00DD6147" w:rsidRDefault="00DD6147" w:rsidP="000639EB">
      <w:pPr>
        <w:pStyle w:val="ListParagraph"/>
        <w:numPr>
          <w:ilvl w:val="0"/>
          <w:numId w:val="5"/>
        </w:numPr>
        <w:spacing w:line="312" w:lineRule="auto"/>
        <w:ind w:left="0" w:firstLine="567"/>
        <w:contextualSpacing w:val="0"/>
        <w:jc w:val="both"/>
        <w:rPr>
          <w:lang w:val="vi-VN"/>
        </w:rPr>
      </w:pPr>
      <w:r w:rsidRPr="00DD6147">
        <w:rPr>
          <w:lang w:val="vi-VN"/>
        </w:rPr>
        <w:t>Tiếp cận khách hàng mục tiêu qua trải nghiệm: Tận dụng tính năng thử đồ ảo như một công cụ Marketing thị giác (Visual Marketing) đắc lực, giúp sản phẩm của nhà bán hàng được người dùng trải nghiệm trực tiếp, từ đó gia tăng sự quan tâm và tin tưởng vào thương hiệu.</w:t>
      </w:r>
    </w:p>
    <w:p w14:paraId="4D66777A" w14:textId="11829576" w:rsidR="00DD6147" w:rsidRPr="00DD6147" w:rsidRDefault="00DD6147" w:rsidP="000639EB">
      <w:pPr>
        <w:pStyle w:val="ListParagraph"/>
        <w:numPr>
          <w:ilvl w:val="0"/>
          <w:numId w:val="5"/>
        </w:numPr>
        <w:spacing w:line="312" w:lineRule="auto"/>
        <w:ind w:left="0" w:firstLine="567"/>
        <w:contextualSpacing w:val="0"/>
        <w:jc w:val="both"/>
        <w:rPr>
          <w:lang w:val="vi-VN"/>
        </w:rPr>
      </w:pPr>
      <w:r w:rsidRPr="00DD6147">
        <w:rPr>
          <w:lang w:val="vi-VN"/>
        </w:rPr>
        <w:t>Gia tăng tỷ lệ chuyển đổi (Conversion Rate): Tối ưu hóa luồng người dùng (User Flow) để chuyển đổi những khách hàng đang trải nghiệm thử đồ thành người mua hàng thực tế thông qua các liên kết mua hàng trực tiếp (Direct Purchase Links) được gắn kèm mỗi sản phẩm, giúp tăng doanh thu bán hàng trên trang đích.</w:t>
      </w:r>
    </w:p>
    <w:p w14:paraId="4CE3B9DC" w14:textId="3F8C2B5D" w:rsidR="00DD6147" w:rsidRPr="00DD6147" w:rsidRDefault="00DD6147" w:rsidP="000639EB">
      <w:pPr>
        <w:pStyle w:val="ListParagraph"/>
        <w:numPr>
          <w:ilvl w:val="0"/>
          <w:numId w:val="5"/>
        </w:numPr>
        <w:spacing w:line="312" w:lineRule="auto"/>
        <w:ind w:left="0" w:firstLine="567"/>
        <w:contextualSpacing w:val="0"/>
        <w:jc w:val="both"/>
        <w:rPr>
          <w:lang w:val="vi-VN"/>
        </w:rPr>
      </w:pPr>
      <w:r w:rsidRPr="00DD6147">
        <w:rPr>
          <w:lang w:val="vi-VN"/>
        </w:rPr>
        <w:t>Xây dựng thương hiệu và uy tín: Tạo dựng hồ sơ cửa hàng (Shop Profile) minh bạch, uy tín trên hệ thống, cho phép nhà bán hàng nhận diện thương hiệu và tương tác gián tiếp với cộng đồng người yêu thời trang thông qua các bộ sưu tập được trưng bày.</w:t>
      </w:r>
    </w:p>
    <w:p w14:paraId="37292A01" w14:textId="77777777" w:rsidR="00DD6147" w:rsidRDefault="00DD6147" w:rsidP="00422A63">
      <w:pPr>
        <w:spacing w:line="312" w:lineRule="auto"/>
        <w:jc w:val="both"/>
        <w:rPr>
          <w:szCs w:val="22"/>
        </w:rPr>
      </w:pPr>
    </w:p>
    <w:p w14:paraId="355A4DAE" w14:textId="3C65E0DA" w:rsidR="00422A63" w:rsidRPr="00422A63" w:rsidRDefault="00422A63" w:rsidP="007A1D2F">
      <w:pPr>
        <w:pStyle w:val="ListParagraph"/>
        <w:numPr>
          <w:ilvl w:val="0"/>
          <w:numId w:val="16"/>
        </w:numPr>
        <w:spacing w:line="312" w:lineRule="auto"/>
        <w:jc w:val="both"/>
        <w:rPr>
          <w:szCs w:val="22"/>
        </w:rPr>
      </w:pPr>
      <w:r w:rsidRPr="00422A63">
        <w:rPr>
          <w:szCs w:val="22"/>
        </w:rPr>
        <w:t>Nghiên cứu cơ sở lý thuyết và công nghệ nền tảng:</w:t>
      </w:r>
    </w:p>
    <w:p w14:paraId="66269F9F" w14:textId="77777777" w:rsidR="00422A63" w:rsidRPr="00422A63" w:rsidRDefault="00422A63" w:rsidP="000639EB">
      <w:pPr>
        <w:pStyle w:val="ListParagraph"/>
        <w:numPr>
          <w:ilvl w:val="0"/>
          <w:numId w:val="5"/>
        </w:numPr>
        <w:spacing w:line="312" w:lineRule="auto"/>
        <w:ind w:left="0" w:firstLine="567"/>
        <w:contextualSpacing w:val="0"/>
        <w:jc w:val="both"/>
        <w:rPr>
          <w:lang w:val="vi-VN"/>
        </w:rPr>
      </w:pPr>
      <w:r w:rsidRPr="00422A63">
        <w:rPr>
          <w:lang w:val="vi-VN"/>
        </w:rPr>
        <w:t>Tìm hiểu và phân tích sâu các kiến trúc mô hình học sâu (Deep Learning) hiện đại phục vụ cho bài toán sinh ảnh và xử lý ảnh (Image Synthesis &amp; Inpainting), đặc biệt là các mô hình Generative Adversarial Networks (GANs) hoặc Diffusion Models ứng dụng trong Virtual Try-On.</w:t>
      </w:r>
    </w:p>
    <w:p w14:paraId="2B8C7291" w14:textId="137E08AF" w:rsidR="00422A63" w:rsidRPr="00422A63" w:rsidRDefault="00422A63" w:rsidP="000639EB">
      <w:pPr>
        <w:pStyle w:val="ListParagraph"/>
        <w:numPr>
          <w:ilvl w:val="0"/>
          <w:numId w:val="5"/>
        </w:numPr>
        <w:spacing w:line="312" w:lineRule="auto"/>
        <w:ind w:left="0" w:firstLine="567"/>
        <w:contextualSpacing w:val="0"/>
        <w:jc w:val="both"/>
        <w:rPr>
          <w:szCs w:val="22"/>
        </w:rPr>
      </w:pPr>
      <w:r w:rsidRPr="00422A63">
        <w:rPr>
          <w:lang w:val="vi-VN"/>
        </w:rPr>
        <w:t>Nghiên cứu các kỹ thuật ước lượng dáng điệu cơ thể (Human Pose Estimation) và phân đoạn ngữ nghĩa (Semantic Segmentation) để đảm bảo trang phục được ghép khớp chính xác với hình dáng người mẫu ảo.</w:t>
      </w:r>
    </w:p>
    <w:p w14:paraId="1182224B" w14:textId="7D3DAA2A" w:rsidR="00422A63" w:rsidRDefault="00422A63" w:rsidP="000639EB">
      <w:pPr>
        <w:pStyle w:val="ListParagraph"/>
        <w:numPr>
          <w:ilvl w:val="0"/>
          <w:numId w:val="5"/>
        </w:numPr>
        <w:spacing w:line="312" w:lineRule="auto"/>
        <w:ind w:left="0" w:firstLine="567"/>
        <w:contextualSpacing w:val="0"/>
        <w:jc w:val="both"/>
        <w:rPr>
          <w:szCs w:val="22"/>
        </w:rPr>
      </w:pPr>
      <w:r w:rsidRPr="00422A63">
        <w:rPr>
          <w:szCs w:val="22"/>
        </w:rPr>
        <w:lastRenderedPageBreak/>
        <w:t>Nắm vững quy trình phát triển ứng dụng web hiện đại (Modern Web Development) sử dụng framework Next.js, ngôn ngữ TypeScript và hệ quản trị cơ sở dữ liệu quan hệ (RDBMS) thông qua Prisma ORM.</w:t>
      </w:r>
    </w:p>
    <w:p w14:paraId="2A462D0A" w14:textId="77777777" w:rsidR="00422A63" w:rsidRDefault="00422A63" w:rsidP="00422A63">
      <w:pPr>
        <w:pStyle w:val="ListParagraph"/>
        <w:numPr>
          <w:ilvl w:val="0"/>
          <w:numId w:val="0"/>
        </w:numPr>
        <w:spacing w:line="312" w:lineRule="auto"/>
        <w:ind w:left="567"/>
        <w:contextualSpacing w:val="0"/>
        <w:jc w:val="both"/>
        <w:rPr>
          <w:szCs w:val="22"/>
        </w:rPr>
      </w:pPr>
    </w:p>
    <w:p w14:paraId="638C16C2" w14:textId="77777777" w:rsidR="00422A63" w:rsidRPr="00422A63" w:rsidRDefault="00422A63" w:rsidP="007A1D2F">
      <w:pPr>
        <w:pStyle w:val="ListParagraph"/>
        <w:numPr>
          <w:ilvl w:val="0"/>
          <w:numId w:val="16"/>
        </w:numPr>
        <w:spacing w:line="312" w:lineRule="auto"/>
        <w:jc w:val="both"/>
        <w:rPr>
          <w:szCs w:val="22"/>
        </w:rPr>
      </w:pPr>
      <w:r w:rsidRPr="00422A63">
        <w:rPr>
          <w:szCs w:val="22"/>
        </w:rPr>
        <w:t>Nghiên cứu cơ sở lý thuyết và công nghệ nền tảng:</w:t>
      </w:r>
    </w:p>
    <w:p w14:paraId="1051F5A2" w14:textId="141287C2" w:rsidR="00422A63" w:rsidRPr="00422A63" w:rsidRDefault="00422A63" w:rsidP="000639EB">
      <w:pPr>
        <w:pStyle w:val="ListParagraph"/>
        <w:numPr>
          <w:ilvl w:val="0"/>
          <w:numId w:val="5"/>
        </w:numPr>
        <w:spacing w:line="312" w:lineRule="auto"/>
        <w:ind w:left="0" w:firstLine="567"/>
        <w:contextualSpacing w:val="0"/>
        <w:jc w:val="both"/>
        <w:rPr>
          <w:lang w:val="vi-VN"/>
        </w:rPr>
      </w:pPr>
      <w:r w:rsidRPr="00422A63">
        <w:rPr>
          <w:lang w:val="vi-VN"/>
        </w:rPr>
        <w:t>Xây dựng bản đặc tả yêu cầu phần mềm (SRS) chi tiết, xác định rõ các tác nhân (Actors) và trường hợp sử dụng (Use Cases) cho hai đối tượng chính là Người dùng cuối (End-users) và Nhà bán hàng (Sellers).</w:t>
      </w:r>
    </w:p>
    <w:p w14:paraId="563A6DA8" w14:textId="051FFF88" w:rsidR="00422A63" w:rsidRPr="00422A63" w:rsidRDefault="00422A63" w:rsidP="000639EB">
      <w:pPr>
        <w:pStyle w:val="ListParagraph"/>
        <w:numPr>
          <w:ilvl w:val="0"/>
          <w:numId w:val="5"/>
        </w:numPr>
        <w:spacing w:line="312" w:lineRule="auto"/>
        <w:ind w:left="0" w:firstLine="567"/>
        <w:contextualSpacing w:val="0"/>
        <w:jc w:val="both"/>
        <w:rPr>
          <w:lang w:val="vi-VN"/>
        </w:rPr>
      </w:pPr>
      <w:r w:rsidRPr="00422A63">
        <w:rPr>
          <w:lang w:val="vi-VN"/>
        </w:rPr>
        <w:t>Thiết kế kiến trúc hệ thống tổng thể đảm bảo tính mở rộng và hiệu năng cao, tách biệt rõ ràng giữa các module xử lý nghiệp vụ (Backend), giao diện người dùng (Frontend) và dịch vụ AI (AI Services).</w:t>
      </w:r>
    </w:p>
    <w:p w14:paraId="77C007E4" w14:textId="18AC5BCF" w:rsidR="000F0E3E" w:rsidRPr="000F0E3E"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Thiết kế cơ sở dữ liệu tối ưu để quản lý thông tin người dùng, thông số hình thể (Virtual Model), danh mục sản phẩm, thông tin cửa hàng và lịch sử thử đồ.</w:t>
      </w:r>
    </w:p>
    <w:p w14:paraId="081D457C" w14:textId="77777777" w:rsidR="000F0E3E" w:rsidRDefault="000F0E3E" w:rsidP="000F0E3E">
      <w:pPr>
        <w:pStyle w:val="ListParagraph"/>
        <w:numPr>
          <w:ilvl w:val="0"/>
          <w:numId w:val="0"/>
        </w:numPr>
        <w:spacing w:line="312" w:lineRule="auto"/>
        <w:ind w:left="567"/>
        <w:contextualSpacing w:val="0"/>
        <w:jc w:val="both"/>
        <w:rPr>
          <w:szCs w:val="22"/>
        </w:rPr>
      </w:pPr>
    </w:p>
    <w:p w14:paraId="65FF4B36" w14:textId="652230EC" w:rsidR="000F0E3E" w:rsidRPr="00422A63" w:rsidRDefault="000F0E3E" w:rsidP="007A1D2F">
      <w:pPr>
        <w:pStyle w:val="ListParagraph"/>
        <w:numPr>
          <w:ilvl w:val="0"/>
          <w:numId w:val="16"/>
        </w:numPr>
        <w:spacing w:line="312" w:lineRule="auto"/>
        <w:jc w:val="both"/>
        <w:rPr>
          <w:szCs w:val="22"/>
        </w:rPr>
      </w:pPr>
      <w:r w:rsidRPr="000F0E3E">
        <w:rPr>
          <w:szCs w:val="22"/>
        </w:rPr>
        <w:t>Xây dựng và phát triển các phân hệ chức năng</w:t>
      </w:r>
      <w:r w:rsidRPr="00422A63">
        <w:rPr>
          <w:szCs w:val="22"/>
        </w:rPr>
        <w:t>:</w:t>
      </w:r>
    </w:p>
    <w:p w14:paraId="29EBFFC5" w14:textId="0404A07D" w:rsidR="000F0E3E" w:rsidRPr="000F0E3E"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Phân hệ Người dùng (User Module): Phát triển tính năng tạo và tùy chỉnh hồ sơ người mẫu ảo (Virtual Model) dựa trên các tham số đầu vào chi tiết (chiều cao, cân nặng, màu da, kiểu tóc...)</w:t>
      </w:r>
      <w:r>
        <w:t>,</w:t>
      </w:r>
      <w:r w:rsidRPr="000F0E3E">
        <w:rPr>
          <w:lang w:val="vi-VN"/>
        </w:rPr>
        <w:t xml:space="preserve"> </w:t>
      </w:r>
      <w:r>
        <w:t>x</w:t>
      </w:r>
      <w:r w:rsidRPr="000F0E3E">
        <w:rPr>
          <w:lang w:val="vi-VN"/>
        </w:rPr>
        <w:t>ây dựng giao diện thử đồ trực quan cho phép người dùng chọn trang phục và nhận kết quả hình ảnh thử đồ trong thời gian thực</w:t>
      </w:r>
      <w:r>
        <w:t>, t</w:t>
      </w:r>
      <w:r w:rsidRPr="000F0E3E">
        <w:rPr>
          <w:lang w:val="vi-VN"/>
        </w:rPr>
        <w:t>ích hợp tính năng lưu trữ bộ sưu tập yêu thích và lịch sử phối đồ.</w:t>
      </w:r>
    </w:p>
    <w:p w14:paraId="12DAC3F9" w14:textId="11702EFC" w:rsidR="000F0E3E" w:rsidRPr="00422A63"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Phân hệ Nhà bán hàng (Seller Module): Xây dựng trang quản trị (Dashboard) cho phép các đối tác đăng ký, quản lý thông tin cửa hàng (Shop Profile), đăng tải và quản lý danh mục sản phẩm kèm hình ảnh chất lượng cao</w:t>
      </w:r>
      <w:r>
        <w:t>.</w:t>
      </w:r>
    </w:p>
    <w:p w14:paraId="7F93338E" w14:textId="77777777" w:rsidR="000F0E3E" w:rsidRPr="000F0E3E"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Phân hệ Tích hợp AI (AI Integration Module): Xây dựng API Gateway để kết nối và truyền tải dữ liệu ảnh giữa ứng dụng web và mô hình AI xử lý; Đảm bảo quy trình xử lý ảnh (tiền xử lý, inference, hậu xử lý) diễn ra tự động và ổn định.</w:t>
      </w:r>
    </w:p>
    <w:p w14:paraId="71A50A14" w14:textId="57A0C119" w:rsidR="000F0E3E" w:rsidRPr="000F0E3E" w:rsidRDefault="000F0E3E" w:rsidP="000639EB">
      <w:pPr>
        <w:pStyle w:val="ListParagraph"/>
        <w:numPr>
          <w:ilvl w:val="0"/>
          <w:numId w:val="5"/>
        </w:numPr>
        <w:spacing w:line="312" w:lineRule="auto"/>
        <w:ind w:left="0" w:firstLine="567"/>
        <w:contextualSpacing w:val="0"/>
        <w:jc w:val="both"/>
        <w:rPr>
          <w:lang w:val="vi-VN"/>
        </w:rPr>
      </w:pPr>
      <w:r w:rsidRPr="000F0E3E">
        <w:rPr>
          <w:lang w:val="vi-VN"/>
        </w:rPr>
        <w:t>Triển khai thử nghiệm hệ thống với một nhóm người dùng mẫu để thu thập phản hồi về trải nghiệm người dùng (UX/UI), tốc độ phản hồi của hệ thống và tính hữu ích của tính năng điều hướng mua hàng.</w:t>
      </w:r>
    </w:p>
    <w:p w14:paraId="086008F1" w14:textId="77777777" w:rsidR="000F0E3E" w:rsidRDefault="000F0E3E" w:rsidP="000F0E3E">
      <w:pPr>
        <w:pStyle w:val="ListParagraph"/>
        <w:numPr>
          <w:ilvl w:val="0"/>
          <w:numId w:val="0"/>
        </w:numPr>
        <w:spacing w:line="312" w:lineRule="auto"/>
        <w:ind w:left="567"/>
        <w:contextualSpacing w:val="0"/>
        <w:jc w:val="both"/>
        <w:rPr>
          <w:szCs w:val="22"/>
        </w:rPr>
      </w:pPr>
    </w:p>
    <w:p w14:paraId="600FFCA6" w14:textId="77777777" w:rsidR="00422A63" w:rsidRDefault="00422A63" w:rsidP="00422A63">
      <w:pPr>
        <w:pStyle w:val="ListParagraph"/>
        <w:numPr>
          <w:ilvl w:val="0"/>
          <w:numId w:val="0"/>
        </w:numPr>
        <w:spacing w:line="312" w:lineRule="auto"/>
        <w:ind w:left="567"/>
        <w:contextualSpacing w:val="0"/>
        <w:jc w:val="both"/>
        <w:rPr>
          <w:szCs w:val="22"/>
        </w:rPr>
      </w:pPr>
    </w:p>
    <w:p w14:paraId="3C692D78" w14:textId="77777777" w:rsidR="00422A63" w:rsidRPr="00422A63" w:rsidRDefault="00422A63" w:rsidP="00422A63">
      <w:pPr>
        <w:spacing w:line="312" w:lineRule="auto"/>
        <w:jc w:val="both"/>
        <w:rPr>
          <w:szCs w:val="22"/>
        </w:rPr>
      </w:pPr>
    </w:p>
    <w:p w14:paraId="5022DC2D" w14:textId="0D61C895" w:rsidR="00DE78AC" w:rsidRDefault="00DE78AC" w:rsidP="00DE78AC">
      <w:pPr>
        <w:spacing w:line="312" w:lineRule="auto"/>
        <w:ind w:firstLine="567"/>
        <w:jc w:val="both"/>
        <w:rPr>
          <w:szCs w:val="22"/>
        </w:rPr>
      </w:pPr>
    </w:p>
    <w:p w14:paraId="631F9D86" w14:textId="77777777" w:rsidR="000F0E3E" w:rsidRDefault="000F0E3E" w:rsidP="00DE78AC">
      <w:pPr>
        <w:spacing w:line="312" w:lineRule="auto"/>
        <w:ind w:firstLine="567"/>
        <w:jc w:val="both"/>
        <w:rPr>
          <w:szCs w:val="22"/>
        </w:rPr>
      </w:pPr>
    </w:p>
    <w:p w14:paraId="62660099" w14:textId="77777777" w:rsidR="00DD6147" w:rsidRDefault="00DD6147" w:rsidP="00DE78AC">
      <w:pPr>
        <w:spacing w:line="312" w:lineRule="auto"/>
        <w:ind w:firstLine="567"/>
        <w:jc w:val="both"/>
        <w:rPr>
          <w:szCs w:val="22"/>
        </w:rPr>
      </w:pPr>
    </w:p>
    <w:p w14:paraId="5A542285" w14:textId="77777777" w:rsidR="00DD6147" w:rsidRDefault="00DD6147" w:rsidP="00DE78AC">
      <w:pPr>
        <w:spacing w:line="312" w:lineRule="auto"/>
        <w:ind w:firstLine="567"/>
        <w:jc w:val="both"/>
        <w:rPr>
          <w:szCs w:val="22"/>
        </w:rPr>
      </w:pPr>
    </w:p>
    <w:p w14:paraId="3E5AC198" w14:textId="77777777" w:rsidR="00DD6147" w:rsidRDefault="00DD6147" w:rsidP="00DE78AC">
      <w:pPr>
        <w:spacing w:line="312" w:lineRule="auto"/>
        <w:ind w:firstLine="567"/>
        <w:jc w:val="both"/>
        <w:rPr>
          <w:szCs w:val="22"/>
        </w:rPr>
      </w:pPr>
    </w:p>
    <w:p w14:paraId="6A1EFA3D" w14:textId="50EA85FB" w:rsidR="009E3CB0" w:rsidRPr="00DE78AC" w:rsidRDefault="0022320D" w:rsidP="00AA4AFC">
      <w:pPr>
        <w:spacing w:line="312" w:lineRule="auto"/>
        <w:jc w:val="both"/>
        <w:rPr>
          <w:b/>
          <w:bCs/>
          <w:szCs w:val="22"/>
        </w:rPr>
      </w:pPr>
      <w:r w:rsidRPr="00DE78AC">
        <w:rPr>
          <w:b/>
          <w:bCs/>
        </w:rPr>
        <w:lastRenderedPageBreak/>
        <w:t>Đ</w:t>
      </w:r>
      <w:r w:rsidR="009E3CB0" w:rsidRPr="00DE78AC">
        <w:rPr>
          <w:b/>
          <w:bCs/>
        </w:rPr>
        <w:t>óng góp của đề tài</w:t>
      </w:r>
    </w:p>
    <w:p w14:paraId="3809CC7D" w14:textId="6AF6AAF4" w:rsidR="00AA4AFC" w:rsidRPr="00AA4AFC" w:rsidRDefault="00DD6147" w:rsidP="00AA4AFC">
      <w:pPr>
        <w:spacing w:before="120" w:line="312" w:lineRule="auto"/>
        <w:ind w:firstLine="567"/>
        <w:jc w:val="both"/>
      </w:pPr>
      <w:r>
        <w:t>Qua những n</w:t>
      </w:r>
      <w:r w:rsidRPr="00DD6147">
        <w:t>ghiên cứu và xây dựng nền tảng thử đồ ảo và kết nối thời trang (AI Style Hub) không chỉ dừng lại ở việc tạo ra một ứng dụng thử đồ ảo, mà còn mang lại nhiều đóng góp thiết thực cả về mặt công nghệ lẫn giá trị ứng dụng trong thực tế. Các đóng góp của đề tài có thể tóm tắt như sau:</w:t>
      </w:r>
    </w:p>
    <w:p w14:paraId="17F434A0" w14:textId="193A839F" w:rsidR="00D55662" w:rsidRPr="000D5D8D" w:rsidRDefault="000D5D8D" w:rsidP="00AA4AFC">
      <w:pPr>
        <w:spacing w:line="312" w:lineRule="auto"/>
        <w:ind w:firstLine="360"/>
        <w:rPr>
          <w:b/>
          <w:bCs/>
        </w:rPr>
      </w:pPr>
      <w:r w:rsidRPr="000D5D8D">
        <w:rPr>
          <w:b/>
          <w:bCs/>
        </w:rPr>
        <w:t xml:space="preserve">Đóng góp </w:t>
      </w:r>
      <w:r w:rsidR="00AA4AFC" w:rsidRPr="00AA4AFC">
        <w:rPr>
          <w:b/>
          <w:bCs/>
        </w:rPr>
        <w:t>tích hợp giữa Web Application và Generative AI:</w:t>
      </w:r>
    </w:p>
    <w:p w14:paraId="5DF9EA7D" w14:textId="2DFA7B8A" w:rsidR="00AA4AFC" w:rsidRPr="00AA4AFC" w:rsidRDefault="00AA4AFC" w:rsidP="007A1D2F">
      <w:pPr>
        <w:pStyle w:val="ListParagraph"/>
        <w:numPr>
          <w:ilvl w:val="0"/>
          <w:numId w:val="13"/>
        </w:numPr>
        <w:spacing w:line="312" w:lineRule="auto"/>
        <w:jc w:val="both"/>
        <w:rPr>
          <w:lang/>
        </w:rPr>
      </w:pPr>
      <w:r>
        <w:t xml:space="preserve">Đề tài đã đề xuất và triển khai một kiến trúc hệ thống kết hợp giữa ứng dụng web và dịch vụ AI tạo sinh. Việc tích hợp các mô hình Deep Learning </w:t>
      </w:r>
      <w:r>
        <w:t>-</w:t>
      </w:r>
      <w:r>
        <w:t xml:space="preserve"> vốn đòi hỏi nhiều tài nguyên </w:t>
      </w:r>
      <w:r>
        <w:t>-</w:t>
      </w:r>
      <w:r>
        <w:t xml:space="preserve"> vào hệ thống web thương mại là một thách thức, và đề tài đã giải quyết bằng cách thiết kế cơ chế giao tiếp bất đồng bộ cùng quá trình tối ưu hóa luồng xử lý hình ảnh. Kết quả này góp phần làm rõ cách đưa công nghệ AI tạo sinh vào các ứng dụng thực tế.</w:t>
      </w:r>
      <w:r>
        <w:t xml:space="preserve"> </w:t>
      </w:r>
      <w:r>
        <w:t>Đây là cơ sở quan trọng cho việc phát triển các hệ thống Virtual Try-On trong tương lai.</w:t>
      </w:r>
    </w:p>
    <w:p w14:paraId="62394775" w14:textId="77777777" w:rsidR="00AA4AFC" w:rsidRPr="00D55662" w:rsidRDefault="00AA4AFC" w:rsidP="00AA4AFC">
      <w:pPr>
        <w:pStyle w:val="ListParagraph"/>
        <w:numPr>
          <w:ilvl w:val="0"/>
          <w:numId w:val="0"/>
        </w:numPr>
        <w:spacing w:line="312" w:lineRule="auto"/>
        <w:ind w:left="720"/>
        <w:jc w:val="both"/>
      </w:pPr>
    </w:p>
    <w:p w14:paraId="63E4D229" w14:textId="3A8615BD" w:rsidR="00D55662" w:rsidRPr="00AA4AFC" w:rsidRDefault="00AA4AFC" w:rsidP="00D55662">
      <w:pPr>
        <w:spacing w:line="312" w:lineRule="auto"/>
        <w:ind w:firstLine="360"/>
        <w:rPr>
          <w:b/>
          <w:bCs/>
        </w:rPr>
      </w:pPr>
      <w:r w:rsidRPr="00AA4AFC">
        <w:rPr>
          <w:b/>
          <w:bCs/>
        </w:rPr>
        <w:t>Đóng góp về mặt thực tiễn và ứng dụng</w:t>
      </w:r>
      <w:r>
        <w:rPr>
          <w:b/>
          <w:bCs/>
        </w:rPr>
        <w:t>:</w:t>
      </w:r>
    </w:p>
    <w:p w14:paraId="5C5F5E63" w14:textId="76AF525A" w:rsidR="00D55662" w:rsidRPr="00D55662" w:rsidRDefault="00AA4AFC" w:rsidP="007A1D2F">
      <w:pPr>
        <w:pStyle w:val="ListParagraph"/>
        <w:numPr>
          <w:ilvl w:val="0"/>
          <w:numId w:val="14"/>
        </w:numPr>
        <w:spacing w:line="312" w:lineRule="auto"/>
      </w:pPr>
      <w:r w:rsidRPr="00AA4AFC">
        <w:t>Cải thiện trải nghiệm mua sắm thời trang trực tuyến</w:t>
      </w:r>
      <w:r>
        <w:t xml:space="preserve">. </w:t>
      </w:r>
      <w:r w:rsidRPr="00AA4AFC">
        <w:t>Một trong những hạn chế lớn của thương mại điện tử thời trang là người dùng không thể hình dung sản phẩm mặc lên người sẽ như thế nào. Hệ thống thử đồ ảo của đề tài giúp người dùng tạo nhân vật ảo theo đặc điểm cá nhân và thử trang phục ngay trên nền tảng. Điều này làm tăng sự tự tin khi mua hàng, giảm rủi ro đặt nhầm sản phẩm và tiết kiệm thời gian.</w:t>
      </w:r>
    </w:p>
    <w:p w14:paraId="51B4E098" w14:textId="036C6DF8" w:rsidR="00D55662" w:rsidRPr="00D55662" w:rsidRDefault="00AA4AFC" w:rsidP="007A1D2F">
      <w:pPr>
        <w:pStyle w:val="ListParagraph"/>
        <w:numPr>
          <w:ilvl w:val="0"/>
          <w:numId w:val="14"/>
        </w:numPr>
        <w:spacing w:line="312" w:lineRule="auto"/>
      </w:pPr>
      <w:r w:rsidRPr="00AA4AFC">
        <w:t>Hỗ trợ nhà bán hàng trong việc quảng bá sản phẩm</w:t>
      </w:r>
      <w:r>
        <w:t xml:space="preserve">. </w:t>
      </w:r>
      <w:r w:rsidRPr="00AA4AFC">
        <w:t>Nền tảng không chỉ phục vụ người mua mà còn mang đến công cụ tiếp thị trực quan cho nhà bán hàng. Thay vì chỉ đăng ảnh sản phẩm, họ có thể cho phép khách hàng thử trực tiếp trên avatar ảo. Đây là một cách tiếp cận marketing mới, mang lại tính tương tác cao và giúp tăng khả năng thuyết phục.</w:t>
      </w:r>
    </w:p>
    <w:p w14:paraId="2318FEE3" w14:textId="450FA6A0" w:rsidR="00D55662" w:rsidRPr="00D55662" w:rsidRDefault="00AA4AFC" w:rsidP="007A1D2F">
      <w:pPr>
        <w:pStyle w:val="ListParagraph"/>
        <w:numPr>
          <w:ilvl w:val="0"/>
          <w:numId w:val="14"/>
        </w:numPr>
        <w:spacing w:line="312" w:lineRule="auto"/>
      </w:pPr>
      <w:r w:rsidRPr="00AA4AFC">
        <w:t xml:space="preserve">Tạo mô hình kết nối thương mại theo hướng “trải nghiệm trước </w:t>
      </w:r>
      <w:r>
        <w:t>-</w:t>
      </w:r>
      <w:r w:rsidRPr="00AA4AFC">
        <w:t xml:space="preserve"> mua sau”</w:t>
      </w:r>
      <w:r>
        <w:t xml:space="preserve">. </w:t>
      </w:r>
      <w:r w:rsidRPr="00AA4AFC">
        <w:t xml:space="preserve">AI Style Hub hoạt động như một nền tảng trung gian giúp người dùng trải nghiệm sản phẩm trước khi được điều hướng tới trang bán hàng thật. Điều này giúp các nhà bán hàng tiếp cận đúng khách hàng tiềm năng </w:t>
      </w:r>
      <w:r>
        <w:t>-</w:t>
      </w:r>
      <w:r w:rsidRPr="00AA4AFC">
        <w:t xml:space="preserve"> những người đã ưng ý trang phục sau khi thử đồ, từ đó nâng cao tỷ lệ chuyển đổi.</w:t>
      </w:r>
    </w:p>
    <w:p w14:paraId="10F711E0" w14:textId="77777777" w:rsidR="00D55662" w:rsidRPr="00AA4AFC" w:rsidRDefault="00D55662" w:rsidP="007A1D2F">
      <w:pPr>
        <w:pStyle w:val="ListParagraph"/>
        <w:numPr>
          <w:ilvl w:val="0"/>
          <w:numId w:val="14"/>
        </w:numPr>
        <w:spacing w:line="312" w:lineRule="auto"/>
        <w:rPr>
          <w:lang/>
        </w:rPr>
      </w:pPr>
      <w:r w:rsidRPr="00D55662">
        <w:t>Có dữ liệu để dự báo nhu cầu, lên kế hoạch nguyên vật liệu, tối ưu nhân sự.</w:t>
      </w:r>
    </w:p>
    <w:p w14:paraId="0F6E35E6" w14:textId="77777777" w:rsidR="00AA4AFC" w:rsidRPr="00D55662" w:rsidRDefault="00AA4AFC" w:rsidP="00AA4AFC">
      <w:pPr>
        <w:pStyle w:val="ListParagraph"/>
        <w:numPr>
          <w:ilvl w:val="0"/>
          <w:numId w:val="0"/>
        </w:numPr>
        <w:spacing w:line="312" w:lineRule="auto"/>
        <w:ind w:left="720"/>
      </w:pPr>
    </w:p>
    <w:p w14:paraId="717575D2" w14:textId="16146BB8" w:rsidR="00D55662" w:rsidRPr="00AA4AFC" w:rsidRDefault="00AA4AFC" w:rsidP="00D55662">
      <w:pPr>
        <w:spacing w:line="312" w:lineRule="auto"/>
        <w:ind w:firstLine="360"/>
        <w:rPr>
          <w:b/>
          <w:bCs/>
        </w:rPr>
      </w:pPr>
      <w:r w:rsidRPr="00AA4AFC">
        <w:rPr>
          <w:b/>
          <w:bCs/>
        </w:rPr>
        <w:t>Tính mới và ưu điểm của giải pháp</w:t>
      </w:r>
      <w:r>
        <w:rPr>
          <w:b/>
          <w:bCs/>
        </w:rPr>
        <w:t>:</w:t>
      </w:r>
    </w:p>
    <w:p w14:paraId="4E8EA57F" w14:textId="448717EF" w:rsidR="00AA4AFC" w:rsidRPr="00AA4AFC" w:rsidRDefault="00AA4AFC" w:rsidP="007A1D2F">
      <w:pPr>
        <w:pStyle w:val="ListParagraph"/>
        <w:numPr>
          <w:ilvl w:val="0"/>
          <w:numId w:val="15"/>
        </w:numPr>
        <w:spacing w:line="312" w:lineRule="auto"/>
        <w:rPr>
          <w:lang/>
        </w:rPr>
      </w:pPr>
      <w:r>
        <w:t xml:space="preserve">Tính cá nhân hóa cao, </w:t>
      </w:r>
      <w:r w:rsidRPr="00AA4AFC">
        <w:t>cho phép người dùng tự tùy chỉnh nhân vật ảo theo các chỉ số cơ thể của mình, mang lại cảm giác “</w:t>
      </w:r>
      <w:r>
        <w:t>giống bản thân mình</w:t>
      </w:r>
      <w:r w:rsidRPr="00AA4AFC">
        <w:t>” thay vì xem mẫu mặc sẵn như các nền tảng khác.</w:t>
      </w:r>
    </w:p>
    <w:p w14:paraId="20D6E612" w14:textId="65ED8C02" w:rsidR="00AA4AFC" w:rsidRPr="00AA4AFC" w:rsidRDefault="00AA4AFC" w:rsidP="007A1D2F">
      <w:pPr>
        <w:pStyle w:val="ListParagraph"/>
        <w:numPr>
          <w:ilvl w:val="0"/>
          <w:numId w:val="15"/>
        </w:numPr>
        <w:spacing w:line="312" w:lineRule="auto"/>
        <w:rPr>
          <w:lang/>
        </w:rPr>
      </w:pPr>
      <w:r w:rsidRPr="00AA4AFC">
        <w:lastRenderedPageBreak/>
        <w:t>Tính mở và khả năng kết nối tốt</w:t>
      </w:r>
      <w:r>
        <w:t xml:space="preserve"> vì </w:t>
      </w:r>
      <w:r w:rsidRPr="00AA4AFC">
        <w:t>được thiết kế như một trung tâm mở (Hub), cho phép nhiều nhà bán hàng tham gia, mang lại sự đa dạng về phong cách và lựa chọn trang phục cho người dùng.</w:t>
      </w:r>
    </w:p>
    <w:p w14:paraId="4FE8D270" w14:textId="60E5FA8F" w:rsidR="00D55662" w:rsidRPr="00D55662" w:rsidRDefault="00AA4AFC" w:rsidP="007A1D2F">
      <w:pPr>
        <w:pStyle w:val="ListParagraph"/>
        <w:numPr>
          <w:ilvl w:val="0"/>
          <w:numId w:val="15"/>
        </w:numPr>
        <w:spacing w:line="312" w:lineRule="auto"/>
      </w:pPr>
      <w:r w:rsidRPr="00AA4AFC">
        <w:t>Trải nghiệm liền mạch</w:t>
      </w:r>
      <w:r>
        <w:t xml:space="preserve"> vì q</w:t>
      </w:r>
      <w:r w:rsidRPr="00AA4AFC">
        <w:t>uy trình từ thử đồ đến mua hàng được kết nối mượt mà thông qua cơ chế điều hướng thông minh, giúp hành trình mua sắm được rút ngắn và thuận tiện hơn</w:t>
      </w:r>
      <w:r w:rsidR="00BB06A7">
        <w:t>.</w:t>
      </w:r>
    </w:p>
    <w:p w14:paraId="4F35F697" w14:textId="55F2E731" w:rsidR="005B4B5F" w:rsidRPr="00D97205" w:rsidRDefault="00D97205" w:rsidP="005E3EC8">
      <w:pPr>
        <w:spacing w:before="120" w:line="312" w:lineRule="auto"/>
        <w:ind w:firstLine="567"/>
        <w:jc w:val="both"/>
        <w:rPr>
          <w:rFonts w:cs="Arial"/>
          <w:szCs w:val="28"/>
        </w:rPr>
      </w:pPr>
      <w:r w:rsidRPr="00D97205">
        <w:t>Mặc dù đề tài mang tính ứng dụng và không phải là đột phá và mới nhất, nhưng trong phạm vi đào tạo và nghiên cứu của Trường Đại học Mỏ - Địa chất, đây vẫn là một hướng tiếp cận thực tiễn và có ý nghĩa. Đề tài tập trung vào việc xây dựng một giải pháp có thể hỗ trợ trực tiếp cho nhu cầu trải nghiệm thời trang cho mọi người, đồng thời mở ra cách nhìn mới về việc ứng dụng AI vào đời sống hằng ngày. Với kiến thức và kinh nghiệm thực tế còn hạn chế, quá trình triển khai đề tài chắc chắn khó tránh khỏi những thiếu sót. Em rất mong nhận được những góp ý và đánh giá từ thầy cô cùng các bạn để có thể hoàn thiện sản phẩm tốt hơn và tích lũy thêm kinh nghiệm cho bản thân trong quá trình học tập và nghiên cứu</w:t>
      </w:r>
      <w:r>
        <w:t>.</w:t>
      </w:r>
    </w:p>
    <w:bookmarkEnd w:id="8"/>
    <w:p w14:paraId="575A5F22" w14:textId="72B4A3CB" w:rsidR="009E3CB0" w:rsidRPr="00B43004" w:rsidRDefault="00694EB6" w:rsidP="005E3EC8">
      <w:pPr>
        <w:pStyle w:val="Like-Numbering"/>
        <w:ind w:firstLine="567"/>
        <w:jc w:val="both"/>
        <w:rPr>
          <w:rFonts w:cs="Arial"/>
          <w:szCs w:val="28"/>
        </w:rPr>
      </w:pPr>
      <w:r>
        <w:t>3</w:t>
      </w:r>
      <w:r w:rsidR="00773EB1" w:rsidRPr="00B43004">
        <w:t xml:space="preserve">. </w:t>
      </w:r>
      <w:r w:rsidR="009E3CB0" w:rsidRPr="00B43004">
        <w:t>Cấu</w:t>
      </w:r>
      <w:r w:rsidR="009E3CB0" w:rsidRPr="00B43004">
        <w:rPr>
          <w:rFonts w:cs="Arial"/>
          <w:szCs w:val="28"/>
        </w:rPr>
        <w:t xml:space="preserve"> trúc đồ án</w:t>
      </w:r>
    </w:p>
    <w:p w14:paraId="0B2F5FD9" w14:textId="77777777" w:rsidR="005B4B5F" w:rsidRPr="0096297B" w:rsidRDefault="005B4B5F" w:rsidP="005E3EC8">
      <w:pPr>
        <w:spacing w:before="120" w:line="312" w:lineRule="auto"/>
        <w:ind w:firstLine="567"/>
        <w:jc w:val="both"/>
      </w:pPr>
      <w:r w:rsidRPr="0096297B">
        <w:t xml:space="preserve">Nội dung </w:t>
      </w:r>
      <w:r>
        <w:t>Đồ án tốt nghiệp</w:t>
      </w:r>
      <w:r w:rsidRPr="0096297B">
        <w:t>:</w:t>
      </w:r>
    </w:p>
    <w:p w14:paraId="337CCAF8" w14:textId="77777777" w:rsidR="005B4B5F" w:rsidRPr="0096297B" w:rsidRDefault="005B4B5F" w:rsidP="005E3EC8">
      <w:pPr>
        <w:spacing w:before="120" w:line="312" w:lineRule="auto"/>
        <w:ind w:firstLine="567"/>
        <w:jc w:val="both"/>
      </w:pPr>
      <w:r w:rsidRPr="0096297B">
        <w:t xml:space="preserve">Báo cáo </w:t>
      </w:r>
      <w:r>
        <w:t>Đồ án tốt nghiệp</w:t>
      </w:r>
      <w:r w:rsidRPr="0096297B">
        <w:t xml:space="preserve"> bao gồm các mục chính:</w:t>
      </w:r>
    </w:p>
    <w:p w14:paraId="55835C57" w14:textId="614ADD53" w:rsidR="005B4B5F" w:rsidRPr="0096297B" w:rsidRDefault="005B4B5F" w:rsidP="005E3EC8">
      <w:pPr>
        <w:pStyle w:val="ListParagraph"/>
        <w:spacing w:before="120" w:line="312" w:lineRule="auto"/>
        <w:ind w:left="0" w:firstLine="567"/>
        <w:contextualSpacing w:val="0"/>
        <w:jc w:val="both"/>
      </w:pPr>
      <w:r w:rsidRPr="0096297B">
        <w:t xml:space="preserve">MỞ ĐẦU: </w:t>
      </w:r>
      <w:r w:rsidR="00D5416E">
        <w:t>GIỚI THI</w:t>
      </w:r>
      <w:r w:rsidR="005D5B0A">
        <w:t>Ệ</w:t>
      </w:r>
      <w:r w:rsidR="00D5416E">
        <w:t>U TỔNG QUAN VỀ ĐỀ TÀI</w:t>
      </w:r>
    </w:p>
    <w:p w14:paraId="2B7A640D" w14:textId="69BCAC04" w:rsidR="005B4B5F" w:rsidRPr="0096297B" w:rsidRDefault="005B4B5F" w:rsidP="005E3EC8">
      <w:pPr>
        <w:pStyle w:val="ListParagraph"/>
        <w:spacing w:before="120" w:line="312" w:lineRule="auto"/>
        <w:ind w:left="0" w:firstLine="567"/>
        <w:contextualSpacing w:val="0"/>
        <w:jc w:val="both"/>
      </w:pPr>
      <w:r w:rsidRPr="0096297B">
        <w:t xml:space="preserve">CHƯƠNG 1: </w:t>
      </w:r>
      <w:r w:rsidR="00D5416E">
        <w:t>CƠ SỞ LÝ THUYẾT</w:t>
      </w:r>
    </w:p>
    <w:p w14:paraId="115D1686" w14:textId="7D371032" w:rsidR="005B4B5F" w:rsidRPr="0096297B" w:rsidRDefault="005B4B5F" w:rsidP="005E3EC8">
      <w:pPr>
        <w:pStyle w:val="ListParagraph"/>
        <w:spacing w:before="120" w:line="312" w:lineRule="auto"/>
        <w:ind w:left="0" w:firstLine="567"/>
        <w:contextualSpacing w:val="0"/>
        <w:jc w:val="both"/>
      </w:pPr>
      <w:r w:rsidRPr="0096297B">
        <w:t xml:space="preserve">CHƯƠNG 2: </w:t>
      </w:r>
      <w:r w:rsidR="00D5416E">
        <w:t>PHÂN TÍCH THIẾT KẾ HỆ THỐNG</w:t>
      </w:r>
    </w:p>
    <w:p w14:paraId="3B35D751" w14:textId="7BAB781A" w:rsidR="005B4B5F" w:rsidRPr="0096297B" w:rsidRDefault="005B4B5F" w:rsidP="005E3EC8">
      <w:pPr>
        <w:pStyle w:val="ListParagraph"/>
        <w:spacing w:before="120" w:line="312" w:lineRule="auto"/>
        <w:ind w:left="0" w:firstLine="567"/>
        <w:contextualSpacing w:val="0"/>
        <w:jc w:val="both"/>
      </w:pPr>
      <w:r w:rsidRPr="0096297B">
        <w:t xml:space="preserve">CHƯƠNG 3: </w:t>
      </w:r>
      <w:r w:rsidR="00D5416E">
        <w:t>KẾT QUẢ CÀI ĐẶT VÀ THỬ NGHIỆM</w:t>
      </w:r>
    </w:p>
    <w:p w14:paraId="4B2D633E" w14:textId="77777777" w:rsidR="005B4B5F" w:rsidRPr="0096297B" w:rsidRDefault="005B4B5F" w:rsidP="005E3EC8">
      <w:pPr>
        <w:pStyle w:val="ListParagraph"/>
        <w:spacing w:before="120" w:line="312" w:lineRule="auto"/>
        <w:ind w:left="0" w:firstLine="567"/>
        <w:contextualSpacing w:val="0"/>
        <w:jc w:val="both"/>
      </w:pPr>
      <w:r w:rsidRPr="0096297B">
        <w:t>KẾT LUẬN VÀ PHÁT TRIỂN</w:t>
      </w:r>
      <w:r w:rsidRPr="0096297B">
        <w:tab/>
      </w:r>
    </w:p>
    <w:p w14:paraId="7A5121A6" w14:textId="5711B4EE" w:rsidR="00505902" w:rsidRPr="005E3EC8" w:rsidRDefault="00F962C7" w:rsidP="005E3EC8">
      <w:pPr>
        <w:pStyle w:val="ListParagraph"/>
        <w:rPr>
          <w:lang w:val="vi-VN"/>
        </w:rPr>
      </w:pPr>
      <w:r w:rsidRPr="00640AC1">
        <w:rPr>
          <w:lang w:val="vi-VN"/>
        </w:rPr>
        <w:br w:type="page"/>
      </w:r>
    </w:p>
    <w:p w14:paraId="0A2724EF" w14:textId="70F9A665" w:rsidR="00FB4389" w:rsidRPr="00DE78AC" w:rsidRDefault="00B4738F" w:rsidP="00DE78AC">
      <w:pPr>
        <w:pStyle w:val="Heading1"/>
        <w:spacing w:before="0" w:after="0" w:line="312" w:lineRule="auto"/>
        <w:rPr>
          <w:lang w:val="vi-VN"/>
        </w:rPr>
      </w:pPr>
      <w:bookmarkStart w:id="9" w:name="_Toc209039005"/>
      <w:r>
        <w:lastRenderedPageBreak/>
        <w:t>Cơ Sở lý thuyết</w:t>
      </w:r>
      <w:bookmarkEnd w:id="9"/>
    </w:p>
    <w:p w14:paraId="486B5F10" w14:textId="5B00FEDF" w:rsidR="00FB4389" w:rsidRPr="003E755C" w:rsidRDefault="00D054F5" w:rsidP="00DE78AC">
      <w:pPr>
        <w:pStyle w:val="Heading2"/>
        <w:ind w:left="426" w:firstLine="141"/>
        <w:rPr>
          <w:szCs w:val="24"/>
        </w:rPr>
      </w:pPr>
      <w:r w:rsidRPr="003E755C">
        <w:rPr>
          <w:szCs w:val="24"/>
        </w:rPr>
        <w:t>Tổng quan về Thương mại điện tử và ứng dụng AI trong thời trang</w:t>
      </w:r>
    </w:p>
    <w:p w14:paraId="06633A8C" w14:textId="5DE6BF2E" w:rsidR="00FB4389" w:rsidRPr="003E755C" w:rsidRDefault="003E755C" w:rsidP="005E3EC8">
      <w:pPr>
        <w:pStyle w:val="Heading3"/>
        <w:spacing w:line="312" w:lineRule="auto"/>
        <w:ind w:left="0" w:firstLine="567"/>
        <w:jc w:val="both"/>
        <w:rPr>
          <w:szCs w:val="24"/>
        </w:rPr>
      </w:pPr>
      <w:r w:rsidRPr="003E755C">
        <w:rPr>
          <w:szCs w:val="24"/>
        </w:rPr>
        <w:t>Sự chuyển dịch mô hình kinh doanh thời trang trong kỷ nguyên số: Từ thương mại truyền thống đến nền tảng trải nghiệm</w:t>
      </w:r>
    </w:p>
    <w:p w14:paraId="7E62FDD1" w14:textId="2A2CC146" w:rsidR="00FB4389" w:rsidRPr="003E755C" w:rsidRDefault="003E755C" w:rsidP="005E3EC8">
      <w:pPr>
        <w:pStyle w:val="Captions"/>
        <w:spacing w:line="312" w:lineRule="auto"/>
        <w:ind w:firstLine="567"/>
        <w:jc w:val="both"/>
        <w:rPr>
          <w:sz w:val="24"/>
          <w:szCs w:val="24"/>
        </w:rPr>
      </w:pPr>
      <w:r w:rsidRPr="003E755C">
        <w:rPr>
          <w:sz w:val="24"/>
          <w:szCs w:val="24"/>
        </w:rPr>
        <w:t>Bước sang thập kỷ thứ ba của thế kỷ XXI, ngành công nghiệp thời trang toàn cầu đang trải qua một cuộc chuyển đổi căn bản, được thúc đẩy bởi ba động lực chính: sự thay đổi hành vi tiêu dùng, sự bùng nổ của dữ liệu lớn (Big Data) và sự trỗi dậy của trí tuệ nhân tạo tạo sinh (Generative AI). Thương mại điện tử (E-commerce) trong thời trang ngày nay không chỉ là quá trình số hóa catalog hay chuyển đổi kênh bán hàng từ ngoại tuyến sang trực tuyến, mà đã phát triển thành một hệ sinh thái đa chiều, nơi ranh giới giữa thực và ảo dần biến mất. Giá trị trung tâm của ngành chuyển dịch từ “sở hữu sản phẩm” sang “trải nghiệm mua sắm”.</w:t>
      </w:r>
    </w:p>
    <w:p w14:paraId="5E227FA1" w14:textId="77777777" w:rsidR="00DD0A51" w:rsidRPr="0096297B" w:rsidRDefault="00DD0A51" w:rsidP="005E3EC8">
      <w:pPr>
        <w:pStyle w:val="Captions"/>
        <w:spacing w:line="312" w:lineRule="auto"/>
        <w:ind w:firstLine="567"/>
        <w:jc w:val="both"/>
      </w:pPr>
    </w:p>
    <w:p w14:paraId="7C7A2FA6" w14:textId="76CA9E7B" w:rsidR="00DD0A51" w:rsidRDefault="003E755C" w:rsidP="005E3EC8">
      <w:pPr>
        <w:pStyle w:val="Heading3"/>
        <w:spacing w:line="312" w:lineRule="auto"/>
        <w:ind w:left="0" w:firstLine="567"/>
        <w:jc w:val="both"/>
      </w:pPr>
      <w:r w:rsidRPr="003E755C">
        <w:t>Bức tranh toàn cầu của thương mại điện tử thời trang: Kỷ nguyên của bán lẻ trải nghiệm</w:t>
      </w:r>
    </w:p>
    <w:p w14:paraId="3CAD0EFC" w14:textId="3E831BD1" w:rsidR="00DD0A51" w:rsidRDefault="003E755C" w:rsidP="005E3EC8">
      <w:pPr>
        <w:spacing w:line="312" w:lineRule="auto"/>
        <w:ind w:firstLine="567"/>
        <w:jc w:val="both"/>
      </w:pPr>
      <w:r w:rsidRPr="003E755C">
        <w:t>Theo các báo cáo của Forbes và McKinsey, năm 2024 đánh dấu bước ngoặt khi mô hình “Bán lẻ trải nghiệm” (Experiential Retail) trở thành chuẩn mực mới cho sự tồn tại của thương hiệu. Trước bối cảnh lạm phát và kinh tế biến động, người tiêu dùng không chỉ tìm kiếm giá trị sử dụng mà còn kỳ vọng một hành trình mua sắm mang tính cá nhân hóa, minh bạch và gắn kết cảm xúc.</w:t>
      </w:r>
    </w:p>
    <w:p w14:paraId="0B29BD64" w14:textId="01E76E13" w:rsidR="003E755C" w:rsidRPr="003E755C" w:rsidRDefault="003E755C" w:rsidP="005E3EC8">
      <w:pPr>
        <w:spacing w:line="312" w:lineRule="auto"/>
        <w:ind w:firstLine="567"/>
        <w:jc w:val="both"/>
      </w:pPr>
      <w:r w:rsidRPr="003E755C">
        <w:t>Ba xu hướng công nghệ chủ đạo đang định hình thị trường thời trang trực tuyến toàn cầu gồm:</w:t>
      </w:r>
    </w:p>
    <w:p w14:paraId="1A973526" w14:textId="77777777" w:rsidR="003E755C" w:rsidRPr="009A2544" w:rsidRDefault="003E755C" w:rsidP="000639EB">
      <w:pPr>
        <w:pStyle w:val="ListParagraph"/>
        <w:numPr>
          <w:ilvl w:val="0"/>
          <w:numId w:val="6"/>
        </w:numPr>
        <w:spacing w:line="312" w:lineRule="auto"/>
        <w:ind w:left="0" w:firstLine="567"/>
        <w:contextualSpacing w:val="0"/>
        <w:jc w:val="both"/>
        <w:rPr>
          <w:lang/>
        </w:rPr>
      </w:pPr>
      <w:r w:rsidRPr="003E755C">
        <w:rPr>
          <w:b/>
          <w:bCs/>
        </w:rPr>
        <w:t xml:space="preserve">Siêu cá nhân hóa (Hyper-personalization): </w:t>
      </w:r>
      <w:r w:rsidRPr="003E755C">
        <w:t>Thay vì phân khúc theo nhân khẩu học, doanh nghiệp ứng dụng AI để cá nhân hóa theo thời gian thực. Từ dữ liệu hành vi, lịch sử duyệt web đến phân tích cảm xúc, hệ thống có thể dự đoán nhu cầu của khách hàng trước khi họ nhận thức được chúng.</w:t>
      </w:r>
    </w:p>
    <w:p w14:paraId="4871D757" w14:textId="77777777" w:rsidR="009A2544" w:rsidRPr="003E755C" w:rsidRDefault="009A2544" w:rsidP="009A2544">
      <w:pPr>
        <w:pStyle w:val="ListParagraph"/>
        <w:numPr>
          <w:ilvl w:val="0"/>
          <w:numId w:val="0"/>
        </w:numPr>
        <w:spacing w:line="312" w:lineRule="auto"/>
        <w:ind w:left="567"/>
        <w:contextualSpacing w:val="0"/>
        <w:jc w:val="both"/>
        <w:rPr>
          <w:lang/>
        </w:rPr>
      </w:pPr>
    </w:p>
    <w:p w14:paraId="3CFF22E7" w14:textId="2BC57080" w:rsidR="003E755C" w:rsidRPr="009A2544" w:rsidRDefault="003E755C" w:rsidP="000639EB">
      <w:pPr>
        <w:pStyle w:val="ListParagraph"/>
        <w:numPr>
          <w:ilvl w:val="0"/>
          <w:numId w:val="6"/>
        </w:numPr>
        <w:spacing w:line="312" w:lineRule="auto"/>
        <w:ind w:left="0" w:firstLine="567"/>
        <w:contextualSpacing w:val="0"/>
        <w:jc w:val="both"/>
        <w:rPr>
          <w:lang/>
        </w:rPr>
      </w:pPr>
      <w:r w:rsidRPr="003E755C">
        <w:rPr>
          <w:b/>
          <w:bCs/>
        </w:rPr>
        <w:t>AI tạo sinh (Generative AI):</w:t>
      </w:r>
      <w:r w:rsidRPr="003E755C">
        <w:t xml:space="preserve"> McKinsey dự báo công nghệ này sẽ đóng góp từ 150–275 tỷ USD vào lợi nhuận hoạt động của ngành thời trang trong 3–5 năm tới. AI tạo sinh không chỉ tối ưu thiết kế, marketing, mà còn xây dựng trải nghiệm mua sắm đắm chìm thông qua trợ lý ảo và nội dung hình ảnh được tạo tự động.</w:t>
      </w:r>
    </w:p>
    <w:p w14:paraId="519371E9" w14:textId="77777777" w:rsidR="009A2544" w:rsidRPr="003E755C" w:rsidRDefault="009A2544" w:rsidP="009A2544">
      <w:pPr>
        <w:pStyle w:val="ListParagraph"/>
        <w:numPr>
          <w:ilvl w:val="0"/>
          <w:numId w:val="0"/>
        </w:numPr>
        <w:spacing w:line="312" w:lineRule="auto"/>
        <w:ind w:left="567"/>
        <w:contextualSpacing w:val="0"/>
        <w:jc w:val="both"/>
        <w:rPr>
          <w:lang/>
        </w:rPr>
      </w:pPr>
    </w:p>
    <w:p w14:paraId="63F7499F" w14:textId="16EB7D38" w:rsidR="00DD0A51" w:rsidRPr="003E755C" w:rsidRDefault="003E755C" w:rsidP="000639EB">
      <w:pPr>
        <w:pStyle w:val="ListParagraph"/>
        <w:numPr>
          <w:ilvl w:val="0"/>
          <w:numId w:val="6"/>
        </w:numPr>
        <w:spacing w:line="312" w:lineRule="auto"/>
        <w:ind w:left="0" w:firstLine="567"/>
        <w:contextualSpacing w:val="0"/>
        <w:jc w:val="both"/>
        <w:rPr>
          <w:lang/>
        </w:rPr>
      </w:pPr>
      <w:r w:rsidRPr="003E755C">
        <w:rPr>
          <w:b/>
          <w:bCs/>
        </w:rPr>
        <w:t>Mô hình Phygital (Vật lý lai kỹ thuật số):</w:t>
      </w:r>
      <w:r w:rsidRPr="003E755C">
        <w:t xml:space="preserve"> Dù thương mại điện tử tăng mạnh, năm 2024 vẫn có tới 81,2% doanh số bán lẻ phụ kiện cá nhân diễn ra tại cửa hàng. Điều này thúc đẩy xu hướng kết hợp cảm giác thực tế với tiện ích số, hình thành mô hình “Phygital” – nơi hai thế giới hòa quyện.</w:t>
      </w:r>
    </w:p>
    <w:p w14:paraId="32BDEF52" w14:textId="77777777" w:rsidR="003E755C" w:rsidRDefault="003E755C" w:rsidP="003E755C">
      <w:pPr>
        <w:spacing w:line="312" w:lineRule="auto"/>
        <w:jc w:val="both"/>
      </w:pPr>
    </w:p>
    <w:p w14:paraId="4868163C" w14:textId="755186C2" w:rsidR="009A2544" w:rsidRDefault="009A2544">
      <w:r>
        <w:br w:type="page"/>
      </w:r>
    </w:p>
    <w:p w14:paraId="53ABBAE9" w14:textId="77777777" w:rsidR="003E755C" w:rsidRPr="003E755C" w:rsidRDefault="003E755C" w:rsidP="003E755C">
      <w:pPr>
        <w:spacing w:line="312" w:lineRule="auto"/>
        <w:jc w:val="both"/>
      </w:pPr>
    </w:p>
    <w:p w14:paraId="4CA10000" w14:textId="35FFB30C" w:rsidR="00FB4389" w:rsidRDefault="00DF452B" w:rsidP="005E3EC8">
      <w:pPr>
        <w:pStyle w:val="Heading3"/>
        <w:spacing w:line="312" w:lineRule="auto"/>
        <w:ind w:left="0" w:firstLine="567"/>
        <w:jc w:val="both"/>
      </w:pPr>
      <w:r w:rsidRPr="00DF452B">
        <w:t>Thương mại điện tử thời trang Việt Nam: Tăng trưởng và phân hóa</w:t>
      </w:r>
    </w:p>
    <w:p w14:paraId="11AB57BC" w14:textId="77777777" w:rsidR="009A2544" w:rsidRPr="009A2544" w:rsidRDefault="009A2544" w:rsidP="009A2544"/>
    <w:p w14:paraId="32A079EA" w14:textId="03BC3ECA" w:rsidR="00DF452B" w:rsidRDefault="00DF452B" w:rsidP="00DF452B">
      <w:pPr>
        <w:spacing w:line="312" w:lineRule="auto"/>
        <w:ind w:firstLine="567"/>
        <w:jc w:val="both"/>
      </w:pPr>
      <w:r w:rsidRPr="00DF452B">
        <w:t>Tại Việt Nam, thương mại điện tử thời trang phản ánh bản sắc của một thị trường trẻ,</w:t>
      </w:r>
      <w:r w:rsidRPr="00DF452B">
        <w:t xml:space="preserve"> </w:t>
      </w:r>
      <w:r w:rsidRPr="00DF452B">
        <w:t>năng động và hội nhập. Báo cáo Metric nửa đầu năm 2024 cho thấy thời trang tiếp tục dẫn đầu về doanh số và sản lượng trên các sàn TMĐT.</w:t>
      </w:r>
    </w:p>
    <w:p w14:paraId="1E90C3A3" w14:textId="77777777" w:rsidR="00223562" w:rsidRPr="00223562" w:rsidRDefault="00223562" w:rsidP="00DF452B">
      <w:pPr>
        <w:spacing w:line="312" w:lineRule="auto"/>
        <w:ind w:firstLine="567"/>
        <w:jc w:val="both"/>
      </w:pPr>
    </w:p>
    <w:p w14:paraId="11212494" w14:textId="798C0F0E" w:rsidR="00DF452B" w:rsidRDefault="00DF452B" w:rsidP="00DF452B">
      <w:pPr>
        <w:spacing w:line="312" w:lineRule="auto"/>
        <w:ind w:firstLine="567"/>
        <w:jc w:val="both"/>
      </w:pPr>
      <w:r w:rsidRPr="00DF452B">
        <w:t>Đáng chú ý, thời trang nam tăng trưởng tới 114%, phá vỡ định kiến rằng mua sắm trực tuyến là “sân chơi của phái nữ”. Điều này mở ra cơ hội lớn cho nền tảng phục vụ nhóm khách hàng đề cao tính tiện lợi và thực dụng, thường hạn chế việc đổi trả.</w:t>
      </w:r>
    </w:p>
    <w:p w14:paraId="5809BE35" w14:textId="77777777" w:rsidR="00223562" w:rsidRPr="00DF452B" w:rsidRDefault="00223562" w:rsidP="00DF452B">
      <w:pPr>
        <w:spacing w:line="312" w:lineRule="auto"/>
        <w:ind w:firstLine="567"/>
        <w:jc w:val="both"/>
      </w:pPr>
    </w:p>
    <w:p w14:paraId="1740E98B" w14:textId="6BE3A231" w:rsidR="00DF452B" w:rsidRPr="00383BBD" w:rsidRDefault="00DF452B" w:rsidP="007606FA">
      <w:pPr>
        <w:spacing w:line="312" w:lineRule="auto"/>
        <w:jc w:val="both"/>
      </w:pPr>
      <w:r w:rsidRPr="00DF452B">
        <w:t>Cấu trúc thị trường hiện nay được định hình bởi cuộc cạnh tranh giữa ba sàn lớn:</w:t>
      </w:r>
    </w:p>
    <w:p w14:paraId="51AEC913" w14:textId="078777AB" w:rsidR="00185D11" w:rsidRPr="00560D3A" w:rsidRDefault="00DF452B" w:rsidP="000639EB">
      <w:pPr>
        <w:pStyle w:val="ListParagraph"/>
        <w:numPr>
          <w:ilvl w:val="0"/>
          <w:numId w:val="6"/>
        </w:numPr>
        <w:spacing w:line="312" w:lineRule="auto"/>
        <w:ind w:left="0" w:firstLine="567"/>
        <w:contextualSpacing w:val="0"/>
        <w:jc w:val="both"/>
        <w:rPr>
          <w:lang/>
        </w:rPr>
      </w:pPr>
      <w:r w:rsidRPr="00DF452B">
        <w:t>Shopee: Duy trì vị thế dẫn đầu nhờ hệ thống logistics mạnh và danh mục hàng hóa đa dạng, phù hợp với nhu cầu mua sắm hàng ngày.</w:t>
      </w:r>
    </w:p>
    <w:p w14:paraId="66A7D42E" w14:textId="42405890" w:rsidR="00185D11" w:rsidRPr="00DF452B" w:rsidRDefault="00DF452B" w:rsidP="000639EB">
      <w:pPr>
        <w:pStyle w:val="ListParagraph"/>
        <w:numPr>
          <w:ilvl w:val="0"/>
          <w:numId w:val="6"/>
        </w:numPr>
        <w:spacing w:line="312" w:lineRule="auto"/>
        <w:ind w:left="0" w:firstLine="567"/>
        <w:contextualSpacing w:val="0"/>
        <w:jc w:val="both"/>
        <w:rPr>
          <w:lang/>
        </w:rPr>
      </w:pPr>
      <w:r w:rsidRPr="00DF452B">
        <w:t>TikTok Shop: Vươn lên như đối thủ đáng gờm với mô hình “Shoppertainment”, kết hợp giải trí và mua sắm qua video ngắn và livestream, tuy nhiên phải đối mặt với tỷ lệ hoàn hàng cao do quyết định mua sắm cảm tính.</w:t>
      </w:r>
    </w:p>
    <w:p w14:paraId="63859612" w14:textId="77777777" w:rsidR="00DF452B" w:rsidRPr="00DF452B" w:rsidRDefault="00DF452B" w:rsidP="000639EB">
      <w:pPr>
        <w:pStyle w:val="ListParagraph"/>
        <w:numPr>
          <w:ilvl w:val="0"/>
          <w:numId w:val="6"/>
        </w:numPr>
        <w:spacing w:line="312" w:lineRule="auto"/>
        <w:ind w:left="0" w:firstLine="567"/>
        <w:contextualSpacing w:val="0"/>
        <w:jc w:val="both"/>
        <w:rPr>
          <w:lang/>
        </w:rPr>
      </w:pPr>
      <w:r w:rsidRPr="00DF452B">
        <w:t>Lazada: Tập trung xây dựng hình ảnh cao cấp qua LazMall, hướng đến người tiêu dùng tin cậy và thương hiệu muốn phát triển dài hạn.</w:t>
      </w:r>
    </w:p>
    <w:p w14:paraId="7C05680B" w14:textId="77777777" w:rsidR="00DF452B" w:rsidRPr="00DF452B" w:rsidRDefault="00DF452B" w:rsidP="00DF452B">
      <w:pPr>
        <w:pStyle w:val="ListParagraph"/>
        <w:numPr>
          <w:ilvl w:val="0"/>
          <w:numId w:val="0"/>
        </w:numPr>
        <w:spacing w:line="312" w:lineRule="auto"/>
        <w:ind w:left="567"/>
        <w:contextualSpacing w:val="0"/>
        <w:jc w:val="both"/>
        <w:rPr>
          <w:lang/>
        </w:rPr>
      </w:pPr>
    </w:p>
    <w:p w14:paraId="0F36EA4C" w14:textId="44E3DCF8" w:rsidR="00DD0A51" w:rsidRDefault="00DF452B" w:rsidP="00DF452B">
      <w:pPr>
        <w:spacing w:line="312" w:lineRule="auto"/>
        <w:ind w:firstLine="567"/>
        <w:jc w:val="both"/>
      </w:pPr>
      <w:r w:rsidRPr="00DF452B">
        <w:t xml:space="preserve">Bên cạnh đó, các thương hiệu D2C như Coolmate, Juno, Yody đang tận dụng công nghệ để tối ưu trải nghiệm và vận hành. Tuy nhiên, vẫn còn thiếu các nền tảng trung gian chuyên biệt có khả năng tổng hợp và cá nhân hóa trải nghiệm thử đồ </w:t>
      </w:r>
      <w:r w:rsidR="002D36ED">
        <w:t>-</w:t>
      </w:r>
      <w:r w:rsidRPr="00DF452B">
        <w:t xml:space="preserve"> một khoảng trống đang chờ được lấp đầy.</w:t>
      </w:r>
    </w:p>
    <w:p w14:paraId="48FE7A40" w14:textId="77777777" w:rsidR="007E40E4" w:rsidRDefault="007E40E4" w:rsidP="00DF452B">
      <w:pPr>
        <w:spacing w:line="312" w:lineRule="auto"/>
        <w:ind w:firstLine="567"/>
        <w:jc w:val="both"/>
      </w:pPr>
    </w:p>
    <w:p w14:paraId="6592D6F9" w14:textId="7500D072" w:rsidR="00147792" w:rsidRDefault="00147792" w:rsidP="00147792">
      <w:pPr>
        <w:pStyle w:val="Heading3"/>
        <w:spacing w:line="312" w:lineRule="auto"/>
        <w:ind w:left="0" w:firstLine="567"/>
        <w:jc w:val="both"/>
      </w:pPr>
      <w:r w:rsidRPr="00147792">
        <w:t>Giới hạn cốt lõi của mô hình hiện tại: “Điểm mù” xúc giác và khủng hoảng hoàn hàng</w:t>
      </w:r>
    </w:p>
    <w:p w14:paraId="0D1A3965" w14:textId="20607247" w:rsidR="00147792" w:rsidRPr="00147792" w:rsidRDefault="00147792" w:rsidP="00147792">
      <w:pPr>
        <w:ind w:firstLine="567"/>
      </w:pPr>
      <w:r w:rsidRPr="00147792">
        <w:t xml:space="preserve">Dù đạt tăng trưởng ấn tượng, thương mại điện tử thời trang đang đối mặt với “điểm mù” trong trải nghiệm số </w:t>
      </w:r>
      <w:r w:rsidR="006C1DFA">
        <w:t>-</w:t>
      </w:r>
      <w:r w:rsidRPr="00147792">
        <w:t xml:space="preserve"> hiện tượng thiếu hụt thông tin cảm giác (Sensory Deprivation).</w:t>
      </w:r>
    </w:p>
    <w:p w14:paraId="4218895E" w14:textId="77777777" w:rsidR="00147792" w:rsidRPr="00147792" w:rsidRDefault="00147792" w:rsidP="00147792"/>
    <w:p w14:paraId="425AC566" w14:textId="77777777" w:rsidR="00147792" w:rsidRPr="00147792" w:rsidRDefault="00147792" w:rsidP="00147792">
      <w:pPr>
        <w:ind w:firstLine="567"/>
      </w:pPr>
      <w:r w:rsidRPr="00147792">
        <w:t>Theo lý thuyết “Need for Touch”, nhu cầu chạm là yếu tố then chốt ảnh hưởng đến quyết định mua hàng, đặc biệt với sản phẩm thời trang đòi hỏi sự cảm nhận vật lý. Khi mua trực tuyến, khách hàng chỉ sử dụng thị giác qua hình ảnh 2D, mất đi sự đánh giá bằng xúc giác và cảm nhận cơ thể (proprioception), dẫn đến “bất định về độ vừa vặn” (fit uncertainty). Hệ quả là nhiều người mua cùng lúc nhiều kích cỡ để thử, làm tăng đáng kể tỷ lệ hoàn hàng.</w:t>
      </w:r>
    </w:p>
    <w:p w14:paraId="2F53A343" w14:textId="77777777" w:rsidR="00147792" w:rsidRPr="00147792" w:rsidRDefault="00147792" w:rsidP="00147792"/>
    <w:p w14:paraId="36AB0693" w14:textId="4D9FC71A" w:rsidR="00147792" w:rsidRPr="00147792" w:rsidRDefault="00147792" w:rsidP="00147792">
      <w:pPr>
        <w:ind w:firstLine="567"/>
      </w:pPr>
      <w:r w:rsidRPr="00147792">
        <w:t>Tỷ lệ này dao động 20</w:t>
      </w:r>
      <w:r w:rsidR="00EC04C3">
        <w:t>-</w:t>
      </w:r>
      <w:r w:rsidRPr="00147792">
        <w:t>40% tùy phân khúc, thậm chí cao hơn với đơn hàng từ livestream. Chi phí xử lý hàng hoàn trả có thể chiếm tới 20</w:t>
      </w:r>
      <w:r w:rsidR="00EC04C3">
        <w:t>-</w:t>
      </w:r>
      <w:r w:rsidRPr="00147792">
        <w:t xml:space="preserve">70% giá trị đơn, khiến lợi nhuận sụt giảm mạnh, đồng thời gây ra hệ quả môi trường nghiêm trọng do khí thải vận </w:t>
      </w:r>
      <w:r w:rsidRPr="00147792">
        <w:lastRenderedPageBreak/>
        <w:t>chuyển và rác thải bao bì. Nhiều sản phẩm bị hủy thay vì tái bán, đi ngược xu hướng thời trang bền vững.</w:t>
      </w:r>
    </w:p>
    <w:p w14:paraId="5A2808F2" w14:textId="77777777" w:rsidR="00147792" w:rsidRPr="00147792" w:rsidRDefault="00147792" w:rsidP="00147792"/>
    <w:p w14:paraId="120D5F77" w14:textId="31A3FD2B" w:rsidR="00147792" w:rsidRPr="00147792" w:rsidRDefault="00147792" w:rsidP="00147792">
      <w:pPr>
        <w:ind w:firstLine="567"/>
      </w:pPr>
      <w:r w:rsidRPr="00147792">
        <w:t xml:space="preserve">Thực trạng đó cho thấy nhu cầu cấp bách về các giải pháp công nghệ bù đắp cảm giác xúc giác, giúp người dùng hình dung chính xác sản phẩm trên cơ thể </w:t>
      </w:r>
      <w:r w:rsidR="00BB6BF4">
        <w:t>-</w:t>
      </w:r>
      <w:r w:rsidRPr="00147792">
        <w:t xml:space="preserve"> nền tảng cho sự phát triển của công nghệ Thử đồ ảo (Virtual Try-On) trong các nền tảng trung gian thế hệ mới.</w:t>
      </w:r>
      <w:r w:rsidR="00336C1E">
        <w:t xml:space="preserve"> </w:t>
      </w:r>
      <w:r w:rsidR="00336C1E" w:rsidRPr="00336C1E">
        <w:t>Việc phát triển nền tảng trung gian tích hợp VTO không chỉ là xu hướng công nghệ (Trend) mà là giải pháp chiến lược (Solution) để lấp đầy khoảng trống trải nghiệm giữa Online và Offline, phù hợp với hành vi tiêu dùng hiện đại tại Việt Nam và thế giới.</w:t>
      </w:r>
    </w:p>
    <w:p w14:paraId="7DA651F9" w14:textId="77777777" w:rsidR="007E40E4" w:rsidRDefault="007E40E4" w:rsidP="00147792">
      <w:pPr>
        <w:spacing w:line="312" w:lineRule="auto"/>
        <w:jc w:val="both"/>
      </w:pPr>
    </w:p>
    <w:p w14:paraId="61412161" w14:textId="2C60AA21" w:rsidR="00A05B18" w:rsidRPr="00A05B18" w:rsidRDefault="00A05B18" w:rsidP="00A05B18">
      <w:pPr>
        <w:pStyle w:val="Heading2"/>
      </w:pPr>
      <w:r w:rsidRPr="00A05B18">
        <w:t>JavaScript</w:t>
      </w:r>
      <w:r w:rsidRPr="00A05B18">
        <w:t xml:space="preserve"> ( ngôn ngữ mã hóa )</w:t>
      </w:r>
    </w:p>
    <w:p w14:paraId="36511FE3" w14:textId="259BC0E7" w:rsidR="00A05B18" w:rsidRDefault="00994C91" w:rsidP="00147792">
      <w:pPr>
        <w:spacing w:line="312" w:lineRule="auto"/>
        <w:jc w:val="both"/>
      </w:pPr>
      <w:r>
        <w:fldChar w:fldCharType="begin"/>
      </w:r>
      <w:r>
        <w:instrText xml:space="preserve"> INCLUDEPICTURE "https://images.viblo.asia/dfafaa32-e13c-4b50-ae37-58742c1727dd.png" \* MERGEFORMATINET </w:instrText>
      </w:r>
      <w:r>
        <w:fldChar w:fldCharType="separate"/>
      </w:r>
      <w:r>
        <w:rPr>
          <w:noProof/>
        </w:rPr>
        <w:drawing>
          <wp:inline distT="0" distB="0" distL="0" distR="0" wp14:anchorId="2CB4F4D8" wp14:editId="01013004">
            <wp:extent cx="5580380" cy="3140075"/>
            <wp:effectExtent l="0" t="0" r="0" b="0"/>
            <wp:docPr id="1748300483" name="Picture 42" descr="Javascript: Giới thiệu và hướng dẫn setup môi tr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Giới thiệu và hướng dẫn setup môi trườ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140075"/>
                    </a:xfrm>
                    <a:prstGeom prst="rect">
                      <a:avLst/>
                    </a:prstGeom>
                    <a:noFill/>
                    <a:ln>
                      <a:noFill/>
                    </a:ln>
                  </pic:spPr>
                </pic:pic>
              </a:graphicData>
            </a:graphic>
          </wp:inline>
        </w:drawing>
      </w:r>
      <w:r>
        <w:fldChar w:fldCharType="end"/>
      </w:r>
    </w:p>
    <w:p w14:paraId="506849F6" w14:textId="455A67E1" w:rsidR="00A67895" w:rsidRPr="008F71BF" w:rsidRDefault="00994C91" w:rsidP="008F71BF">
      <w:pPr>
        <w:pStyle w:val="Captions"/>
      </w:pPr>
      <w:r>
        <w:t>Hình 1-1 một số ứng dụng JavaScript vào đời sống</w:t>
      </w:r>
    </w:p>
    <w:p w14:paraId="4BEA33AA" w14:textId="77777777" w:rsidR="00A67895" w:rsidRPr="001475FF" w:rsidRDefault="00A67895" w:rsidP="00B06375">
      <w:pPr>
        <w:pStyle w:val="Heading3"/>
      </w:pPr>
      <w:bookmarkStart w:id="10" w:name="giới_thiệu_về_javascript"/>
      <w:r w:rsidRPr="001475FF">
        <w:rPr>
          <w:rFonts w:eastAsia="inter"/>
        </w:rPr>
        <w:t>Giới thiệu về JavaScript</w:t>
      </w:r>
      <w:bookmarkEnd w:id="10"/>
    </w:p>
    <w:p w14:paraId="72CCDDAB" w14:textId="77777777" w:rsidR="00A67895" w:rsidRPr="001475FF" w:rsidRDefault="00A67895" w:rsidP="00A67895">
      <w:pPr>
        <w:spacing w:after="210"/>
      </w:pPr>
      <w:r w:rsidRPr="001475FF">
        <w:rPr>
          <w:rFonts w:eastAsia="inter"/>
          <w:color w:val="000000"/>
        </w:rPr>
        <w:t>JavaScript, hay còn gọi là JS, là ngôn ngữ lập trình động, nhẹ nhàng và đa mô hình, được tạo ra để mang đến sự tương tác sống động cho các trang web tĩnh thông qua việc xử lý sự kiện người dùng, tạo animation mượt mà, cập nhật nội dung thời gian thực và giao tiếp với máy chủ mà không cần tải lại toàn bộ trang. Khác biệt so với các ngôn ngữ biên dịch cứng nhắc như Java hay C#, JavaScript sử dụng cơ chế diễn giải hoặc biên dịch just-in-time (JIT), cho phép chạy mượt mà trực tiếp trên mọi trình duyệt web ở các nền tảng khác nhau từ máy tính để bàn, laptop đến thiết bị di động, mà không đòi hỏi cài đặt phần mềm bổ sung. Ngày nay, nó đã vượt xa vai trò ban đầu để trở thành ngôn ngữ lập trình được ưa chuộng nhất toàn cầu, được áp dụng rộng rãi trong phát triển full-stack từ giao diện người dùng đến backend server, ứng dụng di động, phần mềm desktop, trò chơi điện tử, xử lý dữ liệu trực quan và thậm chí là các mô hình trí tuệ nhân tạo chạy ngay trên trình duyệt.</w:t>
      </w:r>
    </w:p>
    <w:p w14:paraId="3860CBF4" w14:textId="77777777" w:rsidR="00A67895" w:rsidRDefault="00A67895" w:rsidP="00A67895">
      <w:pPr>
        <w:spacing w:after="210"/>
        <w:rPr>
          <w:rFonts w:eastAsia="inter"/>
          <w:color w:val="000000"/>
        </w:rPr>
      </w:pPr>
      <w:r w:rsidRPr="001475FF">
        <w:rPr>
          <w:rFonts w:eastAsia="inter"/>
          <w:color w:val="000000"/>
        </w:rPr>
        <w:t xml:space="preserve">Ngôn ngữ này nổi bật với khả năng hỗ trợ nhiều phong cách lập trình linh hoạt, bao gồm lập trình hàm thức nhờ các hàm bậc nhất có thể truyền như tham số hoặc trả về giá trị, lập trình hướng đối tượng dựa trên prototype thay vì lớp cứng nhắc, và lập trình mệnh lệnh đơn giản. Chính sự đa dạng này đã biến JavaScript thành nền tảng vững chắc cho hàng loạt framework hiện đại như React với các thành phần giao diện tái sử dụng, Angular dành cho </w:t>
      </w:r>
      <w:r w:rsidRPr="001475FF">
        <w:rPr>
          <w:rFonts w:eastAsia="inter"/>
          <w:color w:val="000000"/>
        </w:rPr>
        <w:lastRenderedPageBreak/>
        <w:t>các ứng dụng doanh nghiệp lớn, Vue.js với cách tiếp cận tiến bộ dễ mở rộng, hay Svelte tập trung vào hiệu suất biên dịch thời gian thực.</w:t>
      </w:r>
    </w:p>
    <w:p w14:paraId="7B133FB4" w14:textId="77777777" w:rsidR="00B32A04" w:rsidRPr="00B32A04" w:rsidRDefault="00B32A04" w:rsidP="00A67895">
      <w:pPr>
        <w:spacing w:after="210"/>
      </w:pPr>
    </w:p>
    <w:p w14:paraId="747D1998" w14:textId="76C4D05C" w:rsidR="00A67895" w:rsidRPr="00B87918" w:rsidRDefault="00A67895" w:rsidP="00B87918">
      <w:pPr>
        <w:pStyle w:val="Heading3"/>
      </w:pPr>
      <w:bookmarkStart w:id="11" w:name="lịch_sử_hình_thành_và_phát_triển_bdc546"/>
      <w:r w:rsidRPr="001475FF">
        <w:rPr>
          <w:rFonts w:eastAsia="inter"/>
        </w:rPr>
        <w:t>Lịch sử hình thành và phát triển</w:t>
      </w:r>
      <w:bookmarkEnd w:id="11"/>
    </w:p>
    <w:p w14:paraId="7E4BC0C5" w14:textId="77777777" w:rsidR="00A67895" w:rsidRPr="001475FF" w:rsidRDefault="00A67895" w:rsidP="00A67895">
      <w:pPr>
        <w:spacing w:after="210"/>
      </w:pPr>
      <w:r w:rsidRPr="001475FF">
        <w:rPr>
          <w:rFonts w:eastAsia="inter"/>
          <w:color w:val="000000"/>
        </w:rPr>
        <w:t>JavaScript ra đời vào tháng 5 năm 1995, khi kỹ sư Brendan Eich tại công ty Netscape Communications hoàn thành toàn bộ ngôn ngữ chỉ trong vỏn vẹn 10 ngày để tích hợp scripting nhúng vào trình duyệt Netscape Navigator 2.0, nhằm cạnh tranh trực tiếp với các công cụ như Visual Basic của Microsoft và các applet Java đang thịnh hành. Ban đầu, nó mang tên Mocha như một dự án thử nghiệm, sau đổi thành LiveScript để nhấn mạnh tính năng động và sống động, rồi cuối cùng được đổi tên thành JavaScript nhằm tận dụng sức hút thương mại khổng lồ của Java lúc bấy giờ, dù hai ngôn ngữ này hoàn toàn khác biệt về thiết kế cốt lõi và mục đích sử dụng.</w:t>
      </w:r>
    </w:p>
    <w:p w14:paraId="3B2F3CA1" w14:textId="77777777" w:rsidR="00A67895" w:rsidRPr="001475FF" w:rsidRDefault="00A67895" w:rsidP="00A67895">
      <w:pPr>
        <w:spacing w:after="210"/>
      </w:pPr>
      <w:r w:rsidRPr="001475FF">
        <w:rPr>
          <w:rFonts w:eastAsia="inter"/>
          <w:color w:val="000000"/>
        </w:rPr>
        <w:t>Chỉ một năm sau, Microsoft nhanh chóng sao chép ý tưởng và ra mắt JScript trong Internet Explorer, dẫn đến cuộc chiến trình duyệt khốc liệt với sự không tương thích nghiêm trọng giữa các phiên bản, khiến lập trình viên phải viết code riêng cho từng browser như getElementById hoạt động khác nhau. Để chấm dứt tình trạng hỗn loạn này, Netscape đề xuất chuẩn hóa qua tổ chức Ecma International, dẫn đến sự ra đời của ECMAScript phiên bản 1 (ES1) năm 1997 với các tính năng cơ bản ổn định. Các mốc phát triển quan trọng tiếp theo bao gồm ES2 năm 1998 để hài hòa hóa JScript, ES3 năm 1999 bổ sung biểu thức chính quy, khối try-catch và câu lệnh switch; ES5 năm 2009 giới thiệu chế độ strict mode nghiêm ngặt hơn, hỗ trợ JSON parse/stringify cùng các phương thức mảng mạnh mẽ như map, filter, reduce; rồi ES6 hay ES2015 đánh dấu cuộc cách mạng thực sự với let/const thay thế var, hàm arrow ngắn gọn, cú pháp class hiện đại, modules import/export, promises xử lý bất đồng bộ, destructuring và template literals.</w:t>
      </w:r>
    </w:p>
    <w:p w14:paraId="1E35B818" w14:textId="77777777" w:rsidR="00A67895" w:rsidRPr="001475FF" w:rsidRDefault="00A67895" w:rsidP="00A67895">
      <w:pPr>
        <w:spacing w:after="210"/>
      </w:pPr>
      <w:r w:rsidRPr="001475FF">
        <w:rPr>
          <w:rFonts w:eastAsia="inter"/>
          <w:color w:val="000000"/>
        </w:rPr>
        <w:t>Từ ES2016 đến ES2024, các cập nhật hàng năm liên tục hoàn thiện như async/await năm 2017 làm code bất đồng bộ dễ đọc như đồng bộ, BigInt cho số nguyên lớn năm 2020, optional chaining (?.) và nullish coalescing (??) tránh lỗi phổ biến, private fields (#private) năm 2022 tăng tính đóng gói. Phiên bản mới nhất ECMAScript 2025, được phê duyệt ngay trong năm nay, mang đến JSON modules cho import dữ liệu trực tiếp, import attributes kiểm soát metadata, RegExp với flag /v linh hoạt hơn, và Promise.withResolvers mở rộng xử lý promise. Ủy ban TC39 họp định kỳ hàng năm đảm bảo ngôn ngữ luôn tiến bộ, trong khi các công cụ như Babel hay TypeScript giúp transpiler các tính năng mới nhất về phiên bản cũ tương thích rộng rãi.</w:t>
      </w:r>
    </w:p>
    <w:p w14:paraId="0DE42EC3" w14:textId="77777777" w:rsidR="00A67895" w:rsidRPr="001475FF" w:rsidRDefault="00A67895" w:rsidP="00592F6B">
      <w:pPr>
        <w:pStyle w:val="Heading3"/>
      </w:pPr>
      <w:bookmarkStart w:id="12" w:name="đặc_điểm_kỹ_thuật_chính"/>
      <w:r w:rsidRPr="001475FF">
        <w:rPr>
          <w:rFonts w:eastAsia="inter"/>
        </w:rPr>
        <w:t>Đặc điểm kỹ thuật chính</w:t>
      </w:r>
      <w:bookmarkEnd w:id="12"/>
    </w:p>
    <w:p w14:paraId="05E2B19B" w14:textId="77777777" w:rsidR="00A67895" w:rsidRPr="001475FF" w:rsidRDefault="00A67895" w:rsidP="00A67895">
      <w:pPr>
        <w:spacing w:after="210"/>
      </w:pPr>
      <w:r w:rsidRPr="001475FF">
        <w:rPr>
          <w:rFonts w:eastAsia="inter"/>
          <w:color w:val="000000"/>
        </w:rPr>
        <w:t xml:space="preserve">JavaScript sử dụng kiểu dữ liệu động hoàn toàn, nghĩa là một biến có thể thay đổi từ số sang chuỗi hay object mà không cần khai báo trước, giúp code ngắn gọn nhưng đòi hỏi sự cẩn trọng cao để tránh lỗi thời gian chạy như so sánh lỏng lẻo (== so với === nghiêm ngặt). Về phạm vi biến, hoisting cho phép sử dụng var trước khi khai báo nhưng có thể gây nhầm lẫn, trong khi let và const từ ES6 giới thiệu block scope rõ ràng hơn. Kế thừa dựa trên prototype chain qua Object.prototype và </w:t>
      </w:r>
      <w:r w:rsidRPr="001475FF">
        <w:rPr>
          <w:rFonts w:eastAsia="inter"/>
          <w:b/>
          <w:color w:val="000000"/>
        </w:rPr>
        <w:t>proto</w:t>
      </w:r>
      <w:r w:rsidRPr="001475FF">
        <w:rPr>
          <w:rFonts w:eastAsia="inter"/>
          <w:color w:val="000000"/>
        </w:rPr>
        <w:t>, với cú pháp class chỉ là lớp vỏ đường mật (syntactic sugar) trên prototype, hỗ trợ super() gọi constructor cha linh hoạt.</w:t>
      </w:r>
    </w:p>
    <w:p w14:paraId="64C434B7" w14:textId="77777777" w:rsidR="00A67895" w:rsidRPr="001475FF" w:rsidRDefault="00A67895" w:rsidP="00A67895">
      <w:pPr>
        <w:spacing w:after="210"/>
      </w:pPr>
      <w:r w:rsidRPr="001475FF">
        <w:rPr>
          <w:rFonts w:eastAsia="inter"/>
          <w:color w:val="000000"/>
        </w:rPr>
        <w:t xml:space="preserve">Xử lý bất đồng bộ là thế mạnh cốt lõi, tiến hóa từ callback hell rườm rà qua Promises với then/catch/finally, generators dùng yield cho trạng thái tạm dừng, đến async/await hiện đại làm code sạch sẽ như đồng bộ, kết hợp Web Workers và Atomics cho multi-threading thực </w:t>
      </w:r>
      <w:r w:rsidRPr="001475FF">
        <w:rPr>
          <w:rFonts w:eastAsia="inter"/>
          <w:color w:val="000000"/>
        </w:rPr>
        <w:lastRenderedPageBreak/>
        <w:t>thụ tránh chặn giao diện. Các API web tích hợp phong phú bao gồm DOM manipulation qua querySelector và addEventListener để thay đổi cấu trúc HTML/CSS thời gian thực, BOM quản lý window.location và history, Fetch API thay thế XMLHttpRequest cho yêu cầu HTTP REST/GraphQL hiện đại, localStorage/sessionStorage lưu 5MB dữ liệu đồng bộ, IndexedDB cho cơ sở dữ liệu lớn bất đồng bộ, Canvas 2D cùng WebGL cho đồ họa 2D/3D/VR/AR, và Service Workers biến web thành ứng dụng progressive (PWA) hỗ trợ offline, push notifications và caching thông minh.</w:t>
      </w:r>
    </w:p>
    <w:p w14:paraId="56272D2A" w14:textId="77777777" w:rsidR="00A67895" w:rsidRPr="001475FF" w:rsidRDefault="00A67895" w:rsidP="00A67895">
      <w:pPr>
        <w:spacing w:after="210"/>
      </w:pPr>
      <w:r w:rsidRPr="001475FF">
        <w:rPr>
          <w:rFonts w:eastAsia="inter"/>
          <w:color w:val="000000"/>
        </w:rPr>
        <w:t>Về hiệu suất, các engine như V8 trong Chrome/Node.js, SpiderMonkey của Firefox áp dụng JIT compiler kết hợp inline caching và garbage collector theo thuật toán Mark-and-Sweep tự động dọn bộ nhớ, đạt tốc độ gần với mã native cho vòng lặp toán học và thao tác lớn, dù vẫn đơn luồng mặc định dựa trên event loop non-blocking I/O.</w:t>
      </w:r>
    </w:p>
    <w:p w14:paraId="37FC988C" w14:textId="77777777" w:rsidR="00A67895" w:rsidRPr="001475FF" w:rsidRDefault="00A67895" w:rsidP="00196623">
      <w:pPr>
        <w:pStyle w:val="Heading3"/>
      </w:pPr>
      <w:bookmarkStart w:id="13" w:name="ứng_dụng_thực_tế_và_hệ_sinh_thái_8d70b1"/>
      <w:r w:rsidRPr="001475FF">
        <w:rPr>
          <w:rFonts w:eastAsia="inter"/>
        </w:rPr>
        <w:t>Ứng dụng thực tế và hệ sinh thái khổng lồ</w:t>
      </w:r>
      <w:bookmarkEnd w:id="13"/>
    </w:p>
    <w:p w14:paraId="70750919" w14:textId="782EC73A" w:rsidR="00A67895" w:rsidRPr="001475FF" w:rsidRDefault="00A67895" w:rsidP="00A67895">
      <w:pPr>
        <w:spacing w:after="210"/>
      </w:pPr>
      <w:r w:rsidRPr="001475FF">
        <w:rPr>
          <w:rFonts w:eastAsia="inter"/>
          <w:color w:val="000000"/>
        </w:rPr>
        <w:t xml:space="preserve">Trong frontend, JavaScript thống trị với React sử dụng hooks và virtual DOM cho single-page applications siêu nhanh, Angular với RxJS observable và dependency injection cho dự án doanh nghiệp quy mô lớn, Vue.js composition API linh hoạt cho dự án vừa và nhỏ, SvelteKit tập trung server-side rendering và biên dịch tối ưu. Backend được cách mạng hóa bởi Node.js với event-driven non-blocking I/O lý tưởng cho API REST/GraphQL, chat real-time qua </w:t>
      </w:r>
      <w:r w:rsidRPr="00A67895">
        <w:rPr>
          <w:rFonts w:eastAsia="inter"/>
        </w:rPr>
        <w:t>S</w:t>
      </w:r>
      <w:r w:rsidRPr="00A67895">
        <w:rPr>
          <w:rFonts w:eastAsia="inter"/>
        </w:rPr>
        <w:t>o</w:t>
      </w:r>
      <w:r w:rsidRPr="00A67895">
        <w:rPr>
          <w:rFonts w:eastAsia="inter"/>
        </w:rPr>
        <w:t>cket.io</w:t>
      </w:r>
      <w:r w:rsidRPr="001475FF">
        <w:rPr>
          <w:rFonts w:eastAsia="inter"/>
          <w:color w:val="000000"/>
        </w:rPr>
        <w:t>, microservices; các runtime mới như Deno an toàn hơn với TypeScript native, Bun nhanh nhất với bundler tích hợp.</w:t>
      </w:r>
    </w:p>
    <w:p w14:paraId="54EB06E8" w14:textId="77777777" w:rsidR="00A67895" w:rsidRPr="001475FF" w:rsidRDefault="00A67895" w:rsidP="00A67895">
      <w:pPr>
        <w:spacing w:after="210"/>
      </w:pPr>
      <w:r w:rsidRPr="001475FF">
        <w:rPr>
          <w:rFonts w:eastAsia="inter"/>
          <w:color w:val="000000"/>
        </w:rPr>
        <w:t>Ứng dụng di động cross-platform qua React Native dùng chung code cho iOS/Android như Facebook, Instagram; Ionic cho hybrid apps nhanh; phần mềm desktop với Electron xây dựng VS Code, Slack, Discord dù nặng tài nguyên hơn Tauri kết hợp Rust nhẹ nhàng. Trò chơi 2D qua Phaser/PixiJS, 3D/VR qua Three.js/Babylon.js; trực quan hóa dữ liệu với D3.js linh hoạt hoặc Chart.js đơn giản; machine learning chạy browser-native qua TensorFlow.js huấn luyện mô hình, ONNX.js inference nhanh. Hệ sinh thái npm vượt 2.5 triệu package cho mọi nhu cầu từ authentication Passport.js, state management Redux/Zustand, bundler Webpack/Vite siêu tốc, linting ESLint/Prettier, testing Jest/Vitest toàn diện.</w:t>
      </w:r>
    </w:p>
    <w:p w14:paraId="5774D1AA" w14:textId="77777777" w:rsidR="00A67895" w:rsidRPr="001475FF" w:rsidRDefault="00A67895" w:rsidP="00196623">
      <w:pPr>
        <w:pStyle w:val="Heading3"/>
      </w:pPr>
      <w:bookmarkStart w:id="14" w:name="ưu_nhược_điểm_chi_tiết"/>
      <w:r w:rsidRPr="001475FF">
        <w:rPr>
          <w:rFonts w:eastAsia="inter"/>
        </w:rPr>
        <w:t>Ưu nhược điểm chi tiết</w:t>
      </w:r>
      <w:bookmarkEnd w:id="14"/>
    </w:p>
    <w:p w14:paraId="379C495D" w14:textId="77777777" w:rsidR="00A67895" w:rsidRPr="001475FF" w:rsidRDefault="00A67895" w:rsidP="00A06031">
      <w:pPr>
        <w:pStyle w:val="Heading4"/>
      </w:pPr>
      <w:bookmarkStart w:id="15" w:name="ưu_điểm"/>
      <w:r w:rsidRPr="001475FF">
        <w:t>Ưu điểm</w:t>
      </w:r>
      <w:bookmarkEnd w:id="15"/>
    </w:p>
    <w:p w14:paraId="01B75020" w14:textId="77777777" w:rsidR="00A67895" w:rsidRPr="001475FF" w:rsidRDefault="00A67895" w:rsidP="00A67895">
      <w:pPr>
        <w:spacing w:after="210"/>
      </w:pPr>
      <w:r w:rsidRPr="001475FF">
        <w:rPr>
          <w:rFonts w:eastAsia="inter"/>
          <w:color w:val="000000"/>
        </w:rPr>
        <w:t>JavaScript có mặt khắp nơi từ browser đến server, mobile, desktop, cho phép viết một lần chạy mọi nơi thực thụ. Cộng đồng lập trình viên lớn nhất thế giới mang đến job market dồi dào, tài liệu phong phú từ MDN đến W3Schools, và hỗ trợ nhanh chóng trên Stack Overflow. Hiệu suất client-side giảm tải server đáng kể, hỗ trợ real-time updates mượt mà, hot reload phát triển siêu tốc. Linh hoạt đa mô hình, async native mạnh mẽ, ít boilerplate code, thư viện tái sử dụng phong phú cho mọi kịch bản.</w:t>
      </w:r>
    </w:p>
    <w:p w14:paraId="70899F35" w14:textId="77777777" w:rsidR="00A67895" w:rsidRPr="001475FF" w:rsidRDefault="00A67895" w:rsidP="00A06031">
      <w:pPr>
        <w:pStyle w:val="Heading4"/>
      </w:pPr>
      <w:bookmarkStart w:id="16" w:name="nhược_điểm"/>
      <w:r w:rsidRPr="001475FF">
        <w:t>Nhược điểm</w:t>
      </w:r>
      <w:bookmarkEnd w:id="16"/>
    </w:p>
    <w:p w14:paraId="6AADAE50" w14:textId="77777777" w:rsidR="00A67895" w:rsidRPr="001475FF" w:rsidRDefault="00A67895" w:rsidP="00A67895">
      <w:pPr>
        <w:spacing w:after="210"/>
      </w:pPr>
      <w:r w:rsidRPr="001475FF">
        <w:rPr>
          <w:rFonts w:eastAsia="inter"/>
          <w:color w:val="000000"/>
        </w:rPr>
        <w:t>Bảo mật yếu ở client-side vì source code dễ expose, đòi hỏi minify/obfuscate và thư viện như helmet.js, DOMPurify chống XSS/CSRF. Dynamic typing dẫn đến lỗi runtime phổ biến như typeof bugs, this binding khó đoán, NaN không bằng chính nó. Đơn luồng mặc định khiến tác vụ CPU nặng chặn UI dù event loop xử lý I/O tốt, cần Web Workers bổ sung. Fragmentation từ legacy code cũ và khác biệt browser đòi polyfill, transpilation thêm overhead cho tính năng mới.</w:t>
      </w:r>
    </w:p>
    <w:p w14:paraId="24051FC9" w14:textId="77777777" w:rsidR="00A67895" w:rsidRPr="001475FF" w:rsidRDefault="00A67895" w:rsidP="0090768E">
      <w:pPr>
        <w:pStyle w:val="Heading3"/>
      </w:pPr>
      <w:bookmarkStart w:id="17" w:name="so_sánh_chi_tiết_với_các_ngôn_ngữ_caa7e8"/>
      <w:r w:rsidRPr="001475FF">
        <w:rPr>
          <w:rFonts w:eastAsia="inter"/>
        </w:rPr>
        <w:lastRenderedPageBreak/>
        <w:t>So sánh chi tiết với các ngôn ngữ lập trình web khác</w:t>
      </w:r>
      <w:bookmarkEnd w:id="17"/>
    </w:p>
    <w:p w14:paraId="73A12AFF" w14:textId="77777777" w:rsidR="00A67895" w:rsidRPr="001475FF" w:rsidRDefault="00A67895" w:rsidP="00A67895">
      <w:pPr>
        <w:spacing w:after="210"/>
      </w:pPr>
      <w:r w:rsidRPr="001475FF">
        <w:rPr>
          <w:rFonts w:eastAsia="inter"/>
          <w:color w:val="000000"/>
        </w:rPr>
        <w:t>JavaScript nổi bật ở khả năng end-to-end web thực thụ, nhưng cần so sánh kỹ với các đối thủ để thấy vị thế.</w:t>
      </w:r>
    </w:p>
    <w:tbl>
      <w:tblPr>
        <w:tblStyle w:val="NormalGrid"/>
        <w:tblW w:w="0" w:type="auto"/>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400"/>
        <w:gridCol w:w="2130"/>
        <w:gridCol w:w="1496"/>
        <w:gridCol w:w="1911"/>
        <w:gridCol w:w="1845"/>
      </w:tblGrid>
      <w:tr w:rsidR="003A0285" w:rsidRPr="003A0285" w14:paraId="212D83C5"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01DC58E1"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Tiêu chí</w:t>
            </w:r>
          </w:p>
        </w:tc>
        <w:tc>
          <w:tcPr>
            <w:tcW w:w="0" w:type="auto"/>
            <w:tcBorders>
              <w:top w:val="single" w:sz="1" w:space="0" w:color="000000"/>
              <w:bottom w:val="single" w:sz="1" w:space="0" w:color="000000"/>
              <w:right w:val="single" w:sz="1" w:space="0" w:color="000000"/>
            </w:tcBorders>
          </w:tcPr>
          <w:p w14:paraId="7D4A5B6B"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JavaScript/Node.js</w:t>
            </w:r>
          </w:p>
        </w:tc>
        <w:tc>
          <w:tcPr>
            <w:tcW w:w="0" w:type="auto"/>
            <w:tcBorders>
              <w:top w:val="single" w:sz="1" w:space="0" w:color="000000"/>
              <w:bottom w:val="single" w:sz="1" w:space="0" w:color="000000"/>
              <w:right w:val="single" w:sz="1" w:space="0" w:color="000000"/>
            </w:tcBorders>
          </w:tcPr>
          <w:p w14:paraId="28A2141B"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TypeScript</w:t>
            </w:r>
          </w:p>
        </w:tc>
        <w:tc>
          <w:tcPr>
            <w:tcW w:w="0" w:type="auto"/>
            <w:tcBorders>
              <w:top w:val="single" w:sz="1" w:space="0" w:color="000000"/>
              <w:bottom w:val="single" w:sz="1" w:space="0" w:color="000000"/>
              <w:right w:val="single" w:sz="1" w:space="0" w:color="000000"/>
            </w:tcBorders>
          </w:tcPr>
          <w:p w14:paraId="6CEA205B"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PHP</w:t>
            </w:r>
          </w:p>
        </w:tc>
        <w:tc>
          <w:tcPr>
            <w:tcW w:w="0" w:type="auto"/>
            <w:tcBorders>
              <w:top w:val="single" w:sz="1" w:space="0" w:color="000000"/>
              <w:bottom w:val="single" w:sz="1" w:space="0" w:color="000000"/>
            </w:tcBorders>
          </w:tcPr>
          <w:p w14:paraId="6CE82703"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Python (Django/Flask)</w:t>
            </w:r>
          </w:p>
        </w:tc>
      </w:tr>
      <w:tr w:rsidR="003A0285" w:rsidRPr="003A0285" w14:paraId="108FF9CD"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6A24E2C6"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Typing</w:t>
            </w:r>
          </w:p>
        </w:tc>
        <w:tc>
          <w:tcPr>
            <w:tcW w:w="0" w:type="auto"/>
            <w:tcBorders>
              <w:top w:val="single" w:sz="1" w:space="0" w:color="000000"/>
              <w:bottom w:val="single" w:sz="1" w:space="0" w:color="000000"/>
              <w:right w:val="single" w:sz="1" w:space="0" w:color="000000"/>
            </w:tcBorders>
          </w:tcPr>
          <w:p w14:paraId="241CA757"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Dynamic (weak)</w:t>
            </w:r>
          </w:p>
        </w:tc>
        <w:tc>
          <w:tcPr>
            <w:tcW w:w="0" w:type="auto"/>
            <w:tcBorders>
              <w:top w:val="single" w:sz="1" w:space="0" w:color="000000"/>
              <w:bottom w:val="single" w:sz="1" w:space="0" w:color="000000"/>
              <w:right w:val="single" w:sz="1" w:space="0" w:color="000000"/>
            </w:tcBorders>
          </w:tcPr>
          <w:p w14:paraId="7A4C6D2C"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Static (JS superset)</w:t>
            </w:r>
          </w:p>
        </w:tc>
        <w:tc>
          <w:tcPr>
            <w:tcW w:w="0" w:type="auto"/>
            <w:tcBorders>
              <w:top w:val="single" w:sz="1" w:space="0" w:color="000000"/>
              <w:bottom w:val="single" w:sz="1" w:space="0" w:color="000000"/>
              <w:right w:val="single" w:sz="1" w:space="0" w:color="000000"/>
            </w:tcBorders>
          </w:tcPr>
          <w:p w14:paraId="61053681"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Dynamic (loose)</w:t>
            </w:r>
          </w:p>
        </w:tc>
        <w:tc>
          <w:tcPr>
            <w:tcW w:w="0" w:type="auto"/>
            <w:tcBorders>
              <w:top w:val="single" w:sz="1" w:space="0" w:color="000000"/>
              <w:bottom w:val="single" w:sz="1" w:space="0" w:color="000000"/>
            </w:tcBorders>
          </w:tcPr>
          <w:p w14:paraId="2008E6EE"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Dynamic (strong)</w:t>
            </w:r>
          </w:p>
        </w:tc>
      </w:tr>
      <w:tr w:rsidR="003A0285" w:rsidRPr="003A0285" w14:paraId="00FC2B73"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7E6EEFEE"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Chạy chính</w:t>
            </w:r>
          </w:p>
        </w:tc>
        <w:tc>
          <w:tcPr>
            <w:tcW w:w="0" w:type="auto"/>
            <w:tcBorders>
              <w:top w:val="single" w:sz="1" w:space="0" w:color="000000"/>
              <w:bottom w:val="single" w:sz="1" w:space="0" w:color="000000"/>
              <w:right w:val="single" w:sz="1" w:space="0" w:color="000000"/>
            </w:tcBorders>
          </w:tcPr>
          <w:p w14:paraId="00F78217"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Client/Server/PWA</w:t>
            </w:r>
          </w:p>
        </w:tc>
        <w:tc>
          <w:tcPr>
            <w:tcW w:w="0" w:type="auto"/>
            <w:tcBorders>
              <w:top w:val="single" w:sz="1" w:space="0" w:color="000000"/>
              <w:bottom w:val="single" w:sz="1" w:space="0" w:color="000000"/>
              <w:right w:val="single" w:sz="1" w:space="0" w:color="000000"/>
            </w:tcBorders>
          </w:tcPr>
          <w:p w14:paraId="32464CCD"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Transpile → JS</w:t>
            </w:r>
          </w:p>
        </w:tc>
        <w:tc>
          <w:tcPr>
            <w:tcW w:w="0" w:type="auto"/>
            <w:tcBorders>
              <w:top w:val="single" w:sz="1" w:space="0" w:color="000000"/>
              <w:bottom w:val="single" w:sz="1" w:space="0" w:color="000000"/>
              <w:right w:val="single" w:sz="1" w:space="0" w:color="000000"/>
            </w:tcBorders>
          </w:tcPr>
          <w:p w14:paraId="4DFD20E6"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Server-side</w:t>
            </w:r>
          </w:p>
        </w:tc>
        <w:tc>
          <w:tcPr>
            <w:tcW w:w="0" w:type="auto"/>
            <w:tcBorders>
              <w:top w:val="single" w:sz="1" w:space="0" w:color="000000"/>
              <w:bottom w:val="single" w:sz="1" w:space="0" w:color="000000"/>
            </w:tcBorders>
          </w:tcPr>
          <w:p w14:paraId="02E40764"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Server-side</w:t>
            </w:r>
          </w:p>
        </w:tc>
      </w:tr>
      <w:tr w:rsidR="003A0285" w:rsidRPr="003A0285" w14:paraId="6AE24175"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651B7D05"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Hiệu suất</w:t>
            </w:r>
          </w:p>
        </w:tc>
        <w:tc>
          <w:tcPr>
            <w:tcW w:w="0" w:type="auto"/>
            <w:tcBorders>
              <w:top w:val="single" w:sz="1" w:space="0" w:color="000000"/>
              <w:bottom w:val="single" w:sz="1" w:space="0" w:color="000000"/>
              <w:right w:val="single" w:sz="1" w:space="0" w:color="000000"/>
            </w:tcBorders>
          </w:tcPr>
          <w:p w14:paraId="6A981A06"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Cao (V8 JIT)</w:t>
            </w:r>
          </w:p>
        </w:tc>
        <w:tc>
          <w:tcPr>
            <w:tcW w:w="0" w:type="auto"/>
            <w:tcBorders>
              <w:top w:val="single" w:sz="1" w:space="0" w:color="000000"/>
              <w:bottom w:val="single" w:sz="1" w:space="0" w:color="000000"/>
              <w:right w:val="single" w:sz="1" w:space="0" w:color="000000"/>
            </w:tcBorders>
          </w:tcPr>
          <w:p w14:paraId="682B56E2"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Như JS</w:t>
            </w:r>
          </w:p>
        </w:tc>
        <w:tc>
          <w:tcPr>
            <w:tcW w:w="0" w:type="auto"/>
            <w:tcBorders>
              <w:top w:val="single" w:sz="1" w:space="0" w:color="000000"/>
              <w:bottom w:val="single" w:sz="1" w:space="0" w:color="000000"/>
              <w:right w:val="single" w:sz="1" w:space="0" w:color="000000"/>
            </w:tcBorders>
          </w:tcPr>
          <w:p w14:paraId="61B0FBDC"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Trung bình</w:t>
            </w:r>
          </w:p>
        </w:tc>
        <w:tc>
          <w:tcPr>
            <w:tcW w:w="0" w:type="auto"/>
            <w:tcBorders>
              <w:top w:val="single" w:sz="1" w:space="0" w:color="000000"/>
              <w:bottom w:val="single" w:sz="1" w:space="0" w:color="000000"/>
            </w:tcBorders>
          </w:tcPr>
          <w:p w14:paraId="5DBB0601"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Thấp (GIL)</w:t>
            </w:r>
          </w:p>
        </w:tc>
      </w:tr>
      <w:tr w:rsidR="003A0285" w:rsidRPr="003A0285" w14:paraId="68F06A42"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04F61154"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Async</w:t>
            </w:r>
          </w:p>
        </w:tc>
        <w:tc>
          <w:tcPr>
            <w:tcW w:w="0" w:type="auto"/>
            <w:tcBorders>
              <w:top w:val="single" w:sz="1" w:space="0" w:color="000000"/>
              <w:bottom w:val="single" w:sz="1" w:space="0" w:color="000000"/>
              <w:right w:val="single" w:sz="1" w:space="0" w:color="000000"/>
            </w:tcBorders>
          </w:tcPr>
          <w:p w14:paraId="6F0385AD"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Promises/async</w:t>
            </w:r>
          </w:p>
        </w:tc>
        <w:tc>
          <w:tcPr>
            <w:tcW w:w="0" w:type="auto"/>
            <w:tcBorders>
              <w:top w:val="single" w:sz="1" w:space="0" w:color="000000"/>
              <w:bottom w:val="single" w:sz="1" w:space="0" w:color="000000"/>
              <w:right w:val="single" w:sz="1" w:space="0" w:color="000000"/>
            </w:tcBorders>
          </w:tcPr>
          <w:p w14:paraId="752C2698"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Như JS</w:t>
            </w:r>
          </w:p>
        </w:tc>
        <w:tc>
          <w:tcPr>
            <w:tcW w:w="0" w:type="auto"/>
            <w:tcBorders>
              <w:top w:val="single" w:sz="1" w:space="0" w:color="000000"/>
              <w:bottom w:val="single" w:sz="1" w:space="0" w:color="000000"/>
              <w:right w:val="single" w:sz="1" w:space="0" w:color="000000"/>
            </w:tcBorders>
          </w:tcPr>
          <w:p w14:paraId="39D192E0"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pthreads</w:t>
            </w:r>
          </w:p>
        </w:tc>
        <w:tc>
          <w:tcPr>
            <w:tcW w:w="0" w:type="auto"/>
            <w:tcBorders>
              <w:top w:val="single" w:sz="1" w:space="0" w:color="000000"/>
              <w:bottom w:val="single" w:sz="1" w:space="0" w:color="000000"/>
            </w:tcBorders>
          </w:tcPr>
          <w:p w14:paraId="37FC6661"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asyncio</w:t>
            </w:r>
          </w:p>
        </w:tc>
      </w:tr>
      <w:tr w:rsidR="003A0285" w:rsidRPr="003A0285" w14:paraId="36320525"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6A2949B4"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Ecosystem</w:t>
            </w:r>
          </w:p>
        </w:tc>
        <w:tc>
          <w:tcPr>
            <w:tcW w:w="0" w:type="auto"/>
            <w:tcBorders>
              <w:top w:val="single" w:sz="1" w:space="0" w:color="000000"/>
              <w:bottom w:val="single" w:sz="1" w:space="0" w:color="000000"/>
              <w:right w:val="single" w:sz="1" w:space="0" w:color="000000"/>
            </w:tcBorders>
          </w:tcPr>
          <w:p w14:paraId="4CFD7587"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Khổng lồ (npm, React)</w:t>
            </w:r>
          </w:p>
        </w:tc>
        <w:tc>
          <w:tcPr>
            <w:tcW w:w="0" w:type="auto"/>
            <w:tcBorders>
              <w:top w:val="single" w:sz="1" w:space="0" w:color="000000"/>
              <w:bottom w:val="single" w:sz="1" w:space="0" w:color="000000"/>
              <w:right w:val="single" w:sz="1" w:space="0" w:color="000000"/>
            </w:tcBorders>
          </w:tcPr>
          <w:p w14:paraId="32928E8A"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JS + types</w:t>
            </w:r>
          </w:p>
        </w:tc>
        <w:tc>
          <w:tcPr>
            <w:tcW w:w="0" w:type="auto"/>
            <w:tcBorders>
              <w:top w:val="single" w:sz="1" w:space="0" w:color="000000"/>
              <w:bottom w:val="single" w:sz="1" w:space="0" w:color="000000"/>
              <w:right w:val="single" w:sz="1" w:space="0" w:color="000000"/>
            </w:tcBorders>
          </w:tcPr>
          <w:p w14:paraId="3B731D73"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Lớn (WordPress)</w:t>
            </w:r>
          </w:p>
        </w:tc>
        <w:tc>
          <w:tcPr>
            <w:tcW w:w="0" w:type="auto"/>
            <w:tcBorders>
              <w:top w:val="single" w:sz="1" w:space="0" w:color="000000"/>
              <w:bottom w:val="single" w:sz="1" w:space="0" w:color="000000"/>
            </w:tcBorders>
          </w:tcPr>
          <w:p w14:paraId="4A3D8C09"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Mạnh data (Django)</w:t>
            </w:r>
          </w:p>
        </w:tc>
      </w:tr>
      <w:tr w:rsidR="003A0285" w:rsidRPr="003A0285" w14:paraId="5AC16D70"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37FC280B"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Learning Curve</w:t>
            </w:r>
          </w:p>
        </w:tc>
        <w:tc>
          <w:tcPr>
            <w:tcW w:w="0" w:type="auto"/>
            <w:tcBorders>
              <w:top w:val="single" w:sz="1" w:space="0" w:color="000000"/>
              <w:bottom w:val="single" w:sz="1" w:space="0" w:color="000000"/>
              <w:right w:val="single" w:sz="1" w:space="0" w:color="000000"/>
            </w:tcBorders>
          </w:tcPr>
          <w:p w14:paraId="5F991266"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Dễ nhưng tricky</w:t>
            </w:r>
          </w:p>
        </w:tc>
        <w:tc>
          <w:tcPr>
            <w:tcW w:w="0" w:type="auto"/>
            <w:tcBorders>
              <w:top w:val="single" w:sz="1" w:space="0" w:color="000000"/>
              <w:bottom w:val="single" w:sz="1" w:space="0" w:color="000000"/>
              <w:right w:val="single" w:sz="1" w:space="0" w:color="000000"/>
            </w:tcBorders>
          </w:tcPr>
          <w:p w14:paraId="0E63BC2F"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Trung bình</w:t>
            </w:r>
          </w:p>
        </w:tc>
        <w:tc>
          <w:tcPr>
            <w:tcW w:w="0" w:type="auto"/>
            <w:tcBorders>
              <w:top w:val="single" w:sz="1" w:space="0" w:color="000000"/>
              <w:bottom w:val="single" w:sz="1" w:space="0" w:color="000000"/>
              <w:right w:val="single" w:sz="1" w:space="0" w:color="000000"/>
            </w:tcBorders>
          </w:tcPr>
          <w:p w14:paraId="2337047C"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Rất dễ</w:t>
            </w:r>
          </w:p>
        </w:tc>
        <w:tc>
          <w:tcPr>
            <w:tcW w:w="0" w:type="auto"/>
            <w:tcBorders>
              <w:top w:val="single" w:sz="1" w:space="0" w:color="000000"/>
              <w:bottom w:val="single" w:sz="1" w:space="0" w:color="000000"/>
            </w:tcBorders>
          </w:tcPr>
          <w:p w14:paraId="10B3BF60"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Dễ nhất</w:t>
            </w:r>
          </w:p>
        </w:tc>
      </w:tr>
      <w:tr w:rsidR="003A0285" w:rsidRPr="003A0285" w14:paraId="0D2FA97B" w14:textId="77777777" w:rsidTr="003A0285">
        <w:trPr>
          <w:cantSplit/>
          <w:tblCellSpacing w:w="0" w:type="dxa"/>
        </w:trPr>
        <w:tc>
          <w:tcPr>
            <w:tcW w:w="0" w:type="auto"/>
            <w:tcBorders>
              <w:top w:val="single" w:sz="1" w:space="0" w:color="000000"/>
              <w:bottom w:val="single" w:sz="1" w:space="0" w:color="000000"/>
              <w:right w:val="single" w:sz="1" w:space="0" w:color="000000"/>
            </w:tcBorders>
          </w:tcPr>
          <w:p w14:paraId="499037EE"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Use Cases</w:t>
            </w:r>
          </w:p>
        </w:tc>
        <w:tc>
          <w:tcPr>
            <w:tcW w:w="0" w:type="auto"/>
            <w:tcBorders>
              <w:top w:val="single" w:sz="1" w:space="0" w:color="000000"/>
              <w:bottom w:val="single" w:sz="1" w:space="0" w:color="000000"/>
              <w:right w:val="single" w:sz="1" w:space="0" w:color="000000"/>
            </w:tcBorders>
          </w:tcPr>
          <w:p w14:paraId="3CBE81EC"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Full-stack/real-time</w:t>
            </w:r>
          </w:p>
        </w:tc>
        <w:tc>
          <w:tcPr>
            <w:tcW w:w="0" w:type="auto"/>
            <w:tcBorders>
              <w:top w:val="single" w:sz="1" w:space="0" w:color="000000"/>
              <w:bottom w:val="single" w:sz="1" w:space="0" w:color="000000"/>
              <w:right w:val="single" w:sz="1" w:space="0" w:color="000000"/>
            </w:tcBorders>
          </w:tcPr>
          <w:p w14:paraId="738B1A1E"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Large apps</w:t>
            </w:r>
          </w:p>
        </w:tc>
        <w:tc>
          <w:tcPr>
            <w:tcW w:w="0" w:type="auto"/>
            <w:tcBorders>
              <w:top w:val="single" w:sz="1" w:space="0" w:color="000000"/>
              <w:bottom w:val="single" w:sz="1" w:space="0" w:color="000000"/>
              <w:right w:val="single" w:sz="1" w:space="0" w:color="000000"/>
            </w:tcBorders>
          </w:tcPr>
          <w:p w14:paraId="3A75D381"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CMS/eCommerce</w:t>
            </w:r>
          </w:p>
        </w:tc>
        <w:tc>
          <w:tcPr>
            <w:tcW w:w="0" w:type="auto"/>
            <w:tcBorders>
              <w:top w:val="single" w:sz="1" w:space="0" w:color="000000"/>
              <w:bottom w:val="single" w:sz="1" w:space="0" w:color="000000"/>
            </w:tcBorders>
          </w:tcPr>
          <w:p w14:paraId="553FD733" w14:textId="77777777" w:rsidR="003A0285" w:rsidRPr="003A0285" w:rsidRDefault="003A0285" w:rsidP="003A0285">
            <w:pPr>
              <w:rPr>
                <w:rFonts w:ascii="Times New Roman" w:hAnsi="Times New Roman" w:cs="Times New Roman"/>
                <w:sz w:val="22"/>
                <w:szCs w:val="22"/>
              </w:rPr>
            </w:pPr>
            <w:r w:rsidRPr="003A0285">
              <w:rPr>
                <w:rFonts w:ascii="Times New Roman" w:eastAsia="inter" w:hAnsi="Times New Roman" w:cs="Times New Roman"/>
                <w:color w:val="000000"/>
                <w:sz w:val="22"/>
                <w:szCs w:val="22"/>
              </w:rPr>
              <w:t>API/data web</w:t>
            </w:r>
          </w:p>
        </w:tc>
      </w:tr>
    </w:tbl>
    <w:p w14:paraId="3C148911" w14:textId="77777777" w:rsidR="00A67895" w:rsidRPr="001475FF" w:rsidRDefault="00A67895" w:rsidP="00A67895"/>
    <w:p w14:paraId="7ADB2EFC" w14:textId="77777777" w:rsidR="00A67895" w:rsidRDefault="00A67895" w:rsidP="00A67895">
      <w:pPr>
        <w:spacing w:after="210"/>
        <w:rPr>
          <w:rFonts w:eastAsia="inter"/>
          <w:color w:val="000000"/>
        </w:rPr>
      </w:pPr>
      <w:r w:rsidRPr="001475FF">
        <w:rPr>
          <w:rFonts w:eastAsia="inter"/>
          <w:color w:val="000000"/>
        </w:rPr>
        <w:t>Phân tích sâu hơn: TypeScript khắc phục nhược điểm dynamic của JS bằng type checking compile-time, lý tưởng cho dự án lớn như VS Code hay Next.js nhưng thêm bước transpiler phức tạp. PHP vượt trội prototype backend đơn giản cho CMS như WordPress chiếm 40% web, nhưng kém async real-time và bảo mật lịch sử so với Node.js full-stack. Python dễ đọc nhất cho data-driven web qua FastAPI/Django, song GIL hạn chế concurrency và chậm hơn JS trên client. Ruby on Rails mang "magic" convention-over-configuration cho MVP startup nhanh như Airbnb ban đầu, nhưng hiệu suất thấp hơn Node cho real-time như Discord. Go chinh phục microservices high-load với goroutines native concurrency như Uber API, dù thiếu ecosystem client-side phong phú. Rust an toàn tuyệt đối và hiệu suất đỉnh cao qua WASM browser hay Actix server, nhưng learning curve dốc với borrow checker khiến ít phổ biến hơn JS dễ tiếp cận.</w:t>
      </w:r>
    </w:p>
    <w:p w14:paraId="3E363C4D" w14:textId="0A90B537" w:rsidR="00B32A04" w:rsidRDefault="00B32A04" w:rsidP="00B32A04">
      <w:pPr>
        <w:pStyle w:val="Captions"/>
      </w:pPr>
      <w:r>
        <w:fldChar w:fldCharType="begin"/>
      </w:r>
      <w:r>
        <w:instrText xml:space="preserve"> INCLUDEPICTURE "https://techvccloud.mediacdn.vn/280518386289090560/2022/10/24/unnamed-16665806991901675730385.jpg" \* MERGEFORMATINET </w:instrText>
      </w:r>
      <w:r>
        <w:fldChar w:fldCharType="separate"/>
      </w:r>
      <w:r>
        <w:rPr>
          <w:noProof/>
        </w:rPr>
        <w:drawing>
          <wp:inline distT="0" distB="0" distL="0" distR="0" wp14:anchorId="4D8AAE63" wp14:editId="5DD1B39C">
            <wp:extent cx="4529796" cy="2543243"/>
            <wp:effectExtent l="0" t="0" r="4445" b="0"/>
            <wp:docPr id="382662582" name="Picture 43" descr="JavaScript là gì? Kiến thức cơ bản về ngôn ngữ lập trình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là gì? Kiến thức cơ bản về ngôn ngữ lập trình 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1727" cy="2589243"/>
                    </a:xfrm>
                    <a:prstGeom prst="rect">
                      <a:avLst/>
                    </a:prstGeom>
                    <a:noFill/>
                    <a:ln>
                      <a:noFill/>
                    </a:ln>
                  </pic:spPr>
                </pic:pic>
              </a:graphicData>
            </a:graphic>
          </wp:inline>
        </w:drawing>
      </w:r>
      <w:r>
        <w:fldChar w:fldCharType="end"/>
      </w:r>
    </w:p>
    <w:p w14:paraId="3A65BCAD" w14:textId="7A92DAC7" w:rsidR="00B32A04" w:rsidRPr="00B32A04" w:rsidRDefault="00B32A04" w:rsidP="00B32A04">
      <w:pPr>
        <w:pStyle w:val="Captions"/>
        <w:rPr>
          <w:sz w:val="24"/>
          <w:szCs w:val="24"/>
        </w:rPr>
      </w:pPr>
      <w:r>
        <w:t>Hình 1-</w:t>
      </w:r>
      <w:r w:rsidR="00D17336">
        <w:t>2</w:t>
      </w:r>
      <w:r>
        <w:t xml:space="preserve"> sự đa năng của JavaScript</w:t>
      </w:r>
    </w:p>
    <w:p w14:paraId="4D78A454" w14:textId="5BAFCB76" w:rsidR="00D553EE" w:rsidRDefault="00A67895" w:rsidP="00D553EE">
      <w:pPr>
        <w:spacing w:after="210"/>
        <w:rPr>
          <w:rFonts w:eastAsia="inter"/>
          <w:color w:val="000000"/>
        </w:rPr>
      </w:pPr>
      <w:r w:rsidRPr="001475FF">
        <w:rPr>
          <w:rFonts w:eastAsia="inter"/>
          <w:color w:val="000000"/>
        </w:rPr>
        <w:lastRenderedPageBreak/>
        <w:t>JavaScript tiếp tục dẫn đầu nhờ sự cân bằng hoàn hảo giữa tính đa năng, hệ sinh thái khổng lồ và khả năng tiến hóa liên tục, phù hợp từ lập trình viên mới đến chuyên gia trong kỷ nguyên web 3.0, PWA và AI browser-native.</w:t>
      </w:r>
    </w:p>
    <w:p w14:paraId="0037C953" w14:textId="77777777" w:rsidR="00864DC1" w:rsidRPr="005326B0" w:rsidRDefault="00864DC1" w:rsidP="00D553EE">
      <w:pPr>
        <w:spacing w:after="210"/>
        <w:rPr>
          <w:rFonts w:eastAsia="inter"/>
          <w:color w:val="000000"/>
        </w:rPr>
      </w:pPr>
    </w:p>
    <w:p w14:paraId="6B18D252" w14:textId="7A3072F0" w:rsidR="00DD0A51" w:rsidRDefault="000F7FC9" w:rsidP="00B91A6A">
      <w:pPr>
        <w:pStyle w:val="Heading2"/>
      </w:pPr>
      <w:r w:rsidRPr="00895464">
        <w:t>Next.js &amp; React</w:t>
      </w:r>
    </w:p>
    <w:p w14:paraId="6C855E00" w14:textId="53741B56" w:rsidR="00895464" w:rsidRDefault="00895464" w:rsidP="00895464">
      <w:pPr>
        <w:ind w:firstLine="567"/>
      </w:pPr>
      <w:r w:rsidRPr="00197550">
        <w:t xml:space="preserve">Trong kỷ nguyên phát triển web hiện đại, tầng giao diện (Frontend) không chỉ là lớp hiển thị thông tin mà đã trở thành một hệ thống phức hợp đảm nhận vai trò xử lý tương tác, tối ưu trải nghiệm sử dụng (UX) và bảo đảm hiệu năng tải trang. Dựa trên các yêu cầu cao về SEO, tốc độ phản hồi và khả năng bảo trì của một đồ án quy mô lớn, báo cáo này trình bày quá trình lựa chọn và phân tích ba công nghệ chủ đạo: </w:t>
      </w:r>
      <w:r w:rsidRPr="00197550">
        <w:rPr>
          <w:b/>
          <w:bCs/>
        </w:rPr>
        <w:t>Next.js/React</w:t>
      </w:r>
      <w:r w:rsidRPr="00197550">
        <w:t xml:space="preserve">, </w:t>
      </w:r>
      <w:r w:rsidRPr="00197550">
        <w:rPr>
          <w:b/>
          <w:bCs/>
        </w:rPr>
        <w:t>TypeScript</w:t>
      </w:r>
      <w:r>
        <w:t xml:space="preserve"> </w:t>
      </w:r>
      <w:r w:rsidRPr="00197550">
        <w:t xml:space="preserve">và </w:t>
      </w:r>
      <w:r w:rsidRPr="00197550">
        <w:rPr>
          <w:b/>
          <w:bCs/>
        </w:rPr>
        <w:t>Tailwind CSS</w:t>
      </w:r>
      <w:r>
        <w:t>.</w:t>
      </w:r>
    </w:p>
    <w:p w14:paraId="209AC138" w14:textId="77777777" w:rsidR="001648A7" w:rsidRDefault="001648A7" w:rsidP="00895464">
      <w:pPr>
        <w:ind w:firstLine="567"/>
      </w:pPr>
    </w:p>
    <w:p w14:paraId="3550EC53" w14:textId="2D75C708" w:rsidR="001648A7" w:rsidRDefault="001648A7" w:rsidP="001648A7">
      <w:pPr>
        <w:pStyle w:val="Heading3"/>
        <w:spacing w:line="312" w:lineRule="auto"/>
        <w:ind w:left="0" w:firstLine="567"/>
        <w:jc w:val="both"/>
      </w:pPr>
      <w:r w:rsidRPr="00895464">
        <w:t>React</w:t>
      </w:r>
      <w:r>
        <w:t xml:space="preserve"> ( thư viện của JavaScript )</w:t>
      </w:r>
    </w:p>
    <w:p w14:paraId="4E623D04" w14:textId="77777777" w:rsidR="00C329C4" w:rsidRPr="00413199" w:rsidRDefault="00C329C4" w:rsidP="00C329C4">
      <w:pPr>
        <w:spacing w:after="210"/>
      </w:pPr>
      <w:r w:rsidRPr="00413199">
        <w:rPr>
          <w:rFonts w:eastAsia="inter"/>
          <w:color w:val="000000"/>
        </w:rPr>
        <w:t>React là thư viện JavaScript mã nguồn mở do Facebook phát triển từ năm 2013, chuyên xây dựng giao diện người dùng động cho ứng dụng web, đặc biệt là single-page applications (SPA) với hiệu suất cao nhờ cơ chế Virtual DOM. Thư viện này tập trung chủ yếu vào lớp view layer, không phải framework toàn diện, nên lập trình viên có thể linh hoạt kết hợp với các công cụ khác như Redux cho quản lý state hay React Router cho định tuyến.</w:t>
      </w:r>
    </w:p>
    <w:p w14:paraId="29CB8E82" w14:textId="77777777" w:rsidR="00C329C4" w:rsidRPr="00413199" w:rsidRDefault="00C329C4" w:rsidP="00A06031">
      <w:pPr>
        <w:pStyle w:val="Heading4"/>
      </w:pPr>
      <w:bookmarkStart w:id="18" w:name="thành_phần_cốt_lõi"/>
      <w:r w:rsidRPr="00413199">
        <w:t>Thành phần cốt lõi</w:t>
      </w:r>
      <w:bookmarkEnd w:id="18"/>
    </w:p>
    <w:p w14:paraId="0126D2B8" w14:textId="77777777" w:rsidR="00C329C4" w:rsidRPr="00413199" w:rsidRDefault="00C329C4" w:rsidP="00C329C4">
      <w:pPr>
        <w:spacing w:after="210"/>
      </w:pPr>
      <w:r w:rsidRPr="00413199">
        <w:rPr>
          <w:rFonts w:eastAsia="inter"/>
          <w:color w:val="000000"/>
        </w:rPr>
        <w:t>JSX cho phép viết cấu trúc giống HTML ngay trong code JavaScript, giúp mô tả UI trực quan và dễ bảo trì hơn. Virtual DOM hoạt động như bản sao nhẹ của DOM thật: React so sánh sự khác biệt giữa các phiên bản (diffing algorithm) trước khi cập nhật thực tế, giảm thiểu thao tác DOM tốn kém và tăng tốc render đáng kể. Props truyền dữ liệu một chiều từ component cha sang con, trong khi state quản lý dữ liệu nội bộ có thể thay đổi theo thời gian thực.</w:t>
      </w:r>
    </w:p>
    <w:p w14:paraId="496E86E1" w14:textId="77777777" w:rsidR="00C329C4" w:rsidRPr="00413199" w:rsidRDefault="00C329C4" w:rsidP="00A06031">
      <w:pPr>
        <w:pStyle w:val="Heading4"/>
      </w:pPr>
      <w:bookmarkStart w:id="19" w:name="hooks_và_functional_components"/>
      <w:r w:rsidRPr="00413199">
        <w:t>Hooks và Functional Components</w:t>
      </w:r>
      <w:bookmarkEnd w:id="19"/>
    </w:p>
    <w:p w14:paraId="30393BC2" w14:textId="77777777" w:rsidR="00C329C4" w:rsidRPr="00413199" w:rsidRDefault="00C329C4" w:rsidP="00C329C4">
      <w:pPr>
        <w:spacing w:after="210"/>
      </w:pPr>
      <w:r w:rsidRPr="00413199">
        <w:rPr>
          <w:rFonts w:eastAsia="inter"/>
          <w:color w:val="000000"/>
        </w:rPr>
        <w:t>Từ phiên bản 16.8, Hooks thay thế hoàn toàn lifecycle methods của class components, với useState để tạo state đơn giản (ví dụ: const [count, setCount] = useState(0);), useEffect xử lý side effects như gọi API hoặc subscription. Các hooks nâng cao bao gồm useContext cho state toàn cục, useReducer cho logic phức tạp tương tự Redux, và useRef để truy cập trực tiếp DOM elements. Functional components giờ là tiêu chuẩn, ngắn gọn và dễ test hơn class components truyền thống.</w:t>
      </w:r>
    </w:p>
    <w:p w14:paraId="1EB65480" w14:textId="77777777" w:rsidR="00C329C4" w:rsidRPr="00413199" w:rsidRDefault="00C329C4" w:rsidP="00A06031">
      <w:pPr>
        <w:pStyle w:val="Heading4"/>
      </w:pPr>
      <w:bookmarkStart w:id="20" w:name="kiến_trúc_component_và_fiber"/>
      <w:r w:rsidRPr="00413199">
        <w:t>Kiến trúc Component và Fiber</w:t>
      </w:r>
      <w:bookmarkEnd w:id="20"/>
    </w:p>
    <w:p w14:paraId="53D46FDE" w14:textId="77777777" w:rsidR="00C329C4" w:rsidRPr="00413199" w:rsidRDefault="00C329C4" w:rsidP="00C329C4">
      <w:pPr>
        <w:spacing w:after="210"/>
      </w:pPr>
      <w:r w:rsidRPr="00413199">
        <w:rPr>
          <w:rFonts w:eastAsia="inter"/>
          <w:color w:val="000000"/>
        </w:rPr>
        <w:t>Ứng dụng React xây dựng theo mô hình cây component phân cấp, mỗi component độc lập nhận props và quản lý state riêng. Fiber reconciler (từ v16) là engine render mới, sử dụng cấu trúc linked-list để hỗ trợ render không đồng bộ, ưu tiên tasks và tạm dừng khi cần (như user interactions). Quy trình chia hai giai đoạn: Reconciliation (xây dựng work-in-progress tree và diff Virtual DOM) rồi Commit (áp dụng thay đổi lên DOM thật).</w:t>
      </w:r>
    </w:p>
    <w:p w14:paraId="17D4686D" w14:textId="77777777" w:rsidR="00C329C4" w:rsidRPr="00413199" w:rsidRDefault="00C329C4" w:rsidP="00C329C4">
      <w:pPr>
        <w:spacing w:before="315" w:after="105"/>
        <w:ind w:left="-30"/>
      </w:pPr>
      <w:bookmarkStart w:id="21" w:name="hệ_sinh_thái_và_best_practices"/>
      <w:r w:rsidRPr="00413199">
        <w:rPr>
          <w:rFonts w:eastAsia="inter"/>
          <w:b/>
          <w:color w:val="000000"/>
        </w:rPr>
        <w:t>Hệ sinh thái và Best Practices</w:t>
      </w:r>
      <w:bookmarkEnd w:id="21"/>
    </w:p>
    <w:p w14:paraId="4B992D0E" w14:textId="3B89119A" w:rsidR="00C329C4" w:rsidRPr="00C329C4" w:rsidRDefault="00C329C4" w:rsidP="00C329C4">
      <w:pPr>
        <w:spacing w:after="210"/>
      </w:pPr>
      <w:r w:rsidRPr="00413199">
        <w:rPr>
          <w:rFonts w:eastAsia="inter"/>
          <w:color w:val="000000"/>
        </w:rPr>
        <w:t xml:space="preserve">React có hệ sinh thái phong phú với thư viện như Material-UI/Ant Design cho UI kits, React Query/TanStack Query cho data fetching, Next.js cho server-side rendering. Cấu trúc thư mục khuyến nghị: nhóm theo feature (src/features/User/components/), tách smart </w:t>
      </w:r>
      <w:r w:rsidRPr="00413199">
        <w:rPr>
          <w:rFonts w:eastAsia="inter"/>
          <w:color w:val="000000"/>
        </w:rPr>
        <w:lastRenderedPageBreak/>
        <w:t>components (logic-heavy) và presentational (UI-only). Ưu điểm lớn là tái sử dụng cao và scale tốt cho app lớn như Facebook hay Netflix, dù nhược điểm là cần học thêm ecosystem để hoàn thiện dự án.</w:t>
      </w:r>
    </w:p>
    <w:p w14:paraId="39EC4AD7" w14:textId="77777777" w:rsidR="00EC114E" w:rsidRPr="000A026D" w:rsidRDefault="00EC114E" w:rsidP="00EC114E">
      <w:pPr>
        <w:ind w:firstLine="567"/>
      </w:pPr>
    </w:p>
    <w:p w14:paraId="38FFFE83" w14:textId="77777777" w:rsidR="00EC114E" w:rsidRDefault="00EC114E" w:rsidP="00EC114E">
      <w:pPr>
        <w:ind w:firstLine="567"/>
      </w:pPr>
      <w:r w:rsidRPr="000A026D">
        <w:t>Với React, giao diện được chia nhỏ thành các component tái sử dụng, dễ quản lý trạng thái, kết hợp tốt với thư viện quản lý state (như Zustand, Redux, React Query) để xử lý giỏ hàng, bộ lọc sản phẩm, realtime cập nhật kho, v.v. React cũng hỗ trợ mạnh cho việc xây dựng UI tương tác cao như xem trước sản phẩm, thay đổi biến thể (màu, size) tức thì và hiển thị kết quả thử đồ ảo dạng hình ảnh trả về từ API AI.</w:t>
      </w:r>
    </w:p>
    <w:p w14:paraId="348EF360" w14:textId="77777777" w:rsidR="00317BC5" w:rsidRDefault="00317BC5" w:rsidP="00EC114E">
      <w:pPr>
        <w:ind w:firstLine="567"/>
      </w:pPr>
    </w:p>
    <w:p w14:paraId="705C2635" w14:textId="1BD34B2C" w:rsidR="00317BC5" w:rsidRDefault="00317BC5" w:rsidP="0080410C">
      <w:pPr>
        <w:ind w:firstLine="567"/>
      </w:pPr>
      <w:r w:rsidRPr="00166EB7">
        <w:t>React là thư viện JavaScript chuyên để xây dựng giao diện người dùng dạng component, tập trung vào việc quản lý trạng thái và cập nhật UI hiệu quả thông qua Virtual DOM. Khi kết hợp, React chịu trách nhiệm phần giao diện và logic tương tác phía client, còn Next.js bổ sung hạ tầng kiến trúc, routing, render phía server và tối ưu hiệu năng, SEO cho toàn ứng dụng.</w:t>
      </w:r>
    </w:p>
    <w:p w14:paraId="1A005971" w14:textId="77777777" w:rsidR="001E6735" w:rsidRDefault="001E6735" w:rsidP="00EC114E">
      <w:pPr>
        <w:ind w:firstLine="567"/>
      </w:pPr>
    </w:p>
    <w:p w14:paraId="063B1278" w14:textId="1A7408D6" w:rsidR="00EC114E" w:rsidRPr="00FA7260" w:rsidRDefault="00EC114E" w:rsidP="00A06031">
      <w:pPr>
        <w:pStyle w:val="Heading4"/>
      </w:pPr>
      <w:r w:rsidRPr="007C0013">
        <w:t>Cơ chế Virtual DOM và Hiệu năng (Virtual DOM Reconciliation)</w:t>
      </w:r>
    </w:p>
    <w:p w14:paraId="23403BEB" w14:textId="77777777" w:rsidR="00EC114E" w:rsidRPr="00072F4E" w:rsidRDefault="00EC114E" w:rsidP="00EC114E">
      <w:pPr>
        <w:ind w:firstLine="720"/>
      </w:pPr>
      <w:r w:rsidRPr="00072F4E">
        <w:t>Một trong những ưu điểm kỹ thuật quan trọng nhất khiến React (và các framework dựa trên React như Next.js) được lựa chọn cho dự án là cơ chế Virtual DOM. Trong mô hình web truyền thống, mỗi lần giao diện cần thay đổi, trình duyệt phải thao tác trực tiếp với DOM thật (Real DOM). Các thao tác này rất tốn tài nguyên vì mỗi lần cập nhật có thể kéo theo quá trình tính toán lại bố cục (reflow) và vẽ lại màn hình (repaint), từ đó làm giảm tốc độ khung hình (FPS) và khiến trải nghiệm người dùng trở nên giật, lag khi số lượng phần tử trên trang nhiều và tương tác dày đặc.</w:t>
      </w:r>
    </w:p>
    <w:p w14:paraId="7247744B" w14:textId="77777777" w:rsidR="00EC114E" w:rsidRPr="00072F4E" w:rsidRDefault="00EC114E" w:rsidP="00EC114E"/>
    <w:p w14:paraId="3A455DDA" w14:textId="77777777" w:rsidR="00EC114E" w:rsidRPr="00072F4E" w:rsidRDefault="00EC114E" w:rsidP="00EC114E">
      <w:pPr>
        <w:ind w:firstLine="720"/>
      </w:pPr>
      <w:r w:rsidRPr="00072F4E">
        <w:t>React tiếp cận vấn đề theo hướng khác: thay vì chạm trực tiếp vào DOM thật mỗi lần có thay đổi, React giữ một bản mô phỏng nhẹ của DOM trong bộ nhớ, gọi là Virtual DOM. Khi trạng thái ứng dụng thay đổi (ví dụ: người dùng thêm sản phẩm vào giỏ, lọc sản phẩm, thay đổi biến thể màu/size), React sẽ xây dựng một cây Virtual DOM mới phản ánh giao diện “mong muốn” sau khi thay đổi. Tiếp theo, React sử dụng một thuật toán so sánh (diffing algorithm) với độ phức tạp xấp xỉ O(n) để đối chiếu cây Virtual DOM mới với cây Virtual DOM cũ, qua đó xác định chính xác những phần tử nào trên giao diện thực sự cần cập nhật.</w:t>
      </w:r>
    </w:p>
    <w:p w14:paraId="122E50BC" w14:textId="77777777" w:rsidR="00EC114E" w:rsidRPr="00072F4E" w:rsidRDefault="00EC114E" w:rsidP="00EC114E"/>
    <w:p w14:paraId="15DBFC4A" w14:textId="77777777" w:rsidR="00EC114E" w:rsidRPr="00072F4E" w:rsidRDefault="00EC114E" w:rsidP="00EC114E">
      <w:pPr>
        <w:ind w:firstLine="720"/>
      </w:pPr>
      <w:r w:rsidRPr="00072F4E">
        <w:t>Dựa trên kết quả so sánh này, React tiến hành giai đoạn Reconciliation: chỉ những nút DOM thật tương ứng với phần khác biệt mới được cập nhật, và các thao tác cập nhật cũng được gom lại theo lô (batch update) thay vì thực hiện lẻ tẻ. Cách làm này giúp giảm số lần truy cập DOM thật, hạn chế tối đa việc reflow/repaint không cần thiết, từ đó cải thiện rõ rệt hiệu năng hiển thị và giữ được FPS ổn định ngay cả khi giao diện liên tục thay đổi.</w:t>
      </w:r>
    </w:p>
    <w:p w14:paraId="336A5B01" w14:textId="77777777" w:rsidR="00EC114E" w:rsidRPr="00072F4E" w:rsidRDefault="00EC114E" w:rsidP="00EC114E"/>
    <w:p w14:paraId="12321114" w14:textId="77777777" w:rsidR="00EC114E" w:rsidRDefault="00EC114E" w:rsidP="00EC114E">
      <w:pPr>
        <w:ind w:firstLine="360"/>
      </w:pPr>
      <w:r w:rsidRPr="00072F4E">
        <w:t xml:space="preserve">Đối với một hệ thống thương mại điện tử tích hợp thử đồ ảo, cơ chế Virtual DOM trở nên đặc biệt hữu ích. Các trang như trang danh sách sản phẩm có bộ lọc động, trang chi tiết sản phẩm có nhiều biến thể, giỏ hàng cập nhật theo thời gian thực, hoặc khu vực hiển thị kết quả thử đồ ảo (khi người dùng đổi sản phẩm, đổi ảnh cơ thể) đều có tần suất cập nhật giao diện cao. Nhờ Virtual DOM và Reconciliation, hệ thống có thể xử lý các thay đổi </w:t>
      </w:r>
      <w:r w:rsidRPr="00072F4E">
        <w:lastRenderedPageBreak/>
        <w:t>trạng thái dồn dập mà vẫn duy trì cảm giác mượt mà, không giật lag, nâng cao trải nghiệm người dùng trong bối cảnh tương tác liên tục với dữ liệu và hình ảnh.</w:t>
      </w:r>
    </w:p>
    <w:p w14:paraId="0A3BA51C" w14:textId="77777777" w:rsidR="00563523" w:rsidRDefault="00563523" w:rsidP="00563523"/>
    <w:p w14:paraId="350837F8" w14:textId="2CF33B6E" w:rsidR="00EC114E" w:rsidRPr="00563523" w:rsidRDefault="00EC114E" w:rsidP="00B41238">
      <w:pPr>
        <w:pStyle w:val="Heading5"/>
      </w:pPr>
      <w:r w:rsidRPr="0042698C">
        <w:t>Ví dụ về Virtual DOM</w:t>
      </w:r>
    </w:p>
    <w:p w14:paraId="1757FCB0" w14:textId="77777777" w:rsidR="00EC114E" w:rsidRDefault="00EC114E" w:rsidP="00EC114E">
      <w:pPr>
        <w:ind w:firstLine="360"/>
      </w:pPr>
    </w:p>
    <w:p w14:paraId="2585AC61" w14:textId="77777777" w:rsidR="00EC114E" w:rsidRPr="00072F4E" w:rsidRDefault="00EC114E" w:rsidP="00EC114E">
      <w:pPr>
        <w:ind w:firstLine="360"/>
      </w:pPr>
      <w:r>
        <w:fldChar w:fldCharType="begin"/>
      </w:r>
      <w:r>
        <w:instrText xml:space="preserve"> INCLUDEPICTURE "https://images.viblo.asia/full/f49b9f76-a561-4f85-bddb-86ef3b8af42f.png" \* MERGEFORMATINET </w:instrText>
      </w:r>
      <w:r>
        <w:fldChar w:fldCharType="separate"/>
      </w:r>
      <w:r>
        <w:rPr>
          <w:noProof/>
        </w:rPr>
        <w:drawing>
          <wp:inline distT="0" distB="0" distL="0" distR="0" wp14:anchorId="36ADA941" wp14:editId="47436539">
            <wp:extent cx="5580093" cy="3298874"/>
            <wp:effectExtent l="0" t="0" r="0" b="3175"/>
            <wp:docPr id="746540576"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0576" name="Picture 34" descr="A diagram of a dia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4802" cy="3319394"/>
                    </a:xfrm>
                    <a:prstGeom prst="rect">
                      <a:avLst/>
                    </a:prstGeom>
                    <a:noFill/>
                    <a:ln>
                      <a:noFill/>
                    </a:ln>
                  </pic:spPr>
                </pic:pic>
              </a:graphicData>
            </a:graphic>
          </wp:inline>
        </w:drawing>
      </w:r>
      <w:r>
        <w:fldChar w:fldCharType="end"/>
      </w:r>
    </w:p>
    <w:p w14:paraId="1432C0CF" w14:textId="77777777" w:rsidR="00EC114E" w:rsidRPr="000B00AF" w:rsidRDefault="00EC114E" w:rsidP="00EC114E">
      <w:pPr>
        <w:pStyle w:val="Captions"/>
      </w:pPr>
      <w:r w:rsidRPr="000B00AF">
        <w:t xml:space="preserve">Hình </w:t>
      </w:r>
      <w:r w:rsidRPr="000B00AF">
        <w:fldChar w:fldCharType="begin"/>
      </w:r>
      <w:r w:rsidRPr="000B00AF">
        <w:instrText xml:space="preserve"> STYLEREF 1 \s </w:instrText>
      </w:r>
      <w:r w:rsidRPr="000B00AF">
        <w:fldChar w:fldCharType="separate"/>
      </w:r>
      <w:r w:rsidRPr="000B00AF">
        <w:t>1</w:t>
      </w:r>
      <w:r w:rsidRPr="000B00AF">
        <w:fldChar w:fldCharType="end"/>
      </w:r>
      <w:r w:rsidRPr="000B00AF">
        <w:t>-2 Hình ảnh về Virtual DOM</w:t>
      </w:r>
    </w:p>
    <w:p w14:paraId="7A1B882F" w14:textId="77777777" w:rsidR="00EC114E" w:rsidRDefault="00EC114E" w:rsidP="00EC114E"/>
    <w:p w14:paraId="0D445BC1" w14:textId="77777777" w:rsidR="00EC114E" w:rsidRPr="00804687" w:rsidRDefault="00EC114E" w:rsidP="00EC114E">
      <w:r w:rsidRPr="00804687">
        <w:t>Như bạn thấy ở từng phần:</w:t>
      </w:r>
    </w:p>
    <w:p w14:paraId="1280A527" w14:textId="77777777" w:rsidR="00EC114E" w:rsidRPr="00804687" w:rsidRDefault="00EC114E" w:rsidP="007A1D2F">
      <w:pPr>
        <w:pStyle w:val="ListParagraph"/>
        <w:numPr>
          <w:ilvl w:val="0"/>
          <w:numId w:val="17"/>
        </w:numPr>
      </w:pPr>
      <w:r w:rsidRPr="00804687">
        <w:t>The App: là thứ mà chúng ta sẽ nhìn thấy ở trên trình duyệt WEB.</w:t>
      </w:r>
    </w:p>
    <w:p w14:paraId="6C4C78D2" w14:textId="77777777" w:rsidR="00EC114E" w:rsidRPr="00804687" w:rsidRDefault="00EC114E" w:rsidP="007A1D2F">
      <w:pPr>
        <w:pStyle w:val="ListParagraph"/>
        <w:numPr>
          <w:ilvl w:val="0"/>
          <w:numId w:val="17"/>
        </w:numPr>
      </w:pPr>
      <w:r w:rsidRPr="00804687">
        <w:t>Real DOM: là phần DOM thật mà chúng ta có thể nhìn thấy bằng cách inpect trong dev tool trên trình duyệt hoặc view-source của trang web.</w:t>
      </w:r>
    </w:p>
    <w:p w14:paraId="4CC3FE35" w14:textId="77777777" w:rsidR="00EC114E" w:rsidRPr="00804687" w:rsidRDefault="00EC114E" w:rsidP="007A1D2F">
      <w:pPr>
        <w:pStyle w:val="ListParagraph"/>
        <w:numPr>
          <w:ilvl w:val="0"/>
          <w:numId w:val="17"/>
        </w:numPr>
      </w:pPr>
      <w:r w:rsidRPr="00804687">
        <w:t>DOM Tree: Là biểu diễn lại DOM của chúng ta dưới dạng "cây".</w:t>
      </w:r>
    </w:p>
    <w:p w14:paraId="15FC2314" w14:textId="77777777" w:rsidR="00EC114E" w:rsidRDefault="00EC114E" w:rsidP="007A1D2F">
      <w:pPr>
        <w:pStyle w:val="ListParagraph"/>
        <w:numPr>
          <w:ilvl w:val="0"/>
          <w:numId w:val="17"/>
        </w:numPr>
      </w:pPr>
      <w:r w:rsidRPr="00804687">
        <w:t>VDOM: hay chính là phần Virtual DOM của chúng ta được biểu diễn dưới dạng là Javascript Object.</w:t>
      </w:r>
    </w:p>
    <w:p w14:paraId="04DA785B" w14:textId="77777777" w:rsidR="00EC114E" w:rsidRPr="00804687" w:rsidRDefault="00EC114E" w:rsidP="00EC114E">
      <w:pPr>
        <w:pStyle w:val="ListParagraph"/>
        <w:numPr>
          <w:ilvl w:val="0"/>
          <w:numId w:val="0"/>
        </w:numPr>
        <w:ind w:left="720"/>
      </w:pPr>
    </w:p>
    <w:p w14:paraId="4C47F67A" w14:textId="77777777" w:rsidR="00EC114E" w:rsidRDefault="00EC114E" w:rsidP="00EC114E">
      <w:pPr>
        <w:ind w:firstLine="360"/>
      </w:pPr>
      <w:r w:rsidRPr="00804687">
        <w:t>Phần Javascript Object mà bạn thấy trên hình trên nó còn có thể hiểu là Virtual DOM Tree tương ứng với việc DOM Tree của Real DOM. Trong ReactJS thì Virtual DOM Tree được cấu thành bởi các Element - là đơn vị nhỏ nhất trong React. Các Element này thực tế cũng đơn giản là một Javascirpt Object.</w:t>
      </w:r>
    </w:p>
    <w:p w14:paraId="7FC781BB" w14:textId="77777777" w:rsidR="00EC114E" w:rsidRDefault="00EC114E" w:rsidP="00B41238">
      <w:pPr>
        <w:pStyle w:val="Heading5"/>
      </w:pPr>
      <w:r w:rsidRPr="007B359C">
        <w:t>Cập nhật DOM</w:t>
      </w:r>
    </w:p>
    <w:p w14:paraId="23C8D3DA" w14:textId="77777777" w:rsidR="00EC114E" w:rsidRPr="002503D6" w:rsidRDefault="00EC114E" w:rsidP="00EC114E">
      <w:pPr>
        <w:pStyle w:val="ListParagraph"/>
        <w:numPr>
          <w:ilvl w:val="0"/>
          <w:numId w:val="0"/>
        </w:numPr>
        <w:ind w:left="720"/>
        <w:rPr>
          <w:b/>
          <w:bCs/>
        </w:rPr>
      </w:pPr>
    </w:p>
    <w:p w14:paraId="6A7421D8" w14:textId="77777777" w:rsidR="00EC114E" w:rsidRPr="002503D6" w:rsidRDefault="00EC114E" w:rsidP="00EC114E">
      <w:r w:rsidRPr="002503D6">
        <w:t>Trong React, mỗi khi state hoặc props thay đổi, component sẽ tự động re-render. Điều này đồng nghĩa với việc React chạy lại hàm (hoặc phần JSX trong function component) để tạo ra một Virtual DOM mới, vốn chỉ là một cấu trúc đối tượng JavaScript mô tả giao diện.</w:t>
      </w:r>
    </w:p>
    <w:p w14:paraId="04433889" w14:textId="77777777" w:rsidR="00EC114E" w:rsidRPr="002503D6" w:rsidRDefault="00EC114E" w:rsidP="00EC114E">
      <w:r w:rsidRPr="002503D6">
        <w:t>Khi cần cập nhật giao diện thật, React sẽ thực hiện quy trình tối ưu hóa theo các bước sau:</w:t>
      </w:r>
    </w:p>
    <w:p w14:paraId="21DC83D0" w14:textId="77777777" w:rsidR="00EC114E" w:rsidRDefault="00EC114E" w:rsidP="00EC114E">
      <w:pPr>
        <w:pStyle w:val="ListParagraph"/>
        <w:numPr>
          <w:ilvl w:val="0"/>
          <w:numId w:val="0"/>
        </w:numPr>
        <w:ind w:left="720"/>
        <w:rPr>
          <w:b/>
          <w:bCs/>
        </w:rPr>
      </w:pPr>
    </w:p>
    <w:p w14:paraId="23B98434" w14:textId="77777777" w:rsidR="00EC114E" w:rsidRDefault="00EC114E" w:rsidP="00EC114E">
      <w:pPr>
        <w:pStyle w:val="ListParagraph"/>
        <w:numPr>
          <w:ilvl w:val="0"/>
          <w:numId w:val="0"/>
        </w:numPr>
        <w:ind w:left="720"/>
      </w:pPr>
      <w:r>
        <w:lastRenderedPageBreak/>
        <w:fldChar w:fldCharType="begin"/>
      </w:r>
      <w:r>
        <w:instrText xml:space="preserve"> INCLUDEPICTURE "https://images.viblo.asia/full/cad49b73-0ee0-45b0-aeec-1b2a36f5bee3.png" \* MERGEFORMATINET </w:instrText>
      </w:r>
      <w:r>
        <w:fldChar w:fldCharType="separate"/>
      </w:r>
      <w:r>
        <w:rPr>
          <w:noProof/>
        </w:rPr>
        <w:drawing>
          <wp:inline distT="0" distB="0" distL="0" distR="0" wp14:anchorId="06FE69C6" wp14:editId="692C8E5E">
            <wp:extent cx="4692769" cy="3140973"/>
            <wp:effectExtent l="0" t="0" r="0" b="0"/>
            <wp:docPr id="2089738760" name="Picture 35" descr="A diagram of 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38760" name="Picture 35" descr="A diagram of a diagram of a computer model&#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2932" cy="3161162"/>
                    </a:xfrm>
                    <a:prstGeom prst="rect">
                      <a:avLst/>
                    </a:prstGeom>
                    <a:noFill/>
                    <a:ln>
                      <a:noFill/>
                    </a:ln>
                  </pic:spPr>
                </pic:pic>
              </a:graphicData>
            </a:graphic>
          </wp:inline>
        </w:drawing>
      </w:r>
      <w:r>
        <w:fldChar w:fldCharType="end"/>
      </w:r>
    </w:p>
    <w:p w14:paraId="1F1176DD" w14:textId="77777777" w:rsidR="00EC114E" w:rsidRPr="001F0CB8" w:rsidRDefault="00EC114E" w:rsidP="00EC114E">
      <w:pPr>
        <w:pStyle w:val="Captions"/>
      </w:pPr>
      <w:r w:rsidRPr="001F0CB8">
        <w:t xml:space="preserve">Hình </w:t>
      </w:r>
      <w:r w:rsidRPr="001F0CB8">
        <w:fldChar w:fldCharType="begin"/>
      </w:r>
      <w:r w:rsidRPr="001F0CB8">
        <w:instrText xml:space="preserve"> STYLEREF 1 \s </w:instrText>
      </w:r>
      <w:r w:rsidRPr="001F0CB8">
        <w:fldChar w:fldCharType="separate"/>
      </w:r>
      <w:r w:rsidRPr="001F0CB8">
        <w:t>1</w:t>
      </w:r>
      <w:r w:rsidRPr="001F0CB8">
        <w:fldChar w:fldCharType="end"/>
      </w:r>
      <w:r w:rsidRPr="001F0CB8">
        <w:t>-3 Hình ảnh ví dụ về cập nhật DOM</w:t>
      </w:r>
    </w:p>
    <w:p w14:paraId="7C09CA0F" w14:textId="77777777" w:rsidR="00EC114E" w:rsidRPr="000B00AF" w:rsidRDefault="00EC114E" w:rsidP="00EC114E"/>
    <w:p w14:paraId="1E99901F" w14:textId="77777777" w:rsidR="00EC114E" w:rsidRPr="00CD1352" w:rsidRDefault="00EC114E" w:rsidP="00EC114E">
      <w:pPr>
        <w:pStyle w:val="ListParagraph"/>
        <w:ind w:left="720"/>
      </w:pPr>
      <w:r w:rsidRPr="00CD1352">
        <w:t>Tạo Virtual DOM Tree mới</w:t>
      </w:r>
    </w:p>
    <w:p w14:paraId="043AB3AE" w14:textId="77777777" w:rsidR="00EC114E" w:rsidRPr="00CD1352" w:rsidRDefault="00EC114E" w:rsidP="00EC114E">
      <w:pPr>
        <w:pStyle w:val="ListParagraph"/>
        <w:ind w:left="720"/>
      </w:pPr>
      <w:r w:rsidRPr="00CD1352">
        <w:t>React xây dựng lại toàn bộ cây Virtual DOM dựa trên state và props mới nhất.</w:t>
      </w:r>
    </w:p>
    <w:p w14:paraId="5B0BD973" w14:textId="77777777" w:rsidR="00EC114E" w:rsidRPr="00CD1352" w:rsidRDefault="00EC114E" w:rsidP="00EC114E">
      <w:pPr>
        <w:pStyle w:val="ListParagraph"/>
        <w:ind w:left="720"/>
      </w:pPr>
      <w:r w:rsidRPr="00CD1352">
        <w:t>So sánh với Virtual DOM cũ (Diffing)</w:t>
      </w:r>
    </w:p>
    <w:p w14:paraId="70A1F64D" w14:textId="77777777" w:rsidR="00EC114E" w:rsidRPr="00CD1352" w:rsidRDefault="00EC114E" w:rsidP="00EC114E">
      <w:pPr>
        <w:pStyle w:val="ListParagraph"/>
        <w:ind w:left="720"/>
      </w:pPr>
      <w:r w:rsidRPr="00CD1352">
        <w:t xml:space="preserve">React đối chiếu Virtual DOM mới với phiên bản trước đó để tìm ra các điểm khác biệt </w:t>
      </w:r>
      <w:r>
        <w:t>-</w:t>
      </w:r>
      <w:r w:rsidRPr="00CD1352">
        <w:t xml:space="preserve"> chính là những phần tử cần được cập nhật.</w:t>
      </w:r>
    </w:p>
    <w:p w14:paraId="1072ECE6" w14:textId="77777777" w:rsidR="00EC114E" w:rsidRPr="00CD1352" w:rsidRDefault="00EC114E" w:rsidP="00EC114E">
      <w:pPr>
        <w:pStyle w:val="ListParagraph"/>
        <w:ind w:left="720"/>
      </w:pPr>
      <w:r w:rsidRPr="00CD1352">
        <w:t>Cập nhật Real DOM (Reconciliation)</w:t>
      </w:r>
    </w:p>
    <w:p w14:paraId="23F6EFE0" w14:textId="77777777" w:rsidR="00EC114E" w:rsidRPr="00CD1352" w:rsidRDefault="00EC114E" w:rsidP="00EC114E">
      <w:pPr>
        <w:pStyle w:val="ListParagraph"/>
        <w:numPr>
          <w:ilvl w:val="0"/>
          <w:numId w:val="0"/>
        </w:numPr>
        <w:ind w:left="720"/>
      </w:pPr>
      <w:r w:rsidRPr="00CD1352">
        <w:t>Chỉ những nút đã thay đổi mới được thao tác trên DOM thật. Nhờ vậy React tránh được việc render lại toàn bộ giao diện và giúp hiệu năng cao hơn.</w:t>
      </w:r>
    </w:p>
    <w:p w14:paraId="535D2051" w14:textId="77777777" w:rsidR="00EC114E" w:rsidRDefault="00EC114E" w:rsidP="00EC114E">
      <w:pPr>
        <w:ind w:firstLine="360"/>
      </w:pPr>
    </w:p>
    <w:p w14:paraId="7571CEE9" w14:textId="77777777" w:rsidR="00895464" w:rsidRPr="00895464" w:rsidRDefault="00895464" w:rsidP="00895464"/>
    <w:p w14:paraId="15FFE628" w14:textId="2C0EA3EB" w:rsidR="001648A7" w:rsidRPr="00FF6909" w:rsidRDefault="00895464" w:rsidP="001648A7">
      <w:pPr>
        <w:pStyle w:val="Heading3"/>
        <w:spacing w:line="312" w:lineRule="auto"/>
        <w:ind w:left="0" w:firstLine="567"/>
        <w:jc w:val="both"/>
      </w:pPr>
      <w:r w:rsidRPr="00895464">
        <w:t xml:space="preserve">Next.js </w:t>
      </w:r>
      <w:r w:rsidR="00DC472D">
        <w:t xml:space="preserve">( </w:t>
      </w:r>
      <w:r w:rsidR="00DC472D" w:rsidRPr="00166EB7">
        <w:t>framework</w:t>
      </w:r>
      <w:r w:rsidR="00DC472D">
        <w:t xml:space="preserve"> dựa trên React )</w:t>
      </w:r>
    </w:p>
    <w:p w14:paraId="2E313081" w14:textId="7A431756" w:rsidR="00456A6C" w:rsidRDefault="00310098" w:rsidP="000837A2">
      <w:pPr>
        <w:pStyle w:val="Heading3"/>
        <w:numPr>
          <w:ilvl w:val="0"/>
          <w:numId w:val="0"/>
        </w:numPr>
        <w:spacing w:line="312" w:lineRule="auto"/>
        <w:jc w:val="center"/>
      </w:pPr>
      <w:r>
        <w:rPr>
          <w:noProof/>
        </w:rPr>
        <w:drawing>
          <wp:inline distT="0" distB="0" distL="0" distR="0" wp14:anchorId="56E585D0" wp14:editId="24A4ABE3">
            <wp:extent cx="4389120" cy="1097280"/>
            <wp:effectExtent l="0" t="0" r="0" b="0"/>
            <wp:docPr id="15504804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0441" name="Picture 1550480441"/>
                    <pic:cNvPicPr/>
                  </pic:nvPicPr>
                  <pic:blipFill>
                    <a:blip r:embed="rId15">
                      <a:extLst>
                        <a:ext uri="{28A0092B-C50C-407E-A947-70E740481C1C}">
                          <a14:useLocalDpi xmlns:a14="http://schemas.microsoft.com/office/drawing/2010/main" val="0"/>
                        </a:ext>
                      </a:extLst>
                    </a:blip>
                    <a:stretch>
                      <a:fillRect/>
                    </a:stretch>
                  </pic:blipFill>
                  <pic:spPr>
                    <a:xfrm>
                      <a:off x="0" y="0"/>
                      <a:ext cx="4390661" cy="1097665"/>
                    </a:xfrm>
                    <a:prstGeom prst="rect">
                      <a:avLst/>
                    </a:prstGeom>
                  </pic:spPr>
                </pic:pic>
              </a:graphicData>
            </a:graphic>
          </wp:inline>
        </w:drawing>
      </w:r>
    </w:p>
    <w:p w14:paraId="444415AE" w14:textId="046136F3" w:rsidR="00140738" w:rsidRPr="000B00AF" w:rsidRDefault="00140738" w:rsidP="000B00AF">
      <w:pPr>
        <w:pStyle w:val="Captions"/>
      </w:pPr>
      <w:r w:rsidRPr="000B00AF">
        <w:t xml:space="preserve">Hình </w:t>
      </w:r>
      <w:r w:rsidRPr="000B00AF">
        <w:fldChar w:fldCharType="begin"/>
      </w:r>
      <w:r w:rsidRPr="000B00AF">
        <w:instrText xml:space="preserve"> STYLEREF 1 \s </w:instrText>
      </w:r>
      <w:r w:rsidRPr="000B00AF">
        <w:fldChar w:fldCharType="separate"/>
      </w:r>
      <w:r w:rsidRPr="000B00AF">
        <w:t>1</w:t>
      </w:r>
      <w:r w:rsidRPr="000B00AF">
        <w:fldChar w:fldCharType="end"/>
      </w:r>
      <w:r w:rsidRPr="000B00AF">
        <w:noBreakHyphen/>
      </w:r>
      <w:r w:rsidR="00D17336">
        <w:t xml:space="preserve">3 </w:t>
      </w:r>
      <w:r w:rsidR="008C71CD" w:rsidRPr="000B00AF">
        <w:t>Logo Nextjs và Rect</w:t>
      </w:r>
    </w:p>
    <w:p w14:paraId="2763D533" w14:textId="77777777" w:rsidR="00C06F53" w:rsidRDefault="00C06F53" w:rsidP="00140738">
      <w:pPr>
        <w:pStyle w:val="Captions"/>
        <w:spacing w:line="312" w:lineRule="auto"/>
        <w:ind w:firstLine="567"/>
      </w:pPr>
    </w:p>
    <w:p w14:paraId="1E9076A6" w14:textId="77777777" w:rsidR="009B755E" w:rsidRPr="00140738" w:rsidRDefault="009B755E" w:rsidP="00140738">
      <w:pPr>
        <w:pStyle w:val="Captions"/>
        <w:spacing w:line="312" w:lineRule="auto"/>
        <w:ind w:firstLine="567"/>
      </w:pPr>
    </w:p>
    <w:p w14:paraId="3D71C7C8" w14:textId="63C7707C" w:rsidR="009B755E" w:rsidRDefault="009B755E" w:rsidP="007C0013">
      <w:pPr>
        <w:ind w:firstLine="567"/>
        <w:rPr>
          <w:rFonts w:eastAsia="inter"/>
          <w:color w:val="000000"/>
        </w:rPr>
      </w:pPr>
      <w:r w:rsidRPr="00D23096">
        <w:rPr>
          <w:rFonts w:eastAsia="inter"/>
          <w:color w:val="000000"/>
        </w:rPr>
        <w:t xml:space="preserve">Next.js là một framework mã nguồn mở mạnh mẽ được xây dựng trên nền tảng React, do đội ngũ Vercel phát triển từ năm 2016, nhằm giải quyết những hạn chế cơ bản của React thuần trong việc xây dựng các ứng dụng web hiện đại quy mô lớn. Không chỉ là một lớp wrapper đơn giản, Next.js mang đến hệ thống rendering hybrid toàn diện, bao gồm Server-Side Rendering (SSR) – nơi server render HTML đầy đủ trước khi gửi đến trình duyệt để cải thiện thời gian tải đầu tiên (TTFB) và SEO; Static Site Generation (SSG) – tạo file HTML tĩnh tại thời điểm build để phục vụ siêu nhanh cho nội dung không thay đổi </w:t>
      </w:r>
      <w:r w:rsidRPr="00D23096">
        <w:rPr>
          <w:rFonts w:eastAsia="inter"/>
          <w:color w:val="000000"/>
        </w:rPr>
        <w:lastRenderedPageBreak/>
        <w:t>thường xuyên như blog hoặc landing page; Incremental Static Regeneration (ISR) – cho phép cập nhật trang tĩnh động mà không cần rebuild toàn bộ site, lý tưởng cho e-commerce với dữ liệu thay đổi theo thời gian thực; và Client-Side Rendering (CSR) truyền thống cho các phần tương tác cao. Từ phiên bản 13 trở lên, Next.js giới thiệu App Router mới dựa trên React Server Components (RSC), cho phép viết component chạy trực tiếp trên server để giảm bundle size client-side đáng kể, kết hợp với Turbopack – bundler thay thế Webpack nhanh gấp 700 lần trong development. Ngoài ra, framework hỗ trợ TypeScript native, Tailwind CSS integration mượt mà, và các tính năng như built-in CSS modules, font optimization tự động, cùng hệ sinh thái plugin phong phú từ cộng đồng khổng lồ.</w:t>
      </w:r>
    </w:p>
    <w:p w14:paraId="35417B63" w14:textId="77777777" w:rsidR="0012675B" w:rsidRDefault="0012675B" w:rsidP="007C0013">
      <w:pPr>
        <w:ind w:firstLine="567"/>
        <w:rPr>
          <w:rFonts w:eastAsia="inter"/>
          <w:color w:val="000000"/>
        </w:rPr>
      </w:pPr>
    </w:p>
    <w:p w14:paraId="7AED412C" w14:textId="77777777" w:rsidR="0012675B" w:rsidRPr="00D23096" w:rsidRDefault="0012675B" w:rsidP="00A06031">
      <w:pPr>
        <w:pStyle w:val="Heading4"/>
      </w:pPr>
      <w:bookmarkStart w:id="22" w:name="ưu_điểm_chi_tiết_và_ví_dụ_thực_tế"/>
      <w:r w:rsidRPr="00D23096">
        <w:t>Ưu điểm chi tiết và ví dụ thực tế</w:t>
      </w:r>
      <w:bookmarkEnd w:id="22"/>
    </w:p>
    <w:p w14:paraId="7AEA3987" w14:textId="77777777" w:rsidR="0012675B" w:rsidRPr="00D23096" w:rsidRDefault="0012675B" w:rsidP="00763671">
      <w:pPr>
        <w:spacing w:after="210"/>
        <w:ind w:firstLine="720"/>
      </w:pPr>
      <w:r w:rsidRPr="00D23096">
        <w:rPr>
          <w:rFonts w:eastAsia="inter"/>
          <w:color w:val="000000"/>
        </w:rPr>
        <w:t xml:space="preserve">Next.js nổi bật với </w:t>
      </w:r>
      <w:r w:rsidRPr="00D23096">
        <w:rPr>
          <w:rFonts w:eastAsia="inter"/>
          <w:b/>
          <w:color w:val="000000"/>
        </w:rPr>
        <w:t>hiệu suất vượt trội ngay từ đầu</w:t>
      </w:r>
      <w:r w:rsidRPr="00D23096">
        <w:rPr>
          <w:rFonts w:eastAsia="inter"/>
          <w:color w:val="000000"/>
        </w:rPr>
        <w:t xml:space="preserve">: Tự động code splitting theo route đảm bảo chỉ tải JS cần thiết cho trang hiện tại, giảm initial bundle size xuống dưới 100KB cho app lớn; Image component tích hợp lazy loading, responsive srcset, và chuyển đổi định dạng AVIF/WebP tự động, giúp tiết kiệm bandwidth lên đến 70% so với img tag thông thường. </w:t>
      </w:r>
      <w:r w:rsidRPr="00D23096">
        <w:rPr>
          <w:rFonts w:eastAsia="inter"/>
          <w:b/>
          <w:color w:val="000000"/>
        </w:rPr>
        <w:t>SEO và Core Web Vitals tối ưu</w:t>
      </w:r>
      <w:r w:rsidRPr="00D23096">
        <w:rPr>
          <w:rFonts w:eastAsia="inter"/>
          <w:color w:val="000000"/>
        </w:rPr>
        <w:t xml:space="preserve">: SSR/SSG tạo HTML có nội dung thực ngay lập tức, giúp Googlebot crawl dễ dàng, Largest Contentful Paint (LCP) dưới 2 giây, và First Input Delay (FID) thấp – các chỉ số mà Netflix và TikTok đã áp dụng để scale hàng triệu user. </w:t>
      </w:r>
      <w:r w:rsidRPr="00D23096">
        <w:rPr>
          <w:rFonts w:eastAsia="inter"/>
          <w:b/>
          <w:color w:val="000000"/>
        </w:rPr>
        <w:t>Developer Experience (DX) đỉnh cao</w:t>
      </w:r>
      <w:r w:rsidRPr="00D23096">
        <w:rPr>
          <w:rFonts w:eastAsia="inter"/>
          <w:color w:val="000000"/>
        </w:rPr>
        <w:t>: File-based routing đơn giản (tạo thư mục pages/posts/[id].js tự thành /posts/1), API routes cho backend serverless (/pages/api/user.js xử lý POST/GET như Express), middleware cho authentication (NextAuth.js), và hot module replacement (HMR) gần như tức thì. Deployment một click lên Vercel với preview branches tự động, hỗ trợ edge functions cho latency toàn cầu dưới 50ms, và Partial Prerendering (PPR) mới – render static shell nhanh + dynamic hole cho phần cá nhân hóa. Hàng ngàn công ty như Hulu, Washington Post sử dụng Next.js vì nó rút ngắn time-to-market từ tháng xuống tuần, đặc biệt cho dự án cần scale horizontal với micro-frontends.</w:t>
      </w:r>
    </w:p>
    <w:p w14:paraId="06ADFCB0" w14:textId="77777777" w:rsidR="0012675B" w:rsidRPr="00D23096" w:rsidRDefault="0012675B" w:rsidP="00A06031">
      <w:pPr>
        <w:pStyle w:val="Heading4"/>
      </w:pPr>
      <w:bookmarkStart w:id="23" w:name="nhược_điểm_chi_tiết_và_cách_khắc_phục"/>
      <w:r w:rsidRPr="00D23096">
        <w:t>Nhược điểm chi tiết và cách khắc phục</w:t>
      </w:r>
      <w:bookmarkEnd w:id="23"/>
    </w:p>
    <w:p w14:paraId="5BC39D2A" w14:textId="77777777" w:rsidR="0012675B" w:rsidRPr="00D23096" w:rsidRDefault="0012675B" w:rsidP="00763671">
      <w:pPr>
        <w:spacing w:after="210"/>
        <w:ind w:firstLine="720"/>
      </w:pPr>
      <w:r w:rsidRPr="00D23096">
        <w:rPr>
          <w:rFonts w:eastAsia="inter"/>
          <w:color w:val="000000"/>
        </w:rPr>
        <w:t xml:space="preserve">Dù mạnh mẽ, Next.js vẫn tồn tại những hạn chế đáng kể do tính </w:t>
      </w:r>
      <w:r w:rsidRPr="00D23096">
        <w:rPr>
          <w:rFonts w:eastAsia="inter"/>
          <w:b/>
          <w:color w:val="000000"/>
        </w:rPr>
        <w:t>opinionated cao</w:t>
      </w:r>
      <w:r w:rsidRPr="00D23096">
        <w:rPr>
          <w:rFonts w:eastAsia="inter"/>
          <w:color w:val="000000"/>
        </w:rPr>
        <w:t xml:space="preserve">: Cấu trúc bắt buộc theo pages hoặc app directory hạn chế sự tự do tùy chỉnh routing hoặc data flow so với React thuần + Vite, khiến developer quen CRA (Create React App) phải học lại từ đầu – ví dụ, migration từ Pages Router sang App Router yêu cầu refactor lớn. </w:t>
      </w:r>
      <w:r w:rsidRPr="00D23096">
        <w:rPr>
          <w:rFonts w:eastAsia="inter"/>
          <w:b/>
          <w:color w:val="000000"/>
        </w:rPr>
        <w:t>Phức tạp với server rendering</w:t>
      </w:r>
      <w:r w:rsidRPr="00D23096">
        <w:rPr>
          <w:rFonts w:eastAsia="inter"/>
          <w:color w:val="000000"/>
        </w:rPr>
        <w:t xml:space="preserve">: SSR/ISR đòi hỏi Node.js runtime hoặc edge (Vercel/Netlify), tăng chi phí hosting (Vercel Pro ~20$/tháng cho traffic cao), debug hydration mismatch (client/server render khác nhau) khó khăn qua console, và cold start latency trên serverless ~200ms. Bundle size có thể phình to nếu lạm dụng dynamic imports không đúng, learning curve dốc với khái niệm như revalidate, streaming, Suspense boundaries trong RSC. Không lý tưởng cho pure SPA (single-page app) như dashboard admin hoặc mobile webapp không cần SEO, nơi React thuần + TanStack Router nhẹ hơn. Để khắc phục, dùng </w:t>
      </w:r>
      <w:r w:rsidRPr="00D23096">
        <w:rPr>
          <w:rStyle w:val="VerbatimChar"/>
          <w:rFonts w:ascii="Times New Roman" w:eastAsia="IBM Plex Mono" w:hAnsi="Times New Roman"/>
          <w:color w:val="000000"/>
          <w:sz w:val="24"/>
          <w:shd w:val="clear" w:color="auto" w:fill="F8F8FA"/>
        </w:rPr>
        <w:t>dynamic</w:t>
      </w:r>
      <w:r w:rsidRPr="00D23096">
        <w:rPr>
          <w:rFonts w:eastAsia="inter"/>
          <w:color w:val="000000"/>
        </w:rPr>
        <w:t xml:space="preserve"> import cho heavy components, </w:t>
      </w:r>
      <w:r w:rsidRPr="00D23096">
        <w:rPr>
          <w:rStyle w:val="VerbatimChar"/>
          <w:rFonts w:ascii="Times New Roman" w:eastAsia="IBM Plex Mono" w:hAnsi="Times New Roman"/>
          <w:color w:val="000000"/>
          <w:sz w:val="24"/>
          <w:shd w:val="clear" w:color="auto" w:fill="F8F8FA"/>
        </w:rPr>
        <w:t>export const dynamic = 'force-static'</w:t>
      </w:r>
      <w:r w:rsidRPr="00D23096">
        <w:rPr>
          <w:rFonts w:eastAsia="inter"/>
          <w:color w:val="000000"/>
        </w:rPr>
        <w:t xml:space="preserve"> cho SSG thuần, hoặc fallback về CSR với </w:t>
      </w:r>
      <w:r w:rsidRPr="00D23096">
        <w:rPr>
          <w:rStyle w:val="VerbatimChar"/>
          <w:rFonts w:ascii="Times New Roman" w:eastAsia="IBM Plex Mono" w:hAnsi="Times New Roman"/>
          <w:color w:val="000000"/>
          <w:sz w:val="24"/>
          <w:shd w:val="clear" w:color="auto" w:fill="F8F8FA"/>
        </w:rPr>
        <w:t>use client</w:t>
      </w:r>
      <w:r w:rsidRPr="00D23096">
        <w:rPr>
          <w:rFonts w:eastAsia="inter"/>
          <w:color w:val="000000"/>
        </w:rPr>
        <w:t>.</w:t>
      </w:r>
    </w:p>
    <w:p w14:paraId="7A713B0E" w14:textId="77777777" w:rsidR="0012675B" w:rsidRPr="00D23096" w:rsidRDefault="0012675B" w:rsidP="00A06031">
      <w:pPr>
        <w:pStyle w:val="Heading4"/>
      </w:pPr>
      <w:bookmarkStart w:id="24" w:name="so_sánh_chi_tiết_với_react_thuần"/>
      <w:r w:rsidRPr="00D23096">
        <w:t>So sánh chi tiết với React thuần</w:t>
      </w:r>
      <w:bookmarkEnd w:id="24"/>
    </w:p>
    <w:p w14:paraId="64F39061" w14:textId="77777777" w:rsidR="0012675B" w:rsidRPr="00D23096" w:rsidRDefault="0012675B" w:rsidP="00461F83">
      <w:pPr>
        <w:spacing w:after="210"/>
        <w:ind w:firstLine="720"/>
      </w:pPr>
      <w:r w:rsidRPr="00D23096">
        <w:rPr>
          <w:rFonts w:eastAsia="inter"/>
          <w:color w:val="000000"/>
        </w:rPr>
        <w:t>React thuần (phiên bản 19 gần nhất) là thư viện UI cốt lõi tập trung vào declarative rendering qua Virtual DOM, hooks (useState/useEffect/useMemo), và concurrent features như useTransition, nhưng thiếu mọi thứ cần cho production web app. Next.js "nâng cấp" React bằng full-stack capabilities, convention over configuration.</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858"/>
        <w:gridCol w:w="3421"/>
        <w:gridCol w:w="3503"/>
      </w:tblGrid>
      <w:tr w:rsidR="0012675B" w:rsidRPr="00D23096" w14:paraId="7463852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F6C2A9"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lastRenderedPageBreak/>
              <w:t>Tiêu chí</w:t>
            </w:r>
          </w:p>
        </w:tc>
        <w:tc>
          <w:tcPr>
            <w:tcW w:w="0" w:type="auto"/>
            <w:tcBorders>
              <w:top w:val="single" w:sz="1" w:space="0" w:color="000000"/>
              <w:bottom w:val="single" w:sz="1" w:space="0" w:color="000000"/>
              <w:right w:val="single" w:sz="1" w:space="0" w:color="000000"/>
            </w:tcBorders>
          </w:tcPr>
          <w:p w14:paraId="0B96BD0B"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React thuần (Vite/CRA)</w:t>
            </w:r>
          </w:p>
        </w:tc>
        <w:tc>
          <w:tcPr>
            <w:tcW w:w="0" w:type="auto"/>
            <w:tcBorders>
              <w:top w:val="single" w:sz="1" w:space="0" w:color="000000"/>
              <w:bottom w:val="single" w:sz="1" w:space="0" w:color="000000"/>
            </w:tcBorders>
          </w:tcPr>
          <w:p w14:paraId="30DEF4D6"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Next.js</w:t>
            </w:r>
          </w:p>
        </w:tc>
      </w:tr>
      <w:tr w:rsidR="0012675B" w:rsidRPr="00D23096" w14:paraId="3E72F3F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8F88AC7"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Loại</w:t>
            </w:r>
          </w:p>
        </w:tc>
        <w:tc>
          <w:tcPr>
            <w:tcW w:w="0" w:type="auto"/>
            <w:tcBorders>
              <w:top w:val="single" w:sz="1" w:space="0" w:color="000000"/>
              <w:bottom w:val="single" w:sz="1" w:space="0" w:color="000000"/>
              <w:right w:val="single" w:sz="1" w:space="0" w:color="000000"/>
            </w:tcBorders>
          </w:tcPr>
          <w:p w14:paraId="61F0CB22"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Thư viện UI linh hoạt, zero opinionated</w:t>
            </w:r>
          </w:p>
        </w:tc>
        <w:tc>
          <w:tcPr>
            <w:tcW w:w="0" w:type="auto"/>
            <w:tcBorders>
              <w:top w:val="single" w:sz="1" w:space="0" w:color="000000"/>
              <w:bottom w:val="single" w:sz="1" w:space="0" w:color="000000"/>
            </w:tcBorders>
          </w:tcPr>
          <w:p w14:paraId="6DADC532"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Full-stack framework opinionated</w:t>
            </w:r>
          </w:p>
        </w:tc>
      </w:tr>
      <w:tr w:rsidR="0012675B" w:rsidRPr="00D23096" w14:paraId="5B8B13A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B054A3A"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Rendering</w:t>
            </w:r>
          </w:p>
        </w:tc>
        <w:tc>
          <w:tcPr>
            <w:tcW w:w="0" w:type="auto"/>
            <w:tcBorders>
              <w:top w:val="single" w:sz="1" w:space="0" w:color="000000"/>
              <w:bottom w:val="single" w:sz="1" w:space="0" w:color="000000"/>
              <w:right w:val="single" w:sz="1" w:space="0" w:color="000000"/>
            </w:tcBorders>
          </w:tcPr>
          <w:p w14:paraId="74FD7F9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CSR mặc định (JS tải rồi hydrate), cần thêm React Query cho data</w:t>
            </w:r>
          </w:p>
        </w:tc>
        <w:tc>
          <w:tcPr>
            <w:tcW w:w="0" w:type="auto"/>
            <w:tcBorders>
              <w:top w:val="single" w:sz="1" w:space="0" w:color="000000"/>
              <w:bottom w:val="single" w:sz="1" w:space="0" w:color="000000"/>
            </w:tcBorders>
          </w:tcPr>
          <w:p w14:paraId="3C13B81D"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Hybrid SSR/SSG/ISR/CSR/RSC linh hoạt theo route</w:t>
            </w:r>
          </w:p>
        </w:tc>
      </w:tr>
      <w:tr w:rsidR="0012675B" w:rsidRPr="00D23096" w14:paraId="7FECC44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17E4684"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SEO &amp; Performance</w:t>
            </w:r>
          </w:p>
        </w:tc>
        <w:tc>
          <w:tcPr>
            <w:tcW w:w="0" w:type="auto"/>
            <w:tcBorders>
              <w:top w:val="single" w:sz="1" w:space="0" w:color="000000"/>
              <w:bottom w:val="single" w:sz="1" w:space="0" w:color="000000"/>
              <w:right w:val="single" w:sz="1" w:space="0" w:color="000000"/>
            </w:tcBorders>
          </w:tcPr>
          <w:p w14:paraId="6463DCB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Yếu (bot thấy empty div), LCP chậm ~3s+, cần prerender tools bên thứ 3</w:t>
            </w:r>
          </w:p>
        </w:tc>
        <w:tc>
          <w:tcPr>
            <w:tcW w:w="0" w:type="auto"/>
            <w:tcBorders>
              <w:top w:val="single" w:sz="1" w:space="0" w:color="000000"/>
              <w:bottom w:val="single" w:sz="1" w:space="0" w:color="000000"/>
            </w:tcBorders>
          </w:tcPr>
          <w:p w14:paraId="6616489E"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Native tốt, LCP &lt;1.5s, CWV xanh tự động</w:t>
            </w:r>
          </w:p>
        </w:tc>
      </w:tr>
      <w:tr w:rsidR="0012675B" w:rsidRPr="00D23096" w14:paraId="3E03BB1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933447E"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Routing</w:t>
            </w:r>
          </w:p>
        </w:tc>
        <w:tc>
          <w:tcPr>
            <w:tcW w:w="0" w:type="auto"/>
            <w:tcBorders>
              <w:top w:val="single" w:sz="1" w:space="0" w:color="000000"/>
              <w:bottom w:val="single" w:sz="1" w:space="0" w:color="000000"/>
              <w:right w:val="single" w:sz="1" w:space="0" w:color="000000"/>
            </w:tcBorders>
          </w:tcPr>
          <w:p w14:paraId="7ED7681E"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Thủ công React Router v6+, nested routes phức tạp</w:t>
            </w:r>
          </w:p>
        </w:tc>
        <w:tc>
          <w:tcPr>
            <w:tcW w:w="0" w:type="auto"/>
            <w:tcBorders>
              <w:top w:val="single" w:sz="1" w:space="0" w:color="000000"/>
              <w:bottom w:val="single" w:sz="1" w:space="0" w:color="000000"/>
            </w:tcBorders>
          </w:tcPr>
          <w:p w14:paraId="28C238A4"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File-system zero-config, parallel routes, interceptors</w:t>
            </w:r>
          </w:p>
        </w:tc>
      </w:tr>
      <w:tr w:rsidR="0012675B" w:rsidRPr="00D23096" w14:paraId="1E026F2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02CBD64"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Data Fetching</w:t>
            </w:r>
          </w:p>
        </w:tc>
        <w:tc>
          <w:tcPr>
            <w:tcW w:w="0" w:type="auto"/>
            <w:tcBorders>
              <w:top w:val="single" w:sz="1" w:space="0" w:color="000000"/>
              <w:bottom w:val="single" w:sz="1" w:space="0" w:color="000000"/>
              <w:right w:val="single" w:sz="1" w:space="0" w:color="000000"/>
            </w:tcBorders>
          </w:tcPr>
          <w:p w14:paraId="3F6A77F9"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Manual fetch/SWR/React Query, no caching built-in</w:t>
            </w:r>
          </w:p>
        </w:tc>
        <w:tc>
          <w:tcPr>
            <w:tcW w:w="0" w:type="auto"/>
            <w:tcBorders>
              <w:top w:val="single" w:sz="1" w:space="0" w:color="000000"/>
              <w:bottom w:val="single" w:sz="1" w:space="0" w:color="000000"/>
            </w:tcBorders>
          </w:tcPr>
          <w:p w14:paraId="728972B5" w14:textId="77777777" w:rsidR="0012675B" w:rsidRPr="00D23096" w:rsidRDefault="0012675B" w:rsidP="00183D05">
            <w:pPr>
              <w:rPr>
                <w:rFonts w:ascii="Times New Roman" w:hAnsi="Times New Roman" w:cs="Times New Roman"/>
              </w:rPr>
            </w:pPr>
            <w:r w:rsidRPr="00D23096">
              <w:rPr>
                <w:rStyle w:val="VerbatimChar"/>
                <w:rFonts w:ascii="Times New Roman" w:eastAsia="IBM Plex Mono" w:hAnsi="Times New Roman" w:cs="Times New Roman"/>
                <w:color w:val="000000"/>
                <w:sz w:val="24"/>
                <w:shd w:val="clear" w:color="auto" w:fill="F8F8FA"/>
              </w:rPr>
              <w:t>fetch</w:t>
            </w:r>
            <w:r w:rsidRPr="00D23096">
              <w:rPr>
                <w:rFonts w:ascii="Times New Roman" w:eastAsia="inter" w:hAnsi="Times New Roman" w:cs="Times New Roman"/>
                <w:color w:val="000000"/>
              </w:rPr>
              <w:t xml:space="preserve"> với caching tự động, RSC streaming, revalidate</w:t>
            </w:r>
          </w:p>
        </w:tc>
      </w:tr>
      <w:tr w:rsidR="0012675B" w:rsidRPr="00D23096" w14:paraId="1567A4D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6E3C0C"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Optimization</w:t>
            </w:r>
          </w:p>
        </w:tc>
        <w:tc>
          <w:tcPr>
            <w:tcW w:w="0" w:type="auto"/>
            <w:tcBorders>
              <w:top w:val="single" w:sz="1" w:space="0" w:color="000000"/>
              <w:bottom w:val="single" w:sz="1" w:space="0" w:color="000000"/>
              <w:right w:val="single" w:sz="1" w:space="0" w:color="000000"/>
            </w:tcBorders>
          </w:tcPr>
          <w:p w14:paraId="46028A4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Manual Webpack/Vite plugins cho image/split/font</w:t>
            </w:r>
          </w:p>
        </w:tc>
        <w:tc>
          <w:tcPr>
            <w:tcW w:w="0" w:type="auto"/>
            <w:tcBorders>
              <w:top w:val="single" w:sz="1" w:space="0" w:color="000000"/>
              <w:bottom w:val="single" w:sz="1" w:space="0" w:color="000000"/>
            </w:tcBorders>
          </w:tcPr>
          <w:p w14:paraId="6A7E96AF"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Tự động toàn bộ: code split, image opt, font subsetting</w:t>
            </w:r>
          </w:p>
        </w:tc>
      </w:tr>
      <w:tr w:rsidR="0012675B" w:rsidRPr="00D23096" w14:paraId="4C5D90C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42ADFAF"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Build &amp; Dev Speed</w:t>
            </w:r>
          </w:p>
        </w:tc>
        <w:tc>
          <w:tcPr>
            <w:tcW w:w="0" w:type="auto"/>
            <w:tcBorders>
              <w:top w:val="single" w:sz="1" w:space="0" w:color="000000"/>
              <w:bottom w:val="single" w:sz="1" w:space="0" w:color="000000"/>
              <w:right w:val="single" w:sz="1" w:space="0" w:color="000000"/>
            </w:tcBorders>
          </w:tcPr>
          <w:p w14:paraId="3BD41CC8"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Vite nhanh ~100ms HMR, nhưng config manual</w:t>
            </w:r>
          </w:p>
        </w:tc>
        <w:tc>
          <w:tcPr>
            <w:tcW w:w="0" w:type="auto"/>
            <w:tcBorders>
              <w:top w:val="single" w:sz="1" w:space="0" w:color="000000"/>
              <w:bottom w:val="single" w:sz="1" w:space="0" w:color="000000"/>
            </w:tcBorders>
          </w:tcPr>
          <w:p w14:paraId="5361073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Turbopack ~10ms HMR, swc compiler nhanh hơn Babel 20x</w:t>
            </w:r>
          </w:p>
        </w:tc>
      </w:tr>
      <w:tr w:rsidR="0012675B" w:rsidRPr="00D23096" w14:paraId="50B525C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C891CE8"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Deployment</w:t>
            </w:r>
          </w:p>
        </w:tc>
        <w:tc>
          <w:tcPr>
            <w:tcW w:w="0" w:type="auto"/>
            <w:tcBorders>
              <w:top w:val="single" w:sz="1" w:space="0" w:color="000000"/>
              <w:bottom w:val="single" w:sz="1" w:space="0" w:color="000000"/>
              <w:right w:val="single" w:sz="1" w:space="0" w:color="000000"/>
            </w:tcBorders>
          </w:tcPr>
          <w:p w14:paraId="7326C399"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Linh hoạt Netlify/Cloudflare, nhưng optimize thủ công</w:t>
            </w:r>
          </w:p>
        </w:tc>
        <w:tc>
          <w:tcPr>
            <w:tcW w:w="0" w:type="auto"/>
            <w:tcBorders>
              <w:top w:val="single" w:sz="1" w:space="0" w:color="000000"/>
              <w:bottom w:val="single" w:sz="1" w:space="0" w:color="000000"/>
            </w:tcBorders>
          </w:tcPr>
          <w:p w14:paraId="312AC43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Vercel tối ưu, hỗ trợ self-host Docker</w:t>
            </w:r>
          </w:p>
        </w:tc>
      </w:tr>
      <w:tr w:rsidR="0012675B" w:rsidRPr="00D23096" w14:paraId="57847F3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078046F"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State Management</w:t>
            </w:r>
          </w:p>
        </w:tc>
        <w:tc>
          <w:tcPr>
            <w:tcW w:w="0" w:type="auto"/>
            <w:tcBorders>
              <w:top w:val="single" w:sz="1" w:space="0" w:color="000000"/>
              <w:bottom w:val="single" w:sz="1" w:space="0" w:color="000000"/>
              <w:right w:val="single" w:sz="1" w:space="0" w:color="000000"/>
            </w:tcBorders>
          </w:tcPr>
          <w:p w14:paraId="274F03CC"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Redux/Zustand/Jotai tự chọn</w:t>
            </w:r>
          </w:p>
        </w:tc>
        <w:tc>
          <w:tcPr>
            <w:tcW w:w="0" w:type="auto"/>
            <w:tcBorders>
              <w:top w:val="single" w:sz="1" w:space="0" w:color="000000"/>
              <w:bottom w:val="single" w:sz="1" w:space="0" w:color="000000"/>
            </w:tcBorders>
          </w:tcPr>
          <w:p w14:paraId="1D516B0C"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Tích hợp tốt với tất cả + server actions</w:t>
            </w:r>
          </w:p>
        </w:tc>
      </w:tr>
      <w:tr w:rsidR="0012675B" w:rsidRPr="00D23096" w14:paraId="5AB944D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110D18C"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Phù hợp</w:t>
            </w:r>
          </w:p>
        </w:tc>
        <w:tc>
          <w:tcPr>
            <w:tcW w:w="0" w:type="auto"/>
            <w:tcBorders>
              <w:top w:val="single" w:sz="1" w:space="0" w:color="000000"/>
              <w:bottom w:val="single" w:sz="1" w:space="0" w:color="000000"/>
              <w:right w:val="single" w:sz="1" w:space="0" w:color="000000"/>
            </w:tcBorders>
          </w:tcPr>
          <w:p w14:paraId="4D43B1AA"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MVP nhanh, internal tools, React Native</w:t>
            </w:r>
          </w:p>
        </w:tc>
        <w:tc>
          <w:tcPr>
            <w:tcW w:w="0" w:type="auto"/>
            <w:tcBorders>
              <w:top w:val="single" w:sz="1" w:space="0" w:color="000000"/>
              <w:bottom w:val="single" w:sz="1" w:space="0" w:color="000000"/>
            </w:tcBorders>
          </w:tcPr>
          <w:p w14:paraId="39039D60"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Public-facing sites, SaaS, e-com cần SEO/scale</w:t>
            </w:r>
          </w:p>
        </w:tc>
      </w:tr>
      <w:tr w:rsidR="0012675B" w:rsidRPr="00D23096" w14:paraId="2778C1A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091D0B5"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Learning Curve</w:t>
            </w:r>
          </w:p>
        </w:tc>
        <w:tc>
          <w:tcPr>
            <w:tcW w:w="0" w:type="auto"/>
            <w:tcBorders>
              <w:top w:val="single" w:sz="1" w:space="0" w:color="000000"/>
              <w:bottom w:val="single" w:sz="1" w:space="0" w:color="000000"/>
              <w:right w:val="single" w:sz="1" w:space="0" w:color="000000"/>
            </w:tcBorders>
          </w:tcPr>
          <w:p w14:paraId="45006DDF"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Thấp cho UI cơ bản</w:t>
            </w:r>
          </w:p>
        </w:tc>
        <w:tc>
          <w:tcPr>
            <w:tcW w:w="0" w:type="auto"/>
            <w:tcBorders>
              <w:top w:val="single" w:sz="1" w:space="0" w:color="000000"/>
              <w:bottom w:val="single" w:sz="1" w:space="0" w:color="000000"/>
            </w:tcBorders>
          </w:tcPr>
          <w:p w14:paraId="3C83CDBE"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Cao, 1-2 tuần master concepts</w:t>
            </w:r>
          </w:p>
        </w:tc>
      </w:tr>
      <w:tr w:rsidR="0012675B" w:rsidRPr="00D23096" w14:paraId="10A63EF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AAC08B"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b/>
                <w:color w:val="000000"/>
              </w:rPr>
              <w:t>Ecosystem Size</w:t>
            </w:r>
          </w:p>
        </w:tc>
        <w:tc>
          <w:tcPr>
            <w:tcW w:w="0" w:type="auto"/>
            <w:tcBorders>
              <w:top w:val="single" w:sz="1" w:space="0" w:color="000000"/>
              <w:bottom w:val="single" w:sz="1" w:space="0" w:color="000000"/>
              <w:right w:val="single" w:sz="1" w:space="0" w:color="000000"/>
            </w:tcBorders>
          </w:tcPr>
          <w:p w14:paraId="57A98543"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Lớn nhất JS</w:t>
            </w:r>
          </w:p>
        </w:tc>
        <w:tc>
          <w:tcPr>
            <w:tcW w:w="0" w:type="auto"/>
            <w:tcBorders>
              <w:top w:val="single" w:sz="1" w:space="0" w:color="000000"/>
              <w:bottom w:val="single" w:sz="1" w:space="0" w:color="000000"/>
            </w:tcBorders>
          </w:tcPr>
          <w:p w14:paraId="1D6A4358" w14:textId="77777777" w:rsidR="0012675B" w:rsidRPr="00D23096" w:rsidRDefault="0012675B" w:rsidP="00183D05">
            <w:pPr>
              <w:rPr>
                <w:rFonts w:ascii="Times New Roman" w:hAnsi="Times New Roman" w:cs="Times New Roman"/>
              </w:rPr>
            </w:pPr>
            <w:r w:rsidRPr="00D23096">
              <w:rPr>
                <w:rFonts w:ascii="Times New Roman" w:eastAsia="inter" w:hAnsi="Times New Roman" w:cs="Times New Roman"/>
                <w:color w:val="000000"/>
              </w:rPr>
              <w:t>Lớn + Vercel exclusive tools</w:t>
            </w:r>
          </w:p>
        </w:tc>
      </w:tr>
    </w:tbl>
    <w:p w14:paraId="54C97153" w14:textId="77777777" w:rsidR="0012675B" w:rsidRPr="00D23096" w:rsidRDefault="0012675B" w:rsidP="0012675B"/>
    <w:p w14:paraId="4F0D6BD2" w14:textId="77777777" w:rsidR="0012675B" w:rsidRPr="00D23096" w:rsidRDefault="0012675B" w:rsidP="0012675B">
      <w:pPr>
        <w:spacing w:after="210"/>
      </w:pPr>
      <w:r w:rsidRPr="00D23096">
        <w:rPr>
          <w:rFonts w:eastAsia="inter"/>
          <w:color w:val="000000"/>
        </w:rPr>
        <w:t>React thuần lý tưởng prototype nhanh hoặc custom cao độ, nhưng Next.js tiết kiệm 30-50% dev time dài hạn nhờ batteries-included.</w:t>
      </w:r>
    </w:p>
    <w:p w14:paraId="50EE3BFE" w14:textId="77777777" w:rsidR="0012675B" w:rsidRPr="00D23096" w:rsidRDefault="0012675B" w:rsidP="00A06031">
      <w:pPr>
        <w:pStyle w:val="Heading4"/>
      </w:pPr>
      <w:bookmarkStart w:id="25" w:name="so_sánh_chi_tiết_với_các_framework_khác"/>
      <w:r w:rsidRPr="00D23096">
        <w:t>So sánh chi tiết với các framework khác</w:t>
      </w:r>
      <w:bookmarkEnd w:id="25"/>
    </w:p>
    <w:p w14:paraId="5E805DE8" w14:textId="77777777" w:rsidR="0012675B" w:rsidRPr="00D23096" w:rsidRDefault="0012675B" w:rsidP="0012675B">
      <w:pPr>
        <w:spacing w:after="210"/>
      </w:pPr>
      <w:r w:rsidRPr="00D23096">
        <w:rPr>
          <w:rFonts w:eastAsia="inter"/>
          <w:color w:val="000000"/>
        </w:rPr>
        <w:t>Next.js dẫn đầu React ecosystem, nhưng cạnh tranh gay gắt với các đối thủ:</w:t>
      </w:r>
    </w:p>
    <w:p w14:paraId="7D9F76ED" w14:textId="77777777" w:rsidR="0012675B" w:rsidRPr="00D23096" w:rsidRDefault="0012675B" w:rsidP="007A1D2F">
      <w:pPr>
        <w:numPr>
          <w:ilvl w:val="0"/>
          <w:numId w:val="52"/>
        </w:numPr>
        <w:spacing w:after="210"/>
      </w:pPr>
      <w:r w:rsidRPr="00D23096">
        <w:rPr>
          <w:rFonts w:eastAsia="inter"/>
          <w:b/>
          <w:color w:val="000000"/>
        </w:rPr>
        <w:t>Vs. Nuxt 3 (Vue/Nitro)</w:t>
      </w:r>
      <w:r w:rsidRPr="00D23096">
        <w:rPr>
          <w:rFonts w:eastAsia="inter"/>
          <w:color w:val="000000"/>
        </w:rPr>
        <w:t>: Cả hai SSR/SSG mạnh, nhưng Next.js vượt trội Turbopack build speed (Nuxt dùng Vite chậm hơn), npm packages khổng lồ (Vue ecosystem nhỏ hơn), TypeScript inference tốt hơn. Nuxt linh hoạt modules (Pinia/Nitro plugins), Vue composition API đơn giản hơn hooks cho beginner. Chọn Next.js cho React team, Nuxt cho Vue lovers – job market Next.js gấp 3x.</w:t>
      </w:r>
    </w:p>
    <w:p w14:paraId="69A266A5" w14:textId="77777777" w:rsidR="0012675B" w:rsidRPr="00D23096" w:rsidRDefault="0012675B" w:rsidP="007A1D2F">
      <w:pPr>
        <w:numPr>
          <w:ilvl w:val="0"/>
          <w:numId w:val="52"/>
        </w:numPr>
        <w:spacing w:after="210"/>
      </w:pPr>
      <w:r w:rsidRPr="00D23096">
        <w:rPr>
          <w:rFonts w:eastAsia="inter"/>
          <w:b/>
          <w:color w:val="000000"/>
        </w:rPr>
        <w:lastRenderedPageBreak/>
        <w:t>Vs. Angular 18</w:t>
      </w:r>
      <w:r w:rsidRPr="00D23096">
        <w:rPr>
          <w:rFonts w:eastAsia="inter"/>
          <w:color w:val="000000"/>
        </w:rPr>
        <w:t>: Angular là monolithic framework enterprise với CLI mạnh (ng generate), dependency injection, RxJS observables native, zones.js change detection – phù hợp bank/gov lớn cần strict typing/structure. Next.js nhẹ (no DI boilerplate), dev nhanh hơn 2x, scale horizontal tốt với edge, nhưng thiếu tooling như Angular Schematics. Angular ổn định 10+ năm, Next.js trendy với frequent major releases.</w:t>
      </w:r>
    </w:p>
    <w:p w14:paraId="1648AE39" w14:textId="77777777" w:rsidR="0012675B" w:rsidRPr="00D23096" w:rsidRDefault="0012675B" w:rsidP="007A1D2F">
      <w:pPr>
        <w:numPr>
          <w:ilvl w:val="0"/>
          <w:numId w:val="52"/>
        </w:numPr>
        <w:spacing w:after="210"/>
      </w:pPr>
      <w:r w:rsidRPr="00D23096">
        <w:rPr>
          <w:rFonts w:eastAsia="inter"/>
          <w:b/>
          <w:color w:val="000000"/>
        </w:rPr>
        <w:t>Vs. Remix (React-based)</w:t>
      </w:r>
      <w:r w:rsidRPr="00D23096">
        <w:rPr>
          <w:rFonts w:eastAsia="inter"/>
          <w:color w:val="000000"/>
        </w:rPr>
        <w:t>: Remix ưu tiên web standards (form actions, native fetch), nested loaders tốt cho data mutations, loader/action colocated. Next.js mạnh hybrid rendering/SEO, Vercel infra, nhưng Remix đơn giản hơn cho CRUD apps. Remix bundle nhỏ hơn, ít opinionated.</w:t>
      </w:r>
    </w:p>
    <w:p w14:paraId="7D5071DB" w14:textId="77777777" w:rsidR="0012675B" w:rsidRPr="00D23096" w:rsidRDefault="0012675B" w:rsidP="007A1D2F">
      <w:pPr>
        <w:numPr>
          <w:ilvl w:val="0"/>
          <w:numId w:val="52"/>
        </w:numPr>
        <w:spacing w:after="210"/>
      </w:pPr>
      <w:r w:rsidRPr="00D23096">
        <w:rPr>
          <w:rFonts w:eastAsia="inter"/>
          <w:b/>
          <w:color w:val="000000"/>
        </w:rPr>
        <w:t>Vs. SvelteKit 2</w:t>
      </w:r>
      <w:r w:rsidRPr="00D23096">
        <w:rPr>
          <w:rFonts w:eastAsia="inter"/>
          <w:color w:val="000000"/>
        </w:rPr>
        <w:t>: Svelte compiler compile-time (no runtime overhead), bundle size ~50% Next.js, runes reactivity đơn giản hơn hooks. SvelteKit SSG/SSR tốt, nhưng ecosystem nhỏ, ít jobs. Next.js thắng nhờ React popularity và infra.</w:t>
      </w:r>
    </w:p>
    <w:p w14:paraId="11FB32B5" w14:textId="5278C6C6" w:rsidR="00072F4E" w:rsidRPr="00072F4E" w:rsidRDefault="0012675B" w:rsidP="0012675B">
      <w:pPr>
        <w:spacing w:after="210"/>
      </w:pPr>
      <w:r w:rsidRPr="00D23096">
        <w:rPr>
          <w:rFonts w:eastAsia="inter"/>
          <w:color w:val="000000"/>
        </w:rPr>
        <w:t>Next.js là lựa chọn vàng cho 80% web projects hiện đại nếu bạn biết React; chuyển sang Angular cho legacy enterprise hoặc Svelte cho perf.</w:t>
      </w:r>
    </w:p>
    <w:p w14:paraId="3EB6CB3E" w14:textId="4B568733" w:rsidR="000A026D" w:rsidRDefault="000A026D" w:rsidP="007C0013">
      <w:pPr>
        <w:ind w:firstLine="567"/>
      </w:pPr>
      <w:r w:rsidRPr="000A026D">
        <w:t>Next.js hỗ trợ sẵn nhiều chiến lược render: server-side rendering (SSR), static site generation (SSG), incremental static regeneration (ISR) và client-side rendering (CSR) trong một codebase duy nhất, giúp tối ưu đồng thời cả SEO, tốc độ tải lần đầu và trải nghiệm SPA mượt mà. Framework này cũng cung cấp routing dựa trên hệ thống file, API routes để viết endpoint backend nhẹ, tối ưu hình ảnh, chia nhỏ bundle và hỗ trợ tốt TypeScript, rất phù hợp cho ứng dụng thương mại điện tử phức tạp.​</w:t>
      </w:r>
    </w:p>
    <w:p w14:paraId="70F024B3" w14:textId="77777777" w:rsidR="00ED7D43" w:rsidRDefault="00ED7D43" w:rsidP="007C0013">
      <w:pPr>
        <w:ind w:firstLine="567"/>
      </w:pPr>
    </w:p>
    <w:p w14:paraId="4FE41222" w14:textId="77777777" w:rsidR="00ED7D43" w:rsidRDefault="00EE5832" w:rsidP="00A06031">
      <w:pPr>
        <w:pStyle w:val="Heading4"/>
      </w:pPr>
      <w:r w:rsidRPr="00EE5832">
        <w:t>Các Chiến lược Rendering và Tối ưu hóa SEO</w:t>
      </w:r>
    </w:p>
    <w:p w14:paraId="3A45139B" w14:textId="4766DAC8" w:rsidR="00EE5832" w:rsidRDefault="00842FDC" w:rsidP="00A06031">
      <w:pPr>
        <w:pStyle w:val="Heading4"/>
      </w:pPr>
      <w:r>
        <w:rPr>
          <w:noProof/>
        </w:rPr>
        <w:drawing>
          <wp:inline distT="0" distB="0" distL="0" distR="0" wp14:anchorId="3E5DA905" wp14:editId="108D5C06">
            <wp:extent cx="5767754" cy="3689924"/>
            <wp:effectExtent l="0" t="0" r="0" b="6350"/>
            <wp:docPr id="1823335473" name="Picture 3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5473" name="Picture 39" descr="A diagram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835672" cy="3733375"/>
                    </a:xfrm>
                    <a:prstGeom prst="rect">
                      <a:avLst/>
                    </a:prstGeom>
                  </pic:spPr>
                </pic:pic>
              </a:graphicData>
            </a:graphic>
          </wp:inline>
        </w:drawing>
      </w:r>
    </w:p>
    <w:p w14:paraId="15B1FB80" w14:textId="1C07319C" w:rsidR="004D2E78" w:rsidRPr="004D2E78" w:rsidRDefault="004D2E78" w:rsidP="004D2E78">
      <w:pPr>
        <w:pStyle w:val="Captions"/>
      </w:pPr>
      <w:r w:rsidRPr="004D2E78">
        <w:t xml:space="preserve">Hình </w:t>
      </w:r>
      <w:r w:rsidRPr="004D2E78">
        <w:fldChar w:fldCharType="begin"/>
      </w:r>
      <w:r w:rsidRPr="004D2E78">
        <w:instrText xml:space="preserve"> STYLEREF 1 \s </w:instrText>
      </w:r>
      <w:r w:rsidRPr="004D2E78">
        <w:fldChar w:fldCharType="separate"/>
      </w:r>
      <w:r w:rsidRPr="004D2E78">
        <w:t>1</w:t>
      </w:r>
      <w:r w:rsidRPr="004D2E78">
        <w:fldChar w:fldCharType="end"/>
      </w:r>
      <w:r w:rsidRPr="004D2E78">
        <w:t>-</w:t>
      </w:r>
      <w:r w:rsidRPr="004D2E78">
        <w:t>4</w:t>
      </w:r>
      <w:r w:rsidRPr="004D2E78">
        <w:t xml:space="preserve"> Hình ảnh </w:t>
      </w:r>
      <w:r w:rsidR="00A372C0">
        <w:t>về SEO trong nextjs</w:t>
      </w:r>
    </w:p>
    <w:p w14:paraId="44A3DF72" w14:textId="77777777" w:rsidR="004D2E78" w:rsidRDefault="004D2E78" w:rsidP="004D2E78"/>
    <w:p w14:paraId="6E268387" w14:textId="7A890335" w:rsidR="00314485" w:rsidRDefault="00314485" w:rsidP="00A06031">
      <w:pPr>
        <w:pStyle w:val="Heading4"/>
      </w:pPr>
      <w:r>
        <w:lastRenderedPageBreak/>
        <w:t>Một số ví dụ code về SEO trong nextjs</w:t>
      </w:r>
    </w:p>
    <w:p w14:paraId="11F66084" w14:textId="77777777" w:rsidR="00314485" w:rsidRPr="00314485" w:rsidRDefault="00314485" w:rsidP="007A1D2F">
      <w:pPr>
        <w:pStyle w:val="ListParagraph"/>
        <w:numPr>
          <w:ilvl w:val="0"/>
          <w:numId w:val="54"/>
        </w:numPr>
      </w:pPr>
      <w:r w:rsidRPr="00314485">
        <w:t>SEO với Next/Head (Pages Router)</w:t>
      </w:r>
    </w:p>
    <w:p w14:paraId="5F7B008B" w14:textId="2B952522" w:rsidR="00314485" w:rsidRPr="00314485" w:rsidRDefault="00314485" w:rsidP="00314485">
      <w:pPr>
        <w:ind w:left="360"/>
      </w:pPr>
      <w:r w:rsidRPr="00314485">
        <w:t>Sử dụng component Head để thiết lập title, meta description và Open Graph tags giúp tối ưu hóa cho công cụ tìm kiếm.</w:t>
      </w:r>
    </w:p>
    <w:p w14:paraId="4C392F2D" w14:textId="2CCD6EF3" w:rsidR="00751D80" w:rsidRPr="00751D80" w:rsidRDefault="00751D80" w:rsidP="00751D80">
      <w:pPr>
        <w:pStyle w:val="Code"/>
      </w:pPr>
      <w:r w:rsidRPr="00751D80">
        <w:t>import Head from 'next/head';</w:t>
      </w:r>
    </w:p>
    <w:p w14:paraId="48D3BB39" w14:textId="77777777" w:rsidR="00751D80" w:rsidRPr="00751D80" w:rsidRDefault="00751D80" w:rsidP="00751D80">
      <w:pPr>
        <w:pStyle w:val="Code"/>
      </w:pPr>
      <w:r w:rsidRPr="00751D80">
        <w:t>export default function HomePage() {</w:t>
      </w:r>
    </w:p>
    <w:p w14:paraId="7DC2466E" w14:textId="77777777" w:rsidR="00751D80" w:rsidRPr="00751D80" w:rsidRDefault="00751D80" w:rsidP="00751D80">
      <w:pPr>
        <w:pStyle w:val="Code"/>
      </w:pPr>
      <w:r w:rsidRPr="00751D80">
        <w:t xml:space="preserve">  return (</w:t>
      </w:r>
    </w:p>
    <w:p w14:paraId="2114EA2A" w14:textId="77777777" w:rsidR="00751D80" w:rsidRPr="00751D80" w:rsidRDefault="00751D80" w:rsidP="00751D80">
      <w:pPr>
        <w:pStyle w:val="Code"/>
      </w:pPr>
      <w:r w:rsidRPr="00751D80">
        <w:t xml:space="preserve">    &lt;&gt;</w:t>
      </w:r>
    </w:p>
    <w:p w14:paraId="3A681F01" w14:textId="77777777" w:rsidR="00751D80" w:rsidRPr="00751D80" w:rsidRDefault="00751D80" w:rsidP="00751D80">
      <w:pPr>
        <w:pStyle w:val="Code"/>
      </w:pPr>
      <w:r w:rsidRPr="00751D80">
        <w:t xml:space="preserve">      &lt;Head&gt;</w:t>
      </w:r>
    </w:p>
    <w:p w14:paraId="477A49B9" w14:textId="77777777" w:rsidR="00751D80" w:rsidRPr="00751D80" w:rsidRDefault="00751D80" w:rsidP="00751D80">
      <w:pPr>
        <w:pStyle w:val="Code"/>
      </w:pPr>
      <w:r w:rsidRPr="00751D80">
        <w:t xml:space="preserve">        &lt;title&gt;Thử Đồ Ảo AI - Mua Sắm Thông Minh&lt;/title&gt;</w:t>
      </w:r>
    </w:p>
    <w:p w14:paraId="396B0850" w14:textId="77777777" w:rsidR="00751D80" w:rsidRPr="00751D80" w:rsidRDefault="00751D80" w:rsidP="00751D80">
      <w:pPr>
        <w:pStyle w:val="Code"/>
      </w:pPr>
      <w:r w:rsidRPr="00751D80">
        <w:t xml:space="preserve">        &lt;meta name="description" content="Trải nghiệm thử đồ ảo bằng AI hiện đại cho mua sắm dễ dàng." /&gt;</w:t>
      </w:r>
    </w:p>
    <w:p w14:paraId="5A2AB130" w14:textId="77777777" w:rsidR="00751D80" w:rsidRPr="00751D80" w:rsidRDefault="00751D80" w:rsidP="00751D80">
      <w:pPr>
        <w:pStyle w:val="Code"/>
      </w:pPr>
      <w:r w:rsidRPr="00751D80">
        <w:t xml:space="preserve">        &lt;meta name="keywords" content="thử đồ ảo, AI, thương mại điện tử" /&gt;</w:t>
      </w:r>
    </w:p>
    <w:p w14:paraId="32DC6D42" w14:textId="77777777" w:rsidR="00751D80" w:rsidRPr="00751D80" w:rsidRDefault="00751D80" w:rsidP="00751D80">
      <w:pPr>
        <w:pStyle w:val="Code"/>
      </w:pPr>
      <w:r w:rsidRPr="00751D80">
        <w:t xml:space="preserve">        &lt;meta property="og:title" content="Thử Đồ Ảo AI" /&gt;</w:t>
      </w:r>
    </w:p>
    <w:p w14:paraId="4D584941" w14:textId="77777777" w:rsidR="00751D80" w:rsidRPr="00751D80" w:rsidRDefault="00751D80" w:rsidP="00751D80">
      <w:pPr>
        <w:pStyle w:val="Code"/>
      </w:pPr>
      <w:r w:rsidRPr="00751D80">
        <w:t xml:space="preserve">        &lt;meta property="og:description" content="Nền tảng mua sắm tương lai với công nghệ AI." /&gt;</w:t>
      </w:r>
    </w:p>
    <w:p w14:paraId="4EFF1901" w14:textId="77777777" w:rsidR="00751D80" w:rsidRPr="00751D80" w:rsidRDefault="00751D80" w:rsidP="00751D80">
      <w:pPr>
        <w:pStyle w:val="Code"/>
      </w:pPr>
      <w:r w:rsidRPr="00751D80">
        <w:t xml:space="preserve">        &lt;meta property="og:image" content="/images/og-preview.jpg" /&gt;</w:t>
      </w:r>
    </w:p>
    <w:p w14:paraId="2B6F25C3" w14:textId="77777777" w:rsidR="00751D80" w:rsidRPr="00751D80" w:rsidRDefault="00751D80" w:rsidP="00751D80">
      <w:pPr>
        <w:pStyle w:val="Code"/>
      </w:pPr>
      <w:r w:rsidRPr="00751D80">
        <w:t xml:space="preserve">        &lt;meta property="og:type" content="website" /&gt;</w:t>
      </w:r>
    </w:p>
    <w:p w14:paraId="620880FB" w14:textId="77777777" w:rsidR="00751D80" w:rsidRPr="00751D80" w:rsidRDefault="00751D80" w:rsidP="00751D80">
      <w:pPr>
        <w:pStyle w:val="Code"/>
      </w:pPr>
      <w:r w:rsidRPr="00751D80">
        <w:t xml:space="preserve">      &lt;/Head&gt;</w:t>
      </w:r>
    </w:p>
    <w:p w14:paraId="7B490089" w14:textId="77777777" w:rsidR="00751D80" w:rsidRPr="00751D80" w:rsidRDefault="00751D80" w:rsidP="00751D80">
      <w:pPr>
        <w:pStyle w:val="Code"/>
      </w:pPr>
      <w:r w:rsidRPr="00751D80">
        <w:t xml:space="preserve">      &lt;main&gt;</w:t>
      </w:r>
    </w:p>
    <w:p w14:paraId="3AA6826E" w14:textId="77777777" w:rsidR="00751D80" w:rsidRPr="00751D80" w:rsidRDefault="00751D80" w:rsidP="00751D80">
      <w:pPr>
        <w:pStyle w:val="Code"/>
      </w:pPr>
      <w:r w:rsidRPr="00751D80">
        <w:t xml:space="preserve">        &lt;h1&gt;Chào mừng đến Thử Đồ Ảo&lt;/h1&gt;</w:t>
      </w:r>
    </w:p>
    <w:p w14:paraId="20E676C7" w14:textId="77777777" w:rsidR="00751D80" w:rsidRPr="00751D80" w:rsidRDefault="00751D80" w:rsidP="00751D80">
      <w:pPr>
        <w:pStyle w:val="Code"/>
      </w:pPr>
      <w:r w:rsidRPr="00751D80">
        <w:t xml:space="preserve">      &lt;/main&gt;</w:t>
      </w:r>
    </w:p>
    <w:p w14:paraId="44676857" w14:textId="77777777" w:rsidR="00751D80" w:rsidRPr="00751D80" w:rsidRDefault="00751D80" w:rsidP="00751D80">
      <w:pPr>
        <w:pStyle w:val="Code"/>
      </w:pPr>
      <w:r w:rsidRPr="00751D80">
        <w:t xml:space="preserve">    &lt;/&gt;</w:t>
      </w:r>
    </w:p>
    <w:p w14:paraId="4E1AA659" w14:textId="77777777" w:rsidR="00751D80" w:rsidRPr="00751D80" w:rsidRDefault="00751D80" w:rsidP="00751D80">
      <w:pPr>
        <w:pStyle w:val="Code"/>
      </w:pPr>
      <w:r w:rsidRPr="00751D80">
        <w:t xml:space="preserve">  );</w:t>
      </w:r>
    </w:p>
    <w:p w14:paraId="446E3CFF" w14:textId="267AE496" w:rsidR="00314485" w:rsidRDefault="00751D80" w:rsidP="00D00188">
      <w:pPr>
        <w:pStyle w:val="Code"/>
      </w:pPr>
      <w:r w:rsidRPr="00751D80">
        <w:t>}</w:t>
      </w:r>
    </w:p>
    <w:p w14:paraId="7F57FB5E" w14:textId="77777777" w:rsidR="0072718C" w:rsidRDefault="0072718C" w:rsidP="00D00188">
      <w:pPr>
        <w:pStyle w:val="Code"/>
      </w:pPr>
    </w:p>
    <w:p w14:paraId="478E3EE6" w14:textId="77777777" w:rsidR="00AC1918" w:rsidRPr="00AC1918" w:rsidRDefault="00AC1918" w:rsidP="007A1D2F">
      <w:pPr>
        <w:pStyle w:val="ListParagraph"/>
        <w:numPr>
          <w:ilvl w:val="0"/>
          <w:numId w:val="54"/>
        </w:numPr>
      </w:pPr>
      <w:r w:rsidRPr="00AC1918">
        <w:t>Metadata Động (App Router)</w:t>
      </w:r>
    </w:p>
    <w:p w14:paraId="4CA44C6D" w14:textId="44C65720" w:rsidR="00AC1918" w:rsidRPr="00AC1918" w:rsidRDefault="00AC1918" w:rsidP="00AC1918">
      <w:pPr>
        <w:ind w:left="360"/>
      </w:pPr>
      <w:r w:rsidRPr="00AC1918">
        <w:t>Tạo metadata động dựa trên dữ liệu sản phẩm để cá nhân hóa SEO cho từng trang</w:t>
      </w:r>
      <w:r>
        <w:t>.</w:t>
      </w:r>
    </w:p>
    <w:p w14:paraId="0D351BB7" w14:textId="7329D26F" w:rsidR="00AC1918" w:rsidRPr="00AC1918" w:rsidRDefault="00AC1918" w:rsidP="00AC1918">
      <w:pPr>
        <w:pStyle w:val="Code"/>
      </w:pPr>
      <w:r w:rsidRPr="00AC1918">
        <w:t>import { Metadata } from 'next';</w:t>
      </w:r>
    </w:p>
    <w:p w14:paraId="2744D010" w14:textId="594CD23A" w:rsidR="00AC1918" w:rsidRPr="00AC1918" w:rsidRDefault="00AC1918" w:rsidP="00AC1918">
      <w:pPr>
        <w:pStyle w:val="Code"/>
      </w:pPr>
      <w:r w:rsidRPr="00AC1918">
        <w:t>type Props = { params: { id: string } };</w:t>
      </w:r>
    </w:p>
    <w:p w14:paraId="15EEC9E3" w14:textId="77777777" w:rsidR="00AC1918" w:rsidRPr="00AC1918" w:rsidRDefault="00AC1918" w:rsidP="00AC1918">
      <w:pPr>
        <w:pStyle w:val="Code"/>
      </w:pPr>
      <w:r w:rsidRPr="00AC1918">
        <w:t>export async function generateMetadata({ params }: Props): Promise&lt;Metadata&gt; {</w:t>
      </w:r>
    </w:p>
    <w:p w14:paraId="52C2A23F" w14:textId="251CB4B2" w:rsidR="00AC1918" w:rsidRPr="00AC1918" w:rsidRDefault="00AC1918" w:rsidP="00AC1918">
      <w:pPr>
        <w:pStyle w:val="Code"/>
      </w:pPr>
      <w:r w:rsidRPr="00AC1918">
        <w:t xml:space="preserve">  const product = { title: `Áo ${params.id}`, description: 'Mô tả sản phẩm đẹp', image: '/product.jpg' };</w:t>
      </w:r>
    </w:p>
    <w:p w14:paraId="0FD73FA1" w14:textId="77777777" w:rsidR="00AC1918" w:rsidRPr="00AC1918" w:rsidRDefault="00AC1918" w:rsidP="00AC1918">
      <w:pPr>
        <w:pStyle w:val="Code"/>
      </w:pPr>
      <w:r w:rsidRPr="00AC1918">
        <w:t xml:space="preserve">  return {</w:t>
      </w:r>
    </w:p>
    <w:p w14:paraId="4FB0B6D0" w14:textId="77777777" w:rsidR="00AC1918" w:rsidRPr="00AC1918" w:rsidRDefault="00AC1918" w:rsidP="00AC1918">
      <w:pPr>
        <w:pStyle w:val="Code"/>
      </w:pPr>
      <w:r w:rsidRPr="00AC1918">
        <w:t xml:space="preserve">    title: product.title,</w:t>
      </w:r>
    </w:p>
    <w:p w14:paraId="496233A9" w14:textId="77777777" w:rsidR="00AC1918" w:rsidRPr="00AC1918" w:rsidRDefault="00AC1918" w:rsidP="00AC1918">
      <w:pPr>
        <w:pStyle w:val="Code"/>
      </w:pPr>
      <w:r w:rsidRPr="00AC1918">
        <w:t xml:space="preserve">    description: product.description,</w:t>
      </w:r>
    </w:p>
    <w:p w14:paraId="5764BC06" w14:textId="77777777" w:rsidR="00AC1918" w:rsidRPr="00AC1918" w:rsidRDefault="00AC1918" w:rsidP="00AC1918">
      <w:pPr>
        <w:pStyle w:val="Code"/>
      </w:pPr>
      <w:r w:rsidRPr="00AC1918">
        <w:t xml:space="preserve">    openGraph: {</w:t>
      </w:r>
    </w:p>
    <w:p w14:paraId="4E8E2605" w14:textId="77777777" w:rsidR="00AC1918" w:rsidRPr="00AC1918" w:rsidRDefault="00AC1918" w:rsidP="00AC1918">
      <w:pPr>
        <w:pStyle w:val="Code"/>
      </w:pPr>
      <w:r w:rsidRPr="00AC1918">
        <w:t xml:space="preserve">      images: [product.image],</w:t>
      </w:r>
    </w:p>
    <w:p w14:paraId="3E55609D" w14:textId="77777777" w:rsidR="00AC1918" w:rsidRPr="00AC1918" w:rsidRDefault="00AC1918" w:rsidP="00AC1918">
      <w:pPr>
        <w:pStyle w:val="Code"/>
      </w:pPr>
      <w:r w:rsidRPr="00AC1918">
        <w:t xml:space="preserve">      title: product.title</w:t>
      </w:r>
    </w:p>
    <w:p w14:paraId="6C6835DB" w14:textId="77777777" w:rsidR="00AC1918" w:rsidRPr="00AC1918" w:rsidRDefault="00AC1918" w:rsidP="00AC1918">
      <w:pPr>
        <w:pStyle w:val="Code"/>
      </w:pPr>
      <w:r w:rsidRPr="00AC1918">
        <w:t xml:space="preserve">    }</w:t>
      </w:r>
    </w:p>
    <w:p w14:paraId="74E7160E" w14:textId="77777777" w:rsidR="00AC1918" w:rsidRPr="00AC1918" w:rsidRDefault="00AC1918" w:rsidP="00AC1918">
      <w:pPr>
        <w:pStyle w:val="Code"/>
      </w:pPr>
      <w:r w:rsidRPr="00AC1918">
        <w:t xml:space="preserve">  };</w:t>
      </w:r>
    </w:p>
    <w:p w14:paraId="7AB6521C" w14:textId="53A0167F" w:rsidR="00AC1918" w:rsidRPr="00AC1918" w:rsidRDefault="00AC1918" w:rsidP="00AC1918">
      <w:pPr>
        <w:pStyle w:val="Code"/>
      </w:pPr>
      <w:r w:rsidRPr="00AC1918">
        <w:t>}</w:t>
      </w:r>
    </w:p>
    <w:p w14:paraId="3F790418" w14:textId="77777777" w:rsidR="00AC1918" w:rsidRPr="00AC1918" w:rsidRDefault="00AC1918" w:rsidP="00AC1918">
      <w:pPr>
        <w:pStyle w:val="Code"/>
      </w:pPr>
      <w:r w:rsidRPr="00AC1918">
        <w:t>export default function ProductPage({ params }: Props) {</w:t>
      </w:r>
    </w:p>
    <w:p w14:paraId="209ED33B" w14:textId="77777777" w:rsidR="00AC1918" w:rsidRPr="00AC1918" w:rsidRDefault="00AC1918" w:rsidP="00AC1918">
      <w:pPr>
        <w:pStyle w:val="Code"/>
      </w:pPr>
      <w:r w:rsidRPr="00AC1918">
        <w:t xml:space="preserve">  return &lt;div&gt;Sản phẩm: {params.id}&lt;/div&gt;;</w:t>
      </w:r>
    </w:p>
    <w:p w14:paraId="7135ADE1" w14:textId="081A2EFE" w:rsidR="00314485" w:rsidRDefault="00AC1918" w:rsidP="00AC1918">
      <w:pPr>
        <w:pStyle w:val="Code"/>
      </w:pPr>
      <w:r w:rsidRPr="00AC1918">
        <w:t>}</w:t>
      </w:r>
    </w:p>
    <w:p w14:paraId="634EC5AE" w14:textId="77777777" w:rsidR="00AC1918" w:rsidRDefault="00AC1918" w:rsidP="00314485"/>
    <w:p w14:paraId="5A69DD7A" w14:textId="77777777" w:rsidR="003E7128" w:rsidRPr="003E7128" w:rsidRDefault="003E7128" w:rsidP="007A1D2F">
      <w:pPr>
        <w:pStyle w:val="ListParagraph"/>
        <w:numPr>
          <w:ilvl w:val="0"/>
          <w:numId w:val="54"/>
        </w:numPr>
      </w:pPr>
      <w:r w:rsidRPr="003E7128">
        <w:lastRenderedPageBreak/>
        <w:t>Tối Ưu với SSG</w:t>
      </w:r>
    </w:p>
    <w:p w14:paraId="5DDAE5AA" w14:textId="662D5501" w:rsidR="00AC1918" w:rsidRDefault="003E7128" w:rsidP="003E7128">
      <w:pPr>
        <w:ind w:left="360"/>
      </w:pPr>
      <w:r w:rsidRPr="003E7128">
        <w:t>Kết hợp getStaticProps để render tĩnh, tăng tốc độ và cải thiện SEO cho sản phẩm.</w:t>
      </w:r>
    </w:p>
    <w:p w14:paraId="31CB15B0" w14:textId="75ED59FA" w:rsidR="006C1320" w:rsidRPr="006C1320" w:rsidRDefault="006C1320" w:rsidP="006C1320">
      <w:pPr>
        <w:pStyle w:val="Code"/>
      </w:pPr>
      <w:r w:rsidRPr="006C1320">
        <w:t>import { GetStaticProps } from 'next';</w:t>
      </w:r>
    </w:p>
    <w:p w14:paraId="78F80273" w14:textId="2DA1B04D" w:rsidR="006C1320" w:rsidRPr="006C1320" w:rsidRDefault="006C1320" w:rsidP="006C1320">
      <w:pPr>
        <w:pStyle w:val="Code"/>
      </w:pPr>
      <w:r w:rsidRPr="006C1320">
        <w:t>type Props = { products: { id: number; name: string }[] };</w:t>
      </w:r>
    </w:p>
    <w:p w14:paraId="5D82F3BB" w14:textId="77777777" w:rsidR="006C1320" w:rsidRPr="006C1320" w:rsidRDefault="006C1320" w:rsidP="006C1320">
      <w:pPr>
        <w:pStyle w:val="Code"/>
      </w:pPr>
      <w:r w:rsidRPr="006C1320">
        <w:t>export const getStaticProps: GetStaticProps&lt;Props&gt; = async () =&gt; {</w:t>
      </w:r>
    </w:p>
    <w:p w14:paraId="72497519" w14:textId="77777777" w:rsidR="006C1320" w:rsidRPr="006C1320" w:rsidRDefault="006C1320" w:rsidP="006C1320">
      <w:pPr>
        <w:pStyle w:val="Code"/>
      </w:pPr>
      <w:r w:rsidRPr="006C1320">
        <w:t xml:space="preserve">  const products = [</w:t>
      </w:r>
    </w:p>
    <w:p w14:paraId="071E2550" w14:textId="77777777" w:rsidR="006C1320" w:rsidRPr="006C1320" w:rsidRDefault="006C1320" w:rsidP="006C1320">
      <w:pPr>
        <w:pStyle w:val="Code"/>
      </w:pPr>
      <w:r w:rsidRPr="006C1320">
        <w:t xml:space="preserve">    { id: 1, name: 'Áo thun nam' },</w:t>
      </w:r>
    </w:p>
    <w:p w14:paraId="2A8A30D3" w14:textId="77777777" w:rsidR="006C1320" w:rsidRPr="006C1320" w:rsidRDefault="006C1320" w:rsidP="006C1320">
      <w:pPr>
        <w:pStyle w:val="Code"/>
      </w:pPr>
      <w:r w:rsidRPr="006C1320">
        <w:t xml:space="preserve">    { id: 2, name: 'Quần jeans nữ' }</w:t>
      </w:r>
    </w:p>
    <w:p w14:paraId="4F1E25EC" w14:textId="3CA76696" w:rsidR="006C1320" w:rsidRPr="006C1320" w:rsidRDefault="006C1320" w:rsidP="006C1320">
      <w:pPr>
        <w:pStyle w:val="Code"/>
      </w:pPr>
      <w:r w:rsidRPr="006C1320">
        <w:t xml:space="preserve">  ];</w:t>
      </w:r>
    </w:p>
    <w:p w14:paraId="52A19CA9" w14:textId="77777777" w:rsidR="006C1320" w:rsidRPr="006C1320" w:rsidRDefault="006C1320" w:rsidP="006C1320">
      <w:pPr>
        <w:pStyle w:val="Code"/>
      </w:pPr>
      <w:r w:rsidRPr="006C1320">
        <w:t xml:space="preserve">  return {</w:t>
      </w:r>
    </w:p>
    <w:p w14:paraId="1D03D5A4" w14:textId="77777777" w:rsidR="006C1320" w:rsidRPr="006C1320" w:rsidRDefault="006C1320" w:rsidP="006C1320">
      <w:pPr>
        <w:pStyle w:val="Code"/>
      </w:pPr>
      <w:r w:rsidRPr="006C1320">
        <w:t xml:space="preserve">    props: { products },</w:t>
      </w:r>
    </w:p>
    <w:p w14:paraId="3727AAAD" w14:textId="77777777" w:rsidR="006C1320" w:rsidRPr="006C1320" w:rsidRDefault="006C1320" w:rsidP="006C1320">
      <w:pPr>
        <w:pStyle w:val="Code"/>
      </w:pPr>
      <w:r w:rsidRPr="006C1320">
        <w:t xml:space="preserve">    revalidate: 3600</w:t>
      </w:r>
    </w:p>
    <w:p w14:paraId="07CB8E3C" w14:textId="77777777" w:rsidR="006C1320" w:rsidRPr="006C1320" w:rsidRDefault="006C1320" w:rsidP="006C1320">
      <w:pPr>
        <w:pStyle w:val="Code"/>
      </w:pPr>
      <w:r w:rsidRPr="006C1320">
        <w:t xml:space="preserve">  };</w:t>
      </w:r>
    </w:p>
    <w:p w14:paraId="04376AF9" w14:textId="7D175344" w:rsidR="006C1320" w:rsidRPr="006C1320" w:rsidRDefault="006C1320" w:rsidP="006C1320">
      <w:pPr>
        <w:pStyle w:val="Code"/>
      </w:pPr>
      <w:r w:rsidRPr="006C1320">
        <w:t>};</w:t>
      </w:r>
    </w:p>
    <w:p w14:paraId="5D0F960A" w14:textId="77777777" w:rsidR="006C1320" w:rsidRPr="006C1320" w:rsidRDefault="006C1320" w:rsidP="006C1320">
      <w:pPr>
        <w:pStyle w:val="Code"/>
      </w:pPr>
      <w:r w:rsidRPr="006C1320">
        <w:t>export default function Products({ products }: Props) {</w:t>
      </w:r>
    </w:p>
    <w:p w14:paraId="39FBF7B1" w14:textId="77777777" w:rsidR="006C1320" w:rsidRPr="006C1320" w:rsidRDefault="006C1320" w:rsidP="006C1320">
      <w:pPr>
        <w:pStyle w:val="Code"/>
      </w:pPr>
      <w:r w:rsidRPr="006C1320">
        <w:t xml:space="preserve">  return (</w:t>
      </w:r>
    </w:p>
    <w:p w14:paraId="125A1706" w14:textId="77777777" w:rsidR="006C1320" w:rsidRPr="006C1320" w:rsidRDefault="006C1320" w:rsidP="006C1320">
      <w:pPr>
        <w:pStyle w:val="Code"/>
      </w:pPr>
      <w:r w:rsidRPr="006C1320">
        <w:t xml:space="preserve">    &lt;ul&gt;</w:t>
      </w:r>
    </w:p>
    <w:p w14:paraId="2531ECDD" w14:textId="77777777" w:rsidR="006C1320" w:rsidRPr="006C1320" w:rsidRDefault="006C1320" w:rsidP="006C1320">
      <w:pPr>
        <w:pStyle w:val="Code"/>
      </w:pPr>
      <w:r w:rsidRPr="006C1320">
        <w:t xml:space="preserve">      {products.map(p =&gt; &lt;li key={p.id}&gt;{p.name}&lt;/li&gt;)}</w:t>
      </w:r>
    </w:p>
    <w:p w14:paraId="0758B028" w14:textId="77777777" w:rsidR="006C1320" w:rsidRPr="006C1320" w:rsidRDefault="006C1320" w:rsidP="006C1320">
      <w:pPr>
        <w:pStyle w:val="Code"/>
      </w:pPr>
      <w:r w:rsidRPr="006C1320">
        <w:t xml:space="preserve">    &lt;/ul&gt;</w:t>
      </w:r>
    </w:p>
    <w:p w14:paraId="706AA826" w14:textId="77777777" w:rsidR="006C1320" w:rsidRPr="006C1320" w:rsidRDefault="006C1320" w:rsidP="006C1320">
      <w:pPr>
        <w:pStyle w:val="Code"/>
      </w:pPr>
      <w:r w:rsidRPr="006C1320">
        <w:t xml:space="preserve">  );</w:t>
      </w:r>
    </w:p>
    <w:p w14:paraId="46D71FDB" w14:textId="46C1ADCB" w:rsidR="006C1320" w:rsidRPr="003E7128" w:rsidRDefault="006C1320" w:rsidP="006C1320">
      <w:pPr>
        <w:pStyle w:val="Code"/>
      </w:pPr>
      <w:r w:rsidRPr="006C1320">
        <w:t>}</w:t>
      </w:r>
    </w:p>
    <w:p w14:paraId="5213D370" w14:textId="77777777" w:rsidR="00AC1918" w:rsidRDefault="00AC1918" w:rsidP="00314485"/>
    <w:p w14:paraId="2DCE8094" w14:textId="357B9A27" w:rsidR="005C3EC0" w:rsidRPr="00314485" w:rsidRDefault="005C3EC0" w:rsidP="00A06031">
      <w:pPr>
        <w:pStyle w:val="Heading4"/>
      </w:pPr>
      <w:r>
        <w:t xml:space="preserve">Phân tích các </w:t>
      </w:r>
      <w:r w:rsidR="009E2F74">
        <w:t>phương pháp</w:t>
      </w:r>
      <w:r>
        <w:t xml:space="preserve"> Render</w:t>
      </w:r>
    </w:p>
    <w:p w14:paraId="48BBFEA6" w14:textId="16A863E2" w:rsidR="00EE5832" w:rsidRDefault="00EE5832" w:rsidP="00654A38">
      <w:pPr>
        <w:ind w:firstLine="720"/>
      </w:pPr>
      <w:r w:rsidRPr="00EE5832">
        <w:t xml:space="preserve">Trong lĩnh vực thương mại điện tử, khả năng xuất hiện và được xếp hạng cao trên các công cụ tìm kiếm là yếu tố sống còn, vì nó quyết định lưu lượng truy cập tự nhiên (organic traffic) vào hệ thống. React thuần vốn thiên về render phía client (Client-Side Rendering </w:t>
      </w:r>
      <w:r w:rsidR="00F26FD2">
        <w:t>-</w:t>
      </w:r>
      <w:r w:rsidRPr="00EE5832">
        <w:t xml:space="preserve"> CSR): trình duyệt tải một file HTML gần như rỗng, sau đó tải và chạy JavaScript để dựng giao diện. Cách làm này không thật sự thân thiện với bot tìm kiếm, đặc biệt trong các trường hợp bot không chờ hoặc không thực thi đầy đủ JavaScript.</w:t>
      </w:r>
    </w:p>
    <w:p w14:paraId="1A2C71C6" w14:textId="77777777" w:rsidR="00880AF3" w:rsidRDefault="00880AF3" w:rsidP="00880AF3"/>
    <w:p w14:paraId="3615753F" w14:textId="77777777" w:rsidR="00880AF3" w:rsidRDefault="00880AF3" w:rsidP="00880AF3">
      <w:pPr>
        <w:ind w:firstLine="720"/>
      </w:pPr>
      <w:r w:rsidRPr="00EE5832">
        <w:t>Next.js khắc phục điểm yếu này bằng kiến trúc render lai (Hybrid Rendering), cho phép kết hợp nhiều chiến lược render trên cùng một dự án, tối ưu từng loại trang theo mục đích sử dụng. Bốn chiến lược chính và ứng dụng vào đồ án có thể mô tả như sau:</w:t>
      </w:r>
    </w:p>
    <w:tbl>
      <w:tblPr>
        <w:tblStyle w:val="TableGrid"/>
        <w:tblpPr w:leftFromText="180" w:rightFromText="180" w:vertAnchor="text" w:horzAnchor="margin" w:tblpY="164"/>
        <w:tblW w:w="0" w:type="auto"/>
        <w:jc w:val="left"/>
        <w:tblLook w:val="04A0" w:firstRow="1" w:lastRow="0" w:firstColumn="1" w:lastColumn="0" w:noHBand="0" w:noVBand="1"/>
      </w:tblPr>
      <w:tblGrid>
        <w:gridCol w:w="2194"/>
        <w:gridCol w:w="2194"/>
        <w:gridCol w:w="2195"/>
        <w:gridCol w:w="2195"/>
      </w:tblGrid>
      <w:tr w:rsidR="00B86CF7" w14:paraId="461B8152" w14:textId="77777777" w:rsidTr="00B86CF7">
        <w:trPr>
          <w:jc w:val="left"/>
        </w:trPr>
        <w:tc>
          <w:tcPr>
            <w:tcW w:w="2194" w:type="dxa"/>
          </w:tcPr>
          <w:p w14:paraId="7A9E98A8" w14:textId="77777777" w:rsidR="00B86CF7" w:rsidRDefault="00B86CF7" w:rsidP="00B86CF7">
            <w:r>
              <w:rPr>
                <w:rFonts w:ascii="Arial" w:hAnsi="Arial" w:cs="Arial"/>
                <w:b/>
                <w:bCs/>
                <w:color w:val="1F1F1F"/>
                <w:sz w:val="22"/>
                <w:szCs w:val="22"/>
              </w:rPr>
              <w:t>Chiến lược Render</w:t>
            </w:r>
          </w:p>
        </w:tc>
        <w:tc>
          <w:tcPr>
            <w:tcW w:w="2194" w:type="dxa"/>
          </w:tcPr>
          <w:p w14:paraId="315371AC" w14:textId="77777777" w:rsidR="00B86CF7" w:rsidRDefault="00B86CF7" w:rsidP="00B86CF7">
            <w:r>
              <w:rPr>
                <w:rFonts w:ascii="Arial" w:hAnsi="Arial" w:cs="Arial"/>
                <w:b/>
                <w:bCs/>
                <w:color w:val="1F1F1F"/>
                <w:sz w:val="22"/>
                <w:szCs w:val="22"/>
              </w:rPr>
              <w:t>Cơ chế hoạt động</w:t>
            </w:r>
          </w:p>
        </w:tc>
        <w:tc>
          <w:tcPr>
            <w:tcW w:w="2195" w:type="dxa"/>
          </w:tcPr>
          <w:p w14:paraId="693CAB13" w14:textId="77777777" w:rsidR="00B86CF7" w:rsidRPr="00A34942" w:rsidRDefault="00B86CF7" w:rsidP="00B86CF7">
            <w:r>
              <w:rPr>
                <w:rFonts w:ascii="Arial" w:hAnsi="Arial" w:cs="Arial"/>
                <w:b/>
                <w:bCs/>
                <w:color w:val="1F1F1F"/>
                <w:sz w:val="22"/>
                <w:szCs w:val="22"/>
              </w:rPr>
              <w:t>Ứng dụng dự án</w:t>
            </w:r>
          </w:p>
        </w:tc>
        <w:tc>
          <w:tcPr>
            <w:tcW w:w="2195" w:type="dxa"/>
          </w:tcPr>
          <w:p w14:paraId="577BDEB4" w14:textId="77777777" w:rsidR="00B86CF7" w:rsidRDefault="00B86CF7" w:rsidP="00B86CF7">
            <w:r>
              <w:rPr>
                <w:rFonts w:ascii="Arial" w:hAnsi="Arial" w:cs="Arial"/>
                <w:b/>
                <w:bCs/>
                <w:color w:val="1F1F1F"/>
                <w:sz w:val="22"/>
                <w:szCs w:val="22"/>
              </w:rPr>
              <w:t>Lợi ích</w:t>
            </w:r>
          </w:p>
        </w:tc>
      </w:tr>
      <w:tr w:rsidR="00B86CF7" w14:paraId="5E10BE85" w14:textId="77777777" w:rsidTr="00B86CF7">
        <w:trPr>
          <w:jc w:val="left"/>
        </w:trPr>
        <w:tc>
          <w:tcPr>
            <w:tcW w:w="2194" w:type="dxa"/>
          </w:tcPr>
          <w:p w14:paraId="283D1024" w14:textId="77777777" w:rsidR="00B86CF7" w:rsidRDefault="00B86CF7" w:rsidP="00B86CF7">
            <w:r>
              <w:rPr>
                <w:rFonts w:ascii="Arial" w:hAnsi="Arial" w:cs="Arial"/>
                <w:b/>
                <w:bCs/>
                <w:color w:val="1F1F1F"/>
                <w:sz w:val="22"/>
                <w:szCs w:val="22"/>
              </w:rPr>
              <w:t>Server-Side Rendering (SSR)</w:t>
            </w:r>
          </w:p>
        </w:tc>
        <w:tc>
          <w:tcPr>
            <w:tcW w:w="2194" w:type="dxa"/>
          </w:tcPr>
          <w:p w14:paraId="49A0F764" w14:textId="77777777" w:rsidR="00B86CF7" w:rsidRDefault="00B86CF7" w:rsidP="00B86CF7">
            <w:r>
              <w:rPr>
                <w:rFonts w:ascii="Arial" w:hAnsi="Arial" w:cs="Arial"/>
                <w:color w:val="1F1F1F"/>
                <w:sz w:val="22"/>
                <w:szCs w:val="22"/>
              </w:rPr>
              <w:t>Trang được tạo HTML hoàn chỉnh trên server tại thời điểm request (Runtime).</w:t>
            </w:r>
          </w:p>
        </w:tc>
        <w:tc>
          <w:tcPr>
            <w:tcW w:w="2195" w:type="dxa"/>
          </w:tcPr>
          <w:p w14:paraId="3F3F87A7" w14:textId="77777777" w:rsidR="00B86CF7" w:rsidRDefault="00B86CF7" w:rsidP="00B86CF7">
            <w:r>
              <w:rPr>
                <w:rFonts w:ascii="Arial" w:hAnsi="Arial" w:cs="Arial"/>
                <w:color w:val="1F1F1F"/>
                <w:sz w:val="22"/>
                <w:szCs w:val="22"/>
              </w:rPr>
              <w:t>Trang chi tiết sản phẩm, Giỏ hàng.</w:t>
            </w:r>
          </w:p>
        </w:tc>
        <w:tc>
          <w:tcPr>
            <w:tcW w:w="2195" w:type="dxa"/>
          </w:tcPr>
          <w:p w14:paraId="0343E0B9" w14:textId="77777777" w:rsidR="00B86CF7" w:rsidRDefault="00B86CF7" w:rsidP="00B86CF7">
            <w:r>
              <w:rPr>
                <w:rFonts w:ascii="Arial" w:hAnsi="Arial" w:cs="Arial"/>
                <w:color w:val="1F1F1F"/>
                <w:sz w:val="22"/>
                <w:szCs w:val="22"/>
              </w:rPr>
              <w:t>Đảm bảo SEO tốt nhất, dữ liệu luôn mới nhất (real-time price/stock).</w:t>
            </w:r>
            <w:r>
              <w:rPr>
                <w:rFonts w:ascii="Arial" w:hAnsi="Arial" w:cs="Arial"/>
                <w:color w:val="444746"/>
                <w:sz w:val="14"/>
                <w:szCs w:val="14"/>
                <w:vertAlign w:val="superscript"/>
              </w:rPr>
              <w:t>5</w:t>
            </w:r>
          </w:p>
        </w:tc>
      </w:tr>
      <w:tr w:rsidR="00B86CF7" w14:paraId="5830BFF2" w14:textId="77777777" w:rsidTr="00B86CF7">
        <w:trPr>
          <w:jc w:val="left"/>
        </w:trPr>
        <w:tc>
          <w:tcPr>
            <w:tcW w:w="2194" w:type="dxa"/>
          </w:tcPr>
          <w:p w14:paraId="4369DFB1" w14:textId="77777777" w:rsidR="00B86CF7" w:rsidRDefault="00B86CF7" w:rsidP="00B86CF7">
            <w:r>
              <w:rPr>
                <w:rFonts w:ascii="Arial" w:hAnsi="Arial" w:cs="Arial"/>
                <w:b/>
                <w:bCs/>
                <w:color w:val="1F1F1F"/>
                <w:sz w:val="22"/>
                <w:szCs w:val="22"/>
              </w:rPr>
              <w:t>Static Site Generation (SSG)</w:t>
            </w:r>
          </w:p>
        </w:tc>
        <w:tc>
          <w:tcPr>
            <w:tcW w:w="2194" w:type="dxa"/>
          </w:tcPr>
          <w:p w14:paraId="4FB75EF1" w14:textId="77777777" w:rsidR="00B86CF7" w:rsidRDefault="00B86CF7" w:rsidP="00B86CF7">
            <w:r>
              <w:rPr>
                <w:rFonts w:ascii="Arial" w:hAnsi="Arial" w:cs="Arial"/>
                <w:color w:val="1F1F1F"/>
                <w:sz w:val="22"/>
                <w:szCs w:val="22"/>
              </w:rPr>
              <w:t>HTML được tạo một lần tại thời điểm build (Build time).</w:t>
            </w:r>
          </w:p>
        </w:tc>
        <w:tc>
          <w:tcPr>
            <w:tcW w:w="2195" w:type="dxa"/>
          </w:tcPr>
          <w:p w14:paraId="48C234FE" w14:textId="77777777" w:rsidR="00B86CF7" w:rsidRDefault="00B86CF7" w:rsidP="00B86CF7">
            <w:r>
              <w:rPr>
                <w:rFonts w:ascii="Arial" w:hAnsi="Arial" w:cs="Arial"/>
                <w:color w:val="1F1F1F"/>
                <w:sz w:val="22"/>
                <w:szCs w:val="22"/>
              </w:rPr>
              <w:t>Trang chủ, Trang giới thiệu, Chính sách.</w:t>
            </w:r>
          </w:p>
        </w:tc>
        <w:tc>
          <w:tcPr>
            <w:tcW w:w="2195" w:type="dxa"/>
          </w:tcPr>
          <w:p w14:paraId="5D77CE43" w14:textId="77777777" w:rsidR="00B86CF7" w:rsidRDefault="00B86CF7" w:rsidP="00B86CF7">
            <w:r>
              <w:rPr>
                <w:rFonts w:ascii="Arial" w:hAnsi="Arial" w:cs="Arial"/>
                <w:color w:val="1F1F1F"/>
                <w:sz w:val="22"/>
                <w:szCs w:val="22"/>
              </w:rPr>
              <w:t>Tốc độ tải trang cực nhanh nhờ cache CDN, giảm tải server.</w:t>
            </w:r>
            <w:r>
              <w:rPr>
                <w:rFonts w:ascii="Arial" w:hAnsi="Arial" w:cs="Arial"/>
                <w:color w:val="444746"/>
                <w:sz w:val="14"/>
                <w:szCs w:val="14"/>
                <w:vertAlign w:val="superscript"/>
              </w:rPr>
              <w:t>6</w:t>
            </w:r>
          </w:p>
        </w:tc>
      </w:tr>
      <w:tr w:rsidR="00B86CF7" w14:paraId="4B383963" w14:textId="77777777" w:rsidTr="00B86CF7">
        <w:trPr>
          <w:jc w:val="left"/>
        </w:trPr>
        <w:tc>
          <w:tcPr>
            <w:tcW w:w="2194" w:type="dxa"/>
          </w:tcPr>
          <w:p w14:paraId="61409E6C" w14:textId="77777777" w:rsidR="00B86CF7" w:rsidRDefault="00B86CF7" w:rsidP="00B86CF7">
            <w:r>
              <w:rPr>
                <w:rFonts w:ascii="Arial" w:hAnsi="Arial" w:cs="Arial"/>
                <w:b/>
                <w:bCs/>
                <w:color w:val="1F1F1F"/>
                <w:sz w:val="22"/>
                <w:szCs w:val="22"/>
              </w:rPr>
              <w:t>Incremental Static Regeneration (ISR)</w:t>
            </w:r>
          </w:p>
        </w:tc>
        <w:tc>
          <w:tcPr>
            <w:tcW w:w="2194" w:type="dxa"/>
          </w:tcPr>
          <w:p w14:paraId="070A8A93" w14:textId="77777777" w:rsidR="00B86CF7" w:rsidRDefault="00B86CF7" w:rsidP="00B86CF7">
            <w:r>
              <w:rPr>
                <w:rFonts w:ascii="Arial" w:hAnsi="Arial" w:cs="Arial"/>
                <w:color w:val="1F1F1F"/>
                <w:sz w:val="22"/>
                <w:szCs w:val="22"/>
              </w:rPr>
              <w:t>Cập nhật lại các trang tĩnh (SSG) trong nền sau một khoảng thời gian định sẵn.</w:t>
            </w:r>
          </w:p>
        </w:tc>
        <w:tc>
          <w:tcPr>
            <w:tcW w:w="2195" w:type="dxa"/>
          </w:tcPr>
          <w:p w14:paraId="3A72EE1D" w14:textId="77777777" w:rsidR="00B86CF7" w:rsidRDefault="00B86CF7" w:rsidP="00B86CF7">
            <w:r>
              <w:rPr>
                <w:rFonts w:ascii="Arial" w:hAnsi="Arial" w:cs="Arial"/>
                <w:color w:val="1F1F1F"/>
                <w:sz w:val="22"/>
                <w:szCs w:val="22"/>
              </w:rPr>
              <w:t>Trang danh sách sản phẩm (Category).</w:t>
            </w:r>
          </w:p>
        </w:tc>
        <w:tc>
          <w:tcPr>
            <w:tcW w:w="2195" w:type="dxa"/>
          </w:tcPr>
          <w:p w14:paraId="662597AA" w14:textId="77777777" w:rsidR="00B86CF7" w:rsidRDefault="00B86CF7" w:rsidP="00B86CF7">
            <w:r>
              <w:rPr>
                <w:rFonts w:ascii="Arial" w:hAnsi="Arial" w:cs="Arial"/>
                <w:color w:val="1F1F1F"/>
                <w:sz w:val="22"/>
                <w:szCs w:val="22"/>
              </w:rPr>
              <w:t xml:space="preserve">Kết hợp tốc độ của SSG với tính tươi mới dữ liệu của SSR mà không cần </w:t>
            </w:r>
            <w:r>
              <w:rPr>
                <w:rFonts w:ascii="Arial" w:hAnsi="Arial" w:cs="Arial"/>
                <w:color w:val="1F1F1F"/>
                <w:sz w:val="22"/>
                <w:szCs w:val="22"/>
              </w:rPr>
              <w:lastRenderedPageBreak/>
              <w:t>rebuild toàn bộ dự án.</w:t>
            </w:r>
            <w:r>
              <w:rPr>
                <w:rFonts w:ascii="Arial" w:hAnsi="Arial" w:cs="Arial"/>
                <w:color w:val="444746"/>
                <w:sz w:val="14"/>
                <w:szCs w:val="14"/>
                <w:vertAlign w:val="superscript"/>
              </w:rPr>
              <w:t>4</w:t>
            </w:r>
          </w:p>
        </w:tc>
      </w:tr>
      <w:tr w:rsidR="00B86CF7" w14:paraId="011B172E" w14:textId="77777777" w:rsidTr="00B86CF7">
        <w:trPr>
          <w:jc w:val="left"/>
        </w:trPr>
        <w:tc>
          <w:tcPr>
            <w:tcW w:w="2194" w:type="dxa"/>
          </w:tcPr>
          <w:p w14:paraId="46FE62A1" w14:textId="77777777" w:rsidR="00B86CF7" w:rsidRDefault="00B86CF7" w:rsidP="00B86CF7">
            <w:r>
              <w:rPr>
                <w:rFonts w:ascii="Arial" w:hAnsi="Arial" w:cs="Arial"/>
                <w:b/>
                <w:bCs/>
                <w:color w:val="1F1F1F"/>
                <w:sz w:val="22"/>
                <w:szCs w:val="22"/>
              </w:rPr>
              <w:lastRenderedPageBreak/>
              <w:t>Client-Side Rendering (CSR)</w:t>
            </w:r>
          </w:p>
        </w:tc>
        <w:tc>
          <w:tcPr>
            <w:tcW w:w="2194" w:type="dxa"/>
          </w:tcPr>
          <w:p w14:paraId="281AA843" w14:textId="77777777" w:rsidR="00B86CF7" w:rsidRDefault="00B86CF7" w:rsidP="00B86CF7">
            <w:r>
              <w:rPr>
                <w:rFonts w:ascii="Arial" w:hAnsi="Arial" w:cs="Arial"/>
                <w:color w:val="1F1F1F"/>
                <w:sz w:val="22"/>
                <w:szCs w:val="22"/>
              </w:rPr>
              <w:t>Render nội dung trên trình duyệt người dùng sau khi tải JS bundle.</w:t>
            </w:r>
          </w:p>
        </w:tc>
        <w:tc>
          <w:tcPr>
            <w:tcW w:w="2195" w:type="dxa"/>
          </w:tcPr>
          <w:p w14:paraId="21B5C9CA" w14:textId="77777777" w:rsidR="00B86CF7" w:rsidRDefault="00B86CF7" w:rsidP="00B86CF7">
            <w:r>
              <w:rPr>
                <w:rFonts w:ascii="Arial" w:hAnsi="Arial" w:cs="Arial"/>
                <w:color w:val="1F1F1F"/>
                <w:sz w:val="22"/>
                <w:szCs w:val="22"/>
              </w:rPr>
              <w:t>Dashboard người dùng, Admin panel.</w:t>
            </w:r>
          </w:p>
        </w:tc>
        <w:tc>
          <w:tcPr>
            <w:tcW w:w="2195" w:type="dxa"/>
          </w:tcPr>
          <w:p w14:paraId="560B0DBE" w14:textId="77777777" w:rsidR="00B86CF7" w:rsidRDefault="00B86CF7" w:rsidP="00B86CF7">
            <w:r>
              <w:rPr>
                <w:rFonts w:ascii="Arial" w:hAnsi="Arial" w:cs="Arial"/>
                <w:color w:val="1F1F1F"/>
                <w:sz w:val="22"/>
                <w:szCs w:val="22"/>
              </w:rPr>
              <w:t>Giảm tải cho server, tương tác nhanh sau lần tải đầu.</w:t>
            </w:r>
            <w:r>
              <w:rPr>
                <w:rFonts w:ascii="Arial" w:hAnsi="Arial" w:cs="Arial"/>
                <w:color w:val="444746"/>
                <w:sz w:val="14"/>
                <w:szCs w:val="14"/>
                <w:vertAlign w:val="superscript"/>
              </w:rPr>
              <w:t>7</w:t>
            </w:r>
          </w:p>
        </w:tc>
      </w:tr>
    </w:tbl>
    <w:p w14:paraId="25B2C474" w14:textId="1223790A" w:rsidR="00880AF3" w:rsidRDefault="00880AF3" w:rsidP="00880AF3"/>
    <w:p w14:paraId="3DD0B88D" w14:textId="4D8C9812" w:rsidR="00843EEA" w:rsidRPr="00843EEA" w:rsidRDefault="00843EEA" w:rsidP="006C0EC7">
      <w:pPr>
        <w:ind w:firstLine="720"/>
      </w:pPr>
      <w:r w:rsidRPr="00843EEA">
        <w:t>Việc lựa chọn Next.js kết hợp với React trong dự án không phải là ngẫu nhiên, mà dựa trên hai yếu tố trọng yếu được xác định rõ trong phần yêu cầu hệ thống: khả năng tối ưu SEO nhờ Server-Side Rendering (SSR) và trải nghiệm người dùng liền mạch như ứng dụng đơn trang (SPA-like experience).</w:t>
      </w:r>
    </w:p>
    <w:p w14:paraId="0B44C91A" w14:textId="77777777" w:rsidR="00843EEA" w:rsidRPr="00843EEA" w:rsidRDefault="00843EEA" w:rsidP="00843EEA">
      <w:pPr>
        <w:ind w:firstLine="567"/>
      </w:pPr>
    </w:p>
    <w:p w14:paraId="68E38FAF" w14:textId="77777777" w:rsidR="00843EEA" w:rsidRPr="00843EEA" w:rsidRDefault="00843EEA" w:rsidP="00843EEA">
      <w:pPr>
        <w:ind w:firstLine="567"/>
      </w:pPr>
      <w:r w:rsidRPr="00843EEA">
        <w:t>Trước hết, Next.js nổi bật với cơ chế Server-Side Rendering, cho phép nội dung trang web được sinh ra hoàn chỉnh từ phía máy chủ trước khi gửi đến trình duyệt. Khi các công cụ tìm kiếm như Googlebot hoặc các bot từ mạng xã hội truy cập vào đường dẫn sản phẩm, chúng sẽ nhận được nội dung HTML đầy đủ – bao gồm tên sản phẩm, giá bán, mô tả chi tiết – thay vì một trang trống phải chờ JavaScript tải xong. Nhờ vậy, khả năng đọc và lập chỉ mục của công cụ tìm kiếm được cải thiện đáng kể, giúp tăng thứ hạng SEO cũng như tỷ lệ nhấp chuột (CTR) vào trang.</w:t>
      </w:r>
    </w:p>
    <w:p w14:paraId="7D0C10FA" w14:textId="77777777" w:rsidR="00843EEA" w:rsidRPr="00843EEA" w:rsidRDefault="00843EEA" w:rsidP="00843EEA">
      <w:pPr>
        <w:ind w:firstLine="567"/>
      </w:pPr>
    </w:p>
    <w:p w14:paraId="0E9ED4BC" w14:textId="4328005E" w:rsidR="008430F8" w:rsidRDefault="00843EEA" w:rsidP="008430F8">
      <w:pPr>
        <w:ind w:firstLine="567"/>
      </w:pPr>
      <w:r w:rsidRPr="00843EEA">
        <w:t>Bên cạnh đó, Next.js vẫn duy trì được cảm giác mượt mà như một Single Page Application (SPA) thông qua cơ chế Hydration. Sau khi trang được tải lần đầu bằng SSR, mã JavaScript phía client sẽ “hydrat hóa” nội dung, biến ứng dụng thành SPA hoàn chỉnh. Khi người dùng chuyển qua các trang khác (ví dụ từ Trang chủ sang chi tiết Sản phẩm), trình duyệt chỉ gửi yêu cầu lấy thêm phần dữ liệu JSON cần thiết mà không phải tải lại toàn bộ trang. Quá trình này diễn ra nhanh chóng, tạo cảm giác phản hồi tức thì, nâng cao đáng kể trải nghiệm người dùng.</w:t>
      </w:r>
    </w:p>
    <w:p w14:paraId="36816736" w14:textId="77777777" w:rsidR="008430F8" w:rsidRDefault="008430F8" w:rsidP="00AE1762"/>
    <w:p w14:paraId="7E53DF33" w14:textId="22A93D30" w:rsidR="008430F8" w:rsidRDefault="008430F8" w:rsidP="00AE1762">
      <w:pPr>
        <w:pStyle w:val="Heading3"/>
      </w:pPr>
      <w:r w:rsidRPr="008430F8">
        <w:t>TypeScript: Ngôn ngữ định kiểu và nền tảng đảm bảo toàn vẹn dữ liệu</w:t>
      </w:r>
    </w:p>
    <w:p w14:paraId="444459ED" w14:textId="77777777" w:rsidR="008430F8" w:rsidRPr="008430F8" w:rsidRDefault="008430F8" w:rsidP="008430F8"/>
    <w:p w14:paraId="162E3A59" w14:textId="318AC8F9" w:rsidR="0011333F" w:rsidRDefault="008430F8" w:rsidP="00140738">
      <w:pPr>
        <w:pStyle w:val="Captions"/>
      </w:pPr>
      <w:r>
        <w:rPr>
          <w:noProof/>
        </w:rPr>
        <w:drawing>
          <wp:inline distT="0" distB="0" distL="0" distR="0" wp14:anchorId="0FDA4F69" wp14:editId="169462E1">
            <wp:extent cx="5580380" cy="2862580"/>
            <wp:effectExtent l="0" t="0" r="0" b="0"/>
            <wp:docPr id="1575380137" name="Picture 36" descr="A diagram of a type scr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0137" name="Picture 36" descr="A diagram of a type scrip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80380" cy="2862580"/>
                    </a:xfrm>
                    <a:prstGeom prst="rect">
                      <a:avLst/>
                    </a:prstGeom>
                  </pic:spPr>
                </pic:pic>
              </a:graphicData>
            </a:graphic>
          </wp:inline>
        </w:drawing>
      </w:r>
    </w:p>
    <w:p w14:paraId="18AE67D9" w14:textId="60B3D36E" w:rsidR="00140738" w:rsidRPr="00B36527" w:rsidRDefault="00140738" w:rsidP="00B36527">
      <w:pPr>
        <w:pStyle w:val="Captions"/>
      </w:pPr>
      <w:r w:rsidRPr="00B36527">
        <w:t xml:space="preserve">Hình </w:t>
      </w:r>
      <w:r w:rsidRPr="00B36527">
        <w:fldChar w:fldCharType="begin"/>
      </w:r>
      <w:r w:rsidRPr="00B36527">
        <w:instrText xml:space="preserve"> STYLEREF 1 \s </w:instrText>
      </w:r>
      <w:r w:rsidRPr="00B36527">
        <w:fldChar w:fldCharType="separate"/>
      </w:r>
      <w:r w:rsidRPr="00B36527">
        <w:t>1</w:t>
      </w:r>
      <w:r w:rsidRPr="00B36527">
        <w:fldChar w:fldCharType="end"/>
      </w:r>
      <w:r w:rsidRPr="00B36527">
        <w:noBreakHyphen/>
      </w:r>
      <w:r w:rsidR="00B36527" w:rsidRPr="00B36527">
        <w:t>5</w:t>
      </w:r>
      <w:r w:rsidRPr="00B36527">
        <w:t xml:space="preserve"> </w:t>
      </w:r>
      <w:r w:rsidR="00D23DB2" w:rsidRPr="00B36527">
        <w:t>Hình ảnh giới thiệu TypeScript</w:t>
      </w:r>
    </w:p>
    <w:p w14:paraId="2181416A" w14:textId="77777777" w:rsidR="00140738" w:rsidRDefault="00140738" w:rsidP="00140738">
      <w:pPr>
        <w:pStyle w:val="Captions"/>
        <w:spacing w:line="312" w:lineRule="auto"/>
        <w:ind w:firstLine="567"/>
      </w:pPr>
    </w:p>
    <w:p w14:paraId="30665AE8" w14:textId="1A06DBDF" w:rsidR="00D743F0" w:rsidRDefault="00D743F0" w:rsidP="00A06031">
      <w:pPr>
        <w:pStyle w:val="Heading4"/>
      </w:pPr>
      <w:r>
        <w:lastRenderedPageBreak/>
        <w:t>Giới thiệu và tổng quan:</w:t>
      </w:r>
    </w:p>
    <w:p w14:paraId="62B9C1D1" w14:textId="1DCBD991" w:rsidR="0011333F" w:rsidRPr="0011333F" w:rsidRDefault="0011333F" w:rsidP="00AD1CAE">
      <w:pPr>
        <w:ind w:firstLine="720"/>
      </w:pPr>
      <w:r w:rsidRPr="0011333F">
        <w:t>TypeScript, được phát triển bởi Microsoft, là một siêu tập hợp (superset) của JavaScript. Điều này có nghĩa là mọi mã JavaScript đều hợp lệ trong TypeScript, đồng thời TypeScript bổ sung thêm hệ thống định kiểu mạnh mẽ để kiểm soát dữ liệu.</w:t>
      </w:r>
    </w:p>
    <w:p w14:paraId="0B4D5236" w14:textId="77777777" w:rsidR="0011333F" w:rsidRPr="0011333F" w:rsidRDefault="0011333F" w:rsidP="0011333F"/>
    <w:p w14:paraId="30578895" w14:textId="77777777" w:rsidR="0011333F" w:rsidRPr="0011333F" w:rsidRDefault="0011333F" w:rsidP="0011333F">
      <w:pPr>
        <w:ind w:firstLine="720"/>
      </w:pPr>
      <w:r w:rsidRPr="0011333F">
        <w:t>TypeScript không thể chạy trực tiếp trong trình duyệt hoặc môi trường Node.js, mà cần được biên dịch (transpile) thành mã JavaScript thuần. Trình biên dịch TypeScript (TSC) sẽ chuyển đổi mã nguồn .ts sang .js trước khi thực thi.</w:t>
      </w:r>
    </w:p>
    <w:p w14:paraId="291F80FD" w14:textId="77777777" w:rsidR="0011333F" w:rsidRPr="0011333F" w:rsidRDefault="0011333F" w:rsidP="0011333F"/>
    <w:p w14:paraId="38A440FA" w14:textId="77777777" w:rsidR="0011333F" w:rsidRPr="0011333F" w:rsidRDefault="0011333F" w:rsidP="0011333F">
      <w:pPr>
        <w:ind w:firstLine="720"/>
      </w:pPr>
      <w:r w:rsidRPr="0011333F">
        <w:t>Một trong những điểm quan trọng nhất của TypeScript là cơ chế định kiểu tĩnh (Static Typing). Trong JavaScript, kiểu dữ liệu của biến có thể thay đổi tùy ý trong lúc chạy, dẫn đến nhiều lỗi khó phát hiện. Ngược lại, TypeScript ràng buộc kiểu ngay từ lúc viết mã, hoặc tự động suy diễn kiểu (Type Inference), giúp phát hiện lỗi ngay trong quá trình biên dịch thay vì đợi đến lúc code chạy thực tế.</w:t>
      </w:r>
    </w:p>
    <w:p w14:paraId="2388F6DA" w14:textId="77777777" w:rsidR="0011333F" w:rsidRPr="0011333F" w:rsidRDefault="0011333F" w:rsidP="0011333F"/>
    <w:p w14:paraId="5872BDDE" w14:textId="77777777" w:rsidR="0011333F" w:rsidRPr="0011333F" w:rsidRDefault="0011333F" w:rsidP="0011333F">
      <w:pPr>
        <w:ind w:firstLine="720"/>
      </w:pPr>
      <w:r w:rsidRPr="0011333F">
        <w:t>Phát hiện lỗi sớm và đảm bảo an toàn kiểu dữ liệu</w:t>
      </w:r>
    </w:p>
    <w:p w14:paraId="44EAE216" w14:textId="77777777" w:rsidR="0011333F" w:rsidRPr="0011333F" w:rsidRDefault="0011333F" w:rsidP="0011333F">
      <w:r w:rsidRPr="0011333F">
        <w:t>TypeScript giúp phát hiện lỗi ngay khi lập trình viên gõ sai kiểu dữ liệu, đặc biệt quan trọng trong hệ thống thương mại điện tử nơi nhiều phép toán tài chính đòi hỏi độ chính xác cao. Ví dụ: nếu một hàm yêu cầu dữ liệu kiểu number nhưng lập trình viên truyền vào string, TypeScript sẽ cảnh báo trước khi chạy chương trình, tránh gây sai sót trong tính toán hóa đơn.</w:t>
      </w:r>
    </w:p>
    <w:p w14:paraId="01F04A2D" w14:textId="77777777" w:rsidR="0011333F" w:rsidRPr="0011333F" w:rsidRDefault="0011333F" w:rsidP="0011333F"/>
    <w:p w14:paraId="7A5A4E33" w14:textId="77777777" w:rsidR="0011333F" w:rsidRPr="0011333F" w:rsidRDefault="0011333F" w:rsidP="00627E17">
      <w:pPr>
        <w:ind w:firstLine="720"/>
      </w:pPr>
      <w:r w:rsidRPr="0011333F">
        <w:t>Khả năng gợi ý thông minh (Intellisense)</w:t>
      </w:r>
    </w:p>
    <w:p w14:paraId="75770106" w14:textId="77777777" w:rsidR="0011333F" w:rsidRPr="0011333F" w:rsidRDefault="0011333F" w:rsidP="0011333F">
      <w:r w:rsidRPr="0011333F">
        <w:t>Nhờ hệ thống kiểu rõ ràng, trình soạn thảo như VSCode có thể tự động gợi ý thuộc tính, tham số hàm và mô tả kiểu dữ liệu. Điều này biến mã lệnh trở thành mã tự tài liệu hóa (self-documenting code). Người mới tham gia dự án có thể hiểu cấu trúc hệ thống dễ dàng hơn mà không phải tìm kiếm nhiều tài liệu.</w:t>
      </w:r>
    </w:p>
    <w:p w14:paraId="716F35BE" w14:textId="77777777" w:rsidR="0011333F" w:rsidRPr="0011333F" w:rsidRDefault="0011333F" w:rsidP="0011333F"/>
    <w:p w14:paraId="526DAFE3" w14:textId="77777777" w:rsidR="0011333F" w:rsidRPr="0011333F" w:rsidRDefault="0011333F" w:rsidP="00627E17">
      <w:pPr>
        <w:ind w:firstLine="720"/>
      </w:pPr>
      <w:r w:rsidRPr="0011333F">
        <w:t>Khả năng tái cấu trúc mã (Refactoring) mạnh mẽ</w:t>
      </w:r>
    </w:p>
    <w:p w14:paraId="2034EE8D" w14:textId="77777777" w:rsidR="00D8069D" w:rsidRDefault="0011333F" w:rsidP="0011333F">
      <w:r w:rsidRPr="0011333F">
        <w:t>Trong dự án lớn, việc đổi tên một thuộc tính hoặc chỉnh lại cấu trúc dữ liệu là điều thường xuyên xảy ra. TypeScript đảm bảo tất cả những nơi liên quan đều được cập nhật chính xác hoặc cảnh báo lỗi ngay lập tức. Điều này giúp giảm thời gian bảo trì và hạn chế lỗi do bỏ sót.</w:t>
      </w:r>
    </w:p>
    <w:p w14:paraId="078A82F9" w14:textId="77777777" w:rsidR="00D8069D" w:rsidRDefault="00D8069D" w:rsidP="0011333F"/>
    <w:p w14:paraId="4374070F" w14:textId="77777777" w:rsidR="00D743F0" w:rsidRDefault="00D8069D" w:rsidP="00A06031">
      <w:pPr>
        <w:pStyle w:val="Heading4"/>
      </w:pPr>
      <w:r w:rsidRPr="00D8069D">
        <w:t>Lý do lựa chọn:</w:t>
      </w:r>
    </w:p>
    <w:p w14:paraId="626D739B" w14:textId="4A51E968" w:rsidR="00D8069D" w:rsidRPr="00D8069D" w:rsidRDefault="00D8069D" w:rsidP="00D743F0">
      <w:r w:rsidRPr="00D8069D">
        <w:t xml:space="preserve"> Kiến trúc chia sẻ Type và đảm bảo toàn vẹn dữ liệu đa tầng</w:t>
      </w:r>
      <w:r>
        <w:t xml:space="preserve">. </w:t>
      </w:r>
      <w:r w:rsidRPr="00D8069D">
        <w:t>Trong dự án Thương mại điện tử tích hợp Thử đồ ảo (Virtual Try-On), dữ liệu rất phức tạp, gồm các thực thể như:</w:t>
      </w:r>
    </w:p>
    <w:p w14:paraId="39F29951" w14:textId="77777777" w:rsidR="00D8069D" w:rsidRPr="00F71ECF" w:rsidRDefault="00D8069D" w:rsidP="007A1D2F">
      <w:pPr>
        <w:pStyle w:val="ListParagraph"/>
        <w:numPr>
          <w:ilvl w:val="0"/>
          <w:numId w:val="18"/>
        </w:numPr>
      </w:pPr>
      <w:r w:rsidRPr="00F71ECF">
        <w:t>User: thông tin đăng nhập, số đo cơ thể (bodyMeasurements) để làm đầu vào cho thuật toán AI.</w:t>
      </w:r>
    </w:p>
    <w:p w14:paraId="2AF07F62" w14:textId="77777777" w:rsidR="00D8069D" w:rsidRPr="00F71ECF" w:rsidRDefault="00D8069D" w:rsidP="007A1D2F">
      <w:pPr>
        <w:pStyle w:val="ListParagraph"/>
        <w:numPr>
          <w:ilvl w:val="0"/>
          <w:numId w:val="18"/>
        </w:numPr>
      </w:pPr>
      <w:r w:rsidRPr="00F71ECF">
        <w:t>Product: dữ liệu sản phẩm, biến thể màu sắc/kích thước, cùng các thông số kỹ thuật dùng cho dựng hình 3D.</w:t>
      </w:r>
    </w:p>
    <w:p w14:paraId="6753ACF7" w14:textId="77777777" w:rsidR="00D8069D" w:rsidRPr="00F71ECF" w:rsidRDefault="00D8069D" w:rsidP="007A1D2F">
      <w:pPr>
        <w:pStyle w:val="ListParagraph"/>
        <w:numPr>
          <w:ilvl w:val="0"/>
          <w:numId w:val="18"/>
        </w:numPr>
      </w:pPr>
      <w:r w:rsidRPr="00F71ECF">
        <w:t>VirtualModel: dữ liệu mô hình ảo, thông tin ảnh masking, tọa độ khung xương trả về từ hệ thống AI.</w:t>
      </w:r>
    </w:p>
    <w:p w14:paraId="101F5BD2" w14:textId="77777777" w:rsidR="00D8069D" w:rsidRPr="00D8069D" w:rsidRDefault="00D8069D" w:rsidP="00D8069D"/>
    <w:p w14:paraId="330B7189" w14:textId="1CD1E7CA" w:rsidR="00D8069D" w:rsidRPr="00D8069D" w:rsidRDefault="00D8069D" w:rsidP="00BD63FD">
      <w:pPr>
        <w:ind w:firstLine="360"/>
      </w:pPr>
      <w:r w:rsidRPr="00D8069D">
        <w:t>Do tính chất phức tạp này, việc dùng JavaScript thuần sẽ dễ gây ra lỗi khi truy xuất dữ liệu lồng nhau nhiều tầng. TypeScript giúp đảm bảo rằng mỗi trường dữ liệu đều đúng kiểu, tồn tại, và được kiểm tra cẩn thận trước khi sử dụng.</w:t>
      </w:r>
      <w:r w:rsidR="00BD63FD">
        <w:t xml:space="preserve"> </w:t>
      </w:r>
      <w:r w:rsidRPr="00D8069D">
        <w:t xml:space="preserve">Một lý do quan trọng khác khi chọn TypeScript là khả năng chia sẻ kiểu dữ liệu giữa Frontend (Next.js) và Backend </w:t>
      </w:r>
      <w:r w:rsidRPr="00D8069D">
        <w:lastRenderedPageBreak/>
        <w:t>(Node.js hoặc NestJS). Nhờ đó, hệ thống đạt được End-to-End Type Safety, nghĩa là mọi dữ liệu truyền từ backend lên frontend đều đảm bảo đúng định dạng theo hợp đồng (contract) đã được định nghĩa trước.</w:t>
      </w:r>
    </w:p>
    <w:p w14:paraId="590F69F6" w14:textId="77777777" w:rsidR="00D8069D" w:rsidRPr="00D8069D" w:rsidRDefault="00D8069D" w:rsidP="00D8069D"/>
    <w:p w14:paraId="3F60F05D" w14:textId="77777777" w:rsidR="00D8069D" w:rsidRPr="00D8069D" w:rsidRDefault="00D8069D" w:rsidP="00D8069D">
      <w:r w:rsidRPr="00D8069D">
        <w:t>Khi backend thay đổi cấu trúc API, ví dụ thêm trường is3DEnabled trong Product, lập trình viên frontend sẽ nhận cảnh báo ngay lập tức từ TypeScript để cập nhật các component liên quan. Điều này giúp hai phía phát triển song song mà vẫn đồng bộ hoàn toàn về dữ liệu.</w:t>
      </w:r>
    </w:p>
    <w:p w14:paraId="04F1EC24" w14:textId="77777777" w:rsidR="00D8069D" w:rsidRPr="00D8069D" w:rsidRDefault="00D8069D" w:rsidP="00D8069D"/>
    <w:p w14:paraId="4FFCD813" w14:textId="77777777" w:rsidR="00D8069D" w:rsidRPr="00D8069D" w:rsidRDefault="00D8069D" w:rsidP="00D8069D">
      <w:r w:rsidRPr="00D8069D">
        <w:t>Ngoài ra, trong xử lý thử đồ ảo, dữ liệu trả về từ AI thường gồm các mảng nhiều chiều và object lồng nhau. Nếu truy xuất sai thuộc tính, ứng dụng JavaScript có thể lỗi ngay lập tức. TypeScript hỗ trợ các tính năng như Optional Chaining và cảnh báo khi thuộc tính có thể là null, giúp ứng dụng luôn ổn định khi xử lý dữ liệu phức tạp.</w:t>
      </w:r>
    </w:p>
    <w:p w14:paraId="31FA372E" w14:textId="77777777" w:rsidR="00D8069D" w:rsidRPr="00D8069D" w:rsidRDefault="00D8069D" w:rsidP="00D8069D"/>
    <w:p w14:paraId="478B3D49" w14:textId="1C225EEF" w:rsidR="005660FE" w:rsidRDefault="00D8069D" w:rsidP="002C476D">
      <w:r w:rsidRPr="00D8069D">
        <w:t>Tóm lại, TypeScript đóng vai trò cốt lõi trong việc đảm bảo toàn vẹn dữ liệu trên toàn hệ thống. Không chỉ hỗ trợ lập trình viên viết mã nhanh và chính xác, TypeScript còn là nền tảng giúp hệ thống thương mại điện tử tích hợp AI hoạt động ổn định, bảo trì dễ dàng và mở rộng hiệu quả.</w:t>
      </w:r>
    </w:p>
    <w:p w14:paraId="4BC58EB3" w14:textId="77777777" w:rsidR="002C476D" w:rsidRPr="00197550" w:rsidRDefault="002C476D" w:rsidP="002C476D"/>
    <w:p w14:paraId="109390FF" w14:textId="65853A5D" w:rsidR="001118FE" w:rsidRPr="005C1028" w:rsidRDefault="00BD433D" w:rsidP="00B41238">
      <w:pPr>
        <w:pStyle w:val="Heading5"/>
      </w:pPr>
      <w:r w:rsidRPr="00BD433D">
        <w:t xml:space="preserve">Phân tích </w:t>
      </w:r>
      <w:r>
        <w:t>nhược</w:t>
      </w:r>
      <w:r w:rsidRPr="00BD433D">
        <w:t xml:space="preserve"> điểm:</w:t>
      </w:r>
    </w:p>
    <w:p w14:paraId="5C77CDC9" w14:textId="45D76A79" w:rsidR="002C476D" w:rsidRDefault="002C476D" w:rsidP="002C476D">
      <w:pPr>
        <w:pStyle w:val="ListParagraph"/>
        <w:ind w:left="720"/>
      </w:pPr>
      <w:r w:rsidRPr="002C476D">
        <w:t>Cần quá trình biên dịch trước khi chạy</w:t>
      </w:r>
      <w:r>
        <w:t xml:space="preserve">: </w:t>
      </w:r>
      <w:r w:rsidRPr="002C476D">
        <w:t>Trình duyệt và Node.js không thể chạy TypeScript trực tiếp, nên phải trải qua bước biên dịch sang JavaScript. Điều này</w:t>
      </w:r>
      <w:r>
        <w:t xml:space="preserve"> </w:t>
      </w:r>
      <w:r w:rsidRPr="002C476D">
        <w:t>làm tăng thời gian xây dựng (build) và cấu hình phức tạp hơn so với viết JavaScript thuần.</w:t>
      </w:r>
    </w:p>
    <w:p w14:paraId="27ACE9C8" w14:textId="77777777" w:rsidR="002C476D" w:rsidRDefault="002C476D" w:rsidP="005F4F77">
      <w:pPr>
        <w:pStyle w:val="ListParagraph"/>
        <w:numPr>
          <w:ilvl w:val="0"/>
          <w:numId w:val="0"/>
        </w:numPr>
        <w:ind w:left="720"/>
      </w:pPr>
    </w:p>
    <w:p w14:paraId="7B1E87A9" w14:textId="2846F951" w:rsidR="002C476D" w:rsidRPr="002C476D" w:rsidRDefault="002C476D" w:rsidP="002C476D">
      <w:pPr>
        <w:pStyle w:val="ListParagraph"/>
        <w:ind w:left="720"/>
      </w:pPr>
      <w:r w:rsidRPr="002C476D">
        <w:t>Đòi hỏi lập trình viên hiểu rõ về kiểu dữ liệu</w:t>
      </w:r>
      <w:r>
        <w:t xml:space="preserve">: </w:t>
      </w:r>
      <w:r w:rsidRPr="002C476D">
        <w:t>Việc sử dụng TypeScript hiệu quả yêu cầu người viết phải có tư duy rõ ràng về mô hình dữ liệu, định nghĩa interface, generic, union type… Đối với lập trình viên mới, điều này có thể tạo cảm giác nặng nề và khó tiếp cận.</w:t>
      </w:r>
    </w:p>
    <w:p w14:paraId="6ECF5FC5" w14:textId="77777777" w:rsidR="002C476D" w:rsidRPr="002C476D" w:rsidRDefault="002C476D" w:rsidP="002C476D">
      <w:pPr>
        <w:pStyle w:val="ListParagraph"/>
        <w:numPr>
          <w:ilvl w:val="0"/>
          <w:numId w:val="0"/>
        </w:numPr>
        <w:ind w:left="720"/>
      </w:pPr>
    </w:p>
    <w:p w14:paraId="34A56EA7" w14:textId="3DD8266D" w:rsidR="0022636C" w:rsidRDefault="002C476D" w:rsidP="0022636C">
      <w:pPr>
        <w:pStyle w:val="ListParagraph"/>
        <w:ind w:left="720"/>
      </w:pPr>
      <w:r w:rsidRPr="002C476D">
        <w:t>Mã trở nên dài và phức tạp hơn</w:t>
      </w:r>
      <w:r>
        <w:t xml:space="preserve">: </w:t>
      </w:r>
      <w:r w:rsidRPr="002C476D">
        <w:t>Khi khai báo kiểu, interface, enumeration, generic quá nhiều, mã nguồn có thể trở nên dài, khó nhìn hơn so với JavaScript. Điều này đôi khi gây mất thời gian khi làm việc với các đoạn code đơn giản.</w:t>
      </w:r>
    </w:p>
    <w:p w14:paraId="4992BF47" w14:textId="77777777" w:rsidR="0022636C" w:rsidRPr="0022636C" w:rsidRDefault="0022636C" w:rsidP="0022636C">
      <w:pPr>
        <w:pStyle w:val="ListParagraph"/>
        <w:numPr>
          <w:ilvl w:val="0"/>
          <w:numId w:val="0"/>
        </w:numPr>
        <w:ind w:left="1282"/>
      </w:pPr>
    </w:p>
    <w:p w14:paraId="75B8474E" w14:textId="2A5C9BF7" w:rsidR="002C476D" w:rsidRPr="0022636C" w:rsidRDefault="002C476D" w:rsidP="0022636C">
      <w:pPr>
        <w:pStyle w:val="ListParagraph"/>
        <w:ind w:left="720"/>
      </w:pPr>
      <w:r w:rsidRPr="0022636C">
        <w:t>Không loại bỏ hoàn toàn lỗi Runtime</w:t>
      </w:r>
      <w:r w:rsidRPr="0022636C">
        <w:t xml:space="preserve">: </w:t>
      </w:r>
      <w:r w:rsidRPr="0022636C">
        <w:t>TypeScript chỉ kiểm tra kiểu trong quá trình biên dịch. Một số lỗi logic trong lúc chạy (ví dụ: dữ liệu từ API trả về sai định dạng do server lỗi) vẫn có thể xảy ra nếu không có kiểm tra runtime bổ sung.</w:t>
      </w:r>
    </w:p>
    <w:p w14:paraId="39947FBC" w14:textId="72D0024A" w:rsidR="002C476D" w:rsidRPr="002C476D" w:rsidRDefault="002C476D" w:rsidP="0022636C">
      <w:pPr>
        <w:pStyle w:val="ListParagraph"/>
        <w:numPr>
          <w:ilvl w:val="0"/>
          <w:numId w:val="0"/>
        </w:numPr>
        <w:ind w:left="720"/>
      </w:pPr>
    </w:p>
    <w:p w14:paraId="42E937EF" w14:textId="7520C216" w:rsidR="00F76E41" w:rsidRPr="00F76E41" w:rsidRDefault="002C476D" w:rsidP="00F76E41">
      <w:pPr>
        <w:pStyle w:val="ListParagraph"/>
        <w:ind w:left="720"/>
      </w:pPr>
      <w:r w:rsidRPr="002C476D">
        <w:t>Thêm chi phí học tập và bảo trì</w:t>
      </w:r>
      <w:r w:rsidR="0022636C">
        <w:t xml:space="preserve">: </w:t>
      </w:r>
      <w:r w:rsidRPr="0022636C">
        <w:t>Việc sử dụng TypeScript đòi hỏi cấu hình compiler, cấu trúc thư mục, định nghĩa kiểu dùng chung, dẫn đến chi phí bảo trì cao hơn so với JavaScript thuần. Các dự án nhỏ hoặc đơn giản đôi khi không cần đến TypeScript.</w:t>
      </w:r>
    </w:p>
    <w:p w14:paraId="0F7CD44D" w14:textId="77777777" w:rsidR="00F76E41" w:rsidRDefault="00F76E41" w:rsidP="00E12D35"/>
    <w:p w14:paraId="7F3515A2" w14:textId="03F225C6" w:rsidR="00E12D35" w:rsidRDefault="00E12D35" w:rsidP="00A06031">
      <w:pPr>
        <w:pStyle w:val="Heading4"/>
      </w:pPr>
      <w:r>
        <w:t>Một số ví dụ về ứng dụng TypeScript</w:t>
      </w:r>
    </w:p>
    <w:p w14:paraId="7606A69D" w14:textId="106BFD20" w:rsidR="00E12D35" w:rsidRDefault="00E12D35" w:rsidP="007A1D2F">
      <w:pPr>
        <w:pStyle w:val="ListParagraph"/>
        <w:numPr>
          <w:ilvl w:val="0"/>
          <w:numId w:val="53"/>
        </w:numPr>
      </w:pPr>
      <w:r w:rsidRPr="00E12D35">
        <w:t>Ví dụ Component Đơn Giản</w:t>
      </w:r>
      <w:r>
        <w:t xml:space="preserve">: </w:t>
      </w:r>
    </w:p>
    <w:p w14:paraId="6DC3DD7D" w14:textId="1CD2EE8B" w:rsidR="00E12D35" w:rsidRPr="00314485" w:rsidRDefault="00E12D35" w:rsidP="00314485">
      <w:pPr>
        <w:ind w:left="360"/>
      </w:pPr>
      <w:r w:rsidRPr="00314485">
        <w:t>Đây là một component React cơ bản dùng TypeScript, nhận props người dùng và hiển thị thông tin cá nhân một cách an toàn về kiểu dữ liệu.</w:t>
      </w:r>
    </w:p>
    <w:p w14:paraId="42D9D7D4" w14:textId="77777777" w:rsidR="00E12D35" w:rsidRPr="005A1CA0" w:rsidRDefault="00E12D35" w:rsidP="005A1CA0">
      <w:pPr>
        <w:pStyle w:val="Code"/>
      </w:pPr>
      <w:r w:rsidRPr="005A1CA0">
        <w:t>import React from 'react';</w:t>
      </w:r>
    </w:p>
    <w:p w14:paraId="3A39C3F8" w14:textId="77777777" w:rsidR="00E12D35" w:rsidRPr="005A1CA0" w:rsidRDefault="00E12D35" w:rsidP="005A1CA0">
      <w:pPr>
        <w:pStyle w:val="Code"/>
      </w:pPr>
    </w:p>
    <w:p w14:paraId="551FE6C5" w14:textId="77777777" w:rsidR="00E12D35" w:rsidRPr="005A1CA0" w:rsidRDefault="00E12D35" w:rsidP="005A1CA0">
      <w:pPr>
        <w:pStyle w:val="Code"/>
      </w:pPr>
      <w:r w:rsidRPr="005A1CA0">
        <w:t>interface UserProps {</w:t>
      </w:r>
    </w:p>
    <w:p w14:paraId="43E50010" w14:textId="77777777" w:rsidR="00E12D35" w:rsidRPr="005A1CA0" w:rsidRDefault="00E12D35" w:rsidP="005A1CA0">
      <w:pPr>
        <w:pStyle w:val="Code"/>
      </w:pPr>
      <w:r w:rsidRPr="005A1CA0">
        <w:t xml:space="preserve">  name: string;</w:t>
      </w:r>
    </w:p>
    <w:p w14:paraId="43404040" w14:textId="77777777" w:rsidR="00E12D35" w:rsidRPr="005A1CA0" w:rsidRDefault="00E12D35" w:rsidP="005A1CA0">
      <w:pPr>
        <w:pStyle w:val="Code"/>
      </w:pPr>
      <w:r w:rsidRPr="005A1CA0">
        <w:t xml:space="preserve">  age: number;</w:t>
      </w:r>
    </w:p>
    <w:p w14:paraId="12EDBA4F" w14:textId="77777777" w:rsidR="00E12D35" w:rsidRPr="005A1CA0" w:rsidRDefault="00E12D35" w:rsidP="005A1CA0">
      <w:pPr>
        <w:pStyle w:val="Code"/>
      </w:pPr>
      <w:r w:rsidRPr="005A1CA0">
        <w:t xml:space="preserve">  email: string;</w:t>
      </w:r>
    </w:p>
    <w:p w14:paraId="4511211F" w14:textId="77777777" w:rsidR="00E12D35" w:rsidRPr="005A1CA0" w:rsidRDefault="00E12D35" w:rsidP="005A1CA0">
      <w:pPr>
        <w:pStyle w:val="Code"/>
      </w:pPr>
      <w:r w:rsidRPr="005A1CA0">
        <w:t>}</w:t>
      </w:r>
    </w:p>
    <w:p w14:paraId="3D30737C" w14:textId="77777777" w:rsidR="00E12D35" w:rsidRPr="005A1CA0" w:rsidRDefault="00E12D35" w:rsidP="005A1CA0">
      <w:pPr>
        <w:pStyle w:val="Code"/>
      </w:pPr>
    </w:p>
    <w:p w14:paraId="06CB31FE" w14:textId="77777777" w:rsidR="00E12D35" w:rsidRPr="005A1CA0" w:rsidRDefault="00E12D35" w:rsidP="005A1CA0">
      <w:pPr>
        <w:pStyle w:val="Code"/>
      </w:pPr>
      <w:r w:rsidRPr="005A1CA0">
        <w:t>const UserCard: React.FC&lt;UserProps&gt; = ({ name, age, email }) =&gt; {</w:t>
      </w:r>
    </w:p>
    <w:p w14:paraId="3C499DDD" w14:textId="77777777" w:rsidR="00E12D35" w:rsidRPr="005A1CA0" w:rsidRDefault="00E12D35" w:rsidP="005A1CA0">
      <w:pPr>
        <w:pStyle w:val="Code"/>
      </w:pPr>
      <w:r w:rsidRPr="005A1CA0">
        <w:t xml:space="preserve">  return (</w:t>
      </w:r>
    </w:p>
    <w:p w14:paraId="6F39F0CA" w14:textId="77777777" w:rsidR="00E12D35" w:rsidRPr="005A1CA0" w:rsidRDefault="00E12D35" w:rsidP="005A1CA0">
      <w:pPr>
        <w:pStyle w:val="Code"/>
      </w:pPr>
      <w:r w:rsidRPr="005A1CA0">
        <w:t xml:space="preserve">    &lt;div style={{ border: '1px solid #ccc', padding: '15px', margin: '10px' }}&gt;</w:t>
      </w:r>
    </w:p>
    <w:p w14:paraId="1CD7567E" w14:textId="77777777" w:rsidR="00E12D35" w:rsidRPr="005A1CA0" w:rsidRDefault="00E12D35" w:rsidP="005A1CA0">
      <w:pPr>
        <w:pStyle w:val="Code"/>
      </w:pPr>
      <w:r w:rsidRPr="005A1CA0">
        <w:t xml:space="preserve">      &lt;h3&gt;{name}&lt;/h3&gt;</w:t>
      </w:r>
    </w:p>
    <w:p w14:paraId="0C1DE2D6" w14:textId="77777777" w:rsidR="00E12D35" w:rsidRPr="005A1CA0" w:rsidRDefault="00E12D35" w:rsidP="005A1CA0">
      <w:pPr>
        <w:pStyle w:val="Code"/>
      </w:pPr>
      <w:r w:rsidRPr="005A1CA0">
        <w:t xml:space="preserve">      &lt;p&gt;Tuổi: {age}&lt;/p&gt;</w:t>
      </w:r>
    </w:p>
    <w:p w14:paraId="7193F505" w14:textId="77777777" w:rsidR="00E12D35" w:rsidRPr="005A1CA0" w:rsidRDefault="00E12D35" w:rsidP="005A1CA0">
      <w:pPr>
        <w:pStyle w:val="Code"/>
      </w:pPr>
      <w:r w:rsidRPr="005A1CA0">
        <w:t xml:space="preserve">      &lt;p&gt;Email: {email}&lt;/p&gt;</w:t>
      </w:r>
    </w:p>
    <w:p w14:paraId="542BB362" w14:textId="77777777" w:rsidR="00E12D35" w:rsidRPr="005A1CA0" w:rsidRDefault="00E12D35" w:rsidP="005A1CA0">
      <w:pPr>
        <w:pStyle w:val="Code"/>
      </w:pPr>
      <w:r w:rsidRPr="005A1CA0">
        <w:t xml:space="preserve">    &lt;/div&gt;</w:t>
      </w:r>
    </w:p>
    <w:p w14:paraId="2B8D861A" w14:textId="77777777" w:rsidR="00E12D35" w:rsidRPr="005A1CA0" w:rsidRDefault="00E12D35" w:rsidP="005A1CA0">
      <w:pPr>
        <w:pStyle w:val="Code"/>
      </w:pPr>
      <w:r w:rsidRPr="005A1CA0">
        <w:t xml:space="preserve">  );</w:t>
      </w:r>
    </w:p>
    <w:p w14:paraId="6F5E6291" w14:textId="77777777" w:rsidR="00E12D35" w:rsidRPr="005A1CA0" w:rsidRDefault="00E12D35" w:rsidP="005A1CA0">
      <w:pPr>
        <w:pStyle w:val="Code"/>
      </w:pPr>
      <w:r w:rsidRPr="005A1CA0">
        <w:t>};</w:t>
      </w:r>
    </w:p>
    <w:p w14:paraId="12F84DB0" w14:textId="77777777" w:rsidR="00E12D35" w:rsidRPr="005A1CA0" w:rsidRDefault="00E12D35" w:rsidP="005A1CA0">
      <w:pPr>
        <w:pStyle w:val="Code"/>
      </w:pPr>
    </w:p>
    <w:p w14:paraId="5E6F431C" w14:textId="5AC919E6" w:rsidR="00E12D35" w:rsidRPr="005A1CA0" w:rsidRDefault="00E12D35" w:rsidP="005A1CA0">
      <w:pPr>
        <w:pStyle w:val="Code"/>
      </w:pPr>
      <w:r w:rsidRPr="005A1CA0">
        <w:t>export default UserCard;</w:t>
      </w:r>
    </w:p>
    <w:p w14:paraId="7C626B8C" w14:textId="66C4CDB2" w:rsidR="00E12D35" w:rsidRDefault="00652703" w:rsidP="00E12D35">
      <w:r>
        <w:br w:type="page"/>
      </w:r>
    </w:p>
    <w:p w14:paraId="15F6F54A" w14:textId="76787427" w:rsidR="000F672D" w:rsidRDefault="000F672D" w:rsidP="007A1D2F">
      <w:pPr>
        <w:pStyle w:val="ListParagraph"/>
        <w:numPr>
          <w:ilvl w:val="0"/>
          <w:numId w:val="53"/>
        </w:numPr>
      </w:pPr>
      <w:r w:rsidRPr="000F672D">
        <w:lastRenderedPageBreak/>
        <w:t>Ví dụ Fetch Dữ Liệu</w:t>
      </w:r>
      <w:r>
        <w:t>:</w:t>
      </w:r>
    </w:p>
    <w:p w14:paraId="3B34DA85" w14:textId="28401033" w:rsidR="000F672D" w:rsidRPr="00314485" w:rsidRDefault="000F672D" w:rsidP="00314485">
      <w:pPr>
        <w:ind w:left="360"/>
      </w:pPr>
      <w:r w:rsidRPr="00314485">
        <w:t>Component này fetch danh sách bài viết từ API và render chúng, sử dụng type để đảm bảo dữ liệu đúng cấu trúc</w:t>
      </w:r>
      <w:r w:rsidRPr="00314485">
        <w:t>, tránh lỗi kiểu dữ liệu ngay từ lúc code</w:t>
      </w:r>
      <w:r w:rsidRPr="00314485">
        <w:t>.</w:t>
      </w:r>
    </w:p>
    <w:p w14:paraId="38F3C068" w14:textId="77777777" w:rsidR="00DB3610" w:rsidRPr="00DB3610" w:rsidRDefault="00DB3610" w:rsidP="00DB3610">
      <w:pPr>
        <w:pStyle w:val="Code"/>
      </w:pPr>
      <w:r w:rsidRPr="00DB3610">
        <w:t>import { useEffect, useState } from 'react';</w:t>
      </w:r>
    </w:p>
    <w:p w14:paraId="7A292726" w14:textId="77777777" w:rsidR="00DB3610" w:rsidRPr="00DB3610" w:rsidRDefault="00DB3610" w:rsidP="00DB3610">
      <w:pPr>
        <w:pStyle w:val="Code"/>
      </w:pPr>
    </w:p>
    <w:p w14:paraId="17CFE70D" w14:textId="77777777" w:rsidR="00DB3610" w:rsidRPr="00DB3610" w:rsidRDefault="00DB3610" w:rsidP="00DB3610">
      <w:pPr>
        <w:pStyle w:val="Code"/>
      </w:pPr>
      <w:r w:rsidRPr="00DB3610">
        <w:t>interface Post {</w:t>
      </w:r>
    </w:p>
    <w:p w14:paraId="1DDF9625" w14:textId="77777777" w:rsidR="00DB3610" w:rsidRPr="00DB3610" w:rsidRDefault="00DB3610" w:rsidP="00DB3610">
      <w:pPr>
        <w:pStyle w:val="Code"/>
      </w:pPr>
      <w:r w:rsidRPr="00DB3610">
        <w:t xml:space="preserve">  id: number;</w:t>
      </w:r>
    </w:p>
    <w:p w14:paraId="258FDAAA" w14:textId="77777777" w:rsidR="00DB3610" w:rsidRPr="00DB3610" w:rsidRDefault="00DB3610" w:rsidP="00DB3610">
      <w:pPr>
        <w:pStyle w:val="Code"/>
      </w:pPr>
      <w:r w:rsidRPr="00DB3610">
        <w:t xml:space="preserve">  title: string;</w:t>
      </w:r>
    </w:p>
    <w:p w14:paraId="1AC481B4" w14:textId="77777777" w:rsidR="00DB3610" w:rsidRPr="00DB3610" w:rsidRDefault="00DB3610" w:rsidP="00DB3610">
      <w:pPr>
        <w:pStyle w:val="Code"/>
      </w:pPr>
      <w:r w:rsidRPr="00DB3610">
        <w:t xml:space="preserve">  body: string;</w:t>
      </w:r>
    </w:p>
    <w:p w14:paraId="7FB096FA" w14:textId="77777777" w:rsidR="00DB3610" w:rsidRPr="00DB3610" w:rsidRDefault="00DB3610" w:rsidP="00DB3610">
      <w:pPr>
        <w:pStyle w:val="Code"/>
      </w:pPr>
      <w:r w:rsidRPr="00DB3610">
        <w:t>}</w:t>
      </w:r>
    </w:p>
    <w:p w14:paraId="349CE4B0" w14:textId="77777777" w:rsidR="00DB3610" w:rsidRPr="00DB3610" w:rsidRDefault="00DB3610" w:rsidP="00DB3610">
      <w:pPr>
        <w:pStyle w:val="Code"/>
      </w:pPr>
    </w:p>
    <w:p w14:paraId="01FE1520" w14:textId="77777777" w:rsidR="00DB3610" w:rsidRPr="00DB3610" w:rsidRDefault="00DB3610" w:rsidP="00DB3610">
      <w:pPr>
        <w:pStyle w:val="Code"/>
      </w:pPr>
      <w:r w:rsidRPr="00DB3610">
        <w:t>const PostList = () =&gt; {</w:t>
      </w:r>
    </w:p>
    <w:p w14:paraId="0B7D104B" w14:textId="77777777" w:rsidR="00DB3610" w:rsidRPr="00DB3610" w:rsidRDefault="00DB3610" w:rsidP="00DB3610">
      <w:pPr>
        <w:pStyle w:val="Code"/>
      </w:pPr>
      <w:r w:rsidRPr="00DB3610">
        <w:t xml:space="preserve">  const [posts, setPosts] = useState&lt;Post[]&gt;([]);</w:t>
      </w:r>
    </w:p>
    <w:p w14:paraId="57E6D268" w14:textId="77777777" w:rsidR="00DB3610" w:rsidRPr="00DB3610" w:rsidRDefault="00DB3610" w:rsidP="00DB3610">
      <w:pPr>
        <w:pStyle w:val="Code"/>
      </w:pPr>
    </w:p>
    <w:p w14:paraId="4D22C35A" w14:textId="77777777" w:rsidR="00DB3610" w:rsidRPr="00DB3610" w:rsidRDefault="00DB3610" w:rsidP="00DB3610">
      <w:pPr>
        <w:pStyle w:val="Code"/>
      </w:pPr>
      <w:r w:rsidRPr="00DB3610">
        <w:t xml:space="preserve">  useEffect(() =&gt; {</w:t>
      </w:r>
    </w:p>
    <w:p w14:paraId="49AD2D9C" w14:textId="77777777" w:rsidR="00DB3610" w:rsidRPr="00DB3610" w:rsidRDefault="00DB3610" w:rsidP="00DB3610">
      <w:pPr>
        <w:pStyle w:val="Code"/>
      </w:pPr>
      <w:r w:rsidRPr="00DB3610">
        <w:t xml:space="preserve">    fetch('https://jsonplaceholder.typicode.com/posts')</w:t>
      </w:r>
    </w:p>
    <w:p w14:paraId="13BB9251" w14:textId="77777777" w:rsidR="00DB3610" w:rsidRPr="00DB3610" w:rsidRDefault="00DB3610" w:rsidP="00DB3610">
      <w:pPr>
        <w:pStyle w:val="Code"/>
      </w:pPr>
      <w:r w:rsidRPr="00DB3610">
        <w:t xml:space="preserve">      .then(res =&gt; res.json())</w:t>
      </w:r>
    </w:p>
    <w:p w14:paraId="1DE8DC55" w14:textId="77777777" w:rsidR="00DB3610" w:rsidRPr="00DB3610" w:rsidRDefault="00DB3610" w:rsidP="00DB3610">
      <w:pPr>
        <w:pStyle w:val="Code"/>
      </w:pPr>
      <w:r w:rsidRPr="00DB3610">
        <w:t xml:space="preserve">      .then(data =&gt; setPosts(data.slice(0, 5)));</w:t>
      </w:r>
    </w:p>
    <w:p w14:paraId="0959777B" w14:textId="77777777" w:rsidR="00DB3610" w:rsidRPr="00DB3610" w:rsidRDefault="00DB3610" w:rsidP="00DB3610">
      <w:pPr>
        <w:pStyle w:val="Code"/>
      </w:pPr>
      <w:r w:rsidRPr="00DB3610">
        <w:t xml:space="preserve">  }, []);</w:t>
      </w:r>
    </w:p>
    <w:p w14:paraId="484971EA" w14:textId="77777777" w:rsidR="00DB3610" w:rsidRPr="00DB3610" w:rsidRDefault="00DB3610" w:rsidP="00DB3610">
      <w:pPr>
        <w:pStyle w:val="Code"/>
      </w:pPr>
    </w:p>
    <w:p w14:paraId="44A3FBBE" w14:textId="77777777" w:rsidR="00DB3610" w:rsidRPr="00DB3610" w:rsidRDefault="00DB3610" w:rsidP="00DB3610">
      <w:pPr>
        <w:pStyle w:val="Code"/>
      </w:pPr>
      <w:r w:rsidRPr="00DB3610">
        <w:t xml:space="preserve">  return (</w:t>
      </w:r>
    </w:p>
    <w:p w14:paraId="61FD8AC7" w14:textId="77777777" w:rsidR="00DB3610" w:rsidRPr="00DB3610" w:rsidRDefault="00DB3610" w:rsidP="00DB3610">
      <w:pPr>
        <w:pStyle w:val="Code"/>
      </w:pPr>
      <w:r w:rsidRPr="00DB3610">
        <w:t xml:space="preserve">    &lt;ul&gt;</w:t>
      </w:r>
    </w:p>
    <w:p w14:paraId="56C1DD91" w14:textId="77777777" w:rsidR="00DB3610" w:rsidRPr="00DB3610" w:rsidRDefault="00DB3610" w:rsidP="00DB3610">
      <w:pPr>
        <w:pStyle w:val="Code"/>
      </w:pPr>
      <w:r w:rsidRPr="00DB3610">
        <w:t xml:space="preserve">      {posts.map(post =&gt; (</w:t>
      </w:r>
    </w:p>
    <w:p w14:paraId="665DE561" w14:textId="77777777" w:rsidR="00DB3610" w:rsidRPr="00DB3610" w:rsidRDefault="00DB3610" w:rsidP="00DB3610">
      <w:pPr>
        <w:pStyle w:val="Code"/>
      </w:pPr>
      <w:r w:rsidRPr="00DB3610">
        <w:t xml:space="preserve">        &lt;li key={post.id}&gt;{post.title}&lt;/li&gt;</w:t>
      </w:r>
    </w:p>
    <w:p w14:paraId="3B35B50C" w14:textId="77777777" w:rsidR="00DB3610" w:rsidRPr="00DB3610" w:rsidRDefault="00DB3610" w:rsidP="00DB3610">
      <w:pPr>
        <w:pStyle w:val="Code"/>
      </w:pPr>
      <w:r w:rsidRPr="00DB3610">
        <w:t xml:space="preserve">      ))}</w:t>
      </w:r>
    </w:p>
    <w:p w14:paraId="166F5C09" w14:textId="77777777" w:rsidR="00DB3610" w:rsidRPr="00DB3610" w:rsidRDefault="00DB3610" w:rsidP="00DB3610">
      <w:pPr>
        <w:pStyle w:val="Code"/>
      </w:pPr>
      <w:r w:rsidRPr="00DB3610">
        <w:t xml:space="preserve">    &lt;/ul&gt;</w:t>
      </w:r>
    </w:p>
    <w:p w14:paraId="492A9478" w14:textId="77777777" w:rsidR="00DB3610" w:rsidRPr="00DB3610" w:rsidRDefault="00DB3610" w:rsidP="00DB3610">
      <w:pPr>
        <w:pStyle w:val="Code"/>
      </w:pPr>
      <w:r w:rsidRPr="00DB3610">
        <w:t xml:space="preserve">  );</w:t>
      </w:r>
    </w:p>
    <w:p w14:paraId="018E9936" w14:textId="77777777" w:rsidR="00DB3610" w:rsidRPr="00DB3610" w:rsidRDefault="00DB3610" w:rsidP="00DB3610">
      <w:pPr>
        <w:pStyle w:val="Code"/>
      </w:pPr>
      <w:r w:rsidRPr="00DB3610">
        <w:t>};</w:t>
      </w:r>
    </w:p>
    <w:p w14:paraId="56986962" w14:textId="77777777" w:rsidR="00DB3610" w:rsidRPr="00DB3610" w:rsidRDefault="00DB3610" w:rsidP="00DB3610">
      <w:pPr>
        <w:pStyle w:val="Code"/>
      </w:pPr>
    </w:p>
    <w:p w14:paraId="78A1FEA2" w14:textId="300FBA5B" w:rsidR="000F672D" w:rsidRDefault="00DB3610" w:rsidP="00DB3610">
      <w:pPr>
        <w:pStyle w:val="Code"/>
      </w:pPr>
      <w:r w:rsidRPr="00DB3610">
        <w:t>export default PostList;</w:t>
      </w:r>
    </w:p>
    <w:p w14:paraId="00B0816E" w14:textId="77777777" w:rsidR="00DB3610" w:rsidRPr="000F672D" w:rsidRDefault="00DB3610" w:rsidP="00DB3610">
      <w:pPr>
        <w:pStyle w:val="ListParagraph"/>
        <w:numPr>
          <w:ilvl w:val="0"/>
          <w:numId w:val="0"/>
        </w:numPr>
        <w:ind w:left="720"/>
      </w:pPr>
    </w:p>
    <w:p w14:paraId="4328D159" w14:textId="7B2FA62F" w:rsidR="00F76E41" w:rsidRDefault="00F76E41" w:rsidP="00F76E41">
      <w:pPr>
        <w:pStyle w:val="Heading3"/>
        <w:spacing w:line="312" w:lineRule="auto"/>
        <w:ind w:left="0" w:firstLine="567"/>
        <w:jc w:val="both"/>
        <w:rPr>
          <w:rFonts w:eastAsia="inter" w:cs="Times New Roman"/>
          <w:color w:val="000000"/>
        </w:rPr>
      </w:pPr>
      <w:r w:rsidRPr="00F76E41">
        <w:rPr>
          <w:rFonts w:eastAsia="inter" w:cs="Times New Roman"/>
          <w:color w:val="000000"/>
        </w:rPr>
        <w:t>Tailwind CSS: Hệ thống Utility-First và Kiến trúc giao diện hiện đại</w:t>
      </w:r>
    </w:p>
    <w:p w14:paraId="5506E092" w14:textId="49DB4470" w:rsidR="00FE1F32" w:rsidRDefault="00FE1F32" w:rsidP="004D7B16">
      <w:pPr>
        <w:jc w:val="center"/>
      </w:pPr>
      <w:r>
        <w:rPr>
          <w:noProof/>
        </w:rPr>
        <w:drawing>
          <wp:inline distT="0" distB="0" distL="0" distR="0" wp14:anchorId="7BDD5972" wp14:editId="7502B1F5">
            <wp:extent cx="3810000" cy="1435100"/>
            <wp:effectExtent l="0" t="0" r="0" b="0"/>
            <wp:docPr id="1435122061" name="Picture 38" descr="A logo with a rocke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22061" name="Picture 38" descr="A logo with a rocket in the middl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810000" cy="1435100"/>
                    </a:xfrm>
                    <a:prstGeom prst="rect">
                      <a:avLst/>
                    </a:prstGeom>
                  </pic:spPr>
                </pic:pic>
              </a:graphicData>
            </a:graphic>
          </wp:inline>
        </w:drawing>
      </w:r>
    </w:p>
    <w:p w14:paraId="00EE3B22" w14:textId="3CC5A30C" w:rsidR="00B36527" w:rsidRPr="00B36527" w:rsidRDefault="00B36527" w:rsidP="00B36527">
      <w:pPr>
        <w:pStyle w:val="Captions"/>
      </w:pPr>
      <w:r w:rsidRPr="00B36527">
        <w:t xml:space="preserve">Hình </w:t>
      </w:r>
      <w:r w:rsidRPr="00B36527">
        <w:fldChar w:fldCharType="begin"/>
      </w:r>
      <w:r w:rsidRPr="00B36527">
        <w:instrText xml:space="preserve"> STYLEREF 1 \s </w:instrText>
      </w:r>
      <w:r w:rsidRPr="00B36527">
        <w:fldChar w:fldCharType="separate"/>
      </w:r>
      <w:r w:rsidRPr="00B36527">
        <w:t>1</w:t>
      </w:r>
      <w:r w:rsidRPr="00B36527">
        <w:fldChar w:fldCharType="end"/>
      </w:r>
      <w:r w:rsidRPr="00B36527">
        <w:noBreakHyphen/>
      </w:r>
      <w:r w:rsidRPr="00B36527">
        <w:t>6</w:t>
      </w:r>
      <w:r w:rsidRPr="00B36527">
        <w:t xml:space="preserve"> Hình ảnh giới thiệu </w:t>
      </w:r>
      <w:r w:rsidRPr="00B36527">
        <w:rPr>
          <w:rFonts w:eastAsia="inter"/>
        </w:rPr>
        <w:t>Tailwind CSS</w:t>
      </w:r>
    </w:p>
    <w:p w14:paraId="7001678B" w14:textId="77777777" w:rsidR="00B36527" w:rsidRPr="00FE1F32" w:rsidRDefault="00B36527" w:rsidP="004D7B16">
      <w:pPr>
        <w:jc w:val="center"/>
      </w:pPr>
    </w:p>
    <w:p w14:paraId="2E8A36A6" w14:textId="77777777" w:rsidR="00442A2E" w:rsidRPr="00442A2E" w:rsidRDefault="006957B8" w:rsidP="00A06031">
      <w:pPr>
        <w:pStyle w:val="Heading4"/>
      </w:pPr>
      <w:r w:rsidRPr="00442A2E">
        <w:t>Khái niệm</w:t>
      </w:r>
    </w:p>
    <w:p w14:paraId="7304E369" w14:textId="510456FE" w:rsidR="006957B8" w:rsidRPr="00442A2E" w:rsidRDefault="006957B8" w:rsidP="00442A2E">
      <w:r w:rsidRPr="00442A2E">
        <w:rPr>
          <w:rFonts w:eastAsia="inter"/>
        </w:rPr>
        <w:t xml:space="preserve">Tailwind CSS là một framework CSS mã nguồn mở theo triết lý Utility-First, nghĩa là thay vì cung cấp các thành phần giao diện được thiết kế sẵn như nút bấm, thanh điều hướng hay thẻ nội dung (card), nó tập trung cung cấp một tập hợp rất lớn các lớp tiện ích cấp thấp </w:t>
      </w:r>
      <w:r w:rsidRPr="00442A2E">
        <w:rPr>
          <w:rFonts w:eastAsia="inter"/>
        </w:rPr>
        <w:lastRenderedPageBreak/>
        <w:t>(low-level utility classes), mỗi lớp tương ứng với một thuộc tính hoặc một nhóm thuộc tính CSS cụ thể.</w:t>
      </w:r>
    </w:p>
    <w:p w14:paraId="1D952B08" w14:textId="77777777" w:rsidR="006957B8" w:rsidRPr="006957B8" w:rsidRDefault="006957B8" w:rsidP="00FE52FB">
      <w:pPr>
        <w:spacing w:after="210"/>
      </w:pPr>
      <w:r w:rsidRPr="006957B8">
        <w:rPr>
          <w:rFonts w:eastAsia="inter"/>
          <w:color w:val="000000"/>
        </w:rPr>
        <w:t>Ví dụ:</w:t>
      </w:r>
    </w:p>
    <w:p w14:paraId="7EA09D5B" w14:textId="77777777" w:rsidR="006957B8" w:rsidRPr="006957B8" w:rsidRDefault="006957B8" w:rsidP="007A1D2F">
      <w:pPr>
        <w:numPr>
          <w:ilvl w:val="0"/>
          <w:numId w:val="19"/>
        </w:numPr>
        <w:spacing w:before="105" w:after="105"/>
      </w:pPr>
      <w:r w:rsidRPr="00F56BB1">
        <w:rPr>
          <w:rStyle w:val="VerbatimChar"/>
          <w:rFonts w:ascii="Times New Roman" w:eastAsia="IBM Plex Mono" w:hAnsi="Times New Roman"/>
          <w:color w:val="000000"/>
          <w:sz w:val="24"/>
        </w:rPr>
        <w:t>flex</w:t>
      </w:r>
      <w:r w:rsidRPr="00F56BB1">
        <w:rPr>
          <w:rFonts w:eastAsia="inter"/>
          <w:color w:val="000000"/>
        </w:rPr>
        <w:t xml:space="preserve">: tương ứng với thuộc tính </w:t>
      </w:r>
      <w:r w:rsidRPr="00F56BB1">
        <w:rPr>
          <w:rStyle w:val="VerbatimChar"/>
          <w:rFonts w:ascii="Times New Roman" w:eastAsia="IBM Plex Mono" w:hAnsi="Times New Roman"/>
          <w:color w:val="000000"/>
          <w:sz w:val="24"/>
        </w:rPr>
        <w:t>display: flex;</w:t>
      </w:r>
    </w:p>
    <w:p w14:paraId="72C1A8E3" w14:textId="77777777" w:rsidR="006957B8" w:rsidRPr="006957B8" w:rsidRDefault="006957B8" w:rsidP="007A1D2F">
      <w:pPr>
        <w:numPr>
          <w:ilvl w:val="0"/>
          <w:numId w:val="19"/>
        </w:numPr>
        <w:spacing w:before="105" w:after="105"/>
      </w:pPr>
      <w:r w:rsidRPr="00F56BB1">
        <w:rPr>
          <w:rStyle w:val="VerbatimChar"/>
          <w:rFonts w:ascii="Times New Roman" w:eastAsia="IBM Plex Mono" w:hAnsi="Times New Roman"/>
          <w:color w:val="000000"/>
          <w:sz w:val="24"/>
        </w:rPr>
        <w:t>pt-4</w:t>
      </w:r>
      <w:r w:rsidRPr="00F56BB1">
        <w:rPr>
          <w:rFonts w:eastAsia="inter"/>
          <w:color w:val="000000"/>
        </w:rPr>
        <w:t>:</w:t>
      </w:r>
      <w:r w:rsidRPr="006957B8">
        <w:rPr>
          <w:rFonts w:eastAsia="inter"/>
          <w:color w:val="000000"/>
        </w:rPr>
        <w:t xml:space="preserve"> tương ứng với </w:t>
      </w:r>
      <w:r w:rsidRPr="00F56BB1">
        <w:rPr>
          <w:rStyle w:val="VerbatimChar"/>
          <w:rFonts w:ascii="Times New Roman" w:eastAsia="IBM Plex Mono" w:hAnsi="Times New Roman"/>
          <w:color w:val="000000"/>
          <w:sz w:val="24"/>
        </w:rPr>
        <w:t>padding-top: 1rem;</w:t>
      </w:r>
    </w:p>
    <w:p w14:paraId="0A78FDD6" w14:textId="77777777" w:rsidR="006957B8" w:rsidRPr="006957B8" w:rsidRDefault="006957B8" w:rsidP="007A1D2F">
      <w:pPr>
        <w:numPr>
          <w:ilvl w:val="0"/>
          <w:numId w:val="19"/>
        </w:numPr>
        <w:spacing w:before="105" w:after="105"/>
      </w:pPr>
      <w:r w:rsidRPr="00F56BB1">
        <w:rPr>
          <w:rStyle w:val="VerbatimChar"/>
          <w:rFonts w:ascii="Times New Roman" w:eastAsia="IBM Plex Mono" w:hAnsi="Times New Roman"/>
          <w:color w:val="000000"/>
          <w:sz w:val="24"/>
        </w:rPr>
        <w:t>text-center</w:t>
      </w:r>
      <w:r w:rsidRPr="00F56BB1">
        <w:rPr>
          <w:rFonts w:eastAsia="inter"/>
          <w:color w:val="000000"/>
        </w:rPr>
        <w:t>:</w:t>
      </w:r>
      <w:r w:rsidRPr="006957B8">
        <w:rPr>
          <w:rFonts w:eastAsia="inter"/>
          <w:color w:val="000000"/>
        </w:rPr>
        <w:t xml:space="preserve"> tương ứng với </w:t>
      </w:r>
      <w:r w:rsidRPr="00F56BB1">
        <w:rPr>
          <w:rStyle w:val="VerbatimChar"/>
          <w:rFonts w:ascii="Times New Roman" w:eastAsia="IBM Plex Mono" w:hAnsi="Times New Roman"/>
          <w:color w:val="000000"/>
          <w:sz w:val="24"/>
        </w:rPr>
        <w:t>text-align: center;</w:t>
      </w:r>
    </w:p>
    <w:p w14:paraId="5EAEA779" w14:textId="77777777" w:rsidR="006957B8" w:rsidRPr="006957B8" w:rsidRDefault="006957B8" w:rsidP="007A1D2F">
      <w:pPr>
        <w:numPr>
          <w:ilvl w:val="0"/>
          <w:numId w:val="19"/>
        </w:numPr>
        <w:spacing w:before="105" w:after="105"/>
      </w:pPr>
      <w:r w:rsidRPr="00F56BB1">
        <w:rPr>
          <w:rStyle w:val="VerbatimChar"/>
          <w:rFonts w:ascii="Times New Roman" w:eastAsia="IBM Plex Mono" w:hAnsi="Times New Roman"/>
          <w:color w:val="000000"/>
          <w:sz w:val="24"/>
        </w:rPr>
        <w:t>rotate-90</w:t>
      </w:r>
      <w:r w:rsidRPr="00F56BB1">
        <w:rPr>
          <w:rFonts w:eastAsia="inter"/>
          <w:color w:val="000000"/>
        </w:rPr>
        <w:t>:</w:t>
      </w:r>
      <w:r w:rsidRPr="006957B8">
        <w:rPr>
          <w:rFonts w:eastAsia="inter"/>
          <w:color w:val="000000"/>
        </w:rPr>
        <w:t xml:space="preserve"> tương ứng với </w:t>
      </w:r>
      <w:r w:rsidRPr="00F56BB1">
        <w:rPr>
          <w:rStyle w:val="VerbatimChar"/>
          <w:rFonts w:ascii="Times New Roman" w:eastAsia="IBM Plex Mono" w:hAnsi="Times New Roman"/>
          <w:color w:val="000000"/>
          <w:sz w:val="24"/>
        </w:rPr>
        <w:t>transform: rotate(90deg);</w:t>
      </w:r>
    </w:p>
    <w:p w14:paraId="28281127" w14:textId="77777777" w:rsidR="00AC227E" w:rsidRDefault="006957B8" w:rsidP="00FE52FB">
      <w:pPr>
        <w:spacing w:after="210"/>
      </w:pPr>
      <w:r w:rsidRPr="006957B8">
        <w:rPr>
          <w:rFonts w:eastAsia="inter"/>
          <w:color w:val="000000"/>
        </w:rPr>
        <w:t>Nhờ cách thiết kế này, giao diện được “lắp ráp” bằng cách kết hợp nhiều lớp tiện ích nhỏ, giống như xây tường bằng các viên gạch thay vì dùng những mảng tường đúc sẵn.</w:t>
      </w:r>
    </w:p>
    <w:p w14:paraId="72A174AE" w14:textId="7E12893E" w:rsidR="006957B8" w:rsidRPr="006957B8" w:rsidRDefault="006957B8" w:rsidP="00FE52FB">
      <w:pPr>
        <w:spacing w:after="210"/>
      </w:pPr>
      <w:r w:rsidRPr="006957B8">
        <w:rPr>
          <w:rFonts w:eastAsia="inter"/>
          <w:color w:val="000000"/>
        </w:rPr>
        <w:br/>
        <w:t xml:space="preserve">Triết lý của Tailwind đi ngược với hướng tiếp cận </w:t>
      </w:r>
      <w:r w:rsidRPr="006957B8">
        <w:rPr>
          <w:rFonts w:eastAsia="inter"/>
          <w:b/>
          <w:color w:val="000000"/>
        </w:rPr>
        <w:t>Semantic CSS</w:t>
      </w:r>
      <w:r w:rsidRPr="006957B8">
        <w:rPr>
          <w:rFonts w:eastAsia="inter"/>
          <w:color w:val="000000"/>
        </w:rPr>
        <w:t xml:space="preserve"> truyền thống, nơi lập trình viên cố gắng đặt tên class theo ý nghĩa hoặc vai trò của thành phần, chẳng hạn </w:t>
      </w:r>
      <w:r w:rsidRPr="006957B8">
        <w:rPr>
          <w:rStyle w:val="VerbatimChar"/>
          <w:rFonts w:ascii="Times New Roman" w:eastAsia="IBM Plex Mono" w:hAnsi="Times New Roman"/>
          <w:color w:val="000000"/>
          <w:sz w:val="24"/>
          <w:shd w:val="clear" w:color="auto" w:fill="F8F8FA"/>
        </w:rPr>
        <w:t>.sidebar-menu-item</w:t>
      </w:r>
      <w:r w:rsidRPr="006957B8">
        <w:rPr>
          <w:rFonts w:eastAsia="inter"/>
          <w:color w:val="000000"/>
        </w:rPr>
        <w:t xml:space="preserve"> hay </w:t>
      </w:r>
      <w:r w:rsidRPr="006957B8">
        <w:rPr>
          <w:rStyle w:val="VerbatimChar"/>
          <w:rFonts w:ascii="Times New Roman" w:eastAsia="IBM Plex Mono" w:hAnsi="Times New Roman"/>
          <w:color w:val="000000"/>
          <w:sz w:val="24"/>
          <w:shd w:val="clear" w:color="auto" w:fill="F8F8FA"/>
        </w:rPr>
        <w:t>.author-bio-wrapper</w:t>
      </w:r>
      <w:r w:rsidRPr="006957B8">
        <w:rPr>
          <w:rFonts w:eastAsia="inter"/>
          <w:color w:val="000000"/>
        </w:rPr>
        <w:t>. Với Tailwind, thay vì tạo ra các class mang tính trừu tượng rồi định nghĩa CSS trong file riêng, lập trình viên sử dụng trực tiếp các lớp tiện ích nhỏ (atomic/utility classes) ngay trong HTML/JSX để mô tả giao diện.</w:t>
      </w:r>
    </w:p>
    <w:p w14:paraId="37063085" w14:textId="77777777" w:rsidR="006957B8" w:rsidRPr="006957B8" w:rsidRDefault="006957B8" w:rsidP="00FE52FB">
      <w:pPr>
        <w:spacing w:after="210"/>
      </w:pPr>
      <w:r w:rsidRPr="006957B8">
        <w:rPr>
          <w:rFonts w:eastAsia="inter"/>
          <w:color w:val="000000"/>
        </w:rPr>
        <w:t xml:space="preserve">Ở góc nhìn cổ điển, cách làm này có vẻ “pha trộn trách nhiệm” giữa HTML và CSS, ảnh hưởng đến nguyên tắc </w:t>
      </w:r>
      <w:r w:rsidRPr="006957B8">
        <w:rPr>
          <w:rFonts w:eastAsia="inter"/>
          <w:b/>
          <w:color w:val="000000"/>
        </w:rPr>
        <w:t>Separation of Concerns</w:t>
      </w:r>
      <w:r w:rsidRPr="006957B8">
        <w:rPr>
          <w:rFonts w:eastAsia="inter"/>
          <w:color w:val="000000"/>
        </w:rPr>
        <w:t xml:space="preserve">. Tuy nhiên, trong bối cảnh kiến trúc </w:t>
      </w:r>
      <w:r w:rsidRPr="006957B8">
        <w:rPr>
          <w:rFonts w:eastAsia="inter"/>
          <w:b/>
          <w:color w:val="000000"/>
        </w:rPr>
        <w:t>Component-based</w:t>
      </w:r>
      <w:r w:rsidRPr="006957B8">
        <w:rPr>
          <w:rFonts w:eastAsia="inter"/>
          <w:color w:val="000000"/>
        </w:rPr>
        <w:t xml:space="preserve"> hiện đại (React, Next.js, Vue,...), ranh giới phân tách đã chuyển dịch: thay vì tách HTML và CSS, ứng dụng được tổ chức xoay quanh </w:t>
      </w:r>
      <w:r w:rsidRPr="006957B8">
        <w:rPr>
          <w:rFonts w:eastAsia="inter"/>
          <w:b/>
          <w:color w:val="000000"/>
        </w:rPr>
        <w:t>component</w:t>
      </w:r>
      <w:r w:rsidRPr="006957B8">
        <w:rPr>
          <w:rFonts w:eastAsia="inter"/>
          <w:color w:val="000000"/>
        </w:rPr>
        <w:t>. Mỗi component là một khối độc lập, tự chứa cả cấu trúc, logic và định kiểu của chính nó. Tailwind hỗ trợ triết lý này bằng cách đặt phần định kiểu ngay cạnh phần markup, giúp component trở nên:</w:t>
      </w:r>
    </w:p>
    <w:p w14:paraId="03803B28" w14:textId="77777777" w:rsidR="006957B8" w:rsidRPr="006957B8" w:rsidRDefault="006957B8" w:rsidP="007A1D2F">
      <w:pPr>
        <w:numPr>
          <w:ilvl w:val="0"/>
          <w:numId w:val="20"/>
        </w:numPr>
        <w:spacing w:before="105" w:after="105"/>
      </w:pPr>
      <w:r w:rsidRPr="006957B8">
        <w:rPr>
          <w:rFonts w:eastAsia="inter"/>
          <w:color w:val="000000"/>
        </w:rPr>
        <w:t>Dễ đọc, vì logic giao diện và kiểu dáng ở cùng một nơi.</w:t>
      </w:r>
    </w:p>
    <w:p w14:paraId="696A2307" w14:textId="77777777" w:rsidR="006957B8" w:rsidRPr="006957B8" w:rsidRDefault="006957B8" w:rsidP="007A1D2F">
      <w:pPr>
        <w:numPr>
          <w:ilvl w:val="0"/>
          <w:numId w:val="20"/>
        </w:numPr>
        <w:spacing w:before="105" w:after="105"/>
      </w:pPr>
      <w:r w:rsidRPr="006957B8">
        <w:rPr>
          <w:rFonts w:eastAsia="inter"/>
          <w:color w:val="000000"/>
        </w:rPr>
        <w:t>Dễ bảo trì, vì khi xóa/sửa component thì phần style tương ứng cũng được cập nhật theo, không để lại CSS thừa.</w:t>
      </w:r>
    </w:p>
    <w:p w14:paraId="40721C7E" w14:textId="63FFA8E1" w:rsidR="006957B8" w:rsidRPr="00F56BB1" w:rsidRDefault="006957B8" w:rsidP="00F56BB1">
      <w:pPr>
        <w:spacing w:after="210"/>
      </w:pPr>
      <w:r w:rsidRPr="006957B8">
        <w:rPr>
          <w:rFonts w:eastAsia="inter"/>
          <w:color w:val="000000"/>
        </w:rPr>
        <w:t xml:space="preserve">Như vậy, Tailwind không đi ngược lại nguyên tắc tách biệt mối quan tâm, mà tái định nghĩa nó theo hướng tập trung vào </w:t>
      </w:r>
      <w:r w:rsidRPr="006957B8">
        <w:rPr>
          <w:rFonts w:eastAsia="inter"/>
          <w:b/>
          <w:color w:val="000000"/>
        </w:rPr>
        <w:t>biên giới component</w:t>
      </w:r>
      <w:r w:rsidRPr="006957B8">
        <w:rPr>
          <w:rFonts w:eastAsia="inter"/>
          <w:color w:val="000000"/>
        </w:rPr>
        <w:t xml:space="preserve"> thay vì file CSS riêng lẻ.</w:t>
      </w:r>
    </w:p>
    <w:p w14:paraId="74BBE61C" w14:textId="1EC6F3FC" w:rsidR="006957B8" w:rsidRPr="006957B8" w:rsidRDefault="00F56BB1" w:rsidP="00A06031">
      <w:pPr>
        <w:pStyle w:val="Heading4"/>
      </w:pPr>
      <w:bookmarkStart w:id="26" w:name="bm_2_4_3_2_cơ_chế_hoạt_động_và_ki_b068ec"/>
      <w:r w:rsidRPr="006957B8">
        <w:t>Cơ chế hoạt động và kiến trúc kỹ thuật (JIT &amp; Configuration)</w:t>
      </w:r>
      <w:bookmarkEnd w:id="26"/>
    </w:p>
    <w:p w14:paraId="6777C64B" w14:textId="77777777" w:rsidR="006957B8" w:rsidRPr="006957B8" w:rsidRDefault="006957B8" w:rsidP="00FE52FB">
      <w:pPr>
        <w:spacing w:after="210"/>
      </w:pPr>
      <w:r w:rsidRPr="006957B8">
        <w:rPr>
          <w:rFonts w:eastAsia="inter"/>
          <w:color w:val="000000"/>
        </w:rPr>
        <w:t xml:space="preserve">Để hiểu vì sao Tailwind CSS phù hợp với các dự án hiện đại, cần xem xét hai trụ cột kỹ thuật quan trọng: </w:t>
      </w:r>
      <w:r w:rsidRPr="006957B8">
        <w:rPr>
          <w:rFonts w:eastAsia="inter"/>
          <w:b/>
          <w:color w:val="000000"/>
        </w:rPr>
        <w:t>Just-In-Time (JIT) Compiler</w:t>
      </w:r>
      <w:r w:rsidRPr="006957B8">
        <w:rPr>
          <w:rFonts w:eastAsia="inter"/>
          <w:color w:val="000000"/>
        </w:rPr>
        <w:t xml:space="preserve"> và </w:t>
      </w:r>
      <w:r w:rsidRPr="006957B8">
        <w:rPr>
          <w:rFonts w:eastAsia="inter"/>
          <w:b/>
          <w:color w:val="000000"/>
        </w:rPr>
        <w:t xml:space="preserve">tệp cấu hình </w:t>
      </w:r>
      <w:r w:rsidRPr="006957B8">
        <w:rPr>
          <w:rStyle w:val="VerbatimChar"/>
          <w:rFonts w:ascii="Times New Roman" w:eastAsia="inter" w:hAnsi="Times New Roman"/>
          <w:b/>
          <w:color w:val="000000"/>
          <w:sz w:val="24"/>
          <w:shd w:val="clear" w:color="auto" w:fill="F8F8FA"/>
        </w:rPr>
        <w:t>tailwind.config.js</w:t>
      </w:r>
      <w:r w:rsidRPr="006957B8">
        <w:rPr>
          <w:rFonts w:eastAsia="inter"/>
          <w:color w:val="000000"/>
        </w:rPr>
        <w:t>.</w:t>
      </w:r>
    </w:p>
    <w:p w14:paraId="78FF0A54" w14:textId="3D076BEF" w:rsidR="006957B8" w:rsidRPr="006957B8" w:rsidRDefault="006957B8" w:rsidP="00FE52FB">
      <w:pPr>
        <w:spacing w:after="210"/>
      </w:pPr>
      <w:r w:rsidRPr="00BA5991">
        <w:rPr>
          <w:rFonts w:eastAsia="inter"/>
          <w:bCs/>
          <w:color w:val="000000"/>
        </w:rPr>
        <w:t>Just-In-Time (JIT) Compiler</w:t>
      </w:r>
      <w:r w:rsidRPr="006957B8">
        <w:rPr>
          <w:rFonts w:eastAsia="inter"/>
          <w:color w:val="000000"/>
        </w:rPr>
        <w:t xml:space="preserve"> là bước tiến lớn giúp Tailwind vượt trội so với mô hình CSS truyền thống và nhiều framework CSS khác.</w:t>
      </w:r>
    </w:p>
    <w:p w14:paraId="6B3C259C" w14:textId="77777777" w:rsidR="006957B8" w:rsidRPr="006957B8" w:rsidRDefault="006957B8" w:rsidP="007A1D2F">
      <w:pPr>
        <w:numPr>
          <w:ilvl w:val="0"/>
          <w:numId w:val="21"/>
        </w:numPr>
        <w:spacing w:before="105" w:after="105"/>
      </w:pPr>
      <w:r w:rsidRPr="006957B8">
        <w:rPr>
          <w:rFonts w:eastAsia="inter"/>
          <w:b/>
          <w:color w:val="000000"/>
        </w:rPr>
        <w:t>Vấn đề của cách cũ:</w:t>
      </w:r>
      <w:r w:rsidRPr="006957B8">
        <w:rPr>
          <w:rFonts w:eastAsia="inter"/>
          <w:color w:val="000000"/>
        </w:rPr>
        <w:t xml:space="preserve"> Ở các bản build CSS thông thường, framework sẽ sinh ra một file CSS khổng lồ chứa hàng nghìn quy tắc, dù dự án thực tế chỉ dùng một phần nhỏ trong đó. Điều này gây lãng phí băng thông, ảnh hưởng tiêu cực tới tốc độ tải trang.</w:t>
      </w:r>
    </w:p>
    <w:p w14:paraId="7D7BBD7E" w14:textId="77777777" w:rsidR="006957B8" w:rsidRPr="006957B8" w:rsidRDefault="006957B8" w:rsidP="007A1D2F">
      <w:pPr>
        <w:numPr>
          <w:ilvl w:val="0"/>
          <w:numId w:val="21"/>
        </w:numPr>
        <w:spacing w:before="105" w:after="105"/>
      </w:pPr>
      <w:r w:rsidRPr="006957B8">
        <w:rPr>
          <w:rFonts w:eastAsia="inter"/>
          <w:b/>
          <w:color w:val="000000"/>
        </w:rPr>
        <w:t>Cơ chế JIT:</w:t>
      </w:r>
      <w:r w:rsidRPr="006957B8">
        <w:rPr>
          <w:rFonts w:eastAsia="inter"/>
          <w:color w:val="000000"/>
        </w:rPr>
        <w:t xml:space="preserve"> Trình biên dịch JIT của Tailwind hoạt động gần như theo thời gian thực. Mỗi khi lập trình viên lưu file, JIT sẽ quét qua tất cả các file template (HTML, JSX, TSX, v.v.) để phát hiện các class Tailwind đang được sử dụng. Sau đó, nó </w:t>
      </w:r>
      <w:r w:rsidRPr="006957B8">
        <w:rPr>
          <w:rFonts w:eastAsia="inter"/>
          <w:b/>
          <w:color w:val="000000"/>
        </w:rPr>
        <w:t>chỉ sinh ra CSS đúng với những class đã tìm thấy</w:t>
      </w:r>
      <w:r w:rsidRPr="006957B8">
        <w:rPr>
          <w:rFonts w:eastAsia="inter"/>
          <w:color w:val="000000"/>
        </w:rPr>
        <w:t>, loại bỏ hoàn toàn các quy tắc không dùng tới.</w:t>
      </w:r>
    </w:p>
    <w:p w14:paraId="0F21734D" w14:textId="77777777" w:rsidR="006957B8" w:rsidRPr="006957B8" w:rsidRDefault="006957B8" w:rsidP="007A1D2F">
      <w:pPr>
        <w:numPr>
          <w:ilvl w:val="0"/>
          <w:numId w:val="21"/>
        </w:numPr>
        <w:spacing w:before="105" w:after="105"/>
      </w:pPr>
      <w:r w:rsidRPr="006957B8">
        <w:rPr>
          <w:rFonts w:eastAsia="inter"/>
          <w:b/>
          <w:color w:val="000000"/>
        </w:rPr>
        <w:lastRenderedPageBreak/>
        <w:t>Giá trị tuỳ ý (Arbitrary Values):</w:t>
      </w:r>
      <w:r w:rsidRPr="006957B8">
        <w:rPr>
          <w:rFonts w:eastAsia="inter"/>
          <w:color w:val="000000"/>
        </w:rPr>
        <w:t xml:space="preserve"> JIT còn cho phép sử dụng các giá trị “tùy ý” ngoài bộ preset, chẳng hạn </w:t>
      </w:r>
      <w:r w:rsidRPr="00AA2C18">
        <w:rPr>
          <w:rStyle w:val="VerbatimChar"/>
          <w:rFonts w:ascii="Times New Roman" w:eastAsia="IBM Plex Mono" w:hAnsi="Times New Roman"/>
          <w:color w:val="000000"/>
          <w:sz w:val="24"/>
        </w:rPr>
        <w:t>w-[17px]</w:t>
      </w:r>
      <w:r w:rsidRPr="00AA2C18">
        <w:rPr>
          <w:rFonts w:eastAsia="inter"/>
          <w:color w:val="000000"/>
        </w:rPr>
        <w:t xml:space="preserve">, </w:t>
      </w:r>
      <w:r w:rsidRPr="00AA2C18">
        <w:rPr>
          <w:rStyle w:val="VerbatimChar"/>
          <w:rFonts w:ascii="Times New Roman" w:eastAsia="IBM Plex Mono" w:hAnsi="Times New Roman"/>
          <w:color w:val="000000"/>
          <w:sz w:val="24"/>
        </w:rPr>
        <w:t>h-[3.75rem]</w:t>
      </w:r>
      <w:r w:rsidRPr="00AA2C18">
        <w:rPr>
          <w:rFonts w:eastAsia="inter"/>
          <w:color w:val="000000"/>
        </w:rPr>
        <w:t xml:space="preserve"> hay </w:t>
      </w:r>
      <w:r w:rsidRPr="00AA2C18">
        <w:rPr>
          <w:rStyle w:val="VerbatimChar"/>
          <w:rFonts w:ascii="Times New Roman" w:eastAsia="IBM Plex Mono" w:hAnsi="Times New Roman"/>
          <w:color w:val="000000"/>
          <w:sz w:val="24"/>
        </w:rPr>
        <w:t>bg-[#1da1f2]</w:t>
      </w:r>
      <w:r w:rsidRPr="00AA2C18">
        <w:rPr>
          <w:rFonts w:eastAsia="inter"/>
          <w:color w:val="000000"/>
        </w:rPr>
        <w:t>.</w:t>
      </w:r>
      <w:r w:rsidRPr="006957B8">
        <w:rPr>
          <w:rFonts w:eastAsia="inter"/>
          <w:color w:val="000000"/>
        </w:rPr>
        <w:t xml:space="preserve"> Khi gặp những class mang giá trị tuỳ ý này, trình biên dịch sẽ tự động sinh ra quy tắc CSS tương ứng, giúp lập trình viên vừa linh hoạt vừa không phải chỉnh sửa file CSS thủ công.</w:t>
      </w:r>
    </w:p>
    <w:p w14:paraId="11511370" w14:textId="77777777" w:rsidR="006957B8" w:rsidRPr="006957B8" w:rsidRDefault="006957B8" w:rsidP="007A1D2F">
      <w:pPr>
        <w:numPr>
          <w:ilvl w:val="0"/>
          <w:numId w:val="21"/>
        </w:numPr>
        <w:spacing w:before="105" w:after="105"/>
      </w:pPr>
      <w:r w:rsidRPr="006957B8">
        <w:rPr>
          <w:rFonts w:eastAsia="inter"/>
          <w:b/>
          <w:color w:val="000000"/>
        </w:rPr>
        <w:t>Kết quả:</w:t>
      </w:r>
      <w:r w:rsidRPr="006957B8">
        <w:rPr>
          <w:rFonts w:eastAsia="inter"/>
          <w:color w:val="000000"/>
        </w:rPr>
        <w:t xml:space="preserve"> File CSS cuối cùng rất nhỏ gọn (thường chỉ vài kilobyte sau nén), giúp </w:t>
      </w:r>
      <w:r w:rsidRPr="006957B8">
        <w:rPr>
          <w:rFonts w:eastAsia="inter"/>
          <w:b/>
          <w:color w:val="000000"/>
        </w:rPr>
        <w:t>rút ngắn thời gian tải trang, cải thiện điểm Core Web Vitals</w:t>
      </w:r>
      <w:r w:rsidRPr="006957B8">
        <w:rPr>
          <w:rFonts w:eastAsia="inter"/>
          <w:color w:val="000000"/>
        </w:rPr>
        <w:t>, giảm thời gian hiển thị nội dung lần đầu cho người dùng.</w:t>
      </w:r>
    </w:p>
    <w:p w14:paraId="6E636795" w14:textId="71A6498C" w:rsidR="006957B8" w:rsidRPr="006957B8" w:rsidRDefault="006957B8" w:rsidP="00FE52FB">
      <w:pPr>
        <w:spacing w:after="210"/>
      </w:pPr>
      <w:r w:rsidRPr="007A0160">
        <w:rPr>
          <w:rFonts w:eastAsia="inter"/>
          <w:bCs/>
          <w:color w:val="000000"/>
        </w:rPr>
        <w:t xml:space="preserve">Tệp cấu hình </w:t>
      </w:r>
      <w:r w:rsidRPr="007A0160">
        <w:rPr>
          <w:rStyle w:val="VerbatimChar"/>
          <w:rFonts w:ascii="Times New Roman" w:eastAsia="inter" w:hAnsi="Times New Roman"/>
          <w:bCs/>
          <w:color w:val="000000"/>
          <w:sz w:val="24"/>
        </w:rPr>
        <w:t xml:space="preserve">tailwind.config.js </w:t>
      </w:r>
      <w:r w:rsidR="007A0160">
        <w:rPr>
          <w:rStyle w:val="VerbatimChar"/>
          <w:rFonts w:ascii="Times New Roman" w:eastAsia="inter" w:hAnsi="Times New Roman"/>
          <w:bCs/>
          <w:color w:val="000000"/>
          <w:sz w:val="24"/>
        </w:rPr>
        <w:t>-</w:t>
      </w:r>
      <w:r w:rsidRPr="007A0160">
        <w:rPr>
          <w:rStyle w:val="VerbatimChar"/>
          <w:rFonts w:ascii="Times New Roman" w:eastAsia="inter" w:hAnsi="Times New Roman"/>
          <w:bCs/>
          <w:color w:val="000000"/>
          <w:sz w:val="24"/>
        </w:rPr>
        <w:t xml:space="preserve"> Trái tim của Design System</w:t>
      </w:r>
      <w:r w:rsidR="007A0160">
        <w:rPr>
          <w:rStyle w:val="VerbatimChar"/>
          <w:rFonts w:ascii="Times New Roman" w:eastAsia="inter" w:hAnsi="Times New Roman"/>
          <w:bCs/>
          <w:color w:val="000000"/>
          <w:sz w:val="24"/>
        </w:rPr>
        <w:t xml:space="preserve"> file</w:t>
      </w:r>
      <w:r w:rsidR="007A0160">
        <w:rPr>
          <w:rFonts w:eastAsia="inter"/>
          <w:color w:val="000000"/>
        </w:rPr>
        <w:t xml:space="preserve"> </w:t>
      </w:r>
      <w:r w:rsidRPr="00BA5991">
        <w:rPr>
          <w:rStyle w:val="VerbatimChar"/>
          <w:rFonts w:ascii="Times New Roman" w:eastAsia="IBM Plex Mono" w:hAnsi="Times New Roman"/>
          <w:color w:val="000000"/>
          <w:sz w:val="24"/>
        </w:rPr>
        <w:t>tailwind.config.js</w:t>
      </w:r>
      <w:r w:rsidRPr="006957B8">
        <w:rPr>
          <w:rFonts w:eastAsia="inter"/>
          <w:color w:val="000000"/>
        </w:rPr>
        <w:t xml:space="preserve"> là nơi định nghĩa </w:t>
      </w:r>
      <w:r w:rsidR="00750958">
        <w:rPr>
          <w:rFonts w:eastAsia="inter"/>
          <w:bCs/>
          <w:color w:val="000000"/>
        </w:rPr>
        <w:t>d</w:t>
      </w:r>
      <w:r w:rsidRPr="00750958">
        <w:rPr>
          <w:rFonts w:eastAsia="inter"/>
          <w:bCs/>
          <w:color w:val="000000"/>
        </w:rPr>
        <w:t xml:space="preserve">esign </w:t>
      </w:r>
      <w:r w:rsidR="00750958">
        <w:rPr>
          <w:rFonts w:eastAsia="inter"/>
          <w:bCs/>
          <w:color w:val="000000"/>
        </w:rPr>
        <w:t>s</w:t>
      </w:r>
      <w:r w:rsidRPr="00750958">
        <w:rPr>
          <w:rFonts w:eastAsia="inter"/>
          <w:bCs/>
          <w:color w:val="000000"/>
        </w:rPr>
        <w:t>ystem</w:t>
      </w:r>
      <w:r w:rsidRPr="006957B8">
        <w:rPr>
          <w:rFonts w:eastAsia="inter"/>
          <w:color w:val="000000"/>
        </w:rPr>
        <w:t xml:space="preserve"> của toàn bộ ứng dụng. Tại đây, nhóm phát triển có thể:</w:t>
      </w:r>
    </w:p>
    <w:p w14:paraId="7689AC4C" w14:textId="77777777" w:rsidR="006957B8" w:rsidRPr="006957B8" w:rsidRDefault="006957B8" w:rsidP="007A1D2F">
      <w:pPr>
        <w:numPr>
          <w:ilvl w:val="0"/>
          <w:numId w:val="22"/>
        </w:numPr>
        <w:spacing w:before="105" w:after="105"/>
      </w:pPr>
      <w:r w:rsidRPr="006957B8">
        <w:rPr>
          <w:rFonts w:eastAsia="inter"/>
          <w:color w:val="000000"/>
        </w:rPr>
        <w:t xml:space="preserve">Khai báo </w:t>
      </w:r>
      <w:r w:rsidRPr="006957B8">
        <w:rPr>
          <w:rFonts w:eastAsia="inter"/>
          <w:b/>
          <w:color w:val="000000"/>
        </w:rPr>
        <w:t>bảng màu chủ đề (color palette)</w:t>
      </w:r>
      <w:r w:rsidRPr="006957B8">
        <w:rPr>
          <w:rFonts w:eastAsia="inter"/>
          <w:color w:val="000000"/>
        </w:rPr>
        <w:t xml:space="preserve"> phù hợp với nhận diện thương hiệu (màu chủ đạo, màu phụ, màu nhấn, màu trạng thái…).</w:t>
      </w:r>
    </w:p>
    <w:p w14:paraId="1AA3D27A" w14:textId="77777777" w:rsidR="006957B8" w:rsidRPr="006957B8" w:rsidRDefault="006957B8" w:rsidP="007A1D2F">
      <w:pPr>
        <w:numPr>
          <w:ilvl w:val="0"/>
          <w:numId w:val="22"/>
        </w:numPr>
        <w:spacing w:before="105" w:after="105"/>
      </w:pPr>
      <w:r w:rsidRPr="006957B8">
        <w:rPr>
          <w:rFonts w:eastAsia="inter"/>
          <w:color w:val="000000"/>
        </w:rPr>
        <w:t xml:space="preserve">Thiết lập các </w:t>
      </w:r>
      <w:r w:rsidRPr="006957B8">
        <w:rPr>
          <w:rFonts w:eastAsia="inter"/>
          <w:b/>
          <w:color w:val="000000"/>
        </w:rPr>
        <w:t>breakpoint</w:t>
      </w:r>
      <w:r w:rsidRPr="006957B8">
        <w:rPr>
          <w:rFonts w:eastAsia="inter"/>
          <w:color w:val="000000"/>
        </w:rPr>
        <w:t xml:space="preserve"> cho Responsive Design (sm, md, lg, xl, 2xl), đảm bảo giao diện hiển thị tốt trên điện thoại, tablet, laptop và màn hình lớn.</w:t>
      </w:r>
    </w:p>
    <w:p w14:paraId="19CE5755" w14:textId="77777777" w:rsidR="006957B8" w:rsidRPr="006957B8" w:rsidRDefault="006957B8" w:rsidP="007A1D2F">
      <w:pPr>
        <w:numPr>
          <w:ilvl w:val="0"/>
          <w:numId w:val="22"/>
        </w:numPr>
        <w:spacing w:before="105" w:after="105"/>
      </w:pPr>
      <w:r w:rsidRPr="006957B8">
        <w:rPr>
          <w:rFonts w:eastAsia="inter"/>
          <w:color w:val="000000"/>
        </w:rPr>
        <w:t>Mở rộng hoặc tùy biến các giá trị như font chữ, khoảng cách (spacing), độ bo góc (border-radius), bóng đổ (box-shadow), v.v.</w:t>
      </w:r>
    </w:p>
    <w:p w14:paraId="1BF91686" w14:textId="77777777" w:rsidR="006957B8" w:rsidRPr="006957B8" w:rsidRDefault="006957B8" w:rsidP="00FE52FB">
      <w:pPr>
        <w:spacing w:after="210"/>
      </w:pPr>
      <w:r w:rsidRPr="006957B8">
        <w:rPr>
          <w:rFonts w:eastAsia="inter"/>
          <w:color w:val="000000"/>
        </w:rPr>
        <w:t>Nhờ tập trung toàn bộ quy chuẩn này trong một file, việc phối hợp giữa nhiều lập trình viên trở nên dễ dàng hơn:</w:t>
      </w:r>
    </w:p>
    <w:p w14:paraId="3DE1C076" w14:textId="77777777" w:rsidR="006957B8" w:rsidRPr="006957B8" w:rsidRDefault="006957B8" w:rsidP="007A1D2F">
      <w:pPr>
        <w:numPr>
          <w:ilvl w:val="0"/>
          <w:numId w:val="23"/>
        </w:numPr>
        <w:spacing w:before="105" w:after="105"/>
      </w:pPr>
      <w:r w:rsidRPr="006957B8">
        <w:rPr>
          <w:rFonts w:eastAsia="inter"/>
          <w:color w:val="000000"/>
        </w:rPr>
        <w:t>Ai cũng dùng chung một bộ “từ điển” về màu sắc, kích thước, font…</w:t>
      </w:r>
    </w:p>
    <w:p w14:paraId="18A14809" w14:textId="77777777" w:rsidR="006957B8" w:rsidRPr="006957B8" w:rsidRDefault="006957B8" w:rsidP="007A1D2F">
      <w:pPr>
        <w:numPr>
          <w:ilvl w:val="0"/>
          <w:numId w:val="23"/>
        </w:numPr>
        <w:spacing w:before="105" w:after="105"/>
      </w:pPr>
      <w:r w:rsidRPr="006957B8">
        <w:rPr>
          <w:rFonts w:eastAsia="inter"/>
          <w:color w:val="000000"/>
        </w:rPr>
        <w:t>Hạn chế tối đa tình trạng mỗi người dùng một mã màu, mỗi nơi một cỡ chữ, dẫn đến giao diện thiếu đồng bộ.</w:t>
      </w:r>
    </w:p>
    <w:p w14:paraId="7E553A96" w14:textId="77777777" w:rsidR="006957B8" w:rsidRPr="006957B8" w:rsidRDefault="006957B8" w:rsidP="00FE52FB">
      <w:pPr>
        <w:spacing w:before="210"/>
      </w:pPr>
      <w:r w:rsidRPr="006957B8">
        <w:rPr>
          <w:noProof/>
        </w:rPr>
        <mc:AlternateContent>
          <mc:Choice Requires="wps">
            <w:drawing>
              <wp:inline distT="0" distB="0" distL="0" distR="0" wp14:anchorId="523AB08F" wp14:editId="309448E0">
                <wp:extent cx="6038850" cy="635"/>
                <wp:effectExtent l="0" t="0" r="19050" b="24765"/>
                <wp:docPr id="186701385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5C644D75" id="Rectangle 3"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" strokeweight="1pt">
                <v:stroke opacity="0"/>
                <v:path arrowok="t"/>
                <w10:anchorlock/>
              </v:rect>
            </w:pict>
          </mc:Fallback>
        </mc:AlternateContent>
      </w:r>
    </w:p>
    <w:p w14:paraId="26B58AF9" w14:textId="060DB4B9" w:rsidR="006957B8" w:rsidRPr="006957B8" w:rsidRDefault="00E60ADC" w:rsidP="00A06031">
      <w:pPr>
        <w:pStyle w:val="Heading4"/>
      </w:pPr>
      <w:bookmarkStart w:id="27" w:name="bm_2_4_3_3_phân_tích_ưu_điểm_và_n_7db5fe"/>
      <w:r w:rsidRPr="006957B8">
        <w:t xml:space="preserve"> Phân tích ưu điểm và nhược điểm</w:t>
      </w:r>
      <w:bookmarkEnd w:id="27"/>
    </w:p>
    <w:p w14:paraId="1DA13D50" w14:textId="77777777" w:rsidR="006957B8" w:rsidRPr="006957B8" w:rsidRDefault="006957B8" w:rsidP="00B41238">
      <w:pPr>
        <w:pStyle w:val="Heading5"/>
      </w:pPr>
      <w:r w:rsidRPr="006957B8">
        <w:rPr>
          <w:rFonts w:eastAsia="inter"/>
        </w:rPr>
        <w:t>Ưu điểm nổi bật:</w:t>
      </w:r>
    </w:p>
    <w:p w14:paraId="4DB9EB25" w14:textId="77777777" w:rsidR="006957B8" w:rsidRPr="006957B8" w:rsidRDefault="006957B8" w:rsidP="007A1D2F">
      <w:pPr>
        <w:numPr>
          <w:ilvl w:val="0"/>
          <w:numId w:val="24"/>
        </w:numPr>
        <w:spacing w:after="210"/>
      </w:pPr>
      <w:r w:rsidRPr="006957B8">
        <w:rPr>
          <w:rFonts w:eastAsia="inter"/>
          <w:b/>
          <w:color w:val="000000"/>
        </w:rPr>
        <w:t>Tăng tốc độ phát triển (Development Speed)</w:t>
      </w:r>
      <w:r w:rsidRPr="006957B8">
        <w:rPr>
          <w:rFonts w:eastAsia="inter"/>
          <w:color w:val="000000"/>
        </w:rPr>
        <w:br/>
        <w:t>Lập trình viên không phải luân phiên chuyển qua lại giữa file HTML/JSX và file CSS. Toàn bộ việc chỉnh sửa giao diện được thực hiện trực tiếp ngay trong component, nên quy trình thử – sửa – xem kết quả trở nên rất nhanh. Đặc biệt khi kết hợp với Hot Reloading của Next.js, việc tinh chỉnh UI diễn ra gần như tức thì.</w:t>
      </w:r>
    </w:p>
    <w:p w14:paraId="707ED669" w14:textId="77777777" w:rsidR="006957B8" w:rsidRPr="006957B8" w:rsidRDefault="006957B8" w:rsidP="007A1D2F">
      <w:pPr>
        <w:numPr>
          <w:ilvl w:val="0"/>
          <w:numId w:val="24"/>
        </w:numPr>
        <w:spacing w:after="210"/>
      </w:pPr>
      <w:r w:rsidRPr="006957B8">
        <w:rPr>
          <w:rFonts w:eastAsia="inter"/>
          <w:b/>
          <w:color w:val="000000"/>
        </w:rPr>
        <w:t>Không còn “mệt mỏi đặt tên class” (No Naming Fatigue)</w:t>
      </w:r>
      <w:r w:rsidRPr="006957B8">
        <w:rPr>
          <w:rFonts w:eastAsia="inter"/>
          <w:color w:val="000000"/>
        </w:rPr>
        <w:br/>
        <w:t xml:space="preserve">Thay vì suy nghĩ những tên class dài và khó nhớ như </w:t>
      </w:r>
      <w:r w:rsidRPr="006957B8">
        <w:rPr>
          <w:rStyle w:val="VerbatimChar"/>
          <w:rFonts w:ascii="Times New Roman" w:eastAsia="IBM Plex Mono" w:hAnsi="Times New Roman"/>
          <w:color w:val="000000"/>
          <w:sz w:val="24"/>
          <w:shd w:val="clear" w:color="auto" w:fill="F8F8FA"/>
        </w:rPr>
        <w:t>.inner-wrapper-left-bottom</w:t>
      </w:r>
      <w:r w:rsidRPr="006957B8">
        <w:rPr>
          <w:rFonts w:eastAsia="inter"/>
          <w:color w:val="000000"/>
        </w:rPr>
        <w:t xml:space="preserve">, lập trình viên chỉ cần mô tả trực tiếp giao diện bằng các class tiện ích: </w:t>
      </w:r>
      <w:r w:rsidRPr="006957B8">
        <w:rPr>
          <w:rStyle w:val="VerbatimChar"/>
          <w:rFonts w:ascii="Times New Roman" w:eastAsia="IBM Plex Mono" w:hAnsi="Times New Roman"/>
          <w:color w:val="000000"/>
          <w:sz w:val="24"/>
          <w:shd w:val="clear" w:color="auto" w:fill="F8F8FA"/>
        </w:rPr>
        <w:t>flex</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items-center</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justify-between</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gap-4</w:t>
      </w:r>
      <w:r w:rsidRPr="006957B8">
        <w:rPr>
          <w:rFonts w:eastAsia="inter"/>
          <w:color w:val="000000"/>
        </w:rPr>
        <w:t>,… Điều này giảm áp lực trong khâu thiết kế CSS, đồng thời giảm nguy cơ trùng lặp hoặc đặt tên khó hiểu.</w:t>
      </w:r>
    </w:p>
    <w:p w14:paraId="4CF47088" w14:textId="77777777" w:rsidR="006957B8" w:rsidRPr="006957B8" w:rsidRDefault="006957B8" w:rsidP="007A1D2F">
      <w:pPr>
        <w:numPr>
          <w:ilvl w:val="0"/>
          <w:numId w:val="24"/>
        </w:numPr>
        <w:spacing w:after="210"/>
      </w:pPr>
      <w:r w:rsidRPr="006957B8">
        <w:rPr>
          <w:rFonts w:eastAsia="inter"/>
          <w:b/>
          <w:color w:val="000000"/>
        </w:rPr>
        <w:t>An toàn khi bảo trì (Maintenance Safety)</w:t>
      </w:r>
      <w:r w:rsidRPr="006957B8">
        <w:rPr>
          <w:rFonts w:eastAsia="inter"/>
          <w:color w:val="000000"/>
        </w:rPr>
        <w:br/>
        <w:t xml:space="preserve">Với CSS truyền thống, xóa một dòng CSS luôn tiềm ẩn rủi ro vì khó biết được nó còn đang được sử dụng ở đâu đó trong dự án. Điều này dễ dẫn đến tình trạng “CSS rác” (dead code) tích tụ theo thời gian. Với Tailwind, style gắn liền với markup; khi một component hoặc một thẻ HTML bị xóa, những class tương ứng cũng không còn hiện diện trong project, từ đó </w:t>
      </w:r>
      <w:r w:rsidRPr="006957B8">
        <w:rPr>
          <w:rFonts w:eastAsia="inter"/>
          <w:b/>
          <w:color w:val="000000"/>
        </w:rPr>
        <w:t>giảm thiểu CSS thừa, dễ kiểm soát hơn về lâu dài</w:t>
      </w:r>
      <w:r w:rsidRPr="006957B8">
        <w:rPr>
          <w:rFonts w:eastAsia="inter"/>
          <w:color w:val="000000"/>
        </w:rPr>
        <w:t>.</w:t>
      </w:r>
    </w:p>
    <w:p w14:paraId="588DEAF2" w14:textId="77777777" w:rsidR="006957B8" w:rsidRPr="006957B8" w:rsidRDefault="006957B8" w:rsidP="007A1D2F">
      <w:pPr>
        <w:numPr>
          <w:ilvl w:val="0"/>
          <w:numId w:val="24"/>
        </w:numPr>
        <w:spacing w:after="210"/>
      </w:pPr>
      <w:r w:rsidRPr="006957B8">
        <w:rPr>
          <w:rFonts w:eastAsia="inter"/>
          <w:b/>
          <w:color w:val="000000"/>
        </w:rPr>
        <w:lastRenderedPageBreak/>
        <w:t>Tính nhất quán cao (Consistency)</w:t>
      </w:r>
      <w:r w:rsidRPr="006957B8">
        <w:rPr>
          <w:rFonts w:eastAsia="inter"/>
          <w:color w:val="000000"/>
        </w:rPr>
        <w:br/>
        <w:t xml:space="preserve">Tailwind cung cấp những thang đo chuẩn cho margin, padding, font-size,… (ví dụ </w:t>
      </w:r>
      <w:r w:rsidRPr="006957B8">
        <w:rPr>
          <w:rStyle w:val="VerbatimChar"/>
          <w:rFonts w:ascii="Times New Roman" w:eastAsia="IBM Plex Mono" w:hAnsi="Times New Roman"/>
          <w:color w:val="000000"/>
          <w:sz w:val="24"/>
          <w:shd w:val="clear" w:color="auto" w:fill="F8F8FA"/>
        </w:rPr>
        <w:t>m-1</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m-2</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m-4</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text-sm</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text-lg</w:t>
      </w:r>
      <w:r w:rsidRPr="006957B8">
        <w:rPr>
          <w:rFonts w:eastAsia="inter"/>
          <w:color w:val="000000"/>
        </w:rPr>
        <w:t xml:space="preserve">), khiến toàn bộ giao diện có tỷ lệ và nhịp điệu thị giác nhất quán. Lập trình viên sẽ ít khi rơi vào tình trạng chỗ dùng </w:t>
      </w:r>
      <w:r w:rsidRPr="006957B8">
        <w:rPr>
          <w:rStyle w:val="VerbatimChar"/>
          <w:rFonts w:ascii="Times New Roman" w:eastAsia="IBM Plex Mono" w:hAnsi="Times New Roman"/>
          <w:color w:val="000000"/>
          <w:sz w:val="24"/>
          <w:shd w:val="clear" w:color="auto" w:fill="F8F8FA"/>
        </w:rPr>
        <w:t>margin: 10px</w:t>
      </w:r>
      <w:r w:rsidRPr="006957B8">
        <w:rPr>
          <w:rFonts w:eastAsia="inter"/>
          <w:color w:val="000000"/>
        </w:rPr>
        <w:t xml:space="preserve">, chỗ dùng </w:t>
      </w:r>
      <w:r w:rsidRPr="006957B8">
        <w:rPr>
          <w:rStyle w:val="VerbatimChar"/>
          <w:rFonts w:ascii="Times New Roman" w:eastAsia="IBM Plex Mono" w:hAnsi="Times New Roman"/>
          <w:color w:val="000000"/>
          <w:sz w:val="24"/>
          <w:shd w:val="clear" w:color="auto" w:fill="F8F8FA"/>
        </w:rPr>
        <w:t>margin: 11px</w:t>
      </w:r>
      <w:r w:rsidRPr="006957B8">
        <w:rPr>
          <w:rFonts w:eastAsia="inter"/>
          <w:color w:val="000000"/>
        </w:rPr>
        <w:t xml:space="preserve"> hoặc </w:t>
      </w:r>
      <w:r w:rsidRPr="006957B8">
        <w:rPr>
          <w:rStyle w:val="VerbatimChar"/>
          <w:rFonts w:ascii="Times New Roman" w:eastAsia="IBM Plex Mono" w:hAnsi="Times New Roman"/>
          <w:color w:val="000000"/>
          <w:sz w:val="24"/>
          <w:shd w:val="clear" w:color="auto" w:fill="F8F8FA"/>
        </w:rPr>
        <w:t>13px</w:t>
      </w:r>
      <w:r w:rsidRPr="006957B8">
        <w:rPr>
          <w:rFonts w:eastAsia="inter"/>
          <w:color w:val="000000"/>
        </w:rPr>
        <w:t>, vốn dễ làm giao diện “không đều mắt” và khó chỉnh sửa về sau.</w:t>
      </w:r>
    </w:p>
    <w:p w14:paraId="577B2213" w14:textId="77777777" w:rsidR="006957B8" w:rsidRPr="006957B8" w:rsidRDefault="006957B8" w:rsidP="00B41238">
      <w:pPr>
        <w:pStyle w:val="Heading5"/>
      </w:pPr>
      <w:r w:rsidRPr="006957B8">
        <w:rPr>
          <w:rFonts w:eastAsia="inter"/>
        </w:rPr>
        <w:t>Nhược điểm và thách thức:</w:t>
      </w:r>
    </w:p>
    <w:p w14:paraId="29D71CC7" w14:textId="77777777" w:rsidR="006957B8" w:rsidRPr="006957B8" w:rsidRDefault="006957B8" w:rsidP="007A1D2F">
      <w:pPr>
        <w:numPr>
          <w:ilvl w:val="0"/>
          <w:numId w:val="25"/>
        </w:numPr>
        <w:spacing w:after="210"/>
      </w:pPr>
      <w:r w:rsidRPr="006957B8">
        <w:rPr>
          <w:rFonts w:eastAsia="inter"/>
          <w:b/>
          <w:color w:val="000000"/>
        </w:rPr>
        <w:t>HTML dễ trở nên dài và rối (Class Pollution)</w:t>
      </w:r>
      <w:r w:rsidRPr="006957B8">
        <w:rPr>
          <w:rFonts w:eastAsia="inter"/>
          <w:color w:val="000000"/>
        </w:rPr>
        <w:br/>
        <w:t>Một phần tử UI phức tạp như nút chính (primary button) hoặc card sản phẩm có thể chứa đến cả chục class Tailwind: màu chữ, màu nền, padding, margin, bo góc, hover, focus, responsive,… Điều này khiến đoạn markup nhìn qua có vẻ “rối” và khó theo dõi. Tuy nhiên, trong thực tế, khi áp dụng kiến trúc component (đặc biệt với React/Next.js), các chuỗi class này thường được đóng gói vào những component tái sử dụng, nên vấn đề được giảm đáng kể.</w:t>
      </w:r>
    </w:p>
    <w:p w14:paraId="3C77CB05" w14:textId="77777777" w:rsidR="006957B8" w:rsidRPr="006957B8" w:rsidRDefault="006957B8" w:rsidP="007A1D2F">
      <w:pPr>
        <w:numPr>
          <w:ilvl w:val="0"/>
          <w:numId w:val="25"/>
        </w:numPr>
        <w:spacing w:after="210"/>
      </w:pPr>
      <w:r w:rsidRPr="006957B8">
        <w:rPr>
          <w:rFonts w:eastAsia="inter"/>
          <w:b/>
          <w:color w:val="000000"/>
        </w:rPr>
        <w:t>Đường cong học tập (Learning Curve)</w:t>
      </w:r>
      <w:r w:rsidRPr="006957B8">
        <w:rPr>
          <w:rFonts w:eastAsia="inter"/>
          <w:color w:val="000000"/>
        </w:rPr>
        <w:br/>
        <w:t xml:space="preserve">Người mới sử dụng Tailwind phải làm quen với hệ thống tên class riêng, chẳng hạn </w:t>
      </w:r>
      <w:r w:rsidRPr="006957B8">
        <w:rPr>
          <w:rStyle w:val="VerbatimChar"/>
          <w:rFonts w:ascii="Times New Roman" w:eastAsia="IBM Plex Mono" w:hAnsi="Times New Roman"/>
          <w:color w:val="000000"/>
          <w:sz w:val="24"/>
          <w:shd w:val="clear" w:color="auto" w:fill="F8F8FA"/>
        </w:rPr>
        <w:t>leading-tight</w:t>
      </w:r>
      <w:r w:rsidRPr="006957B8">
        <w:rPr>
          <w:rFonts w:eastAsia="inter"/>
          <w:color w:val="000000"/>
        </w:rPr>
        <w:t xml:space="preserve"> cho line-height, </w:t>
      </w:r>
      <w:r w:rsidRPr="006957B8">
        <w:rPr>
          <w:rStyle w:val="VerbatimChar"/>
          <w:rFonts w:ascii="Times New Roman" w:eastAsia="IBM Plex Mono" w:hAnsi="Times New Roman"/>
          <w:color w:val="000000"/>
          <w:sz w:val="24"/>
          <w:shd w:val="clear" w:color="auto" w:fill="F8F8FA"/>
        </w:rPr>
        <w:t>tracking-wide</w:t>
      </w:r>
      <w:r w:rsidRPr="006957B8">
        <w:rPr>
          <w:rFonts w:eastAsia="inter"/>
          <w:color w:val="000000"/>
        </w:rPr>
        <w:t xml:space="preserve"> cho letter-spacing, hay cách sử dụng modifiers (</w:t>
      </w:r>
      <w:r w:rsidRPr="006957B8">
        <w:rPr>
          <w:rStyle w:val="VerbatimChar"/>
          <w:rFonts w:ascii="Times New Roman" w:eastAsia="IBM Plex Mono" w:hAnsi="Times New Roman"/>
          <w:color w:val="000000"/>
          <w:sz w:val="24"/>
          <w:shd w:val="clear" w:color="auto" w:fill="F8F8FA"/>
        </w:rPr>
        <w:t>hover:</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focus:</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md:</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lg:</w:t>
      </w:r>
      <w:r w:rsidRPr="006957B8">
        <w:rPr>
          <w:rFonts w:eastAsia="inter"/>
          <w:color w:val="000000"/>
        </w:rPr>
        <w:t>). Tuy nhiên, một khi đã quen, tốc độ làm giao diện thường tăng lên rất rõ rệt so với việc viết CSS thủ công.</w:t>
      </w:r>
    </w:p>
    <w:p w14:paraId="5AB458A7" w14:textId="77777777" w:rsidR="006957B8" w:rsidRPr="006957B8" w:rsidRDefault="006957B8" w:rsidP="00FE52FB">
      <w:pPr>
        <w:spacing w:before="210"/>
      </w:pPr>
      <w:r w:rsidRPr="006957B8">
        <w:rPr>
          <w:noProof/>
        </w:rPr>
        <mc:AlternateContent>
          <mc:Choice Requires="wps">
            <w:drawing>
              <wp:inline distT="0" distB="0" distL="0" distR="0" wp14:anchorId="43BC7492" wp14:editId="2FD0CB8C">
                <wp:extent cx="6038850" cy="635"/>
                <wp:effectExtent l="0" t="0" r="19050" b="24765"/>
                <wp:docPr id="158070745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631D03CD" id="Rectangle 2"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" strokeweight="1pt">
                <v:stroke opacity="0"/>
                <v:path arrowok="t"/>
                <w10:anchorlock/>
              </v:rect>
            </w:pict>
          </mc:Fallback>
        </mc:AlternateContent>
      </w:r>
    </w:p>
    <w:p w14:paraId="53B9F6B4" w14:textId="317BBCC3" w:rsidR="006957B8" w:rsidRPr="006957B8" w:rsidRDefault="006957B8" w:rsidP="00A06031">
      <w:pPr>
        <w:pStyle w:val="Heading4"/>
      </w:pPr>
      <w:bookmarkStart w:id="28" w:name="bm_2_4_3_4_lý_do_lựa_chọn_cho_dự_86d13d"/>
      <w:r w:rsidRPr="006957B8">
        <w:t>Lý do lựa chọn cho dự án thương mại điện tử</w:t>
      </w:r>
      <w:bookmarkEnd w:id="28"/>
    </w:p>
    <w:p w14:paraId="203A30C8" w14:textId="77777777" w:rsidR="006957B8" w:rsidRPr="006957B8" w:rsidRDefault="006957B8" w:rsidP="00FE52FB">
      <w:pPr>
        <w:spacing w:after="210"/>
      </w:pPr>
      <w:r w:rsidRPr="006957B8">
        <w:rPr>
          <w:rFonts w:eastAsia="inter"/>
          <w:color w:val="000000"/>
        </w:rPr>
        <w:t xml:space="preserve">Trong phạm vi đồ án xây dựng </w:t>
      </w:r>
      <w:r w:rsidRPr="006957B8">
        <w:rPr>
          <w:rFonts w:eastAsia="inter"/>
          <w:b/>
          <w:color w:val="000000"/>
        </w:rPr>
        <w:t>hệ thống thương mại điện tử tích hợp tính năng thử đồ ảo</w:t>
      </w:r>
      <w:r w:rsidRPr="006957B8">
        <w:rPr>
          <w:rFonts w:eastAsia="inter"/>
          <w:color w:val="000000"/>
        </w:rPr>
        <w:t>, Tailwind CSS được lựa chọn dựa trên một loạt tiêu chí gắn với yêu cầu thực tế: tốc độ phát triển, khả năng responsive, tính hiện đại và mức độ tương thích với Next.js.</w:t>
      </w:r>
    </w:p>
    <w:p w14:paraId="736E36E1" w14:textId="77777777" w:rsidR="006957B8" w:rsidRPr="006957B8" w:rsidRDefault="006957B8" w:rsidP="007A1D2F">
      <w:pPr>
        <w:numPr>
          <w:ilvl w:val="0"/>
          <w:numId w:val="26"/>
        </w:numPr>
        <w:spacing w:before="105" w:after="105"/>
      </w:pPr>
      <w:r w:rsidRPr="006957B8">
        <w:rPr>
          <w:rFonts w:eastAsia="inter"/>
          <w:b/>
          <w:color w:val="000000"/>
        </w:rPr>
        <w:t>Tối ưu cho Responsive Design theo hướng Mobile-First</w:t>
      </w:r>
      <w:r w:rsidRPr="006957B8">
        <w:rPr>
          <w:rFonts w:eastAsia="inter"/>
          <w:color w:val="000000"/>
        </w:rPr>
        <w:br/>
        <w:t xml:space="preserve">Phần lớn người dùng thương mại điện tử truy cập bằng điện thoại. Tailwind hỗ trợ rất tốt mô hình </w:t>
      </w:r>
      <w:r w:rsidRPr="006957B8">
        <w:rPr>
          <w:rFonts w:eastAsia="inter"/>
          <w:b/>
          <w:color w:val="000000"/>
        </w:rPr>
        <w:t>Mobile-First</w:t>
      </w:r>
      <w:r w:rsidRPr="006957B8">
        <w:rPr>
          <w:rFonts w:eastAsia="inter"/>
          <w:color w:val="000000"/>
        </w:rPr>
        <w:t xml:space="preserve"> thông qua các tiền tố (modifiers) như </w:t>
      </w:r>
      <w:r w:rsidRPr="006957B8">
        <w:rPr>
          <w:rStyle w:val="VerbatimChar"/>
          <w:rFonts w:ascii="Times New Roman" w:eastAsia="IBM Plex Mono" w:hAnsi="Times New Roman"/>
          <w:color w:val="000000"/>
          <w:sz w:val="24"/>
          <w:shd w:val="clear" w:color="auto" w:fill="F8F8FA"/>
        </w:rPr>
        <w:t>sm:</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md:</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lg:</w:t>
      </w:r>
      <w:r w:rsidRPr="006957B8">
        <w:rPr>
          <w:rFonts w:eastAsia="inter"/>
          <w:color w:val="000000"/>
        </w:rPr>
        <w:t xml:space="preserve">, </w:t>
      </w:r>
      <w:r w:rsidRPr="006957B8">
        <w:rPr>
          <w:rStyle w:val="VerbatimChar"/>
          <w:rFonts w:ascii="Times New Roman" w:eastAsia="IBM Plex Mono" w:hAnsi="Times New Roman"/>
          <w:color w:val="000000"/>
          <w:sz w:val="24"/>
          <w:shd w:val="clear" w:color="auto" w:fill="F8F8FA"/>
        </w:rPr>
        <w:t>xl:</w:t>
      </w:r>
      <w:r w:rsidRPr="006957B8">
        <w:rPr>
          <w:rFonts w:eastAsia="inter"/>
          <w:color w:val="000000"/>
        </w:rPr>
        <w:t>.</w:t>
      </w:r>
      <w:r w:rsidRPr="006957B8">
        <w:rPr>
          <w:rFonts w:eastAsia="inter"/>
          <w:color w:val="000000"/>
        </w:rPr>
        <w:br/>
        <w:t>Ví dụ:</w:t>
      </w:r>
    </w:p>
    <w:p w14:paraId="663C47DA" w14:textId="74B6C4D9" w:rsidR="006957B8" w:rsidRPr="00CE53B1" w:rsidRDefault="006957B8" w:rsidP="00CE53B1">
      <w:r w:rsidRPr="006957B8">
        <w:rPr>
          <w:rStyle w:val="VerbatimChar"/>
          <w:rFonts w:ascii="Times New Roman" w:eastAsia="IBM Plex Mono" w:hAnsi="Times New Roman"/>
          <w:color w:val="000000"/>
          <w:sz w:val="24"/>
        </w:rPr>
        <w:t>&lt;div class="w-full md:w-1/2 lg:w-1/4"&gt;</w:t>
      </w:r>
    </w:p>
    <w:p w14:paraId="319D689D" w14:textId="77777777" w:rsidR="006957B8" w:rsidRPr="006957B8" w:rsidRDefault="006957B8" w:rsidP="00FE52FB">
      <w:pPr>
        <w:spacing w:after="210"/>
      </w:pPr>
      <w:r w:rsidRPr="006957B8">
        <w:rPr>
          <w:rFonts w:eastAsia="inter"/>
          <w:color w:val="000000"/>
        </w:rPr>
        <w:t>Dòng class này có thể hiểu như sau:</w:t>
      </w:r>
    </w:p>
    <w:p w14:paraId="7EC31085" w14:textId="77777777" w:rsidR="006957B8" w:rsidRPr="006957B8" w:rsidRDefault="006957B8" w:rsidP="007A1D2F">
      <w:pPr>
        <w:numPr>
          <w:ilvl w:val="0"/>
          <w:numId w:val="27"/>
        </w:numPr>
        <w:spacing w:before="105" w:after="105"/>
      </w:pPr>
      <w:r w:rsidRPr="006957B8">
        <w:rPr>
          <w:rFonts w:eastAsia="inter"/>
          <w:color w:val="000000"/>
        </w:rPr>
        <w:t>Trên màn hình nhỏ (mobile), phần tử chiếm toàn bộ chiều ngang (</w:t>
      </w:r>
      <w:r w:rsidRPr="006957B8">
        <w:rPr>
          <w:rStyle w:val="VerbatimChar"/>
          <w:rFonts w:ascii="Times New Roman" w:eastAsia="IBM Plex Mono" w:hAnsi="Times New Roman"/>
          <w:color w:val="000000"/>
          <w:sz w:val="24"/>
          <w:shd w:val="clear" w:color="auto" w:fill="F8F8FA"/>
        </w:rPr>
        <w:t>w-full</w:t>
      </w:r>
      <w:r w:rsidRPr="006957B8">
        <w:rPr>
          <w:rFonts w:eastAsia="inter"/>
          <w:color w:val="000000"/>
        </w:rPr>
        <w:t>).</w:t>
      </w:r>
    </w:p>
    <w:p w14:paraId="1C5DB515" w14:textId="77777777" w:rsidR="006957B8" w:rsidRPr="006957B8" w:rsidRDefault="006957B8" w:rsidP="007A1D2F">
      <w:pPr>
        <w:numPr>
          <w:ilvl w:val="0"/>
          <w:numId w:val="27"/>
        </w:numPr>
        <w:spacing w:before="105" w:after="105"/>
      </w:pPr>
      <w:r w:rsidRPr="006957B8">
        <w:rPr>
          <w:rFonts w:eastAsia="inter"/>
          <w:color w:val="000000"/>
        </w:rPr>
        <w:t>Trên màn hình trung bình (tablet), phần tử chiếm một nửa chiều ngang (</w:t>
      </w:r>
      <w:r w:rsidRPr="006957B8">
        <w:rPr>
          <w:rStyle w:val="VerbatimChar"/>
          <w:rFonts w:ascii="Times New Roman" w:eastAsia="IBM Plex Mono" w:hAnsi="Times New Roman"/>
          <w:color w:val="000000"/>
          <w:sz w:val="24"/>
          <w:shd w:val="clear" w:color="auto" w:fill="F8F8FA"/>
        </w:rPr>
        <w:t>md:w-1/2</w:t>
      </w:r>
      <w:r w:rsidRPr="006957B8">
        <w:rPr>
          <w:rFonts w:eastAsia="inter"/>
          <w:color w:val="000000"/>
        </w:rPr>
        <w:t>).</w:t>
      </w:r>
    </w:p>
    <w:p w14:paraId="51F8965C" w14:textId="77777777" w:rsidR="006957B8" w:rsidRPr="006957B8" w:rsidRDefault="006957B8" w:rsidP="007A1D2F">
      <w:pPr>
        <w:numPr>
          <w:ilvl w:val="0"/>
          <w:numId w:val="27"/>
        </w:numPr>
        <w:spacing w:before="105" w:after="105"/>
      </w:pPr>
      <w:r w:rsidRPr="006957B8">
        <w:rPr>
          <w:rFonts w:eastAsia="inter"/>
          <w:color w:val="000000"/>
        </w:rPr>
        <w:t>Trên màn hình lớn (desktop), phần tử chiếm một phần tư chiều ngang (</w:t>
      </w:r>
      <w:r w:rsidRPr="006957B8">
        <w:rPr>
          <w:rStyle w:val="VerbatimChar"/>
          <w:rFonts w:ascii="Times New Roman" w:eastAsia="IBM Plex Mono" w:hAnsi="Times New Roman"/>
          <w:color w:val="000000"/>
          <w:sz w:val="24"/>
          <w:shd w:val="clear" w:color="auto" w:fill="F8F8FA"/>
        </w:rPr>
        <w:t>lg:w-1/4</w:t>
      </w:r>
      <w:r w:rsidRPr="006957B8">
        <w:rPr>
          <w:rFonts w:eastAsia="inter"/>
          <w:color w:val="000000"/>
        </w:rPr>
        <w:t>).</w:t>
      </w:r>
    </w:p>
    <w:p w14:paraId="48AD15F2" w14:textId="77777777" w:rsidR="006957B8" w:rsidRPr="006957B8" w:rsidRDefault="006957B8" w:rsidP="00FE52FB">
      <w:pPr>
        <w:spacing w:after="210"/>
      </w:pPr>
      <w:r w:rsidRPr="006957B8">
        <w:rPr>
          <w:rFonts w:eastAsia="inter"/>
          <w:color w:val="000000"/>
        </w:rPr>
        <w:t xml:space="preserve">Nhờ vậy, bố cục sản phẩm, lưới hiển thị (product grid) hay danh sách gợi ý đều có thể tự động thích nghi với kích thước màn hình, </w:t>
      </w:r>
      <w:r w:rsidRPr="006957B8">
        <w:rPr>
          <w:rFonts w:eastAsia="inter"/>
          <w:b/>
          <w:color w:val="000000"/>
        </w:rPr>
        <w:t xml:space="preserve">mà không cần viết thủ công các đoạn </w:t>
      </w:r>
      <w:r w:rsidRPr="006957B8">
        <w:rPr>
          <w:rStyle w:val="VerbatimChar"/>
          <w:rFonts w:ascii="Times New Roman" w:eastAsia="inter" w:hAnsi="Times New Roman"/>
          <w:b/>
          <w:color w:val="000000"/>
          <w:sz w:val="24"/>
          <w:shd w:val="clear" w:color="auto" w:fill="F8F8FA"/>
        </w:rPr>
        <w:t>@media dài và phân tán ở nhiều nơi</w:t>
      </w:r>
      <w:r w:rsidRPr="006957B8">
        <w:rPr>
          <w:rFonts w:eastAsia="inter"/>
          <w:color w:val="000000"/>
        </w:rPr>
        <w:t>.</w:t>
      </w:r>
    </w:p>
    <w:p w14:paraId="332FCC8A" w14:textId="77777777" w:rsidR="006957B8" w:rsidRPr="006957B8" w:rsidRDefault="006957B8" w:rsidP="007A1D2F">
      <w:pPr>
        <w:numPr>
          <w:ilvl w:val="0"/>
          <w:numId w:val="28"/>
        </w:numPr>
        <w:spacing w:before="105" w:after="105"/>
      </w:pPr>
      <w:r w:rsidRPr="006957B8">
        <w:rPr>
          <w:rFonts w:eastAsia="inter"/>
          <w:b/>
          <w:color w:val="000000"/>
        </w:rPr>
        <w:t>Hỗ trợ Dark Mode một cách hệ thống</w:t>
      </w:r>
      <w:r w:rsidRPr="006957B8">
        <w:rPr>
          <w:rFonts w:eastAsia="inter"/>
          <w:color w:val="000000"/>
        </w:rPr>
        <w:br/>
        <w:t xml:space="preserve">Giao diện chế độ tối (Dark Mode) ngày càng trở thành tiêu chuẩn trong các ứng dụng hiện đại. Tailwind tích hợp sẵn cơ chế hỗ trợ dark mode thông qua tiền tố </w:t>
      </w:r>
      <w:r w:rsidRPr="006957B8">
        <w:rPr>
          <w:rStyle w:val="VerbatimChar"/>
          <w:rFonts w:ascii="Times New Roman" w:eastAsia="IBM Plex Mono" w:hAnsi="Times New Roman"/>
          <w:color w:val="000000"/>
          <w:sz w:val="24"/>
          <w:shd w:val="clear" w:color="auto" w:fill="F8F8FA"/>
        </w:rPr>
        <w:t>dark:</w:t>
      </w:r>
      <w:r w:rsidRPr="006957B8">
        <w:rPr>
          <w:rFonts w:eastAsia="inter"/>
          <w:color w:val="000000"/>
        </w:rPr>
        <w:t>. Ví dụ:</w:t>
      </w:r>
    </w:p>
    <w:p w14:paraId="4BC6ABFD" w14:textId="31F8648C" w:rsidR="006957B8" w:rsidRPr="00B16257" w:rsidRDefault="006957B8" w:rsidP="00B16257">
      <w:r w:rsidRPr="006957B8">
        <w:rPr>
          <w:rStyle w:val="VerbatimChar"/>
          <w:rFonts w:ascii="Times New Roman" w:eastAsia="IBM Plex Mono" w:hAnsi="Times New Roman"/>
          <w:color w:val="000000"/>
          <w:sz w:val="24"/>
        </w:rPr>
        <w:t>&lt;div class="bg-white text-slate-900 dark:bg-slate-900 dark:text-slate-100"&gt;</w:t>
      </w:r>
    </w:p>
    <w:p w14:paraId="1FC0EB4B" w14:textId="77777777" w:rsidR="006957B8" w:rsidRPr="006957B8" w:rsidRDefault="006957B8" w:rsidP="00FE52FB">
      <w:pPr>
        <w:spacing w:after="210"/>
      </w:pPr>
      <w:r w:rsidRPr="006957B8">
        <w:rPr>
          <w:rFonts w:eastAsia="inter"/>
          <w:color w:val="000000"/>
        </w:rPr>
        <w:lastRenderedPageBreak/>
        <w:t>Chỉ với một vài class, cùng một component có thể tự động đổi theme khi người dùng chuyển sang chế độ tối. Điều này rất phù hợp với trải nghiệm mua sắm xuyên suốt ngày/đêm, đồng thời tạo cảm giác hiện đại, cao cấp cho sản phẩm.</w:t>
      </w:r>
    </w:p>
    <w:p w14:paraId="470F62AE" w14:textId="77777777" w:rsidR="006957B8" w:rsidRPr="006957B8" w:rsidRDefault="006957B8" w:rsidP="007A1D2F">
      <w:pPr>
        <w:numPr>
          <w:ilvl w:val="0"/>
          <w:numId w:val="29"/>
        </w:numPr>
        <w:spacing w:before="105" w:after="105"/>
      </w:pPr>
      <w:r w:rsidRPr="006957B8">
        <w:rPr>
          <w:rFonts w:eastAsia="inter"/>
          <w:b/>
          <w:color w:val="000000"/>
        </w:rPr>
        <w:t>Tương thích hoàn hảo với kiến trúc Component của Next.js</w:t>
      </w:r>
      <w:r w:rsidRPr="006957B8">
        <w:rPr>
          <w:rFonts w:eastAsia="inter"/>
          <w:color w:val="000000"/>
        </w:rPr>
        <w:br/>
        <w:t>Dự án sử dụng Next.js và React, nơi mọi phần UI đều được đóng gói thành component. Tailwind hòa hợp rất tốt với mô hình này:</w:t>
      </w:r>
    </w:p>
    <w:p w14:paraId="34497D29" w14:textId="7AA1F31C" w:rsidR="006957B8" w:rsidRPr="00B16257" w:rsidRDefault="006957B8" w:rsidP="00B16257">
      <w:r w:rsidRPr="006957B8">
        <w:rPr>
          <w:rStyle w:val="VerbatimChar"/>
          <w:rFonts w:ascii="Times New Roman" w:eastAsia="IBM Plex Mono" w:hAnsi="Times New Roman"/>
          <w:color w:val="000000"/>
          <w:sz w:val="24"/>
        </w:rPr>
        <w:t xml:space="preserve">- Những chuỗi class dài cho một kiểu nút bấm, thẻ sản phẩm hoặc header có thể được trừu tượng thành các component như `&lt;ButtonPrimary /&gt;`, `&lt;ProductCard /&gt;`.  </w:t>
      </w:r>
    </w:p>
    <w:p w14:paraId="02536078" w14:textId="77777777" w:rsidR="006957B8" w:rsidRPr="006957B8" w:rsidRDefault="006957B8" w:rsidP="007A1D2F">
      <w:pPr>
        <w:numPr>
          <w:ilvl w:val="0"/>
          <w:numId w:val="30"/>
        </w:numPr>
        <w:spacing w:before="105" w:after="105"/>
      </w:pPr>
      <w:r w:rsidRPr="006957B8">
        <w:rPr>
          <w:rFonts w:eastAsia="inter"/>
          <w:color w:val="000000"/>
        </w:rPr>
        <w:t>Khi cần thay đổi màu sắc, bo góc hay khoảng cách của một kiểu thành phần, chỉ cần sửa trong một component gốc, toàn bộ hệ thống sẽ được đồng bộ.</w:t>
      </w:r>
    </w:p>
    <w:p w14:paraId="53A89583" w14:textId="77777777" w:rsidR="006957B8" w:rsidRPr="006957B8" w:rsidRDefault="006957B8" w:rsidP="00FE52FB">
      <w:pPr>
        <w:spacing w:after="210"/>
      </w:pPr>
      <w:r w:rsidRPr="006957B8">
        <w:rPr>
          <w:rFonts w:eastAsia="inter"/>
          <w:color w:val="000000"/>
        </w:rPr>
        <w:t xml:space="preserve">Nhờ đó, dự án vừa tận dụng được </w:t>
      </w:r>
      <w:r w:rsidRPr="006957B8">
        <w:rPr>
          <w:rFonts w:eastAsia="inter"/>
          <w:b/>
          <w:color w:val="000000"/>
        </w:rPr>
        <w:t>tốc độ phát triển cao và sự linh hoạt của Tailwind</w:t>
      </w:r>
      <w:r w:rsidRPr="006957B8">
        <w:rPr>
          <w:rFonts w:eastAsia="inter"/>
          <w:color w:val="000000"/>
        </w:rPr>
        <w:t xml:space="preserve">, vừa giữ được </w:t>
      </w:r>
      <w:r w:rsidRPr="006957B8">
        <w:rPr>
          <w:rFonts w:eastAsia="inter"/>
          <w:b/>
          <w:color w:val="000000"/>
        </w:rPr>
        <w:t>cấu trúc code gọn gàng, dễ đọc</w:t>
      </w:r>
      <w:r w:rsidRPr="006957B8">
        <w:rPr>
          <w:rFonts w:eastAsia="inter"/>
          <w:color w:val="000000"/>
        </w:rPr>
        <w:t xml:space="preserve"> nhờ component hóa.</w:t>
      </w:r>
    </w:p>
    <w:p w14:paraId="057CAC18" w14:textId="77777777" w:rsidR="006957B8" w:rsidRDefault="006957B8" w:rsidP="00FE52FB">
      <w:pPr>
        <w:spacing w:after="210"/>
        <w:rPr>
          <w:rFonts w:eastAsia="inter"/>
          <w:color w:val="000000"/>
        </w:rPr>
      </w:pPr>
      <w:r w:rsidRPr="006957B8">
        <w:rPr>
          <w:rFonts w:eastAsia="inter"/>
          <w:b/>
          <w:color w:val="000000"/>
        </w:rPr>
        <w:t>Kết luận:</w:t>
      </w:r>
      <w:r w:rsidRPr="006957B8">
        <w:rPr>
          <w:rFonts w:eastAsia="inter"/>
          <w:color w:val="000000"/>
        </w:rPr>
        <w:br/>
        <w:t xml:space="preserve">Tailwind CSS không chỉ đơn thuần là một công cụ để “trang trí” giao diện, mà đóng vai trò như một </w:t>
      </w:r>
      <w:r w:rsidRPr="006957B8">
        <w:rPr>
          <w:rFonts w:eastAsia="inter"/>
          <w:b/>
          <w:color w:val="000000"/>
        </w:rPr>
        <w:t>giải pháp kiến trúc cho tầng UI</w:t>
      </w:r>
      <w:r w:rsidRPr="006957B8">
        <w:rPr>
          <w:rFonts w:eastAsia="inter"/>
          <w:color w:val="000000"/>
        </w:rPr>
        <w:t>. Nó giải quyết đồng thời nhiều bài toán: tối ưu hiệu năng tải trang, nâng cao tốc độ phát triển, duy trì tính nhất quán về thiết kế và hỗ trợ tổ chức code theo kiến trúc component. Với những đặc điểm đó, Tailwind CSS hoàn toàn phù hợp để triển khai trong một hệ thống thương mại điện tử hiện đại, có yêu cầu cao về trải nghiệm người dùng, khả năng mở rộng và tính ổn định lâu dài.</w:t>
      </w:r>
    </w:p>
    <w:p w14:paraId="2D9FCC60" w14:textId="77777777" w:rsidR="00794BE1" w:rsidRPr="00794BE1" w:rsidRDefault="00794BE1" w:rsidP="00FE52FB">
      <w:pPr>
        <w:spacing w:after="210"/>
      </w:pPr>
    </w:p>
    <w:p w14:paraId="30A206F8" w14:textId="3A8E4D24" w:rsidR="001B1134" w:rsidRDefault="001B1134" w:rsidP="00AD7420">
      <w:pPr>
        <w:pStyle w:val="Heading2"/>
      </w:pPr>
      <w:r w:rsidRPr="00197550">
        <w:t xml:space="preserve">Công nghệ </w:t>
      </w:r>
      <w:r w:rsidR="003050AC">
        <w:t>Backend</w:t>
      </w:r>
    </w:p>
    <w:p w14:paraId="6FE38DA7" w14:textId="77777777" w:rsidR="002D744B" w:rsidRPr="002D744B" w:rsidRDefault="002D744B" w:rsidP="002D744B">
      <w:pPr>
        <w:spacing w:after="210"/>
      </w:pPr>
      <w:r w:rsidRPr="002D744B">
        <w:rPr>
          <w:rFonts w:eastAsia="inter"/>
          <w:color w:val="000000"/>
        </w:rPr>
        <w:t>Tầng Backend là xương sống của toàn bộ hệ thống, đảm nhiệm việc xử lý nghiệp vụ (Business Logic), xác thực người dùng (Authentication &amp; Authorization), kết nối với tầng cơ sở dữ liệu, cũng như đảm bảo tính ổn định, an toàn và khả năng mở rộng. Đây là nơi các quy tắc cốt lõi được thực thi – chẳng hạn như quy trình đặt hàng, tính toán thanh toán, xử lý số dư ví điện tử, hoặc đồng bộ hóa dữ liệu giữa các dịch vụ.</w:t>
      </w:r>
    </w:p>
    <w:p w14:paraId="07BE3A08" w14:textId="77777777" w:rsidR="002D744B" w:rsidRPr="002D744B" w:rsidRDefault="002D744B" w:rsidP="002D744B">
      <w:pPr>
        <w:spacing w:after="210"/>
      </w:pPr>
      <w:r w:rsidRPr="002D744B">
        <w:rPr>
          <w:rFonts w:eastAsia="inter"/>
          <w:color w:val="000000"/>
        </w:rPr>
        <w:t xml:space="preserve">Kiến trúc Backend được xây dựng theo hướng </w:t>
      </w:r>
      <w:r w:rsidRPr="002D744B">
        <w:rPr>
          <w:rFonts w:eastAsia="inter"/>
          <w:b/>
          <w:color w:val="000000"/>
        </w:rPr>
        <w:t>modular và service-oriented</w:t>
      </w:r>
      <w:r w:rsidRPr="002D744B">
        <w:rPr>
          <w:rFonts w:eastAsia="inter"/>
          <w:color w:val="000000"/>
        </w:rPr>
        <w:t xml:space="preserve">, giúp các chức năng có thể tách riêng, dễ bảo trì, đồng thời tận dụng lợi thế của các công nghệ hiện đại. Việc lựa chọn </w:t>
      </w:r>
      <w:r w:rsidRPr="002D744B">
        <w:rPr>
          <w:rFonts w:eastAsia="inter"/>
          <w:b/>
          <w:color w:val="000000"/>
        </w:rPr>
        <w:t>Prisma ORM</w:t>
      </w:r>
      <w:r w:rsidRPr="002D744B">
        <w:rPr>
          <w:rFonts w:eastAsia="inter"/>
          <w:color w:val="000000"/>
        </w:rPr>
        <w:t xml:space="preserve"> kết hợp với </w:t>
      </w:r>
      <w:r w:rsidRPr="002D744B">
        <w:rPr>
          <w:rFonts w:eastAsia="inter"/>
          <w:b/>
          <w:color w:val="000000"/>
        </w:rPr>
        <w:t>MySQL</w:t>
      </w:r>
      <w:r w:rsidRPr="002D744B">
        <w:rPr>
          <w:rFonts w:eastAsia="inter"/>
          <w:color w:val="000000"/>
        </w:rPr>
        <w:t xml:space="preserve"> phản ánh định hướng cân bằng giữa </w:t>
      </w:r>
      <w:r w:rsidRPr="002D744B">
        <w:rPr>
          <w:rFonts w:eastAsia="inter"/>
          <w:b/>
          <w:color w:val="000000"/>
        </w:rPr>
        <w:t>tốc độ phát triển linh hoạt của hệ sinh thái JavaScript/TypeScript</w:t>
      </w:r>
      <w:r w:rsidRPr="002D744B">
        <w:rPr>
          <w:rFonts w:eastAsia="inter"/>
          <w:color w:val="000000"/>
        </w:rPr>
        <w:t xml:space="preserve"> và </w:t>
      </w:r>
      <w:r w:rsidRPr="002D744B">
        <w:rPr>
          <w:rFonts w:eastAsia="inter"/>
          <w:b/>
          <w:color w:val="000000"/>
        </w:rPr>
        <w:t>độ ổn định, an toàn dữ liệu</w:t>
      </w:r>
      <w:r w:rsidRPr="002D744B">
        <w:rPr>
          <w:rFonts w:eastAsia="inter"/>
          <w:color w:val="000000"/>
        </w:rPr>
        <w:t xml:space="preserve"> của các hệ thống giao dịch tài chính truyền thống.</w:t>
      </w:r>
    </w:p>
    <w:p w14:paraId="27C4E9D9" w14:textId="60029F7F" w:rsidR="002D744B" w:rsidRPr="002D744B" w:rsidRDefault="002D744B" w:rsidP="002D744B">
      <w:pPr>
        <w:spacing w:before="210"/>
      </w:pPr>
    </w:p>
    <w:p w14:paraId="484BF25D" w14:textId="2367816B" w:rsidR="002D744B" w:rsidRDefault="002D744B" w:rsidP="002D744B">
      <w:pPr>
        <w:pStyle w:val="Heading3"/>
        <w:rPr>
          <w:rFonts w:eastAsia="inter"/>
        </w:rPr>
      </w:pPr>
      <w:bookmarkStart w:id="29" w:name="bm_2_5_1_prisma_orm_lớp_truy_cập_d15327"/>
      <w:r w:rsidRPr="002D744B">
        <w:rPr>
          <w:rFonts w:eastAsia="inter"/>
        </w:rPr>
        <w:lastRenderedPageBreak/>
        <w:t>Prisma ORM: Lớp truy cập dữ liệu thế hệ mới</w:t>
      </w:r>
      <w:bookmarkEnd w:id="29"/>
    </w:p>
    <w:p w14:paraId="49F3F400" w14:textId="7F998152" w:rsidR="00897A34" w:rsidRDefault="00897A34" w:rsidP="00897A34">
      <w:r>
        <w:fldChar w:fldCharType="begin"/>
      </w:r>
      <w:r>
        <w:instrText xml:space="preserve"> INCLUDEPICTURE "https://www.prisma.io/docs/assets/images/user-post-relation-1-n-253caf25f6e515630aca77cabdb8a118.png" \* MERGEFORMATINET </w:instrText>
      </w:r>
      <w:r>
        <w:fldChar w:fldCharType="separate"/>
      </w:r>
      <w:r>
        <w:rPr>
          <w:noProof/>
        </w:rPr>
        <w:drawing>
          <wp:inline distT="0" distB="0" distL="0" distR="0" wp14:anchorId="2496055A" wp14:editId="705B74B7">
            <wp:extent cx="5580380" cy="3690620"/>
            <wp:effectExtent l="0" t="0" r="0" b="0"/>
            <wp:docPr id="79381066" name="Picture 44" descr="Is Prisma ORM an ORM? | What is an ORM? | Prism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 Prisma ORM an ORM? | What is an ORM? | Prisma Document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690620"/>
                    </a:xfrm>
                    <a:prstGeom prst="rect">
                      <a:avLst/>
                    </a:prstGeom>
                    <a:noFill/>
                    <a:ln>
                      <a:noFill/>
                    </a:ln>
                  </pic:spPr>
                </pic:pic>
              </a:graphicData>
            </a:graphic>
          </wp:inline>
        </w:drawing>
      </w:r>
      <w:r>
        <w:fldChar w:fldCharType="end"/>
      </w:r>
    </w:p>
    <w:p w14:paraId="74668DC3" w14:textId="53FE735F" w:rsidR="00897A34" w:rsidRDefault="00897A34" w:rsidP="00897A34">
      <w:pPr>
        <w:pStyle w:val="Captions"/>
      </w:pPr>
      <w:r>
        <w:t xml:space="preserve">Hình 1-7 </w:t>
      </w:r>
      <w:r>
        <w:t>sơ đồ mô tả cách Prisma chuyển đổi mô hình dữ liệu</w:t>
      </w:r>
      <w:r>
        <w:t xml:space="preserve"> thành các bảng</w:t>
      </w:r>
    </w:p>
    <w:p w14:paraId="1012DCAF" w14:textId="77777777" w:rsidR="00B94A05" w:rsidRPr="00897A34" w:rsidRDefault="00B94A05" w:rsidP="00897A34">
      <w:pPr>
        <w:pStyle w:val="Captions"/>
      </w:pPr>
    </w:p>
    <w:p w14:paraId="249DAD08" w14:textId="13DC6389" w:rsidR="002D744B" w:rsidRPr="002D744B" w:rsidRDefault="002D744B" w:rsidP="00A06031">
      <w:pPr>
        <w:pStyle w:val="Heading4"/>
      </w:pPr>
      <w:bookmarkStart w:id="30" w:name="bm_2_5_1_1_khái_niệm_và_kiến_trúc_f4da6a"/>
      <w:r w:rsidRPr="002D744B">
        <w:t>Khái niệm và kiến trúc hiện đại</w:t>
      </w:r>
      <w:bookmarkEnd w:id="30"/>
    </w:p>
    <w:p w14:paraId="5003DE2D" w14:textId="77777777" w:rsidR="002D744B" w:rsidRPr="002D744B" w:rsidRDefault="002D744B" w:rsidP="002D744B">
      <w:pPr>
        <w:spacing w:after="210"/>
      </w:pPr>
      <w:r w:rsidRPr="002D744B">
        <w:rPr>
          <w:rFonts w:eastAsia="inter"/>
          <w:color w:val="000000"/>
        </w:rPr>
        <w:t>Prisma là một ORM (</w:t>
      </w:r>
      <w:r w:rsidRPr="002D744B">
        <w:rPr>
          <w:rFonts w:eastAsia="inter"/>
          <w:b/>
          <w:color w:val="000000"/>
        </w:rPr>
        <w:t>Object-Relational Mapping</w:t>
      </w:r>
      <w:r w:rsidRPr="002D744B">
        <w:rPr>
          <w:rFonts w:eastAsia="inter"/>
          <w:color w:val="000000"/>
        </w:rPr>
        <w:t xml:space="preserve">) thế hệ mới được thiết kế dành riêng cho môi trường Node.js và TypeScript. Khác với các thư viện ORM cổ điển như Sequelize hay TypeORM, Prisma không gắn liền dữ liệu với các lớp mô hình (Model Class) mà áp dụng một cách tiếp cận hiện đại: </w:t>
      </w:r>
      <w:r w:rsidRPr="002D744B">
        <w:rPr>
          <w:rFonts w:eastAsia="inter"/>
          <w:b/>
          <w:color w:val="000000"/>
        </w:rPr>
        <w:t>ngôn ngữ định nghĩa lược đồ riêng - Prisma Schema Language (PSL)</w:t>
      </w:r>
      <w:r w:rsidRPr="002D744B">
        <w:rPr>
          <w:rFonts w:eastAsia="inter"/>
          <w:color w:val="000000"/>
        </w:rPr>
        <w:t>.</w:t>
      </w:r>
    </w:p>
    <w:p w14:paraId="3F6F4F1F" w14:textId="77777777" w:rsidR="002D744B" w:rsidRPr="002D744B" w:rsidRDefault="002D744B" w:rsidP="002D744B">
      <w:pPr>
        <w:spacing w:after="210"/>
      </w:pPr>
      <w:r w:rsidRPr="002D744B">
        <w:rPr>
          <w:rFonts w:eastAsia="inter"/>
          <w:color w:val="000000"/>
        </w:rPr>
        <w:t xml:space="preserve">PSL đóng vai trò như “nguồn sự thật duy nhất” (Single Source of Truth), từ đó Prisma tự động sinh ra các thành phần khác như </w:t>
      </w:r>
      <w:r w:rsidRPr="002D744B">
        <w:rPr>
          <w:rFonts w:eastAsia="inter"/>
          <w:b/>
          <w:color w:val="000000"/>
        </w:rPr>
        <w:t>Prisma Client</w:t>
      </w:r>
      <w:r w:rsidRPr="002D744B">
        <w:rPr>
          <w:rFonts w:eastAsia="inter"/>
          <w:color w:val="000000"/>
        </w:rPr>
        <w:t xml:space="preserve">, </w:t>
      </w:r>
      <w:r w:rsidRPr="002D744B">
        <w:rPr>
          <w:rFonts w:eastAsia="inter"/>
          <w:b/>
          <w:color w:val="000000"/>
        </w:rPr>
        <w:t>Migration Files</w:t>
      </w:r>
      <w:r w:rsidRPr="002D744B">
        <w:rPr>
          <w:rFonts w:eastAsia="inter"/>
          <w:color w:val="000000"/>
        </w:rPr>
        <w:t xml:space="preserve">, và </w:t>
      </w:r>
      <w:r w:rsidRPr="002D744B">
        <w:rPr>
          <w:rFonts w:eastAsia="inter"/>
          <w:b/>
          <w:color w:val="000000"/>
        </w:rPr>
        <w:t>tập tin cấu hình DB</w:t>
      </w:r>
      <w:r w:rsidRPr="002D744B">
        <w:rPr>
          <w:rFonts w:eastAsia="inter"/>
          <w:color w:val="000000"/>
        </w:rPr>
        <w:t>. Nhờ đó, việc phát triển và bảo trì ứng dụng trở nên có hệ thống, giảm thiểu sai sót khi thay đổi schema hoặc mở rộng database.</w:t>
      </w:r>
    </w:p>
    <w:p w14:paraId="2C3B2BE2" w14:textId="77777777" w:rsidR="002D744B" w:rsidRPr="002D744B" w:rsidRDefault="002D744B" w:rsidP="002D744B">
      <w:pPr>
        <w:spacing w:after="210"/>
      </w:pPr>
      <w:r w:rsidRPr="002D744B">
        <w:rPr>
          <w:rFonts w:eastAsia="inter"/>
          <w:color w:val="000000"/>
        </w:rPr>
        <w:t>Cấu trúc kỹ thuật của Prisma bao gồm hai thành phần cốt lõi:</w:t>
      </w:r>
    </w:p>
    <w:p w14:paraId="750F4BD9" w14:textId="77777777" w:rsidR="002D744B" w:rsidRPr="002D744B" w:rsidRDefault="002D744B" w:rsidP="007A1D2F">
      <w:pPr>
        <w:numPr>
          <w:ilvl w:val="0"/>
          <w:numId w:val="31"/>
        </w:numPr>
        <w:spacing w:before="105" w:after="105"/>
      </w:pPr>
      <w:r w:rsidRPr="002D744B">
        <w:rPr>
          <w:rFonts w:eastAsia="inter"/>
          <w:b/>
          <w:color w:val="000000"/>
        </w:rPr>
        <w:t>Prisma Client</w:t>
      </w:r>
      <w:r w:rsidRPr="002D744B">
        <w:rPr>
          <w:rFonts w:eastAsia="inter"/>
          <w:color w:val="000000"/>
        </w:rPr>
        <w:t>: Một query builder an toàn kiểu (type-safe) được tự động sinh ra từ file schema.prisma. Khi lập trình viên truy vấn, mọi field, quan hệ, và điều kiện lọc đều có gợi ý tự động (auto-completion) và kiểm tra kiểu dữ liệu tức thì.</w:t>
      </w:r>
    </w:p>
    <w:p w14:paraId="66DDC05C" w14:textId="77777777" w:rsidR="002D744B" w:rsidRPr="002D744B" w:rsidRDefault="002D744B" w:rsidP="007A1D2F">
      <w:pPr>
        <w:numPr>
          <w:ilvl w:val="0"/>
          <w:numId w:val="31"/>
        </w:numPr>
        <w:spacing w:before="105" w:after="105"/>
      </w:pPr>
      <w:r w:rsidRPr="002D744B">
        <w:rPr>
          <w:rFonts w:eastAsia="inter"/>
          <w:b/>
          <w:color w:val="000000"/>
        </w:rPr>
        <w:t>Prisma Engine</w:t>
      </w:r>
      <w:r w:rsidRPr="002D744B">
        <w:rPr>
          <w:rFonts w:eastAsia="inter"/>
          <w:color w:val="000000"/>
        </w:rPr>
        <w:t>: Bộ máy xử lý truy vấn hiệu năng cao viết bằng Rust. Nó chịu trách nhiệm biên dịch và tối ưu hóa cú pháp truy vấn thành câu lệnh SQL tương thích nhất cho từng hệ quản trị cơ sở dữ liệu (ví dụ: MySQL, PostgreSQL).</w:t>
      </w:r>
    </w:p>
    <w:p w14:paraId="64298547" w14:textId="77777777" w:rsidR="002D744B" w:rsidRPr="002D744B" w:rsidRDefault="002D744B" w:rsidP="002D744B">
      <w:pPr>
        <w:spacing w:after="210"/>
      </w:pPr>
      <w:r w:rsidRPr="002D744B">
        <w:rPr>
          <w:rFonts w:eastAsia="inter"/>
          <w:color w:val="000000"/>
        </w:rPr>
        <w:t>Trong những phiên bản mới hơn (v7+), Prisma đang dần chuyển sang kiến trúc “Client Rust-free”, nghĩa là phần client được tối ưu hóa để có thể khởi động nhanh hơn, tiêu tốn ít bộ nhớ, và chạy hiệu quả trong môi trường Edge Computing như Cloudflare Workers hay Vercel Edge Functions.</w:t>
      </w:r>
    </w:p>
    <w:p w14:paraId="7778BDD6" w14:textId="641AFB13" w:rsidR="002D744B" w:rsidRPr="002D744B" w:rsidRDefault="002D744B" w:rsidP="00A06031">
      <w:pPr>
        <w:pStyle w:val="Heading4"/>
      </w:pPr>
      <w:bookmarkStart w:id="31" w:name="bm_2_5_1_2_ưu_điểm_an_toàn_kiểu_t_a1711e"/>
      <w:r w:rsidRPr="002D744B">
        <w:lastRenderedPageBreak/>
        <w:t>Ưu điểm: An toàn kiểu tuyệt đối và cú pháp trực quan</w:t>
      </w:r>
      <w:bookmarkEnd w:id="31"/>
    </w:p>
    <w:p w14:paraId="6E17BFF6" w14:textId="77777777" w:rsidR="002D744B" w:rsidRPr="002D744B" w:rsidRDefault="002D744B" w:rsidP="002D744B">
      <w:pPr>
        <w:spacing w:after="210"/>
      </w:pPr>
      <w:r w:rsidRPr="002D744B">
        <w:rPr>
          <w:rFonts w:eastAsia="inter"/>
          <w:b/>
          <w:color w:val="000000"/>
        </w:rPr>
        <w:t>An toàn kiểu (Type-safety):</w:t>
      </w:r>
      <w:r w:rsidRPr="002D744B">
        <w:rPr>
          <w:rFonts w:eastAsia="inter"/>
          <w:color w:val="000000"/>
        </w:rPr>
        <w:t xml:space="preserve"> Khi schema thay đổi, lệnh prisma generate sẽ tự động cập nhật lại toàn bộ định nghĩa kiểu dữ liệu trong TypeScript. Điều này giúp loại bỏ hoàn toàn các lỗi truy vấn sai cột, sai kiểu hoặc sai quan hệ – những lỗi vốn chỉ phát hiện được tại runtime trong ORM truyền thống. Lập trình viên sẽ được thông báo lỗi trực tiếp trong IDE ngay khi viết sai cú pháp.</w:t>
      </w:r>
    </w:p>
    <w:p w14:paraId="202C3EEC" w14:textId="77777777" w:rsidR="002D744B" w:rsidRPr="002D744B" w:rsidRDefault="002D744B" w:rsidP="002D744B">
      <w:pPr>
        <w:spacing w:after="210"/>
      </w:pPr>
      <w:r w:rsidRPr="002D744B">
        <w:rPr>
          <w:rFonts w:eastAsia="inter"/>
          <w:b/>
          <w:color w:val="000000"/>
        </w:rPr>
        <w:t>Cú pháp trực quan và gần gũi:</w:t>
      </w:r>
      <w:r w:rsidRPr="002D744B">
        <w:rPr>
          <w:rFonts w:eastAsia="inter"/>
          <w:color w:val="000000"/>
        </w:rPr>
        <w:t xml:space="preserve"> Prisma cho phép viết truy vấn bằng cú pháp “mô tả”, gần giống các thao tác trên đối tượng JavaScript. Ví dụ, để truy xuất thông tin người dùng cùng danh sách đơn hàng, chỉ cần viết:</w:t>
      </w:r>
      <w:r w:rsidRPr="002D744B">
        <w:rPr>
          <w:rFonts w:eastAsia="inter"/>
          <w:color w:val="000000"/>
        </w:rPr>
        <w:br/>
      </w:r>
      <w:r w:rsidRPr="002D744B">
        <w:rPr>
          <w:rStyle w:val="VerbatimChar"/>
          <w:rFonts w:ascii="Times New Roman" w:eastAsia="IBM Plex Mono" w:hAnsi="Times New Roman"/>
          <w:color w:val="000000"/>
          <w:sz w:val="24"/>
          <w:shd w:val="clear" w:color="auto" w:fill="F8F8FA"/>
        </w:rPr>
        <w:t>include: { orders: true }</w:t>
      </w:r>
      <w:r w:rsidRPr="002D744B">
        <w:rPr>
          <w:rFonts w:eastAsia="inter"/>
          <w:color w:val="000000"/>
        </w:rPr>
        <w:t>.</w:t>
      </w:r>
      <w:r w:rsidRPr="002D744B">
        <w:rPr>
          <w:rFonts w:eastAsia="inter"/>
          <w:color w:val="000000"/>
        </w:rPr>
        <w:br/>
        <w:t>Điều này giúp code dễ đọc, dễ hiểu, ngay cả với người mới hoặc đội ngũ QA muốn đọc logic nghiệp vụ.</w:t>
      </w:r>
    </w:p>
    <w:p w14:paraId="5C76B5A1" w14:textId="77777777" w:rsidR="002D744B" w:rsidRPr="002D744B" w:rsidRDefault="002D744B" w:rsidP="002D744B">
      <w:pPr>
        <w:spacing w:after="210"/>
      </w:pPr>
      <w:r w:rsidRPr="002D744B">
        <w:rPr>
          <w:rFonts w:eastAsia="inter"/>
          <w:color w:val="000000"/>
        </w:rPr>
        <w:t xml:space="preserve">Ngoài ra, Prisma còn hỗ trợ </w:t>
      </w:r>
      <w:r w:rsidRPr="002D744B">
        <w:rPr>
          <w:rFonts w:eastAsia="inter"/>
          <w:b/>
          <w:color w:val="000000"/>
        </w:rPr>
        <w:t>filtering nâng cao</w:t>
      </w:r>
      <w:r w:rsidRPr="002D744B">
        <w:rPr>
          <w:rFonts w:eastAsia="inter"/>
          <w:color w:val="000000"/>
        </w:rPr>
        <w:t xml:space="preserve">, </w:t>
      </w:r>
      <w:r w:rsidRPr="002D744B">
        <w:rPr>
          <w:rFonts w:eastAsia="inter"/>
          <w:b/>
          <w:color w:val="000000"/>
        </w:rPr>
        <w:t>pagination tích hợp</w:t>
      </w:r>
      <w:r w:rsidRPr="002D744B">
        <w:rPr>
          <w:rFonts w:eastAsia="inter"/>
          <w:color w:val="000000"/>
        </w:rPr>
        <w:t xml:space="preserve">, và </w:t>
      </w:r>
      <w:r w:rsidRPr="002D744B">
        <w:rPr>
          <w:rFonts w:eastAsia="inter"/>
          <w:b/>
          <w:color w:val="000000"/>
        </w:rPr>
        <w:t>transaction API</w:t>
      </w:r>
      <w:r w:rsidRPr="002D744B">
        <w:rPr>
          <w:rFonts w:eastAsia="inter"/>
          <w:color w:val="000000"/>
        </w:rPr>
        <w:t xml:space="preserve"> cho phép gộp nhiều hành động trong một phiên giao dịch – giúp dữ liệu luôn đảm bảo tính toàn vẹn.</w:t>
      </w:r>
    </w:p>
    <w:p w14:paraId="3F8A13E2" w14:textId="55817640" w:rsidR="002D744B" w:rsidRDefault="002D744B" w:rsidP="00A06031">
      <w:pPr>
        <w:pStyle w:val="Heading4"/>
      </w:pPr>
      <w:bookmarkStart w:id="32" w:name="bm_2_5_1_3_lý_do_lựa_chọn_tốc_độ_5bd2ef"/>
      <w:r w:rsidRPr="002D744B">
        <w:t xml:space="preserve">Lý do lựa chọn: </w:t>
      </w:r>
      <w:r w:rsidRPr="00003219">
        <w:t>Tốc độ phát triển và quản lý migration thông minh</w:t>
      </w:r>
      <w:bookmarkEnd w:id="32"/>
      <w:r w:rsidR="00003219" w:rsidRPr="00003219">
        <w:t xml:space="preserve">, </w:t>
      </w:r>
      <w:r w:rsidR="00003219" w:rsidRPr="00003219">
        <w:t>kết nối giữa các ứng dụng / backend frameworks và nhiều loại cơ sở dữ liệu</w:t>
      </w:r>
    </w:p>
    <w:p w14:paraId="1FCB1931" w14:textId="1526BEF4" w:rsidR="00003219" w:rsidRDefault="00003219" w:rsidP="00003219">
      <w:r>
        <w:fldChar w:fldCharType="begin"/>
      </w:r>
      <w:r>
        <w:instrText xml:space="preserve"> INCLUDEPICTURE "https://cdn.sanity.io/images/p2zxqf70/production/12d31463e91d394c5019b14618766b4047c2bd8e-1480x731.png" \* MERGEFORMATINET </w:instrText>
      </w:r>
      <w:r>
        <w:fldChar w:fldCharType="separate"/>
      </w:r>
      <w:r>
        <w:rPr>
          <w:noProof/>
        </w:rPr>
        <w:drawing>
          <wp:inline distT="0" distB="0" distL="0" distR="0" wp14:anchorId="61492AC3" wp14:editId="2452A27D">
            <wp:extent cx="5580380" cy="2756535"/>
            <wp:effectExtent l="0" t="0" r="0" b="0"/>
            <wp:docPr id="449717443" name="Picture 45" descr="How Prisma ORM Became the Most Downloaded ORM f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Prisma ORM Became the Most Downloaded ORM for Node.j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2756535"/>
                    </a:xfrm>
                    <a:prstGeom prst="rect">
                      <a:avLst/>
                    </a:prstGeom>
                    <a:noFill/>
                    <a:ln>
                      <a:noFill/>
                    </a:ln>
                  </pic:spPr>
                </pic:pic>
              </a:graphicData>
            </a:graphic>
          </wp:inline>
        </w:drawing>
      </w:r>
      <w:r>
        <w:fldChar w:fldCharType="end"/>
      </w:r>
    </w:p>
    <w:p w14:paraId="088883BE" w14:textId="67698B6C" w:rsidR="00003219" w:rsidRPr="00003219" w:rsidRDefault="00003219" w:rsidP="004C0E19">
      <w:pPr>
        <w:pStyle w:val="Captions"/>
      </w:pPr>
      <w:r>
        <w:t xml:space="preserve">Hình 1-8 Prisma </w:t>
      </w:r>
      <w:r w:rsidR="00697D3C">
        <w:t xml:space="preserve">kết nối </w:t>
      </w:r>
      <w:r w:rsidR="00697D3C" w:rsidRPr="00697D3C">
        <w:t>backend frameworks và nhiều loại cơ sở dữ liệu</w:t>
      </w:r>
    </w:p>
    <w:p w14:paraId="2F2991FB" w14:textId="77777777" w:rsidR="002D744B" w:rsidRPr="002D744B" w:rsidRDefault="002D744B" w:rsidP="002D744B">
      <w:pPr>
        <w:spacing w:after="210"/>
      </w:pPr>
      <w:r w:rsidRPr="002D744B">
        <w:rPr>
          <w:rFonts w:eastAsia="inter"/>
          <w:b/>
          <w:color w:val="000000"/>
        </w:rPr>
        <w:t>Tốc độ phát triển vượt trội:</w:t>
      </w:r>
      <w:r w:rsidRPr="002D744B">
        <w:rPr>
          <w:rFonts w:eastAsia="inter"/>
          <w:color w:val="000000"/>
        </w:rPr>
        <w:t xml:space="preserve"> Với cơ chế auto-completion và type inference, Prisma giúp lập trình viên tập trung vào nghiệp vụ hơn là cú pháp SQL phức tạp. Quá trình viết, kiểm thử và triển khai trở nên liền mạch, giúp rút ngắn đáng kể thời gian phát triển sản phẩm.</w:t>
      </w:r>
    </w:p>
    <w:p w14:paraId="5D13B603" w14:textId="52434572" w:rsidR="002D744B" w:rsidRDefault="002D744B" w:rsidP="002D744B">
      <w:pPr>
        <w:spacing w:after="210"/>
        <w:rPr>
          <w:rFonts w:eastAsia="inter"/>
          <w:color w:val="000000"/>
        </w:rPr>
      </w:pPr>
      <w:r w:rsidRPr="002D744B">
        <w:rPr>
          <w:rFonts w:eastAsia="inter"/>
          <w:b/>
          <w:color w:val="000000"/>
        </w:rPr>
        <w:t>Quản lý migration tự động:</w:t>
      </w:r>
      <w:r w:rsidRPr="002D744B">
        <w:rPr>
          <w:rFonts w:eastAsia="inter"/>
          <w:color w:val="000000"/>
        </w:rPr>
        <w:t xml:space="preserve"> Công cụ Prisma Migrate được tích hợp để theo dõi mọi thay đổi trong schema. Mỗi thay đổi được lưu lại dưới dạng file SQL lịch sử, tạo thành “chuỗi thời gian” giúp dễ dàng rollback, kiểm soát và đồng bộ giữa các môi trường Development, Staging, và Production. Nhờ đó, quy trình DevOps trở nên an toàn và có thể tái lập dễ dàng khi mở rộng hoặc triển khai trên hạ tầng mới.</w:t>
      </w:r>
    </w:p>
    <w:p w14:paraId="183FCE69" w14:textId="77777777" w:rsidR="00003219" w:rsidRPr="00003219" w:rsidRDefault="00003219" w:rsidP="002D744B">
      <w:pPr>
        <w:spacing w:after="210"/>
      </w:pPr>
    </w:p>
    <w:p w14:paraId="583A6B3A" w14:textId="3F4886CA" w:rsidR="002D744B" w:rsidRDefault="002D744B" w:rsidP="002D744B">
      <w:pPr>
        <w:pStyle w:val="Heading3"/>
        <w:rPr>
          <w:rFonts w:eastAsia="inter"/>
        </w:rPr>
      </w:pPr>
      <w:bookmarkStart w:id="33" w:name="bm_2_5_2_mysql_hệ_quản_trị_cơ_sở_f477c1"/>
      <w:r w:rsidRPr="002D744B">
        <w:rPr>
          <w:rFonts w:eastAsia="inter"/>
        </w:rPr>
        <w:lastRenderedPageBreak/>
        <w:t>MySQL: Hệ quản trị cơ sở dữ liệu quan hệ (RDBMS)</w:t>
      </w:r>
      <w:bookmarkEnd w:id="33"/>
    </w:p>
    <w:p w14:paraId="569CD55E" w14:textId="5F280BC9" w:rsidR="003E4943" w:rsidRDefault="003E4943" w:rsidP="003E4943">
      <w:r>
        <w:fldChar w:fldCharType="begin"/>
      </w:r>
      <w:r>
        <w:instrText xml:space="preserve"> INCLUDEPICTURE "https://sqladvice.com/wp-content/uploads/2019/05/mysql-la-gi-1.jpg" \* MERGEFORMATINET </w:instrText>
      </w:r>
      <w:r>
        <w:fldChar w:fldCharType="separate"/>
      </w:r>
      <w:r>
        <w:rPr>
          <w:noProof/>
        </w:rPr>
        <w:drawing>
          <wp:inline distT="0" distB="0" distL="0" distR="0" wp14:anchorId="096D84AA" wp14:editId="1ABE4D5C">
            <wp:extent cx="4677508" cy="2923176"/>
            <wp:effectExtent l="0" t="0" r="0" b="0"/>
            <wp:docPr id="837698762" name="Picture 46"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ySQL Là Gì? 10 Lý Do Nên Sử Dụng Hệ Quản Trị Dữ Liệu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1701" cy="2932046"/>
                    </a:xfrm>
                    <a:prstGeom prst="rect">
                      <a:avLst/>
                    </a:prstGeom>
                    <a:noFill/>
                    <a:ln>
                      <a:noFill/>
                    </a:ln>
                  </pic:spPr>
                </pic:pic>
              </a:graphicData>
            </a:graphic>
          </wp:inline>
        </w:drawing>
      </w:r>
      <w:r>
        <w:fldChar w:fldCharType="end"/>
      </w:r>
    </w:p>
    <w:p w14:paraId="0C4ED536" w14:textId="5009E1AC" w:rsidR="003E4943" w:rsidRPr="00003219" w:rsidRDefault="003E4943" w:rsidP="003E4943">
      <w:pPr>
        <w:pStyle w:val="Captions"/>
      </w:pPr>
      <w:r>
        <w:t>Hình 1-</w:t>
      </w:r>
      <w:r>
        <w:t>9</w:t>
      </w:r>
      <w:r>
        <w:t xml:space="preserve"> </w:t>
      </w:r>
      <w:r>
        <w:t>hình ảnh về MySQL</w:t>
      </w:r>
    </w:p>
    <w:p w14:paraId="5293D492" w14:textId="77777777" w:rsidR="003E4943" w:rsidRPr="003E4943" w:rsidRDefault="003E4943" w:rsidP="003E4943"/>
    <w:p w14:paraId="54307D9D" w14:textId="51D43340" w:rsidR="002D744B" w:rsidRPr="002D744B" w:rsidRDefault="002D744B" w:rsidP="00A06031">
      <w:pPr>
        <w:pStyle w:val="Heading4"/>
      </w:pPr>
      <w:bookmarkStart w:id="34" w:name="bm_2_5_2_1_khái_niệm_và_vai_trò_c_21d932"/>
      <w:r w:rsidRPr="002D744B">
        <w:t>Khái niệm và vai trò của RDBMS trong hệ thống</w:t>
      </w:r>
      <w:bookmarkEnd w:id="34"/>
    </w:p>
    <w:p w14:paraId="634FDF4D" w14:textId="77777777" w:rsidR="002D744B" w:rsidRPr="002D744B" w:rsidRDefault="002D744B" w:rsidP="002D744B">
      <w:pPr>
        <w:spacing w:after="210"/>
      </w:pPr>
      <w:r w:rsidRPr="002D744B">
        <w:rPr>
          <w:rFonts w:eastAsia="inter"/>
          <w:color w:val="000000"/>
        </w:rPr>
        <w:t xml:space="preserve">MySQL là hệ quản trị cơ sở dữ liệu (CSDL) quan hệ mã nguồn mở phổ biến nhất hiện nay. Trong hệ kiến trúc Backend, MySQL đóng vai trò là </w:t>
      </w:r>
      <w:r w:rsidRPr="002D744B">
        <w:rPr>
          <w:rFonts w:eastAsia="inter"/>
          <w:b/>
          <w:color w:val="000000"/>
        </w:rPr>
        <w:t>lớp lưu trữ bền vững</w:t>
      </w:r>
      <w:r w:rsidRPr="002D744B">
        <w:rPr>
          <w:rFonts w:eastAsia="inter"/>
          <w:color w:val="000000"/>
        </w:rPr>
        <w:t xml:space="preserve"> (Persistence Layer), nơi toàn bộ dữ liệu nghiệp vụ và giao dịch được ghi nhận. Các bảng dữ liệu (Tables) được liên kết chặt chẽ thông qua khóa chính (Primary Keys) và khóa ngoại (Foreign Keys), giúp biểu diễn các quan hệ như </w:t>
      </w:r>
      <w:r w:rsidRPr="002D744B">
        <w:rPr>
          <w:rFonts w:eastAsia="inter"/>
          <w:i/>
          <w:color w:val="000000"/>
        </w:rPr>
        <w:t>người dùng – đơn hàng – sản phẩm</w:t>
      </w:r>
      <w:r w:rsidRPr="002D744B">
        <w:rPr>
          <w:rFonts w:eastAsia="inter"/>
          <w:color w:val="000000"/>
        </w:rPr>
        <w:t xml:space="preserve"> một cách rõ ràng, dễ truy vấn và đảm bảo toàn vẹn dữ liệu.</w:t>
      </w:r>
    </w:p>
    <w:p w14:paraId="684EBA7A" w14:textId="2EED09DB" w:rsidR="002D744B" w:rsidRDefault="002D744B" w:rsidP="00A06031">
      <w:pPr>
        <w:pStyle w:val="Heading4"/>
      </w:pPr>
      <w:bookmarkStart w:id="35" w:name="bm_2_5_2_2_ưu_điểm_mô_hình_acid_v_56bf68"/>
      <w:r w:rsidRPr="002D744B">
        <w:t>Ưu điểm: Mô hình ACID và tính nhất quán dữ liệu</w:t>
      </w:r>
      <w:bookmarkEnd w:id="35"/>
    </w:p>
    <w:p w14:paraId="027818B4" w14:textId="737683E4" w:rsidR="00C232BE" w:rsidRDefault="00C232BE" w:rsidP="00C232BE">
      <w:r w:rsidRPr="00C232BE">
        <w:drawing>
          <wp:inline distT="0" distB="0" distL="0" distR="0" wp14:anchorId="24AEACFA" wp14:editId="52EB8FA0">
            <wp:extent cx="5580380" cy="3041015"/>
            <wp:effectExtent l="0" t="0" r="0" b="0"/>
            <wp:docPr id="13233909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0993" name="Picture 1" descr="A diagram of a diagram&#10;&#10;AI-generated content may be incorrect."/>
                    <pic:cNvPicPr/>
                  </pic:nvPicPr>
                  <pic:blipFill>
                    <a:blip r:embed="rId22"/>
                    <a:stretch>
                      <a:fillRect/>
                    </a:stretch>
                  </pic:blipFill>
                  <pic:spPr>
                    <a:xfrm>
                      <a:off x="0" y="0"/>
                      <a:ext cx="5580380" cy="3041015"/>
                    </a:xfrm>
                    <a:prstGeom prst="rect">
                      <a:avLst/>
                    </a:prstGeom>
                  </pic:spPr>
                </pic:pic>
              </a:graphicData>
            </a:graphic>
          </wp:inline>
        </w:drawing>
      </w:r>
    </w:p>
    <w:p w14:paraId="29813C9F" w14:textId="5A369C50" w:rsidR="00C232BE" w:rsidRPr="00C232BE" w:rsidRDefault="00C232BE" w:rsidP="00C232BE">
      <w:pPr>
        <w:pStyle w:val="Captions"/>
      </w:pPr>
      <w:r w:rsidRPr="00C232BE">
        <w:t>Hình 1-</w:t>
      </w:r>
      <w:r w:rsidR="00B1090D">
        <w:t>10</w:t>
      </w:r>
      <w:r w:rsidRPr="00C232BE">
        <w:t xml:space="preserve"> hình ảnh về </w:t>
      </w:r>
      <w:r w:rsidRPr="00C232BE">
        <w:t xml:space="preserve">mô hình </w:t>
      </w:r>
      <w:r w:rsidRPr="00C232BE">
        <w:rPr>
          <w:rFonts w:eastAsia="inter"/>
        </w:rPr>
        <w:t>ACID</w:t>
      </w:r>
    </w:p>
    <w:p w14:paraId="22794E45" w14:textId="77777777" w:rsidR="00C232BE" w:rsidRPr="00C232BE" w:rsidRDefault="00C232BE" w:rsidP="00C232BE"/>
    <w:p w14:paraId="2F54C6F8" w14:textId="5916D615" w:rsidR="001906E3" w:rsidRDefault="002D744B" w:rsidP="002D744B">
      <w:pPr>
        <w:spacing w:after="210"/>
        <w:rPr>
          <w:rFonts w:eastAsia="inter"/>
          <w:color w:val="000000"/>
        </w:rPr>
      </w:pPr>
      <w:r w:rsidRPr="002D744B">
        <w:rPr>
          <w:rFonts w:eastAsia="inter"/>
          <w:color w:val="000000"/>
        </w:rPr>
        <w:lastRenderedPageBreak/>
        <w:t xml:space="preserve">Trong bài toán thương mại điện tử, dữ liệu tài chính và giao dịch yêu cầu </w:t>
      </w:r>
      <w:r w:rsidRPr="002D744B">
        <w:rPr>
          <w:rFonts w:eastAsia="inter"/>
          <w:b/>
          <w:color w:val="000000"/>
        </w:rPr>
        <w:t>tính nhất quán và đáng tin cậy tuyệt đối</w:t>
      </w:r>
      <w:r w:rsidRPr="002D744B">
        <w:rPr>
          <w:rFonts w:eastAsia="inter"/>
          <w:color w:val="000000"/>
        </w:rPr>
        <w:t>. MySQL (đặc biệt là khi sử dụng Storage Engine InnoDB) tuân thủ nghiêm ngặt bốn tiêu chí ACID:</w:t>
      </w:r>
    </w:p>
    <w:tbl>
      <w:tblPr>
        <w:tblStyle w:val="NormalGrid"/>
        <w:tblpPr w:leftFromText="180" w:rightFromText="180" w:vertAnchor="text" w:horzAnchor="margin" w:tblpXSpec="center" w:tblpY="21"/>
        <w:tblW w:w="0" w:type="auto"/>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856"/>
        <w:gridCol w:w="2779"/>
        <w:gridCol w:w="4147"/>
      </w:tblGrid>
      <w:tr w:rsidR="00397A80" w:rsidRPr="002D744B" w14:paraId="1229F219" w14:textId="77777777" w:rsidTr="00397A80">
        <w:trPr>
          <w:cantSplit/>
          <w:tblCellSpacing w:w="0" w:type="dxa"/>
        </w:trPr>
        <w:tc>
          <w:tcPr>
            <w:tcW w:w="0" w:type="auto"/>
            <w:tcBorders>
              <w:top w:val="single" w:sz="1" w:space="0" w:color="000000"/>
              <w:bottom w:val="single" w:sz="1" w:space="0" w:color="000000"/>
              <w:right w:val="single" w:sz="1" w:space="0" w:color="000000"/>
            </w:tcBorders>
          </w:tcPr>
          <w:p w14:paraId="54DB2DC6"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Thuộc tính</w:t>
            </w:r>
          </w:p>
        </w:tc>
        <w:tc>
          <w:tcPr>
            <w:tcW w:w="0" w:type="auto"/>
            <w:tcBorders>
              <w:top w:val="single" w:sz="1" w:space="0" w:color="000000"/>
              <w:bottom w:val="single" w:sz="1" w:space="0" w:color="000000"/>
              <w:right w:val="single" w:sz="1" w:space="0" w:color="000000"/>
            </w:tcBorders>
          </w:tcPr>
          <w:p w14:paraId="7777FA7D"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Ý nghĩa</w:t>
            </w:r>
          </w:p>
        </w:tc>
        <w:tc>
          <w:tcPr>
            <w:tcW w:w="0" w:type="auto"/>
            <w:tcBorders>
              <w:top w:val="single" w:sz="1" w:space="0" w:color="000000"/>
              <w:bottom w:val="single" w:sz="1" w:space="0" w:color="000000"/>
            </w:tcBorders>
          </w:tcPr>
          <w:p w14:paraId="50D18D63"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Ứng dụng trong thương mại điện tử</w:t>
            </w:r>
          </w:p>
        </w:tc>
      </w:tr>
      <w:tr w:rsidR="00397A80" w:rsidRPr="002D744B" w14:paraId="57E17281" w14:textId="77777777" w:rsidTr="00397A80">
        <w:trPr>
          <w:cantSplit/>
          <w:tblCellSpacing w:w="0" w:type="dxa"/>
        </w:trPr>
        <w:tc>
          <w:tcPr>
            <w:tcW w:w="0" w:type="auto"/>
            <w:tcBorders>
              <w:top w:val="single" w:sz="1" w:space="0" w:color="000000"/>
              <w:bottom w:val="single" w:sz="1" w:space="0" w:color="000000"/>
              <w:right w:val="single" w:sz="1" w:space="0" w:color="000000"/>
            </w:tcBorders>
          </w:tcPr>
          <w:p w14:paraId="6E396878"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b/>
                <w:color w:val="000000"/>
              </w:rPr>
              <w:t>Atomicity (Nguyên tử)</w:t>
            </w:r>
          </w:p>
        </w:tc>
        <w:tc>
          <w:tcPr>
            <w:tcW w:w="0" w:type="auto"/>
            <w:tcBorders>
              <w:top w:val="single" w:sz="1" w:space="0" w:color="000000"/>
              <w:bottom w:val="single" w:sz="1" w:space="0" w:color="000000"/>
              <w:right w:val="single" w:sz="1" w:space="0" w:color="000000"/>
            </w:tcBorders>
          </w:tcPr>
          <w:p w14:paraId="2B69B70F"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Giao dịch hoặc thành công hoàn toàn, hoặc thất bại hoàn toàn.</w:t>
            </w:r>
          </w:p>
        </w:tc>
        <w:tc>
          <w:tcPr>
            <w:tcW w:w="0" w:type="auto"/>
            <w:tcBorders>
              <w:top w:val="single" w:sz="1" w:space="0" w:color="000000"/>
              <w:bottom w:val="single" w:sz="1" w:space="0" w:color="000000"/>
            </w:tcBorders>
          </w:tcPr>
          <w:p w14:paraId="11A090D8"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Đảm bảo khi người dùng đặt hàng, quá trình trừ tồn kho, trừ tiền và tạo đơn phải xảy ra trọn vẹn hoặc rollback toàn bộ.</w:t>
            </w:r>
          </w:p>
        </w:tc>
      </w:tr>
      <w:tr w:rsidR="00397A80" w:rsidRPr="002D744B" w14:paraId="2DD78FD1" w14:textId="77777777" w:rsidTr="00397A80">
        <w:trPr>
          <w:cantSplit/>
          <w:tblCellSpacing w:w="0" w:type="dxa"/>
        </w:trPr>
        <w:tc>
          <w:tcPr>
            <w:tcW w:w="0" w:type="auto"/>
            <w:tcBorders>
              <w:top w:val="single" w:sz="1" w:space="0" w:color="000000"/>
              <w:bottom w:val="single" w:sz="1" w:space="0" w:color="000000"/>
              <w:right w:val="single" w:sz="1" w:space="0" w:color="000000"/>
            </w:tcBorders>
          </w:tcPr>
          <w:p w14:paraId="7EF29600"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b/>
                <w:color w:val="000000"/>
              </w:rPr>
              <w:t>Consistency (Nhất quán)</w:t>
            </w:r>
          </w:p>
        </w:tc>
        <w:tc>
          <w:tcPr>
            <w:tcW w:w="0" w:type="auto"/>
            <w:tcBorders>
              <w:top w:val="single" w:sz="1" w:space="0" w:color="000000"/>
              <w:bottom w:val="single" w:sz="1" w:space="0" w:color="000000"/>
              <w:right w:val="single" w:sz="1" w:space="0" w:color="000000"/>
            </w:tcBorders>
          </w:tcPr>
          <w:p w14:paraId="3B7187B8"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Dữ liệu luôn tuân theo các ràng buộc logic và quan hệ giữa bảng.</w:t>
            </w:r>
          </w:p>
        </w:tc>
        <w:tc>
          <w:tcPr>
            <w:tcW w:w="0" w:type="auto"/>
            <w:tcBorders>
              <w:top w:val="single" w:sz="1" w:space="0" w:color="000000"/>
              <w:bottom w:val="single" w:sz="1" w:space="0" w:color="000000"/>
            </w:tcBorders>
          </w:tcPr>
          <w:p w14:paraId="0D707224"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Không thể tạo đơn hàng mà không có User hợp lệ hoặc sản phẩm đã bị xóa.</w:t>
            </w:r>
          </w:p>
        </w:tc>
      </w:tr>
      <w:tr w:rsidR="00397A80" w:rsidRPr="002D744B" w14:paraId="40C1EEF1" w14:textId="77777777" w:rsidTr="00397A80">
        <w:trPr>
          <w:cantSplit/>
          <w:tblCellSpacing w:w="0" w:type="dxa"/>
        </w:trPr>
        <w:tc>
          <w:tcPr>
            <w:tcW w:w="0" w:type="auto"/>
            <w:tcBorders>
              <w:top w:val="single" w:sz="1" w:space="0" w:color="000000"/>
              <w:bottom w:val="single" w:sz="1" w:space="0" w:color="000000"/>
              <w:right w:val="single" w:sz="1" w:space="0" w:color="000000"/>
            </w:tcBorders>
          </w:tcPr>
          <w:p w14:paraId="41B51C5E"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b/>
                <w:color w:val="000000"/>
              </w:rPr>
              <w:t>Isolation (Cô lập)</w:t>
            </w:r>
          </w:p>
        </w:tc>
        <w:tc>
          <w:tcPr>
            <w:tcW w:w="0" w:type="auto"/>
            <w:tcBorders>
              <w:top w:val="single" w:sz="1" w:space="0" w:color="000000"/>
              <w:bottom w:val="single" w:sz="1" w:space="0" w:color="000000"/>
              <w:right w:val="single" w:sz="1" w:space="0" w:color="000000"/>
            </w:tcBorders>
          </w:tcPr>
          <w:p w14:paraId="5C0E1B03"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Giao dịch song song không làm nhiễu dữ liệu lẫn nhau.</w:t>
            </w:r>
          </w:p>
        </w:tc>
        <w:tc>
          <w:tcPr>
            <w:tcW w:w="0" w:type="auto"/>
            <w:tcBorders>
              <w:top w:val="single" w:sz="1" w:space="0" w:color="000000"/>
              <w:bottom w:val="single" w:sz="1" w:space="0" w:color="000000"/>
            </w:tcBorders>
          </w:tcPr>
          <w:p w14:paraId="242F2C44"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MySQL hỗ trợ mức cô lập REPEATABLE READ để tránh hiện tượng đọc sai hoặc bán hàng vượt tồn kho.</w:t>
            </w:r>
          </w:p>
        </w:tc>
      </w:tr>
      <w:tr w:rsidR="00397A80" w:rsidRPr="002D744B" w14:paraId="065491F3" w14:textId="77777777" w:rsidTr="00397A80">
        <w:trPr>
          <w:cantSplit/>
          <w:tblCellSpacing w:w="0" w:type="dxa"/>
        </w:trPr>
        <w:tc>
          <w:tcPr>
            <w:tcW w:w="0" w:type="auto"/>
            <w:tcBorders>
              <w:top w:val="single" w:sz="1" w:space="0" w:color="000000"/>
              <w:bottom w:val="single" w:sz="1" w:space="0" w:color="000000"/>
              <w:right w:val="single" w:sz="1" w:space="0" w:color="000000"/>
            </w:tcBorders>
          </w:tcPr>
          <w:p w14:paraId="6AF85CE7"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b/>
                <w:color w:val="000000"/>
              </w:rPr>
              <w:t>Durability (Bền vững)</w:t>
            </w:r>
          </w:p>
        </w:tc>
        <w:tc>
          <w:tcPr>
            <w:tcW w:w="0" w:type="auto"/>
            <w:tcBorders>
              <w:top w:val="single" w:sz="1" w:space="0" w:color="000000"/>
              <w:bottom w:val="single" w:sz="1" w:space="0" w:color="000000"/>
              <w:right w:val="single" w:sz="1" w:space="0" w:color="000000"/>
            </w:tcBorders>
          </w:tcPr>
          <w:p w14:paraId="55110373"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Dữ liệu sau khi commit sẽ được lưu vĩnh viễn, không mất mát dù hệ thống gặp sự cố.</w:t>
            </w:r>
          </w:p>
        </w:tc>
        <w:tc>
          <w:tcPr>
            <w:tcW w:w="0" w:type="auto"/>
            <w:tcBorders>
              <w:top w:val="single" w:sz="1" w:space="0" w:color="000000"/>
              <w:bottom w:val="single" w:sz="1" w:space="0" w:color="000000"/>
            </w:tcBorders>
          </w:tcPr>
          <w:p w14:paraId="08BE4472" w14:textId="77777777" w:rsidR="00397A80" w:rsidRPr="002D744B" w:rsidRDefault="00397A80" w:rsidP="00397A80">
            <w:pPr>
              <w:rPr>
                <w:rFonts w:ascii="Times New Roman" w:hAnsi="Times New Roman" w:cs="Times New Roman"/>
              </w:rPr>
            </w:pPr>
            <w:r w:rsidRPr="002D744B">
              <w:rPr>
                <w:rFonts w:ascii="Times New Roman" w:eastAsia="inter" w:hAnsi="Times New Roman" w:cs="Times New Roman"/>
                <w:color w:val="000000"/>
              </w:rPr>
              <w:t>Cơ chế Write-Ahead Logging (WAL) đảm bảo khôi phục dữ liệu sau khi mất điện hoặc lỗi hệ thống.</w:t>
            </w:r>
          </w:p>
        </w:tc>
      </w:tr>
    </w:tbl>
    <w:p w14:paraId="0D0280C0" w14:textId="77777777" w:rsidR="00AD6781" w:rsidRDefault="00397A80" w:rsidP="00A06031">
      <w:pPr>
        <w:pStyle w:val="Heading4"/>
      </w:pPr>
      <w:r>
        <w:rPr>
          <w:color w:val="000000"/>
        </w:rPr>
        <w:t xml:space="preserve"> </w:t>
      </w:r>
      <w:r w:rsidR="002D744B">
        <w:rPr>
          <w:szCs w:val="22"/>
        </w:rPr>
        <w:br/>
      </w:r>
      <w:r w:rsidR="002521BC" w:rsidRPr="00C36AD8">
        <w:t>1.4.</w:t>
      </w:r>
      <w:r w:rsidR="004438C7" w:rsidRPr="00C36AD8">
        <w:t>2.1</w:t>
      </w:r>
      <w:r w:rsidR="002521BC" w:rsidRPr="00C36AD8">
        <w:t xml:space="preserve"> Cấu trúc tổ chức dự án (Project Structure)</w:t>
      </w:r>
    </w:p>
    <w:p w14:paraId="4D9ED0F0" w14:textId="3DA55BCC" w:rsidR="002521BC" w:rsidRPr="00D91FB7" w:rsidRDefault="002521BC" w:rsidP="007A1D2F">
      <w:pPr>
        <w:pStyle w:val="Heading5"/>
        <w:numPr>
          <w:ilvl w:val="0"/>
          <w:numId w:val="55"/>
        </w:numPr>
        <w:rPr>
          <w:rFonts w:eastAsia="inter"/>
        </w:rPr>
      </w:pPr>
      <w:bookmarkStart w:id="36" w:name="bm_1_mô_hình_tổ_chức_thư_mục_chi_tiết"/>
      <w:r w:rsidRPr="00D91FB7">
        <w:rPr>
          <w:rFonts w:eastAsia="inter"/>
        </w:rPr>
        <w:t>Mô hình tổ chức thư mục chi tiết</w:t>
      </w:r>
      <w:bookmarkEnd w:id="36"/>
    </w:p>
    <w:p w14:paraId="324EE2F4" w14:textId="77777777" w:rsidR="00397A80" w:rsidRDefault="00397A80" w:rsidP="00397A80">
      <w:pPr>
        <w:spacing w:after="210"/>
        <w:ind w:firstLine="720"/>
        <w:rPr>
          <w:rFonts w:eastAsia="inter"/>
          <w:color w:val="000000"/>
        </w:rPr>
      </w:pPr>
      <w:r w:rsidRPr="00397A80">
        <w:rPr>
          <w:rFonts w:eastAsia="inter"/>
          <w:color w:val="000000"/>
        </w:rPr>
        <w:t>Mô hình tổ chức thư mục trong dự án Next.js 15 với App Router là một trong những yếu tố cốt lõi quyết định hiệu quả phát triển, khả năng mở rộng và bảo trì của toàn bộ ứng dụng. Với sự phát triển mạnh mẽ của Next.js 15, App Router đã trở thành trung tâm điều khiển tất cả các khía cạnh liên quan đến routing (định tuyến), layout (bố cục), trạng thái giao diện người dùng và vòng đời dữ liệu. Do đó, cách tổ chức thư mục trong src/app không chỉ là việc sắp xếp các file cho gọn gàng mà còn phản ánh một hệ thống kiến trúc logic, khoa học theo các nguyên tắc quan trọng như colocation, separation of concerns và module hóa theo tính năng.</w:t>
      </w:r>
    </w:p>
    <w:p w14:paraId="56846C8A" w14:textId="6684EEB5" w:rsidR="006C6030" w:rsidRPr="00D91FB7" w:rsidRDefault="00397A80" w:rsidP="00B41238">
      <w:pPr>
        <w:pStyle w:val="Heading5"/>
        <w:rPr>
          <w:rStyle w:val="Strong"/>
          <w:rFonts w:eastAsia="inter"/>
          <w:lang/>
        </w:rPr>
      </w:pPr>
      <w:r w:rsidRPr="00D91FB7">
        <w:rPr>
          <w:rFonts w:eastAsia="inter"/>
        </w:rPr>
        <w:t>Cơ sở lý thuyết và nguyên tắc tổ chức thư mục</w:t>
      </w:r>
      <w:r w:rsidR="00D91FB7" w:rsidRPr="00D91FB7">
        <w:rPr>
          <w:rFonts w:eastAsia="inter"/>
        </w:rPr>
        <w:t>:</w:t>
      </w:r>
    </w:p>
    <w:p w14:paraId="503E8AD5" w14:textId="5311F9D2" w:rsidR="00397A80" w:rsidRPr="004A2D35" w:rsidRDefault="00397A80" w:rsidP="00397A80">
      <w:pPr>
        <w:spacing w:after="210"/>
        <w:rPr>
          <w:b/>
          <w:bCs/>
          <w:lang/>
        </w:rPr>
      </w:pPr>
      <w:r w:rsidRPr="008B3961">
        <w:rPr>
          <w:rStyle w:val="Strong"/>
        </w:rPr>
        <w:t>Colocation (Đặt gần nhau)</w:t>
      </w:r>
      <w:r w:rsidR="004A2D35">
        <w:rPr>
          <w:rStyle w:val="Strong"/>
        </w:rPr>
        <w:t xml:space="preserve">: </w:t>
      </w:r>
      <w:r w:rsidRPr="00397A80">
        <w:rPr>
          <w:rFonts w:eastAsia="inter"/>
          <w:color w:val="000000"/>
        </w:rPr>
        <w:t>Một trong những điểm đổi mới so với các mô hình truyền thống là Next.js 15 khuyến khích việc đặt các thành phần liên quan gần nhau, cùng trong một thư mục hoặc module. Ví dụ, thay vì để các component, style, hook, và logic dữ liệu thuộc về một route hay một tính năng tràn lan trong nhiều nơi, tất cả sẽ được gom lại trong một thư mục tương ứng với route đó trong src/app. Điều này giúp lập trình viên dễ dàng nhìn thấy toàn bộ phần cấu thành của một route hoặc module mà không phải tìm kiếm rải rác, làm giảm thiểu sai sót và tăng tốc độ phát triển.</w:t>
      </w:r>
    </w:p>
    <w:p w14:paraId="1D98A7B8" w14:textId="3FC3D13B" w:rsidR="00397A80" w:rsidRPr="00CE4B3B" w:rsidRDefault="00397A80" w:rsidP="00397A80">
      <w:pPr>
        <w:spacing w:after="210"/>
        <w:rPr>
          <w:rFonts w:eastAsia="inter"/>
          <w:b/>
          <w:bCs/>
          <w:color w:val="000000"/>
        </w:rPr>
      </w:pPr>
      <w:r w:rsidRPr="00A81398">
        <w:rPr>
          <w:rFonts w:eastAsia="inter"/>
          <w:b/>
          <w:bCs/>
          <w:color w:val="000000"/>
        </w:rPr>
        <w:t>Separation of Concerns (Tách biệt các mối quan tâm)</w:t>
      </w:r>
      <w:r w:rsidR="004A2D35">
        <w:rPr>
          <w:rFonts w:eastAsia="inter"/>
          <w:b/>
          <w:bCs/>
          <w:color w:val="000000"/>
        </w:rPr>
        <w:t xml:space="preserve">: </w:t>
      </w:r>
      <w:r w:rsidRPr="00397A80">
        <w:rPr>
          <w:rFonts w:eastAsia="inter"/>
          <w:color w:val="000000"/>
        </w:rPr>
        <w:t xml:space="preserve">Ứng dụng phức tạp cần được chia tách rõ ràng các phần khác nhau có chức năng riêng biệt để tránh việc một thành phần hoặc một module bị đánh đổi, bị liên quan quá nhiều đến những phần khác. Trong tổ chức </w:t>
      </w:r>
      <w:r w:rsidRPr="00397A80">
        <w:rPr>
          <w:rFonts w:eastAsia="inter"/>
          <w:color w:val="000000"/>
        </w:rPr>
        <w:lastRenderedPageBreak/>
        <w:t>thư mục của Next.js 15, mỗi thư mục route không chỉ chứa các file UI mà còn được phân chia thành các tầng như layout (cấu trúc giao diện chính), page (giao diện cụ thể cho route đó), component phụ trợ, và các logic xử lý dữ liệu hoặc hooks. Nhờ đó, từng phần có thể được phát triển và bảo trì độc lập, đồng thời dễ dàng tái sử dụng ở những nơi khác.</w:t>
      </w:r>
    </w:p>
    <w:p w14:paraId="77A77A4A" w14:textId="77777777" w:rsidR="006F63A7" w:rsidRDefault="00397A80" w:rsidP="00397A80">
      <w:pPr>
        <w:spacing w:after="210"/>
        <w:rPr>
          <w:rFonts w:eastAsia="inter"/>
          <w:color w:val="000000"/>
        </w:rPr>
      </w:pPr>
      <w:r w:rsidRPr="00CE4B3B">
        <w:rPr>
          <w:rFonts w:eastAsia="inter"/>
          <w:b/>
          <w:bCs/>
          <w:color w:val="000000"/>
        </w:rPr>
        <w:t>Module hóa theo tính năng</w:t>
      </w:r>
      <w:r w:rsidR="00CE4B3B" w:rsidRPr="00CE4B3B">
        <w:rPr>
          <w:rFonts w:eastAsia="inter"/>
          <w:b/>
          <w:bCs/>
          <w:color w:val="000000"/>
        </w:rPr>
        <w:t>:</w:t>
      </w:r>
      <w:r w:rsidR="00CE4B3B">
        <w:rPr>
          <w:rFonts w:eastAsia="inter"/>
          <w:color w:val="000000"/>
        </w:rPr>
        <w:t xml:space="preserve"> </w:t>
      </w:r>
      <w:r w:rsidRPr="00397A80">
        <w:rPr>
          <w:rFonts w:eastAsia="inter"/>
          <w:color w:val="000000"/>
        </w:rPr>
        <w:t>Thay vì cấu trúc theo dạng “feature-agnostic” (không liên quan đến tính năng), tức tách riêng tất cả component chung, các file styles, và logic riêng biệt thành các thư mục global, Next.js 15 với App Router hướng đến tổ chức thư mục theo tính năng hoặc route cụ thể. Mỗi route hoặc nhóm route có thể được coi như một module, chứa đựng mọi thứ cần thiết cho phần tính năng đó, từ giao diện, layout cho đến call API, xử lý trạng thái, và logic nghiệp vụ. Cách làm này giúp cân bằng giữa khả năng tái sử dụng và khả năng kiểm soát, quản lý phức tạp, đặc biệt hữu ích trong các dự án lớn, nhiều thành viên.</w:t>
      </w:r>
    </w:p>
    <w:p w14:paraId="7BE42E38" w14:textId="3BBDB3CC" w:rsidR="000755B0" w:rsidRPr="00CE4B3B" w:rsidRDefault="002521BC" w:rsidP="00397A80">
      <w:pPr>
        <w:spacing w:after="210"/>
        <w:rPr>
          <w:rFonts w:eastAsia="inter"/>
          <w:color w:val="000000"/>
          <w:lang/>
        </w:rPr>
      </w:pPr>
      <w:r w:rsidRPr="002521BC">
        <w:rPr>
          <w:rFonts w:eastAsia="inter"/>
          <w:color w:val="000000"/>
        </w:rPr>
        <w:br/>
        <w:t xml:space="preserve">Điểm quan trọng là cấu trúc không chỉ để “sắp xếp cho gọn”, mà còn thể hiện các nguyên tắc: </w:t>
      </w:r>
      <w:r w:rsidRPr="002521BC">
        <w:rPr>
          <w:rFonts w:eastAsia="inter"/>
          <w:b/>
          <w:color w:val="000000"/>
        </w:rPr>
        <w:t>colocation</w:t>
      </w:r>
      <w:r w:rsidRPr="002521BC">
        <w:rPr>
          <w:rFonts w:eastAsia="inter"/>
          <w:color w:val="000000"/>
        </w:rPr>
        <w:t xml:space="preserve">, </w:t>
      </w:r>
      <w:r w:rsidRPr="002521BC">
        <w:rPr>
          <w:rFonts w:eastAsia="inter"/>
          <w:b/>
          <w:color w:val="000000"/>
        </w:rPr>
        <w:t>separation of concerns</w:t>
      </w:r>
      <w:r w:rsidRPr="002521BC">
        <w:rPr>
          <w:rFonts w:eastAsia="inter"/>
          <w:color w:val="000000"/>
        </w:rPr>
        <w:t xml:space="preserve">, và </w:t>
      </w:r>
      <w:r w:rsidRPr="002521BC">
        <w:rPr>
          <w:rFonts w:eastAsia="inter"/>
          <w:b/>
          <w:color w:val="000000"/>
        </w:rPr>
        <w:t>module hóa theo tính năng</w:t>
      </w:r>
      <w:r w:rsidRPr="002521BC">
        <w:rPr>
          <w:rFonts w:eastAsia="inter"/>
          <w:color w:val="000000"/>
        </w:rPr>
        <w:t>, từ đó tối ưu hiệu năng build, giảm độ phức tạp khi team cùng phát triển.</w:t>
      </w:r>
      <w:bookmarkStart w:id="37" w:name="fnref3"/>
      <w:bookmarkStart w:id="38" w:name="fnref1_1"/>
      <w:bookmarkEnd w:id="37"/>
      <w:bookmarkEnd w:id="38"/>
    </w:p>
    <w:p w14:paraId="60C252CA" w14:textId="2603DA38" w:rsidR="002521BC" w:rsidRDefault="000755B0" w:rsidP="000755B0">
      <w:pPr>
        <w:spacing w:after="210"/>
        <w:jc w:val="center"/>
      </w:pPr>
      <w:r>
        <w:rPr>
          <w:noProof/>
        </w:rPr>
        <w:drawing>
          <wp:inline distT="0" distB="0" distL="0" distR="0" wp14:anchorId="32EB6673" wp14:editId="40D701CC">
            <wp:extent cx="1477460" cy="2936142"/>
            <wp:effectExtent l="0" t="0" r="0" b="0"/>
            <wp:docPr id="6472895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9549" name="Picture 40"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23683" cy="3028001"/>
                    </a:xfrm>
                    <a:prstGeom prst="rect">
                      <a:avLst/>
                    </a:prstGeom>
                  </pic:spPr>
                </pic:pic>
              </a:graphicData>
            </a:graphic>
          </wp:inline>
        </w:drawing>
      </w:r>
    </w:p>
    <w:p w14:paraId="2FCB58F1" w14:textId="3CAA2730" w:rsidR="00E105DD" w:rsidRPr="00100BE8" w:rsidRDefault="00E105DD" w:rsidP="00100BE8">
      <w:pPr>
        <w:pStyle w:val="Captions"/>
      </w:pPr>
      <w:r w:rsidRPr="00100BE8">
        <w:t xml:space="preserve">Hình </w:t>
      </w:r>
      <w:r w:rsidRPr="00100BE8">
        <w:fldChar w:fldCharType="begin"/>
      </w:r>
      <w:r w:rsidRPr="00100BE8">
        <w:instrText xml:space="preserve"> STYLEREF 1 \s </w:instrText>
      </w:r>
      <w:r w:rsidRPr="00100BE8">
        <w:fldChar w:fldCharType="separate"/>
      </w:r>
      <w:r w:rsidRPr="00100BE8">
        <w:t>1</w:t>
      </w:r>
      <w:r w:rsidRPr="00100BE8">
        <w:fldChar w:fldCharType="end"/>
      </w:r>
      <w:r w:rsidRPr="00100BE8">
        <w:noBreakHyphen/>
      </w:r>
      <w:r w:rsidR="007A06AF">
        <w:t>11</w:t>
      </w:r>
      <w:r w:rsidRPr="00100BE8">
        <w:t xml:space="preserve"> Hình ảnh </w:t>
      </w:r>
      <w:r w:rsidR="00B546A3" w:rsidRPr="00100BE8">
        <w:t xml:space="preserve">cấu trúc thư mục </w:t>
      </w:r>
      <w:r w:rsidR="00B546A3" w:rsidRPr="00100BE8">
        <w:rPr>
          <w:rFonts w:eastAsia="inter"/>
        </w:rPr>
        <w:t>Next.js 15 với App Router</w:t>
      </w:r>
      <w:r w:rsidR="00B546A3" w:rsidRPr="00100BE8">
        <w:rPr>
          <w:rFonts w:eastAsia="inter"/>
        </w:rPr>
        <w:t xml:space="preserve"> đơn giản</w:t>
      </w:r>
    </w:p>
    <w:p w14:paraId="19EEF3CA" w14:textId="77777777" w:rsidR="002521BC" w:rsidRPr="002521BC" w:rsidRDefault="002521BC" w:rsidP="002521BC">
      <w:pPr>
        <w:spacing w:before="315" w:after="105"/>
        <w:ind w:left="-30"/>
      </w:pPr>
      <w:bookmarkStart w:id="39" w:name="a_src_app_trái_tim_định_tuyến_và_ui"/>
      <w:r w:rsidRPr="002521BC">
        <w:rPr>
          <w:rFonts w:eastAsia="inter"/>
          <w:b/>
          <w:color w:val="000000"/>
        </w:rPr>
        <w:t>a. src/app — Trái tim định tuyến và UI</w:t>
      </w:r>
      <w:bookmarkEnd w:id="39"/>
    </w:p>
    <w:p w14:paraId="7F0B4F24" w14:textId="77777777" w:rsidR="002521BC" w:rsidRPr="002521BC" w:rsidRDefault="002521BC" w:rsidP="002521BC">
      <w:pPr>
        <w:spacing w:after="210"/>
      </w:pPr>
      <w:r w:rsidRPr="002521BC">
        <w:rPr>
          <w:rFonts w:eastAsia="inter"/>
          <w:color w:val="000000"/>
        </w:rPr>
        <w:t xml:space="preserve">src/app chính là </w:t>
      </w:r>
      <w:r w:rsidRPr="002521BC">
        <w:rPr>
          <w:rFonts w:eastAsia="inter"/>
          <w:b/>
          <w:color w:val="000000"/>
        </w:rPr>
        <w:t>Application Core</w:t>
      </w:r>
      <w:r w:rsidRPr="002521BC">
        <w:rPr>
          <w:rFonts w:eastAsia="inter"/>
          <w:color w:val="000000"/>
        </w:rPr>
        <w:t>, mỗi cấp thư mục biểu diễn một lớp ngữ nghĩa của đường dẫn và layout:</w:t>
      </w:r>
    </w:p>
    <w:p w14:paraId="6FE81235" w14:textId="1518E27C" w:rsidR="002521BC" w:rsidRPr="002521BC" w:rsidRDefault="002521BC" w:rsidP="007A1D2F">
      <w:pPr>
        <w:numPr>
          <w:ilvl w:val="0"/>
          <w:numId w:val="32"/>
        </w:numPr>
        <w:spacing w:after="210"/>
      </w:pPr>
      <w:r w:rsidRPr="002521BC">
        <w:rPr>
          <w:rFonts w:eastAsia="inter"/>
          <w:b/>
          <w:color w:val="000000"/>
        </w:rPr>
        <w:t>File-system Based Routing &amp; Nested Layouts</w:t>
      </w:r>
      <w:r w:rsidRPr="002521BC">
        <w:rPr>
          <w:rFonts w:eastAsia="inter"/>
          <w:color w:val="000000"/>
        </w:rPr>
        <w:br/>
        <w:t>Mỗi thư mục con là một segment của URL, bên trong có page.tsx để render nội dung và layout.tsx để định nghĩa khung bao quanh.</w:t>
      </w:r>
      <w:bookmarkStart w:id="40" w:name="fnref2_1"/>
      <w:bookmarkStart w:id="41" w:name="fnref1_2"/>
      <w:bookmarkEnd w:id="40"/>
      <w:bookmarkEnd w:id="41"/>
      <w:r w:rsidRPr="002521BC">
        <w:rPr>
          <w:rFonts w:eastAsia="inter"/>
          <w:color w:val="000000"/>
        </w:rPr>
        <w:t xml:space="preserve"> </w:t>
      </w:r>
      <w:r w:rsidRPr="002521BC">
        <w:rPr>
          <w:rFonts w:eastAsia="inter"/>
          <w:color w:val="000000"/>
        </w:rPr>
        <w:br/>
        <w:t>Ví dụ:</w:t>
      </w:r>
    </w:p>
    <w:p w14:paraId="350F7E4E" w14:textId="77777777" w:rsidR="002521BC" w:rsidRPr="002521BC" w:rsidRDefault="002521BC" w:rsidP="007A1D2F">
      <w:pPr>
        <w:numPr>
          <w:ilvl w:val="1"/>
          <w:numId w:val="32"/>
        </w:numPr>
        <w:spacing w:before="105" w:after="105"/>
      </w:pPr>
      <w:r w:rsidRPr="002521BC">
        <w:rPr>
          <w:rFonts w:eastAsia="inter"/>
          <w:color w:val="000000"/>
        </w:rPr>
        <w:t xml:space="preserve">src/app/dashboard/page.tsx → </w:t>
      </w:r>
      <w:r w:rsidRPr="002521BC">
        <w:rPr>
          <w:rStyle w:val="VerbatimChar"/>
          <w:rFonts w:ascii="Times New Roman" w:eastAsia="IBM Plex Mono" w:hAnsi="Times New Roman"/>
          <w:color w:val="000000"/>
          <w:sz w:val="24"/>
          <w:shd w:val="clear" w:color="auto" w:fill="F8F8FA"/>
        </w:rPr>
        <w:t>/dashboard</w:t>
      </w:r>
    </w:p>
    <w:p w14:paraId="2E6D4456" w14:textId="77777777" w:rsidR="002521BC" w:rsidRPr="002521BC" w:rsidRDefault="002521BC" w:rsidP="007A1D2F">
      <w:pPr>
        <w:numPr>
          <w:ilvl w:val="1"/>
          <w:numId w:val="32"/>
        </w:numPr>
        <w:spacing w:before="105" w:after="105"/>
      </w:pPr>
      <w:r w:rsidRPr="002521BC">
        <w:rPr>
          <w:rFonts w:eastAsia="inter"/>
          <w:color w:val="000000"/>
        </w:rPr>
        <w:lastRenderedPageBreak/>
        <w:t xml:space="preserve">src/app/dashboard/settings/page.tsx → </w:t>
      </w:r>
      <w:r w:rsidRPr="002521BC">
        <w:rPr>
          <w:rStyle w:val="VerbatimChar"/>
          <w:rFonts w:ascii="Times New Roman" w:eastAsia="IBM Plex Mono" w:hAnsi="Times New Roman"/>
          <w:color w:val="000000"/>
          <w:sz w:val="24"/>
          <w:shd w:val="clear" w:color="auto" w:fill="F8F8FA"/>
        </w:rPr>
        <w:t>/dashboard/settings</w:t>
      </w:r>
      <w:r w:rsidRPr="002521BC">
        <w:rPr>
          <w:rFonts w:eastAsia="inter"/>
          <w:color w:val="000000"/>
        </w:rPr>
        <w:br/>
        <w:t>Lợi ích: nhìn vào cây thư mục là thấy ngay toàn bộ sitemap, giúp onboard developer mới cực nhanh và giảm rủi ro tạo route “rác”.</w:t>
      </w:r>
    </w:p>
    <w:p w14:paraId="30E37474" w14:textId="01A0AE72" w:rsidR="002521BC" w:rsidRPr="002521BC" w:rsidRDefault="002521BC" w:rsidP="007A1D2F">
      <w:pPr>
        <w:numPr>
          <w:ilvl w:val="0"/>
          <w:numId w:val="32"/>
        </w:numPr>
        <w:spacing w:after="210"/>
      </w:pPr>
      <w:r w:rsidRPr="002521BC">
        <w:rPr>
          <w:rFonts w:eastAsia="inter"/>
          <w:b/>
          <w:color w:val="000000"/>
        </w:rPr>
        <w:t>Dynamic Routes &amp; Segment động</w:t>
      </w:r>
      <w:r w:rsidRPr="002521BC">
        <w:rPr>
          <w:rFonts w:eastAsia="inter"/>
          <w:color w:val="000000"/>
        </w:rPr>
        <w:br/>
        <w:t xml:space="preserve">Các thư mục như src/app/products/[id/page.tsx] cho phép map trực tiếp URL động </w:t>
      </w:r>
      <w:r w:rsidRPr="002521BC">
        <w:rPr>
          <w:rStyle w:val="VerbatimChar"/>
          <w:rFonts w:ascii="Times New Roman" w:eastAsia="IBM Plex Mono" w:hAnsi="Times New Roman"/>
          <w:color w:val="000000"/>
          <w:sz w:val="24"/>
          <w:shd w:val="clear" w:color="auto" w:fill="F8F8FA"/>
        </w:rPr>
        <w:t>/products/123</w:t>
      </w:r>
      <w:r w:rsidRPr="002521BC">
        <w:rPr>
          <w:rFonts w:eastAsia="inter"/>
          <w:color w:val="000000"/>
        </w:rPr>
        <w:t xml:space="preserve"> vào logic hiển thị sản phẩm tương ứng.</w:t>
      </w:r>
      <w:bookmarkStart w:id="42" w:name="fnref2_2"/>
      <w:bookmarkStart w:id="43" w:name="fnref3_1"/>
      <w:bookmarkEnd w:id="42"/>
      <w:bookmarkEnd w:id="43"/>
      <w:r w:rsidRPr="002521BC">
        <w:rPr>
          <w:rFonts w:eastAsia="inter"/>
          <w:color w:val="000000"/>
        </w:rPr>
        <w:t xml:space="preserve"> </w:t>
      </w:r>
      <w:r w:rsidRPr="002521BC">
        <w:rPr>
          <w:rFonts w:eastAsia="inter"/>
          <w:color w:val="000000"/>
        </w:rPr>
        <w:br/>
        <w:t>Ưu điểm:</w:t>
      </w:r>
    </w:p>
    <w:p w14:paraId="20F75E7C" w14:textId="77777777" w:rsidR="002521BC" w:rsidRPr="002521BC" w:rsidRDefault="002521BC" w:rsidP="007A1D2F">
      <w:pPr>
        <w:numPr>
          <w:ilvl w:val="1"/>
          <w:numId w:val="32"/>
        </w:numPr>
        <w:spacing w:before="105" w:after="105"/>
      </w:pPr>
      <w:r w:rsidRPr="002521BC">
        <w:rPr>
          <w:rFonts w:eastAsia="inter"/>
          <w:color w:val="000000"/>
        </w:rPr>
        <w:t>Không cần tự parse URL hoặc config router thủ công.</w:t>
      </w:r>
    </w:p>
    <w:p w14:paraId="4CF07471" w14:textId="77777777" w:rsidR="002521BC" w:rsidRPr="002521BC" w:rsidRDefault="002521BC" w:rsidP="007A1D2F">
      <w:pPr>
        <w:numPr>
          <w:ilvl w:val="1"/>
          <w:numId w:val="32"/>
        </w:numPr>
        <w:spacing w:before="105" w:after="105"/>
      </w:pPr>
      <w:r w:rsidRPr="002521BC">
        <w:rPr>
          <w:rFonts w:eastAsia="inter"/>
          <w:color w:val="000000"/>
        </w:rPr>
        <w:t>Dễ mở rộng: thêm route [slug] cho blog, [username] cho profile… chỉ bằng cách thêm thư mục.</w:t>
      </w:r>
    </w:p>
    <w:p w14:paraId="3FAFF223" w14:textId="26EFD210" w:rsidR="002521BC" w:rsidRPr="002521BC" w:rsidRDefault="002521BC" w:rsidP="007A1D2F">
      <w:pPr>
        <w:numPr>
          <w:ilvl w:val="0"/>
          <w:numId w:val="32"/>
        </w:numPr>
        <w:spacing w:after="210"/>
      </w:pPr>
      <w:r w:rsidRPr="002521BC">
        <w:rPr>
          <w:rFonts w:eastAsia="inter"/>
          <w:b/>
          <w:color w:val="000000"/>
        </w:rPr>
        <w:t>Server Components mặc định, Client Components có chủ đích</w:t>
      </w:r>
      <w:r w:rsidRPr="002521BC">
        <w:rPr>
          <w:rFonts w:eastAsia="inter"/>
          <w:color w:val="000000"/>
        </w:rPr>
        <w:br/>
        <w:t xml:space="preserve">Next.js 15 sử dụng </w:t>
      </w:r>
      <w:r w:rsidRPr="002521BC">
        <w:rPr>
          <w:rFonts w:eastAsia="inter"/>
          <w:b/>
          <w:color w:val="000000"/>
        </w:rPr>
        <w:t>React Server Components</w:t>
      </w:r>
      <w:r w:rsidRPr="002521BC">
        <w:rPr>
          <w:rFonts w:eastAsia="inter"/>
          <w:color w:val="000000"/>
        </w:rPr>
        <w:t xml:space="preserve"> làm mặc định cho App Router: mỗi page.tsx hoặc layout.tsx là server component trừ khi có 'use client'.</w:t>
      </w:r>
      <w:bookmarkStart w:id="44" w:name="fnref4"/>
      <w:bookmarkStart w:id="45" w:name="fnref1_3"/>
      <w:bookmarkEnd w:id="44"/>
      <w:bookmarkEnd w:id="45"/>
      <w:r w:rsidRPr="002521BC">
        <w:rPr>
          <w:rFonts w:eastAsia="inter"/>
          <w:color w:val="000000"/>
        </w:rPr>
        <w:t xml:space="preserve"> </w:t>
      </w:r>
      <w:r w:rsidRPr="002521BC">
        <w:rPr>
          <w:rFonts w:eastAsia="inter"/>
          <w:color w:val="000000"/>
        </w:rPr>
        <w:br/>
        <w:t>Điều này cho phép:</w:t>
      </w:r>
    </w:p>
    <w:p w14:paraId="5BE8EF72" w14:textId="5C6383F3" w:rsidR="002521BC" w:rsidRPr="002521BC" w:rsidRDefault="002521BC" w:rsidP="007A1D2F">
      <w:pPr>
        <w:numPr>
          <w:ilvl w:val="1"/>
          <w:numId w:val="32"/>
        </w:numPr>
        <w:spacing w:before="105" w:after="105"/>
      </w:pPr>
      <w:r w:rsidRPr="002521BC">
        <w:rPr>
          <w:rFonts w:eastAsia="inter"/>
          <w:color w:val="000000"/>
        </w:rPr>
        <w:t>Render ngay trên server, gửi HTML “sẵn” xuống client → FCP nhanh, thân thiện SEO.</w:t>
      </w:r>
      <w:bookmarkStart w:id="46" w:name="fnref1_4"/>
      <w:bookmarkStart w:id="47" w:name="fnref4_1"/>
      <w:bookmarkEnd w:id="46"/>
      <w:bookmarkEnd w:id="47"/>
      <w:r w:rsidRPr="002521BC">
        <w:t xml:space="preserve"> </w:t>
      </w:r>
    </w:p>
    <w:p w14:paraId="1236D43D" w14:textId="0EF870C2" w:rsidR="002521BC" w:rsidRPr="002521BC" w:rsidRDefault="002521BC" w:rsidP="007A1D2F">
      <w:pPr>
        <w:numPr>
          <w:ilvl w:val="1"/>
          <w:numId w:val="32"/>
        </w:numPr>
        <w:spacing w:before="105" w:after="105"/>
      </w:pPr>
      <w:r w:rsidRPr="002521BC">
        <w:rPr>
          <w:rFonts w:eastAsia="inter"/>
          <w:color w:val="000000"/>
        </w:rPr>
        <w:t>Chỉ những phần cần tương tác (form, button, các hook useState, useEffect) mới trở thành Client Component, giúp giảm đáng kể JavaScript bundle trên trình duyệt.</w:t>
      </w:r>
      <w:bookmarkStart w:id="48" w:name="fnref1_5"/>
      <w:bookmarkEnd w:id="48"/>
      <w:r w:rsidRPr="002521BC">
        <w:t xml:space="preserve"> </w:t>
      </w:r>
    </w:p>
    <w:p w14:paraId="5C78EA3F" w14:textId="0E79CFC5" w:rsidR="002521BC" w:rsidRPr="002521BC" w:rsidRDefault="002521BC" w:rsidP="007A1D2F">
      <w:pPr>
        <w:numPr>
          <w:ilvl w:val="0"/>
          <w:numId w:val="32"/>
        </w:numPr>
        <w:spacing w:after="210"/>
      </w:pPr>
      <w:r w:rsidRPr="002521BC">
        <w:rPr>
          <w:rFonts w:eastAsia="inter"/>
          <w:b/>
          <w:color w:val="000000"/>
        </w:rPr>
        <w:t>Special Files &amp; UX/Resilience</w:t>
      </w:r>
      <w:r w:rsidRPr="002521BC">
        <w:rPr>
          <w:rFonts w:eastAsia="inter"/>
          <w:color w:val="000000"/>
        </w:rPr>
        <w:br/>
        <w:t>App Router cung cấp các file “quy ước” để xử lý trải nghiệm và lỗi theo từng segment:</w:t>
      </w:r>
      <w:bookmarkStart w:id="49" w:name="fnref2_3"/>
      <w:bookmarkStart w:id="50" w:name="fnref1_6"/>
      <w:bookmarkEnd w:id="49"/>
      <w:bookmarkEnd w:id="50"/>
      <w:r w:rsidRPr="002521BC">
        <w:t xml:space="preserve"> </w:t>
      </w:r>
    </w:p>
    <w:p w14:paraId="25BF54AC" w14:textId="77777777" w:rsidR="002521BC" w:rsidRPr="002521BC" w:rsidRDefault="002521BC" w:rsidP="007A1D2F">
      <w:pPr>
        <w:numPr>
          <w:ilvl w:val="1"/>
          <w:numId w:val="32"/>
        </w:numPr>
        <w:spacing w:before="105" w:after="105"/>
      </w:pPr>
      <w:r w:rsidRPr="002521BC">
        <w:rPr>
          <w:rFonts w:eastAsia="inter"/>
          <w:color w:val="000000"/>
        </w:rPr>
        <w:t>layout.tsx: Layout lồng nhau; cho phép giữ nguyên nav/sidebar trong khi chỉ thay đổi nội dung bên trong.</w:t>
      </w:r>
    </w:p>
    <w:p w14:paraId="381FFF89" w14:textId="77777777" w:rsidR="002521BC" w:rsidRPr="002521BC" w:rsidRDefault="002521BC" w:rsidP="007A1D2F">
      <w:pPr>
        <w:numPr>
          <w:ilvl w:val="1"/>
          <w:numId w:val="32"/>
        </w:numPr>
        <w:spacing w:before="105" w:after="105"/>
      </w:pPr>
      <w:r w:rsidRPr="002521BC">
        <w:rPr>
          <w:rFonts w:eastAsia="inter"/>
          <w:color w:val="000000"/>
        </w:rPr>
        <w:t>loading.tsx: Tận dụng Suspense để hiển thị Skeleton UI khi đang fetch data, tránh “jump layout” và tăng cảm giác mượt.</w:t>
      </w:r>
    </w:p>
    <w:p w14:paraId="3E9AF553" w14:textId="77777777" w:rsidR="002521BC" w:rsidRPr="002521BC" w:rsidRDefault="002521BC" w:rsidP="007A1D2F">
      <w:pPr>
        <w:numPr>
          <w:ilvl w:val="1"/>
          <w:numId w:val="32"/>
        </w:numPr>
        <w:spacing w:before="105" w:after="105"/>
      </w:pPr>
      <w:r w:rsidRPr="002521BC">
        <w:rPr>
          <w:rFonts w:eastAsia="inter"/>
          <w:color w:val="000000"/>
        </w:rPr>
        <w:t>error.tsx: Đóng vai trò như Error Boundary cục bộ, chỉ một vùng UI bị lỗi chứ không kéo sập toàn bộ app.</w:t>
      </w:r>
    </w:p>
    <w:p w14:paraId="59C240BA" w14:textId="77777777" w:rsidR="002521BC" w:rsidRPr="002521BC" w:rsidRDefault="002521BC" w:rsidP="002521BC">
      <w:pPr>
        <w:spacing w:after="210"/>
      </w:pPr>
      <w:r w:rsidRPr="002521BC">
        <w:rPr>
          <w:rFonts w:eastAsia="inter"/>
          <w:color w:val="000000"/>
        </w:rPr>
        <w:t xml:space="preserve">Nhờ đó, src/app không chỉ là “nơi chứa page” mà là </w:t>
      </w:r>
      <w:r w:rsidRPr="002521BC">
        <w:rPr>
          <w:rFonts w:eastAsia="inter"/>
          <w:b/>
          <w:color w:val="000000"/>
        </w:rPr>
        <w:t>lớp orchestration</w:t>
      </w:r>
      <w:r w:rsidRPr="002521BC">
        <w:rPr>
          <w:rFonts w:eastAsia="inter"/>
          <w:color w:val="000000"/>
        </w:rPr>
        <w:t xml:space="preserve"> cho routing, trạng thái, UX và error handling.</w:t>
      </w:r>
    </w:p>
    <w:p w14:paraId="0C39F5AB" w14:textId="77777777" w:rsidR="002521BC" w:rsidRPr="002521BC" w:rsidRDefault="002521BC" w:rsidP="002521BC">
      <w:pPr>
        <w:spacing w:before="315" w:after="105"/>
        <w:ind w:left="-30"/>
      </w:pPr>
      <w:bookmarkStart w:id="51" w:name="b_src_components_design_system_fe_90e982"/>
      <w:r w:rsidRPr="002521BC">
        <w:rPr>
          <w:rFonts w:eastAsia="inter"/>
          <w:b/>
          <w:color w:val="000000"/>
        </w:rPr>
        <w:t>b. src/components — Design System &amp; Feature Components</w:t>
      </w:r>
      <w:bookmarkEnd w:id="51"/>
    </w:p>
    <w:p w14:paraId="26924949" w14:textId="77777777" w:rsidR="002521BC" w:rsidRPr="002521BC" w:rsidRDefault="002521BC" w:rsidP="002521BC">
      <w:pPr>
        <w:spacing w:after="210"/>
      </w:pPr>
      <w:r w:rsidRPr="002521BC">
        <w:rPr>
          <w:rFonts w:eastAsia="inter"/>
          <w:color w:val="000000"/>
        </w:rPr>
        <w:t>src/components được chia thành hai tầng chính để tránh trộn lẫn giao diện cơ bản với các khối logic phức tạp:</w:t>
      </w:r>
    </w:p>
    <w:p w14:paraId="551236C8" w14:textId="77777777" w:rsidR="002521BC" w:rsidRPr="002521BC" w:rsidRDefault="002521BC" w:rsidP="007A1D2F">
      <w:pPr>
        <w:numPr>
          <w:ilvl w:val="0"/>
          <w:numId w:val="33"/>
        </w:numPr>
        <w:spacing w:after="210"/>
      </w:pPr>
      <w:r w:rsidRPr="002521BC">
        <w:rPr>
          <w:rFonts w:eastAsia="inter"/>
          <w:b/>
          <w:color w:val="000000"/>
        </w:rPr>
        <w:t>components/ui – Atomic &amp; Primitive Components</w:t>
      </w:r>
      <w:r w:rsidRPr="002521BC">
        <w:rPr>
          <w:rFonts w:eastAsia="inter"/>
          <w:color w:val="000000"/>
        </w:rPr>
        <w:br/>
        <w:t>Đây là “bộ LEGO cơ bản” của dự án: Button, Input, Modal, Card…</w:t>
      </w:r>
      <w:r w:rsidRPr="002521BC">
        <w:rPr>
          <w:rFonts w:eastAsia="inter"/>
          <w:color w:val="000000"/>
        </w:rPr>
        <w:br/>
        <w:t>Đặc điểm:</w:t>
      </w:r>
    </w:p>
    <w:p w14:paraId="36CC7883" w14:textId="77777777" w:rsidR="002521BC" w:rsidRPr="002521BC" w:rsidRDefault="002521BC" w:rsidP="007A1D2F">
      <w:pPr>
        <w:numPr>
          <w:ilvl w:val="1"/>
          <w:numId w:val="33"/>
        </w:numPr>
        <w:spacing w:before="105" w:after="105"/>
      </w:pPr>
      <w:r w:rsidRPr="002521BC">
        <w:rPr>
          <w:rFonts w:eastAsia="inter"/>
          <w:color w:val="000000"/>
        </w:rPr>
        <w:t>Tối thiểu logic, tập trung vào style, state nội bộ đơn giản.</w:t>
      </w:r>
    </w:p>
    <w:p w14:paraId="5D381BF8" w14:textId="77777777" w:rsidR="002521BC" w:rsidRPr="002521BC" w:rsidRDefault="002521BC" w:rsidP="007A1D2F">
      <w:pPr>
        <w:numPr>
          <w:ilvl w:val="1"/>
          <w:numId w:val="33"/>
        </w:numPr>
        <w:spacing w:before="105" w:after="105"/>
      </w:pPr>
      <w:r w:rsidRPr="002521BC">
        <w:rPr>
          <w:rFonts w:eastAsia="inter"/>
          <w:color w:val="000000"/>
        </w:rPr>
        <w:t>Thiết kế để tái sử dụng tối đa, thống nhất về màu sắc, spacing, typography.</w:t>
      </w:r>
    </w:p>
    <w:p w14:paraId="4C95E5E4" w14:textId="77777777" w:rsidR="002521BC" w:rsidRPr="002521BC" w:rsidRDefault="002521BC" w:rsidP="007A1D2F">
      <w:pPr>
        <w:numPr>
          <w:ilvl w:val="1"/>
          <w:numId w:val="33"/>
        </w:numPr>
        <w:spacing w:before="105" w:after="105"/>
      </w:pPr>
      <w:r w:rsidRPr="002521BC">
        <w:rPr>
          <w:rFonts w:eastAsia="inter"/>
          <w:color w:val="000000"/>
        </w:rPr>
        <w:lastRenderedPageBreak/>
        <w:t>Dễ test, dễ thay đổi theme (chỉ cần cập nhật tại đây là toàn hệ thống thay đổi theo).</w:t>
      </w:r>
    </w:p>
    <w:p w14:paraId="2DA12BC7" w14:textId="77777777" w:rsidR="002521BC" w:rsidRPr="002521BC" w:rsidRDefault="002521BC" w:rsidP="007A1D2F">
      <w:pPr>
        <w:numPr>
          <w:ilvl w:val="0"/>
          <w:numId w:val="33"/>
        </w:numPr>
        <w:spacing w:after="210"/>
      </w:pPr>
      <w:r w:rsidRPr="002521BC">
        <w:rPr>
          <w:rFonts w:eastAsia="inter"/>
          <w:b/>
          <w:color w:val="000000"/>
        </w:rPr>
        <w:t>components/features – Feature-level Components</w:t>
      </w:r>
      <w:r w:rsidRPr="002521BC">
        <w:rPr>
          <w:rFonts w:eastAsia="inter"/>
          <w:color w:val="000000"/>
        </w:rPr>
        <w:br/>
        <w:t>Ví dụ: ProductCard, CartSummary, UserProfile, OrderTimeline…</w:t>
      </w:r>
      <w:r w:rsidRPr="002521BC">
        <w:rPr>
          <w:rFonts w:eastAsia="inter"/>
          <w:color w:val="000000"/>
        </w:rPr>
        <w:br/>
        <w:t>Mỗi component loại này:</w:t>
      </w:r>
    </w:p>
    <w:p w14:paraId="1B1943DE" w14:textId="77777777" w:rsidR="002521BC" w:rsidRPr="002521BC" w:rsidRDefault="002521BC" w:rsidP="007A1D2F">
      <w:pPr>
        <w:numPr>
          <w:ilvl w:val="1"/>
          <w:numId w:val="33"/>
        </w:numPr>
        <w:spacing w:before="105" w:after="105"/>
      </w:pPr>
      <w:r w:rsidRPr="002521BC">
        <w:rPr>
          <w:rFonts w:eastAsia="inter"/>
          <w:color w:val="000000"/>
        </w:rPr>
        <w:t>Kết hợp nhiều UI primitives + logic nghiệp vụ (format giá, tính tổng giỏ hàng, hiển thị trạng thái đơn hàng).</w:t>
      </w:r>
    </w:p>
    <w:p w14:paraId="334D5592" w14:textId="77777777" w:rsidR="002521BC" w:rsidRPr="002521BC" w:rsidRDefault="002521BC" w:rsidP="007A1D2F">
      <w:pPr>
        <w:numPr>
          <w:ilvl w:val="1"/>
          <w:numId w:val="33"/>
        </w:numPr>
        <w:spacing w:before="105" w:after="105"/>
      </w:pPr>
      <w:r w:rsidRPr="002521BC">
        <w:rPr>
          <w:rFonts w:eastAsia="inter"/>
          <w:color w:val="000000"/>
        </w:rPr>
        <w:t>Bám theo từng “use case” hoặc “business flow”, nên dễ mapping với yêu cầu sản phẩm.</w:t>
      </w:r>
    </w:p>
    <w:p w14:paraId="38D8852D" w14:textId="77777777" w:rsidR="002521BC" w:rsidRPr="002521BC" w:rsidRDefault="002521BC" w:rsidP="002521BC">
      <w:pPr>
        <w:spacing w:after="210"/>
      </w:pPr>
      <w:r w:rsidRPr="002521BC">
        <w:rPr>
          <w:rFonts w:eastAsia="inter"/>
          <w:color w:val="000000"/>
        </w:rPr>
        <w:t xml:space="preserve">Cách tổ chức này tạo ra </w:t>
      </w:r>
      <w:r w:rsidRPr="002521BC">
        <w:rPr>
          <w:rFonts w:eastAsia="inter"/>
          <w:b/>
          <w:color w:val="000000"/>
        </w:rPr>
        <w:t>một Design System sống</w:t>
      </w:r>
      <w:r w:rsidRPr="002521BC">
        <w:rPr>
          <w:rFonts w:eastAsia="inter"/>
          <w:color w:val="000000"/>
        </w:rPr>
        <w:t>, nơi việc thay đổi tiêu chuẩn UI (màu, nút, font) chỉ cần sửa ở components/ui, còn components/features tập trung vào trải nghiệm và nghiệp vụ.</w:t>
      </w:r>
    </w:p>
    <w:p w14:paraId="6579DF98" w14:textId="77777777" w:rsidR="002521BC" w:rsidRPr="002521BC" w:rsidRDefault="002521BC" w:rsidP="002521BC">
      <w:pPr>
        <w:spacing w:before="315" w:after="105"/>
        <w:ind w:left="-30"/>
      </w:pPr>
      <w:bookmarkStart w:id="52" w:name="c_src_lib_src_utils_cấu_hình_tích_6a5df0"/>
      <w:r w:rsidRPr="002521BC">
        <w:rPr>
          <w:rFonts w:eastAsia="inter"/>
          <w:b/>
          <w:color w:val="000000"/>
        </w:rPr>
        <w:t>c. src/lib &amp; src/utils — Cấu hình, tích hợp, hàm thuần túy</w:t>
      </w:r>
      <w:bookmarkEnd w:id="52"/>
    </w:p>
    <w:p w14:paraId="0F83B8AB" w14:textId="77777777" w:rsidR="002521BC" w:rsidRPr="002521BC" w:rsidRDefault="002521BC" w:rsidP="007A1D2F">
      <w:pPr>
        <w:numPr>
          <w:ilvl w:val="0"/>
          <w:numId w:val="34"/>
        </w:numPr>
        <w:spacing w:after="210"/>
      </w:pPr>
      <w:r w:rsidRPr="002521BC">
        <w:rPr>
          <w:rFonts w:eastAsia="inter"/>
          <w:b/>
          <w:color w:val="000000"/>
        </w:rPr>
        <w:t>src/lib — Integration &amp; Infrastructure Layer</w:t>
      </w:r>
      <w:r w:rsidRPr="002521BC">
        <w:rPr>
          <w:rFonts w:eastAsia="inter"/>
          <w:color w:val="000000"/>
        </w:rPr>
        <w:br/>
        <w:t>Đây là nơi đặt các “khối hạ tầng” có vòng đời dài và dùng chung:</w:t>
      </w:r>
    </w:p>
    <w:p w14:paraId="4B50218E" w14:textId="6647EF1A" w:rsidR="002521BC" w:rsidRPr="002521BC" w:rsidRDefault="002521BC" w:rsidP="007A1D2F">
      <w:pPr>
        <w:numPr>
          <w:ilvl w:val="1"/>
          <w:numId w:val="34"/>
        </w:numPr>
        <w:spacing w:before="105" w:after="105"/>
      </w:pPr>
      <w:r w:rsidRPr="002521BC">
        <w:rPr>
          <w:rFonts w:eastAsia="inter"/>
          <w:b/>
          <w:color w:val="000000"/>
        </w:rPr>
        <w:t>Prisma Client:</w:t>
      </w:r>
      <w:r w:rsidRPr="002521BC">
        <w:rPr>
          <w:rFonts w:eastAsia="inter"/>
          <w:color w:val="000000"/>
        </w:rPr>
        <w:t xml:space="preserve"> Một instance singleton kết nối MySQL, tránh việc tạo lại client mỗi request trong môi trường dev.</w:t>
      </w:r>
      <w:bookmarkStart w:id="53" w:name="fnref5"/>
      <w:bookmarkStart w:id="54" w:name="fnref6"/>
      <w:bookmarkEnd w:id="53"/>
      <w:bookmarkEnd w:id="54"/>
      <w:r w:rsidRPr="002521BC">
        <w:t xml:space="preserve"> </w:t>
      </w:r>
    </w:p>
    <w:p w14:paraId="5C242F95" w14:textId="266A3A76" w:rsidR="002521BC" w:rsidRPr="002521BC" w:rsidRDefault="002521BC" w:rsidP="007A1D2F">
      <w:pPr>
        <w:numPr>
          <w:ilvl w:val="1"/>
          <w:numId w:val="34"/>
        </w:numPr>
        <w:spacing w:before="105" w:after="105"/>
      </w:pPr>
      <w:r w:rsidRPr="002521BC">
        <w:rPr>
          <w:rFonts w:eastAsia="inter"/>
          <w:b/>
          <w:color w:val="000000"/>
        </w:rPr>
        <w:t>Auth Config (NextAuth/Auth.js):</w:t>
      </w:r>
      <w:r w:rsidRPr="002521BC">
        <w:rPr>
          <w:rFonts w:eastAsia="inter"/>
          <w:color w:val="000000"/>
        </w:rPr>
        <w:t xml:space="preserve"> Định nghĩa provider, chiến lược session, callback kiểm soát profile, JWT, role…</w:t>
      </w:r>
      <w:bookmarkStart w:id="55" w:name="fnref7"/>
      <w:bookmarkStart w:id="56" w:name="fnref1_7"/>
      <w:bookmarkEnd w:id="55"/>
      <w:bookmarkEnd w:id="56"/>
      <w:r w:rsidRPr="002521BC">
        <w:t xml:space="preserve"> </w:t>
      </w:r>
    </w:p>
    <w:p w14:paraId="73424FA7" w14:textId="77777777" w:rsidR="002521BC" w:rsidRPr="002521BC" w:rsidRDefault="002521BC" w:rsidP="007A1D2F">
      <w:pPr>
        <w:numPr>
          <w:ilvl w:val="1"/>
          <w:numId w:val="34"/>
        </w:numPr>
        <w:spacing w:before="105" w:after="105"/>
      </w:pPr>
      <w:r w:rsidRPr="002521BC">
        <w:rPr>
          <w:rFonts w:eastAsia="inter"/>
          <w:color w:val="000000"/>
        </w:rPr>
        <w:t>Có thể thêm: mail client, logger, feature flags, cache client (Redis) trong cùng layer để dễ quản lý.</w:t>
      </w:r>
    </w:p>
    <w:p w14:paraId="51F6A26B" w14:textId="77777777" w:rsidR="002521BC" w:rsidRPr="002521BC" w:rsidRDefault="002521BC" w:rsidP="007A1D2F">
      <w:pPr>
        <w:numPr>
          <w:ilvl w:val="0"/>
          <w:numId w:val="34"/>
        </w:numPr>
        <w:spacing w:after="210"/>
      </w:pPr>
      <w:r w:rsidRPr="002521BC">
        <w:rPr>
          <w:rFonts w:eastAsia="inter"/>
          <w:b/>
          <w:color w:val="000000"/>
        </w:rPr>
        <w:t>src/utils — Domain-agnostic Utilities</w:t>
      </w:r>
      <w:r w:rsidRPr="002521BC">
        <w:rPr>
          <w:rFonts w:eastAsia="inter"/>
          <w:color w:val="000000"/>
        </w:rPr>
        <w:br/>
        <w:t>Tập trung các hàm thuần túy, không phụ thuộc UI:</w:t>
      </w:r>
    </w:p>
    <w:p w14:paraId="7DC1BA29" w14:textId="77777777" w:rsidR="002521BC" w:rsidRPr="002521BC" w:rsidRDefault="002521BC" w:rsidP="007A1D2F">
      <w:pPr>
        <w:numPr>
          <w:ilvl w:val="1"/>
          <w:numId w:val="34"/>
        </w:numPr>
        <w:spacing w:before="105" w:after="105"/>
      </w:pPr>
      <w:r w:rsidRPr="002521BC">
        <w:rPr>
          <w:rFonts w:eastAsia="inter"/>
          <w:color w:val="000000"/>
        </w:rPr>
        <w:t>formatCurrency, formatDate, isStrongPassword, normalizePhoneNumber…</w:t>
      </w:r>
      <w:r w:rsidRPr="002521BC">
        <w:rPr>
          <w:rFonts w:eastAsia="inter"/>
          <w:color w:val="000000"/>
        </w:rPr>
        <w:br/>
        <w:t>Lợi ích:</w:t>
      </w:r>
    </w:p>
    <w:p w14:paraId="0C0FA831" w14:textId="77777777" w:rsidR="002521BC" w:rsidRPr="002521BC" w:rsidRDefault="002521BC" w:rsidP="007A1D2F">
      <w:pPr>
        <w:numPr>
          <w:ilvl w:val="1"/>
          <w:numId w:val="34"/>
        </w:numPr>
        <w:spacing w:before="105" w:after="105"/>
      </w:pPr>
      <w:r w:rsidRPr="002521BC">
        <w:rPr>
          <w:rFonts w:eastAsia="inter"/>
          <w:color w:val="000000"/>
        </w:rPr>
        <w:t>Code trong component sạch, chỉ tập trung vào render.</w:t>
      </w:r>
    </w:p>
    <w:p w14:paraId="4FB4057D" w14:textId="77777777" w:rsidR="002521BC" w:rsidRPr="002521BC" w:rsidRDefault="002521BC" w:rsidP="007A1D2F">
      <w:pPr>
        <w:numPr>
          <w:ilvl w:val="1"/>
          <w:numId w:val="34"/>
        </w:numPr>
        <w:spacing w:before="105" w:after="105"/>
      </w:pPr>
      <w:r w:rsidRPr="002521BC">
        <w:rPr>
          <w:rFonts w:eastAsia="inter"/>
          <w:color w:val="000000"/>
        </w:rPr>
        <w:t>Viết unit test rất dễ vì các hàm không phụ thuộc React hay Next.</w:t>
      </w:r>
    </w:p>
    <w:p w14:paraId="48437443" w14:textId="77777777" w:rsidR="002521BC" w:rsidRPr="002521BC" w:rsidRDefault="002521BC" w:rsidP="002521BC">
      <w:pPr>
        <w:spacing w:after="210"/>
      </w:pPr>
      <w:r w:rsidRPr="002521BC">
        <w:rPr>
          <w:rFonts w:eastAsia="inter"/>
          <w:color w:val="000000"/>
        </w:rPr>
        <w:t>Sự tách bạch giữa lib (kết nối “thế giới bên ngoài”) và utils (hàm thuần bên trong) giúp codebase rõ ràng, giảm coupling và tăng khả năng tái sử dụng.</w:t>
      </w:r>
    </w:p>
    <w:p w14:paraId="5ECFFEBD" w14:textId="77777777" w:rsidR="002521BC" w:rsidRPr="002521BC" w:rsidRDefault="002521BC" w:rsidP="002521BC">
      <w:pPr>
        <w:spacing w:before="315" w:after="105"/>
        <w:ind w:left="-30"/>
      </w:pPr>
      <w:bookmarkStart w:id="57" w:name="d_prisma_single_source_of_truth_c_4ce734"/>
      <w:r w:rsidRPr="002521BC">
        <w:rPr>
          <w:rFonts w:eastAsia="inter"/>
          <w:b/>
          <w:color w:val="000000"/>
        </w:rPr>
        <w:t>d. prisma/ — Single Source of Truth cho dữ liệu</w:t>
      </w:r>
      <w:bookmarkEnd w:id="57"/>
    </w:p>
    <w:p w14:paraId="6C6C6EAD" w14:textId="77777777" w:rsidR="002521BC" w:rsidRPr="002521BC" w:rsidRDefault="002521BC" w:rsidP="002521BC">
      <w:pPr>
        <w:spacing w:after="210"/>
      </w:pPr>
      <w:r w:rsidRPr="002521BC">
        <w:rPr>
          <w:rFonts w:eastAsia="inter"/>
          <w:color w:val="000000"/>
        </w:rPr>
        <w:t>Thư mục prisma/ đóng vai trò trung tâm dữ liệu:</w:t>
      </w:r>
    </w:p>
    <w:p w14:paraId="16DED0C5" w14:textId="77777777" w:rsidR="002521BC" w:rsidRPr="002521BC" w:rsidRDefault="002521BC" w:rsidP="007A1D2F">
      <w:pPr>
        <w:numPr>
          <w:ilvl w:val="0"/>
          <w:numId w:val="35"/>
        </w:numPr>
        <w:spacing w:before="105" w:after="105"/>
      </w:pPr>
      <w:r w:rsidRPr="002521BC">
        <w:rPr>
          <w:rFonts w:eastAsia="inter"/>
          <w:b/>
          <w:color w:val="000000"/>
        </w:rPr>
        <w:t>schema.prisma – Mô hình hóa domain</w:t>
      </w:r>
      <w:r w:rsidRPr="002521BC">
        <w:rPr>
          <w:rFonts w:eastAsia="inter"/>
          <w:color w:val="000000"/>
        </w:rPr>
        <w:br/>
        <w:t>Mỗi model đại diện cho một thực thể nghiệp vụ: User, Product, Order, CartItem…</w:t>
      </w:r>
      <w:r w:rsidRPr="002521BC">
        <w:rPr>
          <w:rFonts w:eastAsia="inter"/>
          <w:color w:val="000000"/>
        </w:rPr>
        <w:br/>
        <w:t>Quan hệ 1-1, 1-n, n-n được biểu diễn rõ, và từ đây Prisma sinh ra:</w:t>
      </w:r>
    </w:p>
    <w:p w14:paraId="7CFBDB06" w14:textId="7A9C56FA" w:rsidR="002521BC" w:rsidRPr="002521BC" w:rsidRDefault="002521BC" w:rsidP="007A1D2F">
      <w:pPr>
        <w:numPr>
          <w:ilvl w:val="1"/>
          <w:numId w:val="35"/>
        </w:numPr>
        <w:spacing w:before="105" w:after="105"/>
      </w:pPr>
      <w:r w:rsidRPr="002521BC">
        <w:rPr>
          <w:rFonts w:eastAsia="inter"/>
          <w:b/>
          <w:color w:val="000000"/>
        </w:rPr>
        <w:t>Migration:</w:t>
      </w:r>
      <w:r w:rsidRPr="002521BC">
        <w:rPr>
          <w:rFonts w:eastAsia="inter"/>
          <w:color w:val="000000"/>
        </w:rPr>
        <w:t xml:space="preserve"> Tự động sinh SQL để sync schema đến MySQL.</w:t>
      </w:r>
      <w:bookmarkStart w:id="58" w:name="fnref5_1"/>
      <w:bookmarkEnd w:id="58"/>
      <w:r w:rsidR="00E975B5" w:rsidRPr="002521BC">
        <w:t xml:space="preserve"> </w:t>
      </w:r>
    </w:p>
    <w:p w14:paraId="650E5DA1" w14:textId="133E9174" w:rsidR="002521BC" w:rsidRPr="002521BC" w:rsidRDefault="002521BC" w:rsidP="007A1D2F">
      <w:pPr>
        <w:numPr>
          <w:ilvl w:val="1"/>
          <w:numId w:val="35"/>
        </w:numPr>
        <w:spacing w:before="105" w:after="105"/>
      </w:pPr>
      <w:r w:rsidRPr="002521BC">
        <w:rPr>
          <w:rFonts w:eastAsia="inter"/>
          <w:b/>
          <w:color w:val="000000"/>
        </w:rPr>
        <w:t>Type-safe Client:</w:t>
      </w:r>
      <w:r w:rsidRPr="002521BC">
        <w:rPr>
          <w:rFonts w:eastAsia="inter"/>
          <w:color w:val="000000"/>
        </w:rPr>
        <w:t xml:space="preserve"> Tạo type TypeScript với đầy đủ thuộc tính, quan hệ và enum; khi truy vấn sai field sẽ báo lỗi ngay lúc compile.</w:t>
      </w:r>
      <w:bookmarkStart w:id="59" w:name="fnref6_1"/>
      <w:bookmarkStart w:id="60" w:name="fnref5_2"/>
      <w:bookmarkEnd w:id="59"/>
      <w:bookmarkEnd w:id="60"/>
      <w:r w:rsidR="00E975B5" w:rsidRPr="002521BC">
        <w:t xml:space="preserve"> </w:t>
      </w:r>
    </w:p>
    <w:p w14:paraId="732ACB44" w14:textId="77777777" w:rsidR="002521BC" w:rsidRPr="002521BC" w:rsidRDefault="002521BC" w:rsidP="002521BC">
      <w:pPr>
        <w:spacing w:after="210"/>
      </w:pPr>
      <w:r w:rsidRPr="002521BC">
        <w:rPr>
          <w:rFonts w:eastAsia="inter"/>
          <w:color w:val="000000"/>
        </w:rPr>
        <w:lastRenderedPageBreak/>
        <w:t>Vì schema.prisma là nguồn sự thật duy nhất, mọi thay đổi dữ liệu đều đi qua đây, giúp toàn hệ thống nhất quán và tránh “lệch schema” giữa code và DB.</w:t>
      </w:r>
    </w:p>
    <w:p w14:paraId="5D70C63C" w14:textId="2E0DE3A7" w:rsidR="002521BC" w:rsidRPr="00374F19" w:rsidRDefault="002521BC" w:rsidP="00374F19">
      <w:pPr>
        <w:spacing w:before="210"/>
        <w:rPr>
          <w:rStyle w:val="Heading3Char"/>
        </w:rPr>
      </w:pPr>
      <w:r w:rsidRPr="002521BC">
        <w:rPr>
          <w:noProof/>
        </w:rPr>
        <mc:AlternateContent>
          <mc:Choice Requires="wps">
            <w:drawing>
              <wp:inline distT="0" distB="0" distL="0" distR="0" wp14:anchorId="11B9CB34" wp14:editId="1FB54CE1">
                <wp:extent cx="6038850" cy="635"/>
                <wp:effectExtent l="0" t="0" r="19050" b="24765"/>
                <wp:docPr id="14113979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7C44F08B" id="Rectangle 6"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" strokeweight="1pt">
                <v:stroke opacity="0"/>
                <v:path arrowok="t"/>
                <w10:anchorlock/>
              </v:rect>
            </w:pict>
          </mc:Fallback>
        </mc:AlternateContent>
      </w:r>
      <w:bookmarkStart w:id="61" w:name="bm_2_tại_sao_chọn_cấu_trúc_này_rationale"/>
      <w:r w:rsidRPr="00374F19">
        <w:rPr>
          <w:rStyle w:val="Heading3Char"/>
          <w:rFonts w:eastAsia="inter"/>
        </w:rPr>
        <w:t>Tại sao chọn cấu trúc này (Rationale)</w:t>
      </w:r>
      <w:bookmarkEnd w:id="61"/>
    </w:p>
    <w:p w14:paraId="4A71E1BC" w14:textId="77777777" w:rsidR="002521BC" w:rsidRPr="002521BC" w:rsidRDefault="002521BC" w:rsidP="002521BC">
      <w:pPr>
        <w:spacing w:after="210"/>
      </w:pPr>
      <w:r w:rsidRPr="002521BC">
        <w:rPr>
          <w:rFonts w:eastAsia="inter"/>
          <w:color w:val="000000"/>
        </w:rPr>
        <w:t>Cấu trúc trên được tối ưu cho:</w:t>
      </w:r>
    </w:p>
    <w:p w14:paraId="0DEDBF65" w14:textId="3B03EFD1" w:rsidR="002521BC" w:rsidRPr="002521BC" w:rsidRDefault="002521BC" w:rsidP="007A1D2F">
      <w:pPr>
        <w:numPr>
          <w:ilvl w:val="0"/>
          <w:numId w:val="36"/>
        </w:numPr>
        <w:spacing w:after="210"/>
      </w:pPr>
      <w:r w:rsidRPr="002521BC">
        <w:rPr>
          <w:rFonts w:eastAsia="inter"/>
          <w:b/>
          <w:color w:val="000000"/>
        </w:rPr>
        <w:t>Hiệu năng:</w:t>
      </w:r>
      <w:r w:rsidRPr="002521BC">
        <w:rPr>
          <w:rFonts w:eastAsia="inter"/>
          <w:color w:val="000000"/>
        </w:rPr>
        <w:br/>
        <w:t>App Router + RSC giúp server chỉ gửi những gì cần thiết, giảm bundle JS trên client.</w:t>
      </w:r>
      <w:bookmarkStart w:id="62" w:name="fnref4_2"/>
      <w:bookmarkStart w:id="63" w:name="fnref1_8"/>
      <w:bookmarkEnd w:id="62"/>
      <w:bookmarkEnd w:id="63"/>
      <w:r w:rsidR="00E975B5" w:rsidRPr="002521BC">
        <w:rPr>
          <w:rFonts w:eastAsia="inter"/>
          <w:color w:val="000000"/>
        </w:rPr>
        <w:t xml:space="preserve"> </w:t>
      </w:r>
      <w:r w:rsidRPr="002521BC">
        <w:rPr>
          <w:rFonts w:eastAsia="inter"/>
          <w:color w:val="000000"/>
        </w:rPr>
        <w:br/>
        <w:t>Colocation cho phép Next.js tối ưu bundle theo route, route nào dùng file nào thì mới mang theo file đó.</w:t>
      </w:r>
      <w:bookmarkStart w:id="64" w:name="fnref3_2"/>
      <w:bookmarkEnd w:id="64"/>
      <w:r w:rsidR="00E975B5" w:rsidRPr="002521BC">
        <w:t xml:space="preserve"> </w:t>
      </w:r>
    </w:p>
    <w:p w14:paraId="74D42DDA" w14:textId="77777777" w:rsidR="002521BC" w:rsidRPr="002521BC" w:rsidRDefault="002521BC" w:rsidP="007A1D2F">
      <w:pPr>
        <w:numPr>
          <w:ilvl w:val="0"/>
          <w:numId w:val="36"/>
        </w:numPr>
        <w:spacing w:after="210"/>
      </w:pPr>
      <w:r w:rsidRPr="002521BC">
        <w:rPr>
          <w:rFonts w:eastAsia="inter"/>
          <w:b/>
          <w:color w:val="000000"/>
        </w:rPr>
        <w:t>Dễ mở rộng &amp; bảo trì:</w:t>
      </w:r>
      <w:r w:rsidRPr="002521BC">
        <w:rPr>
          <w:rFonts w:eastAsia="inter"/>
          <w:color w:val="000000"/>
        </w:rPr>
        <w:br/>
        <w:t>Mỗi tính năng (ví dụ /products, /orders, /dashboard) có thể được “đóng gói” trong tree riêng: route + layout + component + logic.</w:t>
      </w:r>
      <w:r w:rsidRPr="002521BC">
        <w:rPr>
          <w:rFonts w:eastAsia="inter"/>
          <w:color w:val="000000"/>
        </w:rPr>
        <w:br/>
        <w:t>Khi thêm feature, chỉ cần thêm folder route + vài component, hạn chế phải chạm vào phần còn lại, từ đó giảm xung đột Git khi làm việc nhóm.</w:t>
      </w:r>
    </w:p>
    <w:p w14:paraId="0AEFEBD3" w14:textId="77D44797" w:rsidR="002521BC" w:rsidRPr="002521BC" w:rsidRDefault="002521BC" w:rsidP="007A1D2F">
      <w:pPr>
        <w:numPr>
          <w:ilvl w:val="0"/>
          <w:numId w:val="36"/>
        </w:numPr>
        <w:spacing w:after="210"/>
      </w:pPr>
      <w:r w:rsidRPr="002521BC">
        <w:rPr>
          <w:rFonts w:eastAsia="inter"/>
          <w:b/>
          <w:color w:val="000000"/>
        </w:rPr>
        <w:t>An toàn &amp; độ tin cậy:</w:t>
      </w:r>
      <w:r w:rsidRPr="002521BC">
        <w:rPr>
          <w:rFonts w:eastAsia="inter"/>
          <w:color w:val="000000"/>
        </w:rPr>
        <w:br/>
        <w:t>TypeScript + Prisma mang lại type-safety từ database đến UI, hạn chế lỗi runtime do truy vấn sai field hoặc sai kiểu.</w:t>
      </w:r>
      <w:bookmarkStart w:id="65" w:name="fnref6_2"/>
      <w:bookmarkStart w:id="66" w:name="fnref5_3"/>
      <w:bookmarkEnd w:id="65"/>
      <w:bookmarkEnd w:id="66"/>
      <w:r w:rsidR="00E975B5" w:rsidRPr="002521BC">
        <w:t xml:space="preserve"> </w:t>
      </w:r>
    </w:p>
    <w:p w14:paraId="3136B939" w14:textId="77777777" w:rsidR="002521BC" w:rsidRPr="002521BC" w:rsidRDefault="002521BC" w:rsidP="002521BC">
      <w:pPr>
        <w:spacing w:before="210"/>
      </w:pPr>
      <w:r w:rsidRPr="002521BC">
        <w:rPr>
          <w:noProof/>
        </w:rPr>
        <mc:AlternateContent>
          <mc:Choice Requires="wps">
            <w:drawing>
              <wp:inline distT="0" distB="0" distL="0" distR="0" wp14:anchorId="0953160E" wp14:editId="5381C10B">
                <wp:extent cx="6038850" cy="635"/>
                <wp:effectExtent l="0" t="0" r="19050" b="24765"/>
                <wp:docPr id="11823054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07BD4796" id="Rectangle 5"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" strokeweight="1pt">
                <v:stroke opacity="0"/>
                <v:path arrowok="t"/>
                <w10:anchorlock/>
              </v:rect>
            </w:pict>
          </mc:Fallback>
        </mc:AlternateContent>
      </w:r>
    </w:p>
    <w:p w14:paraId="1B6C82B2" w14:textId="22F577FA" w:rsidR="002521BC" w:rsidRPr="004F1197" w:rsidRDefault="002521BC" w:rsidP="007A1D2F">
      <w:pPr>
        <w:pStyle w:val="Heading2"/>
        <w:numPr>
          <w:ilvl w:val="1"/>
          <w:numId w:val="44"/>
        </w:numPr>
      </w:pPr>
      <w:bookmarkStart w:id="67" w:name="bm_2_3_kiến_trúc_hệ_thống_system_2d14de"/>
      <w:r w:rsidRPr="004F1197">
        <w:rPr>
          <w:rFonts w:eastAsia="inter"/>
        </w:rPr>
        <w:t>Kiến trúc hệ thống (System Architecture)</w:t>
      </w:r>
      <w:bookmarkEnd w:id="67"/>
    </w:p>
    <w:p w14:paraId="2CDEA8FA" w14:textId="0EF44F39" w:rsidR="002521BC" w:rsidRDefault="002521BC" w:rsidP="00A41D92">
      <w:pPr>
        <w:pStyle w:val="Heading3"/>
        <w:rPr>
          <w:rFonts w:eastAsia="inter"/>
        </w:rPr>
      </w:pPr>
      <w:bookmarkStart w:id="68" w:name="bm_1_monolithic_modular_trên_nền_4bd9ee"/>
      <w:r w:rsidRPr="002521BC">
        <w:rPr>
          <w:rFonts w:eastAsia="inter"/>
        </w:rPr>
        <w:t>Monolithic Modular trên nền Next.js 15</w:t>
      </w:r>
      <w:bookmarkEnd w:id="68"/>
    </w:p>
    <w:p w14:paraId="75054F24" w14:textId="4CC7349D" w:rsidR="002521BC" w:rsidRPr="002521BC" w:rsidRDefault="002521BC" w:rsidP="002521BC">
      <w:pPr>
        <w:spacing w:after="210"/>
      </w:pPr>
      <w:r w:rsidRPr="002521BC">
        <w:rPr>
          <w:rFonts w:eastAsia="inter"/>
          <w:color w:val="000000"/>
        </w:rPr>
        <w:t xml:space="preserve">Khác với monolith cổ điển nơi frontend và backend thường bị trộn lẫn, kiến trúc </w:t>
      </w:r>
      <w:r w:rsidRPr="002521BC">
        <w:rPr>
          <w:rFonts w:eastAsia="inter"/>
          <w:b/>
          <w:color w:val="000000"/>
        </w:rPr>
        <w:t>Monolithic Modular</w:t>
      </w:r>
      <w:r w:rsidRPr="002521BC">
        <w:rPr>
          <w:rFonts w:eastAsia="inter"/>
          <w:color w:val="000000"/>
        </w:rPr>
        <w:t xml:space="preserve"> tổ chức ứng dụng Next.js như một </w:t>
      </w:r>
      <w:r w:rsidRPr="002521BC">
        <w:rPr>
          <w:rFonts w:eastAsia="inter"/>
          <w:b/>
          <w:color w:val="000000"/>
        </w:rPr>
        <w:t>khối logic duy nhất</w:t>
      </w:r>
      <w:r w:rsidRPr="002521BC">
        <w:rPr>
          <w:rFonts w:eastAsia="inter"/>
          <w:color w:val="000000"/>
        </w:rPr>
        <w:t xml:space="preserve"> nhưng được chia thành các module độc lập theo chức năng.</w:t>
      </w:r>
      <w:bookmarkStart w:id="69" w:name="fnref7_1"/>
      <w:bookmarkStart w:id="70" w:name="fnref1_9"/>
      <w:bookmarkEnd w:id="69"/>
      <w:bookmarkEnd w:id="70"/>
      <w:r w:rsidR="00E975B5" w:rsidRPr="002521BC">
        <w:rPr>
          <w:rFonts w:eastAsia="inter"/>
          <w:color w:val="000000"/>
        </w:rPr>
        <w:t xml:space="preserve"> </w:t>
      </w:r>
      <w:r w:rsidRPr="002521BC">
        <w:rPr>
          <w:rFonts w:eastAsia="inter"/>
          <w:color w:val="000000"/>
        </w:rPr>
        <w:br/>
        <w:t xml:space="preserve">Next.js vừa là </w:t>
      </w:r>
      <w:r w:rsidRPr="002521BC">
        <w:rPr>
          <w:rFonts w:eastAsia="inter"/>
          <w:b/>
          <w:color w:val="000000"/>
        </w:rPr>
        <w:t>UI framework</w:t>
      </w:r>
      <w:r w:rsidRPr="002521BC">
        <w:rPr>
          <w:rFonts w:eastAsia="inter"/>
          <w:color w:val="000000"/>
        </w:rPr>
        <w:t xml:space="preserve"> vừa là </w:t>
      </w:r>
      <w:r w:rsidRPr="002521BC">
        <w:rPr>
          <w:rFonts w:eastAsia="inter"/>
          <w:b/>
          <w:color w:val="000000"/>
        </w:rPr>
        <w:t>application server</w:t>
      </w:r>
      <w:r w:rsidRPr="002521BC">
        <w:rPr>
          <w:rFonts w:eastAsia="inter"/>
          <w:color w:val="000000"/>
        </w:rPr>
        <w:t>, nên có thể:</w:t>
      </w:r>
    </w:p>
    <w:p w14:paraId="67BA0D7D" w14:textId="31DE3D32" w:rsidR="002521BC" w:rsidRPr="002521BC" w:rsidRDefault="002521BC" w:rsidP="007A1D2F">
      <w:pPr>
        <w:numPr>
          <w:ilvl w:val="0"/>
          <w:numId w:val="37"/>
        </w:numPr>
        <w:spacing w:before="105" w:after="105"/>
      </w:pPr>
      <w:r w:rsidRPr="002521BC">
        <w:rPr>
          <w:rFonts w:eastAsia="inter"/>
          <w:color w:val="000000"/>
        </w:rPr>
        <w:t>Render UI (SSR, SSG, streaming) với React.</w:t>
      </w:r>
      <w:bookmarkStart w:id="71" w:name="fnref4_3"/>
      <w:bookmarkStart w:id="72" w:name="fnref1_10"/>
      <w:bookmarkEnd w:id="71"/>
      <w:bookmarkEnd w:id="72"/>
      <w:r w:rsidR="00E975B5" w:rsidRPr="002521BC">
        <w:t xml:space="preserve"> </w:t>
      </w:r>
    </w:p>
    <w:p w14:paraId="67A46686" w14:textId="77777777" w:rsidR="002521BC" w:rsidRPr="002521BC" w:rsidRDefault="002521BC" w:rsidP="007A1D2F">
      <w:pPr>
        <w:numPr>
          <w:ilvl w:val="0"/>
          <w:numId w:val="37"/>
        </w:numPr>
        <w:spacing w:before="105" w:after="105"/>
      </w:pPr>
      <w:r w:rsidRPr="002521BC">
        <w:rPr>
          <w:rFonts w:eastAsia="inter"/>
          <w:color w:val="000000"/>
        </w:rPr>
        <w:t>Xử lý logic server: Route Handlers, Server Actions, middleware, tích hợp third-party.</w:t>
      </w:r>
    </w:p>
    <w:p w14:paraId="28FE1506" w14:textId="77777777" w:rsidR="002521BC" w:rsidRDefault="002521BC" w:rsidP="002521BC">
      <w:pPr>
        <w:spacing w:after="210"/>
        <w:rPr>
          <w:rFonts w:eastAsia="inter"/>
          <w:color w:val="000000"/>
        </w:rPr>
      </w:pPr>
      <w:r w:rsidRPr="002521BC">
        <w:rPr>
          <w:rFonts w:eastAsia="inter"/>
          <w:color w:val="000000"/>
        </w:rPr>
        <w:t>Kiểu này đặc biệt phù hợp cho startup/đồ án: một repo, một pipeline deploy, một nơi để quan sát logs, metrics.</w:t>
      </w:r>
    </w:p>
    <w:p w14:paraId="0F68558A" w14:textId="77777777" w:rsidR="00AE2D4C" w:rsidRDefault="00AE2D4C" w:rsidP="00AE2D4C">
      <w:pPr>
        <w:spacing w:before="315" w:after="105"/>
        <w:ind w:left="-30"/>
      </w:pPr>
      <w:r>
        <w:rPr>
          <w:noProof/>
        </w:rPr>
        <w:lastRenderedPageBreak/>
        <w:drawing>
          <wp:inline distT="0" distB="0" distL="0" distR="0" wp14:anchorId="750E4F93" wp14:editId="1D930973">
            <wp:extent cx="5580380" cy="3430270"/>
            <wp:effectExtent l="0" t="0" r="0" b="0"/>
            <wp:docPr id="692603734" name="Picture 4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3734" name="Picture 41" descr="A diagram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430270"/>
                    </a:xfrm>
                    <a:prstGeom prst="rect">
                      <a:avLst/>
                    </a:prstGeom>
                  </pic:spPr>
                </pic:pic>
              </a:graphicData>
            </a:graphic>
          </wp:inline>
        </w:drawing>
      </w:r>
    </w:p>
    <w:p w14:paraId="30A640BD" w14:textId="166FFCA6" w:rsidR="00BF09BE" w:rsidRDefault="00AE2D4C" w:rsidP="00554C3D">
      <w:pPr>
        <w:pStyle w:val="Captions"/>
      </w:pPr>
      <w:r w:rsidRPr="00554C3D">
        <w:t xml:space="preserve">Hình </w:t>
      </w:r>
      <w:r w:rsidRPr="00554C3D">
        <w:fldChar w:fldCharType="begin"/>
      </w:r>
      <w:r w:rsidRPr="00554C3D">
        <w:instrText xml:space="preserve"> STYLEREF 1 \s </w:instrText>
      </w:r>
      <w:r w:rsidRPr="00554C3D">
        <w:fldChar w:fldCharType="separate"/>
      </w:r>
      <w:r w:rsidRPr="00554C3D">
        <w:t>1</w:t>
      </w:r>
      <w:r w:rsidRPr="00554C3D">
        <w:fldChar w:fldCharType="end"/>
      </w:r>
      <w:r w:rsidRPr="00554C3D">
        <w:noBreakHyphen/>
      </w:r>
      <w:r w:rsidR="00B36723">
        <w:t>12</w:t>
      </w:r>
      <w:r w:rsidRPr="00554C3D">
        <w:t xml:space="preserve"> Hình ảnh</w:t>
      </w:r>
      <w:r w:rsidR="00554C3D" w:rsidRPr="00554C3D">
        <w:t xml:space="preserve"> so sánh</w:t>
      </w:r>
      <w:r w:rsidRPr="00554C3D">
        <w:t xml:space="preserve"> </w:t>
      </w:r>
      <w:r w:rsidR="00554C3D" w:rsidRPr="00554C3D">
        <w:rPr>
          <w:rFonts w:eastAsia="inter"/>
        </w:rPr>
        <w:t>m</w:t>
      </w:r>
      <w:r w:rsidR="00554C3D" w:rsidRPr="00554C3D">
        <w:rPr>
          <w:rFonts w:eastAsia="inter"/>
        </w:rPr>
        <w:t>onolithic</w:t>
      </w:r>
      <w:r w:rsidR="00554C3D" w:rsidRPr="00554C3D">
        <w:rPr>
          <w:rFonts w:eastAsia="inter"/>
        </w:rPr>
        <w:t xml:space="preserve"> và </w:t>
      </w:r>
      <w:r w:rsidR="00554C3D" w:rsidRPr="00554C3D">
        <w:t>microservice</w:t>
      </w:r>
    </w:p>
    <w:p w14:paraId="26C32D3D" w14:textId="7776BC46" w:rsidR="00AE2D4C" w:rsidRPr="00554C3D" w:rsidRDefault="00AE2D4C" w:rsidP="00BF09BE"/>
    <w:p w14:paraId="6A07909D" w14:textId="77777777" w:rsidR="00BF09BE" w:rsidRDefault="00BF09BE" w:rsidP="00A06031">
      <w:pPr>
        <w:pStyle w:val="Heading4"/>
      </w:pPr>
      <w:r>
        <w:t>S</w:t>
      </w:r>
      <w:r w:rsidRPr="00554C3D">
        <w:t>o sánh monolithic và microservice</w:t>
      </w:r>
    </w:p>
    <w:p w14:paraId="726AC412" w14:textId="77777777" w:rsidR="00BF09BE" w:rsidRPr="00BF09BE" w:rsidRDefault="00BF09BE" w:rsidP="00BF09BE">
      <w:pPr>
        <w:spacing w:after="210"/>
      </w:pPr>
      <w:r w:rsidRPr="00BF09BE">
        <w:rPr>
          <w:rFonts w:eastAsia="inter"/>
          <w:color w:val="000000"/>
        </w:rPr>
        <w:t>Monolithic trong Next.js là cách xây dựng hệ thống mà toàn bộ phần giao diện, xử lý phía server, các API và nghiệp vụ đều nằm chung trong một ứng dụng hoặc một kho mã duy nhất; ngược lại, kiến trúc microservice chia hệ thống thành nhiều dịch vụ nhỏ, độc lập, trao đổi với nhau qua HTTP hoặc cơ chế message, và Next.js chỉ giữ vai trò lớp hiển thị hoặc một dịch vụ trong số đó. Kiểu monolithic thường phù hợp với các sản phẩm có quy mô nhỏ đến trung bình, số lượng nhóm phát triển ít, trong khi microservice phù hợp hơn với những nền tảng lớn, cần khả năng mở rộng riêng lẻ cho từng phần và triển khai tách biệt cho từng chức năng.</w:t>
      </w:r>
    </w:p>
    <w:p w14:paraId="04F0D0CB" w14:textId="77777777" w:rsidR="00BF09BE" w:rsidRPr="00BF09BE" w:rsidRDefault="00BF09BE" w:rsidP="00BF09BE">
      <w:pPr>
        <w:spacing w:after="210"/>
      </w:pPr>
      <w:r w:rsidRPr="00BF09BE">
        <w:rPr>
          <w:rFonts w:eastAsia="inter"/>
          <w:color w:val="000000"/>
        </w:rPr>
        <w:t>Về khái niệm cơ bản, ứng dụng monolithic là một khối thống nhất, được đóng gói và triển khai như một image hay một server duy nhất, thường dùng chung cơ sở dữ liệu và môi trường chạy. Với microservice, ứng dụng được chia thành nhiều dịch vụ độc lập, mỗi dịch vụ chịu trách nhiệm một phần nghiệp vụ, có thể chọn công nghệ và cơ sở dữ liệu riêng, rồi kết nối với nhau thông qua API. Trong thực tế Next.js, mô hình monolithic thường là một repository Next.js chứa cả UI, các API Route/Route Handler, logic xác thực và nghiệp vụ; còn với kiến trúc microservice, Next.js là một frontend hoặc gateway, gọi tới nhiều service riêng biệt như auth, sản phẩm, thanh toán, gợi ý,… thông qua API.</w:t>
      </w:r>
    </w:p>
    <w:p w14:paraId="25869E97" w14:textId="64FFAD29" w:rsidR="00BF09BE" w:rsidRPr="00BF09BE" w:rsidRDefault="00270FD2" w:rsidP="00BF09BE">
      <w:pPr>
        <w:spacing w:after="210"/>
      </w:pPr>
      <w:r>
        <w:rPr>
          <w:rFonts w:eastAsia="inter"/>
          <w:color w:val="000000"/>
        </w:rPr>
        <w:t>S</w:t>
      </w:r>
      <w:r w:rsidR="00BF09BE" w:rsidRPr="00BF09BE">
        <w:rPr>
          <w:rFonts w:eastAsia="inter"/>
          <w:color w:val="000000"/>
        </w:rPr>
        <w:t xml:space="preserve">o sánh </w:t>
      </w:r>
      <w:r>
        <w:rPr>
          <w:rFonts w:eastAsia="inter"/>
          <w:color w:val="000000"/>
        </w:rPr>
        <w:t>chi tiết</w:t>
      </w:r>
      <w:r w:rsidR="00BF09BE" w:rsidRPr="00BF09BE">
        <w:rPr>
          <w:rFonts w:eastAsia="inter"/>
          <w:color w:val="000000"/>
        </w:rPr>
        <w:t>:</w:t>
      </w:r>
    </w:p>
    <w:p w14:paraId="387ECC17" w14:textId="77777777" w:rsidR="00BF09BE" w:rsidRPr="00BF09BE" w:rsidRDefault="00BF09BE" w:rsidP="007A1D2F">
      <w:pPr>
        <w:numPr>
          <w:ilvl w:val="0"/>
          <w:numId w:val="45"/>
        </w:numPr>
        <w:spacing w:before="105" w:after="105"/>
      </w:pPr>
      <w:r w:rsidRPr="009D0EB1">
        <w:rPr>
          <w:rFonts w:eastAsia="inter"/>
          <w:b/>
          <w:bCs/>
          <w:color w:val="000000"/>
        </w:rPr>
        <w:t>Codebase</w:t>
      </w:r>
      <w:r w:rsidRPr="00BF09BE">
        <w:rPr>
          <w:rFonts w:eastAsia="inter"/>
          <w:color w:val="000000"/>
        </w:rPr>
        <w:t>: Monolithic Next.js dùng một dự án duy nhất chứa gần như mọi thành phần (pages/app, API routes, truy vấn cơ sở dữ liệu); còn trong kiến trúc microservice, Next.js là một repo riêng, các miền nghiệp vụ khác (auth, order, search…) tách thành các service hoặc repo độc lập.</w:t>
      </w:r>
    </w:p>
    <w:p w14:paraId="736861E6" w14:textId="77777777" w:rsidR="00BF09BE" w:rsidRPr="00BF09BE" w:rsidRDefault="00BF09BE" w:rsidP="007A1D2F">
      <w:pPr>
        <w:numPr>
          <w:ilvl w:val="0"/>
          <w:numId w:val="45"/>
        </w:numPr>
        <w:spacing w:before="105" w:after="105"/>
      </w:pPr>
      <w:r w:rsidRPr="009D0EB1">
        <w:rPr>
          <w:rFonts w:eastAsia="inter"/>
          <w:b/>
          <w:bCs/>
          <w:color w:val="000000"/>
        </w:rPr>
        <w:t>Triển khai</w:t>
      </w:r>
      <w:r w:rsidRPr="00BF09BE">
        <w:rPr>
          <w:rFonts w:eastAsia="inter"/>
          <w:color w:val="000000"/>
        </w:rPr>
        <w:t xml:space="preserve">: Với monolithic, hệ thống được build và deploy thành một ứng dụng duy nhất, dù thay đổi nhỏ cũng cần build lại toàn bộ; còn trong microservice, từng dịch </w:t>
      </w:r>
      <w:r w:rsidRPr="00BF09BE">
        <w:rPr>
          <w:rFonts w:eastAsia="inter"/>
          <w:color w:val="000000"/>
        </w:rPr>
        <w:lastRenderedPageBreak/>
        <w:t>vụ, bao gồm cả Next.js, có pipeline triển khai riêng, thay đổi một service không buộc phải đóng gói lại toàn hệ thống.</w:t>
      </w:r>
    </w:p>
    <w:p w14:paraId="0680A2B4" w14:textId="77777777" w:rsidR="00BF09BE" w:rsidRPr="00BF09BE" w:rsidRDefault="00BF09BE" w:rsidP="007A1D2F">
      <w:pPr>
        <w:numPr>
          <w:ilvl w:val="0"/>
          <w:numId w:val="45"/>
        </w:numPr>
        <w:spacing w:before="105" w:after="105"/>
      </w:pPr>
      <w:r w:rsidRPr="009D0EB1">
        <w:rPr>
          <w:rFonts w:eastAsia="inter"/>
          <w:b/>
          <w:bCs/>
          <w:color w:val="000000"/>
        </w:rPr>
        <w:t>Khả năng mở rộng</w:t>
      </w:r>
      <w:r w:rsidRPr="00BF09BE">
        <w:rPr>
          <w:rFonts w:eastAsia="inter"/>
          <w:color w:val="000000"/>
        </w:rPr>
        <w:t>: Monolithic thường scale bằng cách nhân bản cả ứng dụng Next.js, nên phần nhẹ và phần nặng cùng mở rộng; kiến trúc microservice cho phép chỉ scale những dịch vụ đang chịu tải lớn, ví dụ search hoặc recommendation.</w:t>
      </w:r>
    </w:p>
    <w:p w14:paraId="0FEE8752" w14:textId="77777777" w:rsidR="00BF09BE" w:rsidRPr="00BF09BE" w:rsidRDefault="00BF09BE" w:rsidP="007A1D2F">
      <w:pPr>
        <w:numPr>
          <w:ilvl w:val="0"/>
          <w:numId w:val="45"/>
        </w:numPr>
        <w:spacing w:before="105" w:after="105"/>
      </w:pPr>
      <w:r w:rsidRPr="009D0EB1">
        <w:rPr>
          <w:rFonts w:eastAsia="inter"/>
          <w:b/>
          <w:bCs/>
          <w:color w:val="000000"/>
        </w:rPr>
        <w:t>Độ phức tạp hạ tầng</w:t>
      </w:r>
      <w:r w:rsidRPr="00BF09BE">
        <w:rPr>
          <w:rFonts w:eastAsia="inter"/>
          <w:color w:val="000000"/>
        </w:rPr>
        <w:t>: Mô hình nguyên khối dễ vận hành hơn, chỉ cần vài container hoặc máy chủ, yêu cầu giám sát không quá cầu kỳ; còn kiến trúc microservice phức tạp hơn, đòi hỏi gateway, service discovery, logging và tracing phân tán.</w:t>
      </w:r>
    </w:p>
    <w:p w14:paraId="4CCA038B" w14:textId="77777777" w:rsidR="00BF09BE" w:rsidRPr="00BF09BE" w:rsidRDefault="00BF09BE" w:rsidP="007A1D2F">
      <w:pPr>
        <w:numPr>
          <w:ilvl w:val="0"/>
          <w:numId w:val="45"/>
        </w:numPr>
        <w:spacing w:before="105" w:after="105"/>
      </w:pPr>
      <w:r w:rsidRPr="009D0EB1">
        <w:rPr>
          <w:rFonts w:eastAsia="inter"/>
          <w:b/>
          <w:bCs/>
          <w:color w:val="000000"/>
        </w:rPr>
        <w:t>Cách tổ chức team</w:t>
      </w:r>
      <w:r w:rsidRPr="00BF09BE">
        <w:rPr>
          <w:rFonts w:eastAsia="inter"/>
          <w:color w:val="000000"/>
        </w:rPr>
        <w:t>: Monolithic thích hợp cho nhóm nhỏ, số domain không nhiều, việc onboard lập trình viên mới đơn giản vì mọi thứ nằm trong một dự án; microservice hợp với tổ chức nhiều team, mỗi team sở hữu một dịch vụ và tự quản lý pipeline, lịch phát hành.</w:t>
      </w:r>
    </w:p>
    <w:p w14:paraId="7CF6D285" w14:textId="77777777" w:rsidR="00BF09BE" w:rsidRPr="00BF09BE" w:rsidRDefault="00BF09BE" w:rsidP="007A1D2F">
      <w:pPr>
        <w:numPr>
          <w:ilvl w:val="0"/>
          <w:numId w:val="45"/>
        </w:numPr>
        <w:spacing w:before="105" w:after="105"/>
      </w:pPr>
      <w:r w:rsidRPr="009D0EB1">
        <w:rPr>
          <w:rFonts w:eastAsia="inter"/>
          <w:b/>
          <w:bCs/>
          <w:color w:val="000000"/>
        </w:rPr>
        <w:t>Coupling và rủi ro lỗi</w:t>
      </w:r>
      <w:r w:rsidRPr="00BF09BE">
        <w:rPr>
          <w:rFonts w:eastAsia="inter"/>
          <w:color w:val="000000"/>
        </w:rPr>
        <w:t>: Trong monolithic, các module phụ thuộc chặt chẽ nên sự cố ở một phần dễ gây sập toàn bộ ứng dụng Next.js; kiến trúc microservice tách rời hơn, một service lỗi không nhất thiết kéo cả hệ thống xuống, nhưng cần thiết kế cơ chế timeout và fallback tốt.</w:t>
      </w:r>
    </w:p>
    <w:p w14:paraId="23F72F28" w14:textId="77777777" w:rsidR="00BF09BE" w:rsidRPr="00BF09BE" w:rsidRDefault="00BF09BE" w:rsidP="007A1D2F">
      <w:pPr>
        <w:numPr>
          <w:ilvl w:val="0"/>
          <w:numId w:val="45"/>
        </w:numPr>
        <w:spacing w:before="105" w:after="105"/>
      </w:pPr>
      <w:r w:rsidRPr="009D0EB1">
        <w:rPr>
          <w:rFonts w:eastAsia="inter"/>
          <w:b/>
          <w:bCs/>
          <w:color w:val="000000"/>
        </w:rPr>
        <w:t>Dữ liệu</w:t>
      </w:r>
      <w:r w:rsidRPr="00BF09BE">
        <w:rPr>
          <w:rFonts w:eastAsia="inter"/>
          <w:color w:val="000000"/>
        </w:rPr>
        <w:t>: Ứng dụng nguyên khối thường dùng một cơ sở dữ liệu chung cho toàn hệ thống; trong microservice, mỗi dịch vụ có database riêng, hạn chế truy cập chéo trực tiếp để giữ ranh giới domain rõ ràng.</w:t>
      </w:r>
    </w:p>
    <w:p w14:paraId="5CD8C827" w14:textId="4AD69443" w:rsidR="00BF09BE" w:rsidRPr="00BF09BE" w:rsidRDefault="00BF09BE" w:rsidP="00BF09BE">
      <w:pPr>
        <w:spacing w:after="210"/>
      </w:pPr>
      <w:r w:rsidRPr="00BF09BE">
        <w:rPr>
          <w:rFonts w:eastAsia="inter"/>
          <w:color w:val="000000"/>
        </w:rPr>
        <w:t>Về việc lựa chọn, với dự án mới, quy mô nhỏ đến vừa (blog, landing page, dashboard nội bộ, website bán hàng vừa phải), dùng một ứng dụng Next.js theo kiểu monolithic sẽ giúp giảm chi phí hạ tầng và tăng tốc độ phát triển. Khi team chỉ khoảng 1</w:t>
      </w:r>
      <w:r w:rsidR="00D4146E">
        <w:rPr>
          <w:rFonts w:eastAsia="inter"/>
          <w:color w:val="000000"/>
        </w:rPr>
        <w:t>-</w:t>
      </w:r>
      <w:r w:rsidRPr="00BF09BE">
        <w:rPr>
          <w:rFonts w:eastAsia="inter"/>
          <w:color w:val="000000"/>
        </w:rPr>
        <w:t>5 người, kinh nghiệm vận hành hệ phân tán chưa nhiều và hạ tầng CI/CD còn đơn giản (deploy lên Vercel, Netlify hoặc vài container), việc giữ kiến trúc nguyên khối là hợp lý. Trong giai đoạn business logic chưa phân tách rõ ràng, “chia nhỏ” quá sớm dễ dẫn đến thiết kế rườm rà, khó bảo trì.</w:t>
      </w:r>
    </w:p>
    <w:p w14:paraId="5368948F" w14:textId="77777777" w:rsidR="00174FF6" w:rsidRDefault="00BF09BE" w:rsidP="00174FF6">
      <w:pPr>
        <w:spacing w:after="210"/>
        <w:rPr>
          <w:rFonts w:eastAsia="inter"/>
          <w:color w:val="000000"/>
        </w:rPr>
      </w:pPr>
      <w:r w:rsidRPr="00BF09BE">
        <w:rPr>
          <w:rFonts w:eastAsia="inter"/>
          <w:color w:val="000000"/>
        </w:rPr>
        <w:t>Ngược lại, khi hệ thống đã lớn, có nhiều mảng chức năng tách biệt như người dùng, định danh, catalog, thanh toán, gợi ý, phân tích,… và mỗi mảng có thể phát triển như một sản phẩm riêng, nên cân nhắc tách sang microservice và để Next.js làm lớp trình bày hoặc gateway. Cách tiếp cận này đặc biệt hữu ích nếu cần triển khai nhanh từng phần, yêu cầu mở rộng hiệu năng mạnh cho một vài chức năng cụ thể hoặc có các ràng buộc bảo mật – tuân thủ riêng (ví dụ tách service thanh toán để kiểm soát và audit độc lập). Trong bối cảnh có nhiều nhóm phát triển (trên 10 lập trình viên) được chia theo sản phẩm hoặc domain, kiến trúc microservice còn cho phép mỗi team chọn stack backend riêng (Node, Java, Go…) trong khi Next.js vẫn đảm nhận vai trò frontend thống nhất.</w:t>
      </w:r>
      <w:bookmarkStart w:id="73" w:name="bm_2_luồng_dữ_liệu_chi_tiết"/>
    </w:p>
    <w:p w14:paraId="7D23539C" w14:textId="14992D39" w:rsidR="00174FF6" w:rsidRPr="00174FF6" w:rsidRDefault="00174FF6" w:rsidP="00174FF6">
      <w:pPr>
        <w:pStyle w:val="Heading3"/>
      </w:pPr>
      <w:r w:rsidRPr="00174FF6">
        <w:rPr>
          <w:rFonts w:eastAsia="inter"/>
        </w:rPr>
        <w:t>Luồng dữ liệu chi tiết</w:t>
      </w:r>
      <w:bookmarkEnd w:id="73"/>
    </w:p>
    <w:p w14:paraId="64DA448B" w14:textId="148994EF" w:rsidR="002521BC" w:rsidRPr="002521BC" w:rsidRDefault="002521BC" w:rsidP="002521BC">
      <w:pPr>
        <w:spacing w:after="210"/>
      </w:pPr>
      <w:r w:rsidRPr="002521BC">
        <w:rPr>
          <w:rFonts w:eastAsia="inter"/>
          <w:color w:val="000000"/>
        </w:rPr>
        <w:t>Một request đi qua các bước chính:</w:t>
      </w:r>
    </w:p>
    <w:p w14:paraId="24848481" w14:textId="0FCC14CE" w:rsidR="002521BC" w:rsidRPr="002521BC" w:rsidRDefault="002521BC" w:rsidP="007A1D2F">
      <w:pPr>
        <w:numPr>
          <w:ilvl w:val="0"/>
          <w:numId w:val="38"/>
        </w:numPr>
        <w:spacing w:after="210"/>
      </w:pPr>
      <w:r w:rsidRPr="002521BC">
        <w:rPr>
          <w:rFonts w:eastAsia="inter"/>
          <w:b/>
          <w:color w:val="000000"/>
        </w:rPr>
        <w:t>Client → Request:</w:t>
      </w:r>
      <w:r w:rsidRPr="002521BC">
        <w:rPr>
          <w:rFonts w:eastAsia="inter"/>
          <w:color w:val="000000"/>
        </w:rPr>
        <w:br/>
        <w:t>Người dùng thao tác trên UI; có thể là navigation (link, form) hoặc API call (fetch, axios).</w:t>
      </w:r>
      <w:bookmarkStart w:id="74" w:name="fnref3_3"/>
      <w:bookmarkStart w:id="75" w:name="fnref2_4"/>
      <w:bookmarkEnd w:id="74"/>
      <w:bookmarkEnd w:id="75"/>
      <w:r w:rsidR="00E975B5" w:rsidRPr="002521BC">
        <w:t xml:space="preserve"> </w:t>
      </w:r>
    </w:p>
    <w:p w14:paraId="0ADC13F2" w14:textId="77777777" w:rsidR="002521BC" w:rsidRPr="002521BC" w:rsidRDefault="002521BC" w:rsidP="007A1D2F">
      <w:pPr>
        <w:numPr>
          <w:ilvl w:val="0"/>
          <w:numId w:val="38"/>
        </w:numPr>
        <w:spacing w:after="210"/>
      </w:pPr>
      <w:r w:rsidRPr="002521BC">
        <w:rPr>
          <w:rFonts w:eastAsia="inter"/>
          <w:b/>
          <w:color w:val="000000"/>
        </w:rPr>
        <w:t>Edge Middleware &amp; Router:</w:t>
      </w:r>
      <w:r w:rsidRPr="002521BC">
        <w:rPr>
          <w:rFonts w:eastAsia="inter"/>
          <w:color w:val="000000"/>
        </w:rPr>
        <w:br/>
        <w:t>Middleware chạy sớm ở biên (edge), kiểm tra:</w:t>
      </w:r>
    </w:p>
    <w:p w14:paraId="37F5DE8A" w14:textId="77777777" w:rsidR="002521BC" w:rsidRPr="002521BC" w:rsidRDefault="002521BC" w:rsidP="007A1D2F">
      <w:pPr>
        <w:numPr>
          <w:ilvl w:val="1"/>
          <w:numId w:val="38"/>
        </w:numPr>
        <w:spacing w:before="105" w:after="105"/>
      </w:pPr>
      <w:r w:rsidRPr="002521BC">
        <w:rPr>
          <w:rFonts w:eastAsia="inter"/>
          <w:color w:val="000000"/>
        </w:rPr>
        <w:lastRenderedPageBreak/>
        <w:t>Auth: user đã login hay chưa.</w:t>
      </w:r>
    </w:p>
    <w:p w14:paraId="6E6733BD" w14:textId="7B1F4A59" w:rsidR="002521BC" w:rsidRPr="002521BC" w:rsidRDefault="002521BC" w:rsidP="007A1D2F">
      <w:pPr>
        <w:numPr>
          <w:ilvl w:val="1"/>
          <w:numId w:val="38"/>
        </w:numPr>
        <w:spacing w:before="105" w:after="105"/>
      </w:pPr>
      <w:r w:rsidRPr="002521BC">
        <w:rPr>
          <w:rFonts w:eastAsia="inter"/>
          <w:color w:val="000000"/>
        </w:rPr>
        <w:t>Authorization: user có được vào route admin không.</w:t>
      </w:r>
      <w:r w:rsidRPr="002521BC">
        <w:rPr>
          <w:rFonts w:eastAsia="inter"/>
          <w:color w:val="000000"/>
        </w:rPr>
        <w:br/>
        <w:t>Nếu đạt yêu cầu, router định tuyến đến page.tsx hoặc Route Handler tương ứng.</w:t>
      </w:r>
      <w:bookmarkStart w:id="76" w:name="fnref7_2"/>
      <w:bookmarkStart w:id="77" w:name="fnref1_11"/>
      <w:bookmarkEnd w:id="76"/>
      <w:bookmarkEnd w:id="77"/>
      <w:r w:rsidR="00E975B5" w:rsidRPr="002521BC">
        <w:t xml:space="preserve"> </w:t>
      </w:r>
    </w:p>
    <w:p w14:paraId="0838D12D" w14:textId="77777777" w:rsidR="002521BC" w:rsidRPr="002521BC" w:rsidRDefault="002521BC" w:rsidP="007A1D2F">
      <w:pPr>
        <w:numPr>
          <w:ilvl w:val="0"/>
          <w:numId w:val="38"/>
        </w:numPr>
        <w:spacing w:after="210"/>
      </w:pPr>
      <w:r w:rsidRPr="002521BC">
        <w:rPr>
          <w:rFonts w:eastAsia="inter"/>
          <w:b/>
          <w:color w:val="000000"/>
        </w:rPr>
        <w:t>Application Logic (Server Side):</w:t>
      </w:r>
    </w:p>
    <w:p w14:paraId="06BD540A" w14:textId="3146E0AC" w:rsidR="002521BC" w:rsidRPr="002521BC" w:rsidRDefault="002521BC" w:rsidP="007A1D2F">
      <w:pPr>
        <w:numPr>
          <w:ilvl w:val="1"/>
          <w:numId w:val="38"/>
        </w:numPr>
        <w:spacing w:before="105" w:after="105"/>
      </w:pPr>
      <w:r w:rsidRPr="002521BC">
        <w:rPr>
          <w:rFonts w:eastAsia="inter"/>
          <w:color w:val="000000"/>
        </w:rPr>
        <w:t>Data fetching trực tiếp từ Prisma hoặc từ service ngoài (AI, payment).</w:t>
      </w:r>
      <w:bookmarkStart w:id="78" w:name="fnref5_4"/>
      <w:bookmarkStart w:id="79" w:name="fnref1_12"/>
      <w:bookmarkEnd w:id="78"/>
      <w:bookmarkEnd w:id="79"/>
      <w:r w:rsidR="00E975B5" w:rsidRPr="002521BC">
        <w:t xml:space="preserve"> </w:t>
      </w:r>
    </w:p>
    <w:p w14:paraId="284DA8F3" w14:textId="27D9BD84" w:rsidR="002521BC" w:rsidRPr="002521BC" w:rsidRDefault="002521BC" w:rsidP="007A1D2F">
      <w:pPr>
        <w:numPr>
          <w:ilvl w:val="1"/>
          <w:numId w:val="38"/>
        </w:numPr>
        <w:spacing w:before="105" w:after="105"/>
      </w:pPr>
      <w:r w:rsidRPr="002521BC">
        <w:rPr>
          <w:rFonts w:eastAsia="inter"/>
          <w:color w:val="000000"/>
        </w:rPr>
        <w:t>Server Actions: form submit từ client có thể gọi hàm server mà không cần API route riêng, giảm boilerplate.</w:t>
      </w:r>
      <w:bookmarkStart w:id="80" w:name="fnref8"/>
      <w:bookmarkStart w:id="81" w:name="fnref1_13"/>
      <w:bookmarkEnd w:id="80"/>
      <w:bookmarkEnd w:id="81"/>
      <w:r w:rsidR="00E975B5" w:rsidRPr="002521BC">
        <w:t xml:space="preserve"> </w:t>
      </w:r>
    </w:p>
    <w:p w14:paraId="46573749" w14:textId="77777777" w:rsidR="002521BC" w:rsidRPr="002521BC" w:rsidRDefault="002521BC" w:rsidP="007A1D2F">
      <w:pPr>
        <w:numPr>
          <w:ilvl w:val="0"/>
          <w:numId w:val="38"/>
        </w:numPr>
        <w:spacing w:after="210"/>
      </w:pPr>
      <w:r w:rsidRPr="002521BC">
        <w:rPr>
          <w:rFonts w:eastAsia="inter"/>
          <w:b/>
          <w:color w:val="000000"/>
        </w:rPr>
        <w:t>Database Layer (Prisma + MySQL):</w:t>
      </w:r>
      <w:r w:rsidRPr="002521BC">
        <w:rPr>
          <w:rFonts w:eastAsia="inter"/>
          <w:color w:val="000000"/>
        </w:rPr>
        <w:br/>
        <w:t>Prisma nhận query từ server, đảm bảo:</w:t>
      </w:r>
    </w:p>
    <w:p w14:paraId="1AF0D087" w14:textId="77777777" w:rsidR="002521BC" w:rsidRPr="002521BC" w:rsidRDefault="002521BC" w:rsidP="007A1D2F">
      <w:pPr>
        <w:numPr>
          <w:ilvl w:val="1"/>
          <w:numId w:val="38"/>
        </w:numPr>
        <w:spacing w:before="105" w:after="105"/>
      </w:pPr>
      <w:r w:rsidRPr="002521BC">
        <w:rPr>
          <w:rFonts w:eastAsia="inter"/>
          <w:color w:val="000000"/>
        </w:rPr>
        <w:t>Query an toàn, tránh SQL Injection.</w:t>
      </w:r>
    </w:p>
    <w:p w14:paraId="237C78D4" w14:textId="5FBBF91B" w:rsidR="002521BC" w:rsidRPr="002521BC" w:rsidRDefault="002521BC" w:rsidP="007A1D2F">
      <w:pPr>
        <w:numPr>
          <w:ilvl w:val="1"/>
          <w:numId w:val="38"/>
        </w:numPr>
        <w:spacing w:before="105" w:after="105"/>
      </w:pPr>
      <w:r w:rsidRPr="002521BC">
        <w:rPr>
          <w:rFonts w:eastAsia="inter"/>
          <w:color w:val="000000"/>
        </w:rPr>
        <w:t>Kết quả có type rõ ràng, gợi ý đầy đủ trong IDE.</w:t>
      </w:r>
      <w:bookmarkStart w:id="82" w:name="fnref6_3"/>
      <w:bookmarkStart w:id="83" w:name="fnref5_5"/>
      <w:bookmarkEnd w:id="82"/>
      <w:bookmarkEnd w:id="83"/>
      <w:r w:rsidR="00E975B5" w:rsidRPr="002521BC">
        <w:t xml:space="preserve"> </w:t>
      </w:r>
    </w:p>
    <w:p w14:paraId="79340FD0" w14:textId="77777777" w:rsidR="002521BC" w:rsidRPr="002521BC" w:rsidRDefault="002521BC" w:rsidP="007A1D2F">
      <w:pPr>
        <w:numPr>
          <w:ilvl w:val="0"/>
          <w:numId w:val="38"/>
        </w:numPr>
        <w:spacing w:after="210"/>
      </w:pPr>
      <w:r w:rsidRPr="002521BC">
        <w:rPr>
          <w:rFonts w:eastAsia="inter"/>
          <w:b/>
          <w:color w:val="000000"/>
        </w:rPr>
        <w:t>External Services (Stripe, S3, AI…):</w:t>
      </w:r>
    </w:p>
    <w:p w14:paraId="5D4FA49C" w14:textId="2AFA40BF" w:rsidR="002521BC" w:rsidRPr="002521BC" w:rsidRDefault="002521BC" w:rsidP="007A1D2F">
      <w:pPr>
        <w:numPr>
          <w:ilvl w:val="1"/>
          <w:numId w:val="38"/>
        </w:numPr>
        <w:spacing w:before="105" w:after="105"/>
      </w:pPr>
      <w:r w:rsidRPr="002521BC">
        <w:rPr>
          <w:rFonts w:eastAsia="inter"/>
          <w:color w:val="000000"/>
        </w:rPr>
        <w:t>Stripe: tạo payment intent, xác nhận thanh toán an toàn.</w:t>
      </w:r>
      <w:bookmarkStart w:id="84" w:name="fnref7_3"/>
      <w:bookmarkEnd w:id="84"/>
      <w:r w:rsidR="00E975B5" w:rsidRPr="002521BC">
        <w:t xml:space="preserve"> </w:t>
      </w:r>
    </w:p>
    <w:p w14:paraId="536ACCDD" w14:textId="77777777" w:rsidR="002521BC" w:rsidRPr="002521BC" w:rsidRDefault="002521BC" w:rsidP="007A1D2F">
      <w:pPr>
        <w:numPr>
          <w:ilvl w:val="1"/>
          <w:numId w:val="38"/>
        </w:numPr>
        <w:spacing w:before="105" w:after="105"/>
      </w:pPr>
      <w:r w:rsidRPr="002521BC">
        <w:rPr>
          <w:rFonts w:eastAsia="inter"/>
          <w:color w:val="000000"/>
        </w:rPr>
        <w:t>S3: lưu trữ ảnh, kết quả AI; database chỉ lưu URL để nhẹ và linh hoạt.</w:t>
      </w:r>
    </w:p>
    <w:p w14:paraId="43420C1B" w14:textId="77777777" w:rsidR="002521BC" w:rsidRPr="002521BC" w:rsidRDefault="002521BC" w:rsidP="007A1D2F">
      <w:pPr>
        <w:numPr>
          <w:ilvl w:val="1"/>
          <w:numId w:val="38"/>
        </w:numPr>
        <w:spacing w:before="105" w:after="105"/>
      </w:pPr>
      <w:r w:rsidRPr="002521BC">
        <w:rPr>
          <w:rFonts w:eastAsia="inter"/>
          <w:color w:val="000000"/>
        </w:rPr>
        <w:t>AI Service: xử lý các tác vụ như try-on, recommendation… qua API an toàn.</w:t>
      </w:r>
    </w:p>
    <w:p w14:paraId="57D74F22" w14:textId="77777777" w:rsidR="002521BC" w:rsidRPr="002521BC" w:rsidRDefault="002521BC" w:rsidP="007A1D2F">
      <w:pPr>
        <w:numPr>
          <w:ilvl w:val="0"/>
          <w:numId w:val="38"/>
        </w:numPr>
        <w:spacing w:after="210"/>
      </w:pPr>
      <w:r w:rsidRPr="002521BC">
        <w:rPr>
          <w:rFonts w:eastAsia="inter"/>
          <w:b/>
          <w:color w:val="000000"/>
        </w:rPr>
        <w:t>Response &amp; Rendering:</w:t>
      </w:r>
    </w:p>
    <w:p w14:paraId="7A03B7B2" w14:textId="2CDC2273" w:rsidR="002521BC" w:rsidRPr="002521BC" w:rsidRDefault="002521BC" w:rsidP="007A1D2F">
      <w:pPr>
        <w:numPr>
          <w:ilvl w:val="1"/>
          <w:numId w:val="38"/>
        </w:numPr>
        <w:spacing w:before="105" w:after="105"/>
      </w:pPr>
      <w:r w:rsidRPr="002521BC">
        <w:rPr>
          <w:rFonts w:eastAsia="inter"/>
          <w:color w:val="000000"/>
        </w:rPr>
        <w:t>Với page request: server SSR trang, gửi HTML + payload JSON để client hydrate.</w:t>
      </w:r>
      <w:bookmarkStart w:id="85" w:name="fnref1_14"/>
      <w:bookmarkStart w:id="86" w:name="fnref4_4"/>
      <w:bookmarkEnd w:id="85"/>
      <w:bookmarkEnd w:id="86"/>
      <w:r w:rsidR="00E975B5" w:rsidRPr="002521BC">
        <w:t xml:space="preserve"> </w:t>
      </w:r>
    </w:p>
    <w:p w14:paraId="7BAB1A87" w14:textId="77777777" w:rsidR="002521BC" w:rsidRPr="002521BC" w:rsidRDefault="002521BC" w:rsidP="007A1D2F">
      <w:pPr>
        <w:numPr>
          <w:ilvl w:val="1"/>
          <w:numId w:val="38"/>
        </w:numPr>
        <w:spacing w:before="105" w:after="105"/>
      </w:pPr>
      <w:r w:rsidRPr="002521BC">
        <w:rPr>
          <w:rFonts w:eastAsia="inter"/>
          <w:color w:val="000000"/>
        </w:rPr>
        <w:t>Với API request: trả JSON, frontend cập nhật UI mà không reload toàn trang.</w:t>
      </w:r>
    </w:p>
    <w:p w14:paraId="6E25986A" w14:textId="77777777" w:rsidR="002521BC" w:rsidRPr="002521BC" w:rsidRDefault="002521BC" w:rsidP="002521BC">
      <w:pPr>
        <w:spacing w:after="210"/>
      </w:pPr>
      <w:r w:rsidRPr="002521BC">
        <w:rPr>
          <w:rFonts w:eastAsia="inter"/>
          <w:color w:val="000000"/>
        </w:rPr>
        <w:t>Luồng này khép kín, mỗi lớp chịu trách nhiệm rõ ràng, nhưng vẫn trong cùng một codebase nên việc debug và tối ưu tương đối đơn giản.</w:t>
      </w:r>
    </w:p>
    <w:p w14:paraId="3354FF96" w14:textId="6EA70FAF" w:rsidR="002521BC" w:rsidRPr="002521BC" w:rsidRDefault="002521BC" w:rsidP="00A41D92">
      <w:pPr>
        <w:pStyle w:val="Heading3"/>
      </w:pPr>
      <w:bookmarkStart w:id="87" w:name="bm_3_ưu_điểm_lý_do_lựa_chọn"/>
      <w:r w:rsidRPr="002521BC">
        <w:rPr>
          <w:rFonts w:eastAsia="inter"/>
        </w:rPr>
        <w:t>Ưu điểm &amp; lý do lựa chọn</w:t>
      </w:r>
      <w:bookmarkEnd w:id="87"/>
    </w:p>
    <w:p w14:paraId="5EDDF8AE" w14:textId="10E0E4F0" w:rsidR="002521BC" w:rsidRPr="002521BC" w:rsidRDefault="002521BC" w:rsidP="007A1D2F">
      <w:pPr>
        <w:numPr>
          <w:ilvl w:val="0"/>
          <w:numId w:val="39"/>
        </w:numPr>
        <w:spacing w:after="210"/>
      </w:pPr>
      <w:r w:rsidRPr="002521BC">
        <w:rPr>
          <w:rFonts w:eastAsia="inter"/>
          <w:b/>
          <w:color w:val="000000"/>
        </w:rPr>
        <w:t>Tốc độ phát triển:</w:t>
      </w:r>
      <w:r w:rsidRPr="002521BC">
        <w:rPr>
          <w:rFonts w:eastAsia="inter"/>
          <w:color w:val="000000"/>
        </w:rPr>
        <w:br/>
      </w:r>
      <w:r w:rsidR="005930F6">
        <w:rPr>
          <w:rFonts w:eastAsia="inter"/>
          <w:color w:val="000000"/>
        </w:rPr>
        <w:t>K</w:t>
      </w:r>
      <w:r w:rsidRPr="002521BC">
        <w:rPr>
          <w:rFonts w:eastAsia="inter"/>
          <w:color w:val="000000"/>
        </w:rPr>
        <w:t>hông phải duy trì 2 repo (frontend/backend), không cần thiết kế hợp đồng API phức tạp cho từng endpoint.</w:t>
      </w:r>
      <w:bookmarkStart w:id="88" w:name="fnref1_15"/>
      <w:bookmarkStart w:id="89" w:name="fnref7_4"/>
      <w:bookmarkEnd w:id="88"/>
      <w:bookmarkEnd w:id="89"/>
      <w:r w:rsidR="00E975B5" w:rsidRPr="002521BC">
        <w:t xml:space="preserve"> </w:t>
      </w:r>
    </w:p>
    <w:p w14:paraId="049A073A" w14:textId="0537BC14" w:rsidR="002521BC" w:rsidRPr="002521BC" w:rsidRDefault="002521BC" w:rsidP="007A1D2F">
      <w:pPr>
        <w:numPr>
          <w:ilvl w:val="0"/>
          <w:numId w:val="39"/>
        </w:numPr>
        <w:spacing w:after="210"/>
      </w:pPr>
      <w:r w:rsidRPr="002521BC">
        <w:rPr>
          <w:rFonts w:eastAsia="inter"/>
          <w:b/>
          <w:color w:val="000000"/>
        </w:rPr>
        <w:t>Hiệu năng &amp; SEO:</w:t>
      </w:r>
      <w:r w:rsidRPr="002521BC">
        <w:rPr>
          <w:rFonts w:eastAsia="inter"/>
          <w:color w:val="000000"/>
        </w:rPr>
        <w:br/>
        <w:t>SSR + SSG giúp content sẵn sàng cho bot tìm kiếm, đặc biệt quan trọng với e-commerce hoặc landing page marketing.</w:t>
      </w:r>
      <w:bookmarkStart w:id="90" w:name="fnref4_5"/>
      <w:bookmarkStart w:id="91" w:name="fnref1_16"/>
      <w:bookmarkEnd w:id="90"/>
      <w:bookmarkEnd w:id="91"/>
      <w:r w:rsidR="00E975B5" w:rsidRPr="002521BC">
        <w:t xml:space="preserve"> </w:t>
      </w:r>
    </w:p>
    <w:p w14:paraId="2413F1A5" w14:textId="0E9FF4C3" w:rsidR="002521BC" w:rsidRPr="002521BC" w:rsidRDefault="002521BC" w:rsidP="007A1D2F">
      <w:pPr>
        <w:numPr>
          <w:ilvl w:val="0"/>
          <w:numId w:val="39"/>
        </w:numPr>
        <w:spacing w:after="210"/>
      </w:pPr>
      <w:r w:rsidRPr="002521BC">
        <w:rPr>
          <w:rFonts w:eastAsia="inter"/>
          <w:b/>
          <w:color w:val="000000"/>
        </w:rPr>
        <w:t>Đơn giản vận hành:</w:t>
      </w:r>
      <w:r w:rsidRPr="002521BC">
        <w:rPr>
          <w:rFonts w:eastAsia="inter"/>
          <w:color w:val="000000"/>
        </w:rPr>
        <w:br/>
        <w:t>Một pipeline build/deploy, dễ container hóa, dễ scale ngang bằng cách nhân bản instance Next.js phía sau load balancer</w:t>
      </w:r>
      <w:r w:rsidR="00E975B5">
        <w:rPr>
          <w:rFonts w:eastAsia="inter"/>
          <w:color w:val="000000"/>
        </w:rPr>
        <w:t>.</w:t>
      </w:r>
    </w:p>
    <w:p w14:paraId="2C2A1BE9" w14:textId="77777777" w:rsidR="002521BC" w:rsidRPr="002521BC" w:rsidRDefault="002521BC" w:rsidP="002521BC">
      <w:pPr>
        <w:spacing w:before="210"/>
      </w:pPr>
      <w:r w:rsidRPr="002521BC">
        <w:rPr>
          <w:noProof/>
        </w:rPr>
        <mc:AlternateContent>
          <mc:Choice Requires="wps">
            <w:drawing>
              <wp:inline distT="0" distB="0" distL="0" distR="0" wp14:anchorId="33D7B869" wp14:editId="75CA5FD2">
                <wp:extent cx="6038850" cy="635"/>
                <wp:effectExtent l="0" t="0" r="19050" b="24765"/>
                <wp:docPr id="3404439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06EFA7C5" id="Rectangle 4"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" strokeweight="1pt">
                <v:stroke opacity="0"/>
                <v:path arrowok="t"/>
                <w10:anchorlock/>
              </v:rect>
            </w:pict>
          </mc:Fallback>
        </mc:AlternateContent>
      </w:r>
    </w:p>
    <w:p w14:paraId="667D92BB" w14:textId="7AA2E3F0" w:rsidR="002521BC" w:rsidRPr="002521BC" w:rsidRDefault="002521BC" w:rsidP="00A41D92">
      <w:pPr>
        <w:pStyle w:val="Heading3"/>
      </w:pPr>
      <w:bookmarkStart w:id="92" w:name="bm_2_4_đặc_thù_phiên_bản_next_js_15_3_2"/>
      <w:r w:rsidRPr="002521BC">
        <w:rPr>
          <w:rFonts w:eastAsia="inter"/>
        </w:rPr>
        <w:t>Đặc thù phiên bản Next.js 15.3.2</w:t>
      </w:r>
      <w:bookmarkEnd w:id="92"/>
    </w:p>
    <w:p w14:paraId="7A730F02" w14:textId="414FACBC" w:rsidR="002521BC" w:rsidRPr="002521BC" w:rsidRDefault="002521BC" w:rsidP="00A06031">
      <w:pPr>
        <w:pStyle w:val="Heading4"/>
      </w:pPr>
      <w:bookmarkStart w:id="93" w:name="bm_1_next_config_ts_type_safe_config"/>
      <w:r w:rsidRPr="002521BC">
        <w:t>next.config.ts – Type-safe Config</w:t>
      </w:r>
      <w:bookmarkEnd w:id="93"/>
    </w:p>
    <w:p w14:paraId="2B13C254" w14:textId="4A8557EB" w:rsidR="002521BC" w:rsidRPr="002521BC" w:rsidRDefault="002521BC" w:rsidP="002521BC">
      <w:pPr>
        <w:spacing w:after="210"/>
      </w:pPr>
      <w:r w:rsidRPr="002521BC">
        <w:rPr>
          <w:rFonts w:eastAsia="inter"/>
          <w:color w:val="000000"/>
        </w:rPr>
        <w:t>Chuyển sang next.config.ts giúp file cấu hình cũng được hưởng lợi từ TypeScript: gợi ý key hợp lệ, cảnh báo khi dùng option đã deprecated, và kiểm tra lỗi ngay trong IDE.</w:t>
      </w:r>
      <w:bookmarkStart w:id="94" w:name="fnref4_7"/>
      <w:bookmarkEnd w:id="94"/>
      <w:r w:rsidR="0038231B" w:rsidRPr="002521BC">
        <w:rPr>
          <w:rFonts w:eastAsia="inter"/>
          <w:color w:val="000000"/>
        </w:rPr>
        <w:t xml:space="preserve"> </w:t>
      </w:r>
      <w:r w:rsidRPr="002521BC">
        <w:rPr>
          <w:rFonts w:eastAsia="inter"/>
          <w:color w:val="000000"/>
        </w:rPr>
        <w:br/>
        <w:t>Một số cấu hình đáng chú ý:</w:t>
      </w:r>
    </w:p>
    <w:p w14:paraId="3012DB12" w14:textId="7C05D963" w:rsidR="002521BC" w:rsidRPr="002521BC" w:rsidRDefault="002521BC" w:rsidP="007A1D2F">
      <w:pPr>
        <w:numPr>
          <w:ilvl w:val="0"/>
          <w:numId w:val="40"/>
        </w:numPr>
        <w:spacing w:before="105" w:after="105"/>
      </w:pPr>
      <w:r w:rsidRPr="002521BC">
        <w:rPr>
          <w:rFonts w:eastAsia="inter"/>
          <w:color w:val="000000"/>
        </w:rPr>
        <w:lastRenderedPageBreak/>
        <w:t>experimental.optimizePackageImports cho phép tối ưu import từ các thư viện lớn (icon, animation), giảm thời gian build và kích thước bundle.</w:t>
      </w:r>
      <w:bookmarkStart w:id="95" w:name="fnref8_1"/>
      <w:bookmarkEnd w:id="95"/>
      <w:r w:rsidR="0038231B" w:rsidRPr="002521BC">
        <w:t xml:space="preserve"> </w:t>
      </w:r>
    </w:p>
    <w:p w14:paraId="5E6B111D" w14:textId="2F5B9B63" w:rsidR="002521BC" w:rsidRPr="002521BC" w:rsidRDefault="002521BC" w:rsidP="007A1D2F">
      <w:pPr>
        <w:numPr>
          <w:ilvl w:val="0"/>
          <w:numId w:val="40"/>
        </w:numPr>
        <w:spacing w:before="105" w:after="105"/>
      </w:pPr>
      <w:r w:rsidRPr="002521BC">
        <w:rPr>
          <w:rFonts w:eastAsia="inter"/>
          <w:color w:val="000000"/>
        </w:rPr>
        <w:t>images.remotePatterns (thay cho images.domains) giúp định nghĩa chính xác host nào được phép serve ảnh, tăng độ an toàn cho Image Component.</w:t>
      </w:r>
      <w:bookmarkStart w:id="96" w:name="fnref4_8"/>
      <w:bookmarkEnd w:id="96"/>
      <w:r w:rsidR="0038231B" w:rsidRPr="002521BC">
        <w:t xml:space="preserve"> </w:t>
      </w:r>
    </w:p>
    <w:p w14:paraId="4C7C5BA1" w14:textId="4586933C" w:rsidR="002521BC" w:rsidRPr="002521BC" w:rsidRDefault="002521BC" w:rsidP="00A06031">
      <w:pPr>
        <w:pStyle w:val="Heading4"/>
      </w:pPr>
      <w:bookmarkStart w:id="97" w:name="bm_2_turbopack_bundler_thế_hệ_mới"/>
      <w:r w:rsidRPr="002521BC">
        <w:t>Turbopack – Bundler thế hệ mới</w:t>
      </w:r>
      <w:bookmarkEnd w:id="97"/>
    </w:p>
    <w:p w14:paraId="59D3FE03" w14:textId="5C1917EE" w:rsidR="002521BC" w:rsidRPr="002521BC" w:rsidRDefault="002521BC" w:rsidP="002521BC">
      <w:pPr>
        <w:spacing w:after="210"/>
      </w:pPr>
      <w:r w:rsidRPr="002521BC">
        <w:rPr>
          <w:rFonts w:eastAsia="inter"/>
          <w:color w:val="000000"/>
        </w:rPr>
        <w:t xml:space="preserve">Script "dev:turbo": "next dev --turbopack" kích hoạt </w:t>
      </w:r>
      <w:r w:rsidRPr="002521BC">
        <w:rPr>
          <w:rFonts w:eastAsia="inter"/>
          <w:b/>
          <w:color w:val="000000"/>
        </w:rPr>
        <w:t>Turbopack</w:t>
      </w:r>
      <w:r w:rsidRPr="002521BC">
        <w:rPr>
          <w:rFonts w:eastAsia="inter"/>
          <w:color w:val="000000"/>
        </w:rPr>
        <w:t>, bundler bằng Rust được tối ưu cho TypeScript + React Server Components.</w:t>
      </w:r>
      <w:bookmarkStart w:id="98" w:name="fnref9"/>
      <w:bookmarkStart w:id="99" w:name="fnref8_2"/>
      <w:bookmarkEnd w:id="98"/>
      <w:bookmarkEnd w:id="99"/>
      <w:r w:rsidR="0038231B" w:rsidRPr="002521BC">
        <w:rPr>
          <w:rFonts w:eastAsia="inter"/>
          <w:color w:val="000000"/>
        </w:rPr>
        <w:t xml:space="preserve"> </w:t>
      </w:r>
      <w:r w:rsidRPr="002521BC">
        <w:rPr>
          <w:rFonts w:eastAsia="inter"/>
          <w:color w:val="000000"/>
        </w:rPr>
        <w:br/>
        <w:t>Lợi ích:</w:t>
      </w:r>
    </w:p>
    <w:p w14:paraId="34C4A0B7" w14:textId="566B2F3B" w:rsidR="002521BC" w:rsidRPr="002521BC" w:rsidRDefault="002521BC" w:rsidP="007A1D2F">
      <w:pPr>
        <w:numPr>
          <w:ilvl w:val="0"/>
          <w:numId w:val="41"/>
        </w:numPr>
        <w:spacing w:before="105" w:after="105"/>
      </w:pPr>
      <w:r w:rsidRPr="002521BC">
        <w:rPr>
          <w:rFonts w:eastAsia="inter"/>
          <w:color w:val="000000"/>
        </w:rPr>
        <w:t>Startup dev server nhanh hơn nhiều lần so với Webpack.</w:t>
      </w:r>
      <w:bookmarkStart w:id="100" w:name="fnref9_1"/>
      <w:bookmarkStart w:id="101" w:name="fnref8_3"/>
      <w:bookmarkEnd w:id="100"/>
      <w:bookmarkEnd w:id="101"/>
      <w:r w:rsidR="0038231B" w:rsidRPr="002521BC">
        <w:t xml:space="preserve"> </w:t>
      </w:r>
    </w:p>
    <w:p w14:paraId="76566E55" w14:textId="77777777" w:rsidR="002521BC" w:rsidRPr="002521BC" w:rsidRDefault="002521BC" w:rsidP="007A1D2F">
      <w:pPr>
        <w:numPr>
          <w:ilvl w:val="0"/>
          <w:numId w:val="41"/>
        </w:numPr>
        <w:spacing w:before="105" w:after="105"/>
      </w:pPr>
      <w:r w:rsidRPr="002521BC">
        <w:rPr>
          <w:rFonts w:eastAsia="inter"/>
          <w:color w:val="000000"/>
        </w:rPr>
        <w:t>Fast Refresh gần như tức thì ngay cả với codebase lớn, cải thiện mạnh trải nghiệm dev.</w:t>
      </w:r>
    </w:p>
    <w:p w14:paraId="6CD3BB9F" w14:textId="09D72991" w:rsidR="002521BC" w:rsidRPr="0038231B" w:rsidRDefault="002521BC" w:rsidP="002521BC">
      <w:pPr>
        <w:spacing w:after="210"/>
      </w:pPr>
      <w:r w:rsidRPr="002521BC">
        <w:rPr>
          <w:rFonts w:eastAsia="inter"/>
          <w:color w:val="000000"/>
        </w:rPr>
        <w:t>Trong Next.js 15.3, Turbopack đã đạt trên 99% test coverage và bắt đầu được khuyến nghị thử nghiệm cả cho build production (dù vẫn còn trạng thái alpha cho hệ thống cực kỳ quan trọng).</w:t>
      </w:r>
      <w:bookmarkStart w:id="102" w:name="fnref9_2"/>
      <w:bookmarkStart w:id="103" w:name="fnref4_9"/>
      <w:bookmarkEnd w:id="102"/>
      <w:bookmarkEnd w:id="103"/>
      <w:r w:rsidR="0038231B" w:rsidRPr="0038231B">
        <w:t xml:space="preserve"> </w:t>
      </w:r>
    </w:p>
    <w:p w14:paraId="11D1AFA3" w14:textId="6DCA16B2" w:rsidR="002521BC" w:rsidRPr="002521BC" w:rsidRDefault="002521BC" w:rsidP="00A06031">
      <w:pPr>
        <w:pStyle w:val="Heading4"/>
      </w:pPr>
      <w:bookmarkStart w:id="104" w:name="bm_3_server_actions_tăng_cường_bảo_mật"/>
      <w:r w:rsidRPr="002521BC">
        <w:t>Server Actions &amp; Tăng cường bảo mật</w:t>
      </w:r>
      <w:bookmarkEnd w:id="104"/>
    </w:p>
    <w:p w14:paraId="344BB0D8" w14:textId="77777777" w:rsidR="002521BC" w:rsidRPr="002521BC" w:rsidRDefault="002521BC" w:rsidP="002521BC">
      <w:pPr>
        <w:spacing w:after="210"/>
      </w:pPr>
      <w:r w:rsidRPr="002521BC">
        <w:rPr>
          <w:rFonts w:eastAsia="inter"/>
          <w:color w:val="000000"/>
        </w:rPr>
        <w:t>Server Actions cho phép component (kể cả client) gọi hàm server trực tiếp, giúp:</w:t>
      </w:r>
    </w:p>
    <w:p w14:paraId="56CC23E3" w14:textId="5C8A170A" w:rsidR="002521BC" w:rsidRPr="002521BC" w:rsidRDefault="002521BC" w:rsidP="007A1D2F">
      <w:pPr>
        <w:numPr>
          <w:ilvl w:val="0"/>
          <w:numId w:val="42"/>
        </w:numPr>
        <w:spacing w:before="105" w:after="105"/>
      </w:pPr>
      <w:r w:rsidRPr="002521BC">
        <w:rPr>
          <w:rFonts w:eastAsia="inter"/>
          <w:color w:val="000000"/>
        </w:rPr>
        <w:t>Giảm số lượng API routes phải tạo, code tập trung hơn.</w:t>
      </w:r>
      <w:bookmarkStart w:id="105" w:name="fnref8_4"/>
      <w:bookmarkStart w:id="106" w:name="fnref1_17"/>
      <w:bookmarkEnd w:id="105"/>
      <w:bookmarkEnd w:id="106"/>
      <w:r w:rsidR="0038231B" w:rsidRPr="002521BC">
        <w:t xml:space="preserve"> </w:t>
      </w:r>
    </w:p>
    <w:p w14:paraId="70899800" w14:textId="77777777" w:rsidR="002521BC" w:rsidRPr="002521BC" w:rsidRDefault="002521BC" w:rsidP="007A1D2F">
      <w:pPr>
        <w:numPr>
          <w:ilvl w:val="0"/>
          <w:numId w:val="42"/>
        </w:numPr>
        <w:spacing w:before="105" w:after="105"/>
      </w:pPr>
      <w:r w:rsidRPr="002521BC">
        <w:rPr>
          <w:rFonts w:eastAsia="inter"/>
          <w:color w:val="000000"/>
        </w:rPr>
        <w:t>Workflow form, mutation logic gọn, dễ đọc hơn vì nằm gần UI liên quan.</w:t>
      </w:r>
    </w:p>
    <w:p w14:paraId="69991E5A" w14:textId="1B658B91" w:rsidR="002521BC" w:rsidRPr="0038231B" w:rsidRDefault="002521BC" w:rsidP="002521BC">
      <w:pPr>
        <w:spacing w:after="210"/>
      </w:pPr>
      <w:r w:rsidRPr="002521BC">
        <w:rPr>
          <w:rFonts w:eastAsia="inter"/>
          <w:color w:val="000000"/>
        </w:rPr>
        <w:t xml:space="preserve">Version 15 siết chặt kiểm tra </w:t>
      </w:r>
      <w:r w:rsidRPr="002521BC">
        <w:rPr>
          <w:rFonts w:eastAsia="inter"/>
          <w:b/>
          <w:color w:val="000000"/>
        </w:rPr>
        <w:t>nguồn gốc request (Allowed Origins)</w:t>
      </w:r>
      <w:r w:rsidRPr="002521BC">
        <w:rPr>
          <w:rFonts w:eastAsia="inter"/>
          <w:color w:val="000000"/>
        </w:rPr>
        <w:t xml:space="preserve"> cho Server Actions, nhằm giảm nguy cơ tấn công CSRF.</w:t>
      </w:r>
      <w:bookmarkStart w:id="107" w:name="fnref1_18"/>
      <w:bookmarkStart w:id="108" w:name="fnref4_10"/>
      <w:bookmarkEnd w:id="107"/>
      <w:bookmarkEnd w:id="108"/>
      <w:r w:rsidR="0038231B" w:rsidRPr="0038231B">
        <w:t xml:space="preserve"> </w:t>
      </w:r>
    </w:p>
    <w:p w14:paraId="322E412E" w14:textId="4894720C" w:rsidR="002521BC" w:rsidRPr="002521BC" w:rsidRDefault="002521BC" w:rsidP="00A06031">
      <w:pPr>
        <w:pStyle w:val="Heading4"/>
      </w:pPr>
      <w:bookmarkStart w:id="109" w:name="bm_4_hỗ_trợ_react_19_hook_mới"/>
      <w:r w:rsidRPr="002521BC">
        <w:t>Hỗ trợ React 19 &amp; Hook mới</w:t>
      </w:r>
      <w:bookmarkEnd w:id="109"/>
    </w:p>
    <w:p w14:paraId="33875D6D" w14:textId="108F07E8" w:rsidR="002521BC" w:rsidRPr="0038231B" w:rsidRDefault="002521BC" w:rsidP="002521BC">
      <w:pPr>
        <w:spacing w:after="210"/>
      </w:pPr>
      <w:r w:rsidRPr="002521BC">
        <w:rPr>
          <w:rFonts w:eastAsia="inter"/>
          <w:color w:val="000000"/>
        </w:rPr>
        <w:t xml:space="preserve">Next.js 15.3.2 tương thích với các tính năng mới của React 19, bao gồm hook phục vụ </w:t>
      </w:r>
      <w:r w:rsidRPr="002521BC">
        <w:rPr>
          <w:rFonts w:eastAsia="inter"/>
          <w:b/>
          <w:color w:val="000000"/>
        </w:rPr>
        <w:t>UI tối ưu cho form và mutation</w:t>
      </w:r>
      <w:r w:rsidRPr="002521BC">
        <w:rPr>
          <w:rFonts w:eastAsia="inter"/>
          <w:color w:val="000000"/>
        </w:rPr>
        <w:t>, chẳng hạn:</w:t>
      </w:r>
      <w:bookmarkStart w:id="110" w:name="fnref8_5"/>
      <w:bookmarkStart w:id="111" w:name="fnref4_11"/>
      <w:bookmarkEnd w:id="110"/>
      <w:bookmarkEnd w:id="111"/>
      <w:r w:rsidR="0038231B" w:rsidRPr="0038231B">
        <w:t xml:space="preserve"> </w:t>
      </w:r>
    </w:p>
    <w:p w14:paraId="6B17DEA9" w14:textId="77777777" w:rsidR="002521BC" w:rsidRPr="002521BC" w:rsidRDefault="002521BC" w:rsidP="007A1D2F">
      <w:pPr>
        <w:numPr>
          <w:ilvl w:val="0"/>
          <w:numId w:val="43"/>
        </w:numPr>
        <w:spacing w:before="105" w:after="105"/>
      </w:pPr>
      <w:r w:rsidRPr="002521BC">
        <w:rPr>
          <w:rFonts w:eastAsia="inter"/>
          <w:color w:val="000000"/>
        </w:rPr>
        <w:t>useFormStatus: theo dõi trạng thái gửi form để render loading/disabled/button state chính xác.</w:t>
      </w:r>
    </w:p>
    <w:p w14:paraId="0DC5DEDA" w14:textId="77777777" w:rsidR="002521BC" w:rsidRPr="002521BC" w:rsidRDefault="002521BC" w:rsidP="007A1D2F">
      <w:pPr>
        <w:numPr>
          <w:ilvl w:val="0"/>
          <w:numId w:val="43"/>
        </w:numPr>
        <w:spacing w:before="105" w:after="105"/>
      </w:pPr>
      <w:r w:rsidRPr="002521BC">
        <w:rPr>
          <w:rFonts w:eastAsia="inter"/>
          <w:color w:val="000000"/>
        </w:rPr>
        <w:t>useOptimistic: cập nhật UI lạc quan (optimistic UI) trước khi server trả về, tạo cảm giác “real-time” cho người dùng.</w:t>
      </w:r>
    </w:p>
    <w:p w14:paraId="7B03026C" w14:textId="77777777" w:rsidR="002521BC" w:rsidRPr="002521BC" w:rsidRDefault="002521BC" w:rsidP="002521BC">
      <w:pPr>
        <w:spacing w:after="210"/>
      </w:pPr>
      <w:r w:rsidRPr="002521BC">
        <w:rPr>
          <w:rFonts w:eastAsia="inter"/>
          <w:color w:val="000000"/>
        </w:rPr>
        <w:t>Các hook này kết hợp với Server Actions tạo thành mô hình form xử lý phía server nhưng vẫn có trải nghiệm tương tác tự nhiên như SPA.</w:t>
      </w:r>
    </w:p>
    <w:p w14:paraId="08F9AC83" w14:textId="77777777" w:rsidR="0014610C" w:rsidRPr="0014610C" w:rsidRDefault="0014610C" w:rsidP="0014610C">
      <w:pPr>
        <w:pStyle w:val="Heading2"/>
        <w:rPr>
          <w:lang/>
        </w:rPr>
      </w:pPr>
      <w:r w:rsidRPr="0014610C">
        <w:lastRenderedPageBreak/>
        <w:t>Các dịch vụ tích hợp bên thứ ba (Third-party Services)</w:t>
      </w:r>
    </w:p>
    <w:p w14:paraId="26535455" w14:textId="77777777" w:rsidR="0014610C" w:rsidRDefault="0014610C" w:rsidP="0014610C">
      <w:pPr>
        <w:pStyle w:val="Heading3"/>
      </w:pPr>
      <w:r>
        <w:rPr>
          <w:rFonts w:eastAsia="inter"/>
        </w:rPr>
        <w:t>Stripe: Cổng Thanh toán Trực tuyến</w:t>
      </w:r>
      <w:r w:rsidRPr="0014610C">
        <w:t xml:space="preserve"> </w:t>
      </w:r>
    </w:p>
    <w:p w14:paraId="13357A93" w14:textId="24E5A4D3" w:rsidR="001A752E" w:rsidRDefault="001A752E" w:rsidP="001A752E">
      <w:r>
        <w:fldChar w:fldCharType="begin"/>
      </w:r>
      <w:r>
        <w:instrText xml:space="preserve"> INCLUDEPICTURE "https://miro.medium.com/1*vVGh4fZsynsFarFJwqBlGw.jpeg" \* MERGEFORMATINET </w:instrText>
      </w:r>
      <w:r>
        <w:fldChar w:fldCharType="separate"/>
      </w:r>
      <w:r>
        <w:rPr>
          <w:noProof/>
        </w:rPr>
        <w:drawing>
          <wp:inline distT="0" distB="0" distL="0" distR="0" wp14:anchorId="796F7B59" wp14:editId="638949EB">
            <wp:extent cx="5580380" cy="3139440"/>
            <wp:effectExtent l="0" t="0" r="0" b="0"/>
            <wp:docPr id="847332088" name="Picture 47" descr="Stripe Elements in Next.js. Integrating Stripe Elements in a Nex.js… | by  popEating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ripe Elements in Next.js. Integrating Stripe Elements in a Nex.js… | by  popEating | JavaScript in Plain Englis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39440"/>
                    </a:xfrm>
                    <a:prstGeom prst="rect">
                      <a:avLst/>
                    </a:prstGeom>
                    <a:noFill/>
                    <a:ln>
                      <a:noFill/>
                    </a:ln>
                  </pic:spPr>
                </pic:pic>
              </a:graphicData>
            </a:graphic>
          </wp:inline>
        </w:drawing>
      </w:r>
      <w:r>
        <w:fldChar w:fldCharType="end"/>
      </w:r>
    </w:p>
    <w:p w14:paraId="50836CF1" w14:textId="570E0A4B" w:rsidR="001A752E" w:rsidRDefault="001A752E" w:rsidP="001A752E">
      <w:pPr>
        <w:pStyle w:val="Captions"/>
      </w:pPr>
      <w:bookmarkStart w:id="112" w:name="bm_2_6_1_1_khái_niệm_và_bảo_mật_p_a10df2"/>
      <w:r>
        <w:t>Hình 1-13 Hình ảnh Stripe kết hợp Nextjs tạo cổng thanh toán</w:t>
      </w:r>
    </w:p>
    <w:p w14:paraId="4DB3B61C" w14:textId="77777777" w:rsidR="00313914" w:rsidRPr="001A752E" w:rsidRDefault="00313914" w:rsidP="001A752E">
      <w:pPr>
        <w:pStyle w:val="Captions"/>
      </w:pPr>
    </w:p>
    <w:p w14:paraId="65D71326" w14:textId="25D3FC51" w:rsidR="0014610C" w:rsidRPr="0014610C" w:rsidRDefault="0014610C" w:rsidP="00A06031">
      <w:pPr>
        <w:pStyle w:val="Heading4"/>
      </w:pPr>
      <w:r w:rsidRPr="0014610C">
        <w:t>1</w:t>
      </w:r>
      <w:r w:rsidRPr="0014610C">
        <w:t>.6.1.1. Khái niệm và Bảo mật PCI Compliance</w:t>
      </w:r>
      <w:bookmarkEnd w:id="112"/>
    </w:p>
    <w:p w14:paraId="25C6BEF8" w14:textId="6084E1EC" w:rsidR="00C27255" w:rsidRPr="00C27255" w:rsidRDefault="00C27255" w:rsidP="006A171C">
      <w:pPr>
        <w:spacing w:after="210"/>
        <w:ind w:firstLine="720"/>
      </w:pPr>
      <w:r w:rsidRPr="00C27255">
        <w:rPr>
          <w:rFonts w:eastAsia="inter"/>
          <w:color w:val="000000"/>
        </w:rPr>
        <w:t xml:space="preserve">Stripe là nền tảng xử lý thanh toán trực tuyến toàn cầu, cung cấp API mạnh mẽ cho các nhà phát triển. Hệ thống sử dụng thư viện </w:t>
      </w:r>
      <w:r w:rsidRPr="00C27255">
        <w:rPr>
          <w:rStyle w:val="VerbatimChar"/>
          <w:rFonts w:ascii="Times New Roman" w:eastAsia="IBM Plex Mono" w:hAnsi="Times New Roman"/>
          <w:color w:val="000000"/>
          <w:sz w:val="24"/>
          <w:shd w:val="clear" w:color="auto" w:fill="F8F8FA"/>
        </w:rPr>
        <w:t>stripe</w:t>
      </w:r>
      <w:r w:rsidRPr="00C27255">
        <w:rPr>
          <w:rFonts w:eastAsia="inter"/>
          <w:color w:val="000000"/>
        </w:rPr>
        <w:t xml:space="preserve"> (Node.js SDK) để tương tác với Stripe API.</w:t>
      </w:r>
      <w:r w:rsidR="0004636C">
        <w:t xml:space="preserve"> </w:t>
      </w:r>
      <w:r w:rsidRPr="00C27255">
        <w:rPr>
          <w:rFonts w:eastAsia="inter"/>
          <w:color w:val="000000"/>
        </w:rPr>
        <w:t xml:space="preserve">Việc tự xây dựng hệ thống xử lý thẻ tín dụng đòi hỏi tuân thủ chuẩn bảo mật PCI-DSS cực kỳ khắt khe. Stripe giải quyết vấn đề này bằng cách cung cấp giải pháp Tokenization. Thông tin thẻ nhạy cảm được gửi trực tiếp từ Client đến Stripe; hệ thống của chúng ta chỉ nhận về </w:t>
      </w:r>
      <w:r w:rsidRPr="00C27255">
        <w:rPr>
          <w:rStyle w:val="VerbatimChar"/>
          <w:rFonts w:ascii="Times New Roman" w:eastAsia="IBM Plex Mono" w:hAnsi="Times New Roman"/>
          <w:color w:val="000000"/>
          <w:sz w:val="24"/>
          <w:shd w:val="clear" w:color="auto" w:fill="F8F8FA"/>
        </w:rPr>
        <w:t>PaymentIntent</w:t>
      </w:r>
      <w:r w:rsidRPr="00C27255">
        <w:rPr>
          <w:rFonts w:eastAsia="inter"/>
          <w:color w:val="000000"/>
        </w:rPr>
        <w:t xml:space="preserve"> ID và </w:t>
      </w:r>
      <w:r w:rsidRPr="00C27255">
        <w:rPr>
          <w:rStyle w:val="VerbatimChar"/>
          <w:rFonts w:ascii="Times New Roman" w:eastAsia="IBM Plex Mono" w:hAnsi="Times New Roman"/>
          <w:color w:val="000000"/>
          <w:sz w:val="24"/>
          <w:shd w:val="clear" w:color="auto" w:fill="F8F8FA"/>
        </w:rPr>
        <w:t>ClientSecret</w:t>
      </w:r>
      <w:r w:rsidRPr="00C27255">
        <w:rPr>
          <w:rFonts w:eastAsia="inter"/>
          <w:color w:val="000000"/>
        </w:rPr>
        <w:t>.</w:t>
      </w:r>
    </w:p>
    <w:p w14:paraId="5498F7E0" w14:textId="77777777" w:rsidR="00C27255" w:rsidRPr="00C27255" w:rsidRDefault="00C27255" w:rsidP="00551042">
      <w:pPr>
        <w:spacing w:after="210"/>
      </w:pPr>
      <w:r w:rsidRPr="00C27255">
        <w:rPr>
          <w:rFonts w:eastAsia="inter"/>
          <w:b/>
          <w:color w:val="000000"/>
        </w:rPr>
        <w:t>Cấu hình:</w:t>
      </w:r>
    </w:p>
    <w:p w14:paraId="0B6A26AB" w14:textId="77777777" w:rsidR="00C27255" w:rsidRPr="00C27255" w:rsidRDefault="00C27255" w:rsidP="007A1D2F">
      <w:pPr>
        <w:numPr>
          <w:ilvl w:val="0"/>
          <w:numId w:val="46"/>
        </w:numPr>
        <w:spacing w:before="105" w:after="105"/>
      </w:pPr>
      <w:r w:rsidRPr="00C27255">
        <w:rPr>
          <w:rFonts w:eastAsia="inter"/>
          <w:b/>
          <w:color w:val="000000"/>
        </w:rPr>
        <w:t>Environment Variables:</w:t>
      </w:r>
      <w:r w:rsidRPr="00C27255">
        <w:rPr>
          <w:rFonts w:eastAsia="inter"/>
          <w:color w:val="000000"/>
        </w:rPr>
        <w:t xml:space="preserve"> </w:t>
      </w:r>
      <w:r w:rsidRPr="00867450">
        <w:rPr>
          <w:rStyle w:val="CodeChar"/>
          <w:rFonts w:eastAsia="IBM Plex Mono"/>
          <w:sz w:val="20"/>
          <w:szCs w:val="20"/>
        </w:rPr>
        <w:t>STRIPE_SECRET_KEY</w:t>
      </w:r>
      <w:r w:rsidRPr="00C27255">
        <w:rPr>
          <w:rFonts w:eastAsia="inter"/>
          <w:color w:val="000000"/>
        </w:rPr>
        <w:t xml:space="preserve">, </w:t>
      </w:r>
      <w:r w:rsidRPr="00867450">
        <w:rPr>
          <w:rStyle w:val="CodeChar"/>
          <w:rFonts w:eastAsia="IBM Plex Mono"/>
          <w:sz w:val="20"/>
          <w:szCs w:val="20"/>
        </w:rPr>
        <w:t>STRIPE_WEBHOOK_SECRET</w:t>
      </w:r>
      <w:r w:rsidRPr="00C27255">
        <w:rPr>
          <w:rFonts w:eastAsia="inter"/>
          <w:color w:val="000000"/>
        </w:rPr>
        <w:t>.</w:t>
      </w:r>
    </w:p>
    <w:p w14:paraId="025A1CE1" w14:textId="77777777" w:rsidR="00C27255" w:rsidRPr="00C27255" w:rsidRDefault="00C27255" w:rsidP="007A1D2F">
      <w:pPr>
        <w:numPr>
          <w:ilvl w:val="0"/>
          <w:numId w:val="46"/>
        </w:numPr>
        <w:spacing w:before="105" w:after="105"/>
      </w:pPr>
      <w:r w:rsidRPr="00C27255">
        <w:rPr>
          <w:rFonts w:eastAsia="inter"/>
          <w:b/>
          <w:color w:val="000000"/>
        </w:rPr>
        <w:t>Library:</w:t>
      </w:r>
      <w:r w:rsidRPr="00C27255">
        <w:rPr>
          <w:rFonts w:eastAsia="inter"/>
          <w:color w:val="000000"/>
        </w:rPr>
        <w:t xml:space="preserve"> </w:t>
      </w:r>
      <w:r w:rsidRPr="00B51CF4">
        <w:rPr>
          <w:rStyle w:val="VerbatimChar"/>
          <w:rFonts w:ascii="Times New Roman" w:eastAsia="IBM Plex Mono" w:hAnsi="Times New Roman"/>
          <w:color w:val="000000"/>
          <w:sz w:val="24"/>
        </w:rPr>
        <w:t>stripe</w:t>
      </w:r>
      <w:r w:rsidRPr="00C27255">
        <w:rPr>
          <w:rFonts w:eastAsia="inter"/>
          <w:color w:val="000000"/>
        </w:rPr>
        <w:t xml:space="preserve"> (v14+).</w:t>
      </w:r>
    </w:p>
    <w:p w14:paraId="5612A466" w14:textId="2BC4A147" w:rsidR="00C27255" w:rsidRPr="00C27255" w:rsidRDefault="00551042" w:rsidP="00A06031">
      <w:pPr>
        <w:pStyle w:val="Heading4"/>
      </w:pPr>
      <w:bookmarkStart w:id="113" w:name="bm_2_6_1_2_webhooks_và_tính_lũy_đ_aba416"/>
      <w:r>
        <w:t>1</w:t>
      </w:r>
      <w:r w:rsidR="00C27255" w:rsidRPr="00C27255">
        <w:t>.6.1.2. Webhooks</w:t>
      </w:r>
      <w:bookmarkEnd w:id="113"/>
    </w:p>
    <w:p w14:paraId="2439D3E5" w14:textId="77777777" w:rsidR="00C27255" w:rsidRPr="00C27255" w:rsidRDefault="00C27255" w:rsidP="00551042">
      <w:pPr>
        <w:spacing w:after="210"/>
      </w:pPr>
      <w:r w:rsidRPr="00C27255">
        <w:rPr>
          <w:rFonts w:eastAsia="inter"/>
          <w:color w:val="000000"/>
        </w:rPr>
        <w:t>Quy trình thanh toán là bất đồng bộ. Hệ thống sử dụng Webhook để cập nhật trạng thái đơn hàng một cách tin cậy.</w:t>
      </w:r>
    </w:p>
    <w:p w14:paraId="5982C5D1" w14:textId="11FD70E0" w:rsidR="00C27255" w:rsidRPr="00C27255" w:rsidRDefault="00C27255" w:rsidP="00551042">
      <w:pPr>
        <w:spacing w:after="210"/>
      </w:pPr>
      <w:r w:rsidRPr="00C27255">
        <w:rPr>
          <w:rFonts w:eastAsia="inter"/>
          <w:b/>
          <w:color w:val="000000"/>
        </w:rPr>
        <w:t>Cơ chế Webhook</w:t>
      </w:r>
      <w:r w:rsidRPr="00C27255">
        <w:rPr>
          <w:rStyle w:val="VerbatimChar"/>
          <w:rFonts w:ascii="Times New Roman" w:eastAsia="inter" w:hAnsi="Times New Roman"/>
          <w:b/>
          <w:color w:val="000000"/>
          <w:sz w:val="24"/>
          <w:shd w:val="clear" w:color="auto" w:fill="F8F8FA"/>
        </w:rPr>
        <w:t>:</w:t>
      </w:r>
    </w:p>
    <w:p w14:paraId="08EBC3A9" w14:textId="77777777" w:rsidR="00C27255" w:rsidRPr="00C27255" w:rsidRDefault="00C27255" w:rsidP="007A1D2F">
      <w:pPr>
        <w:numPr>
          <w:ilvl w:val="0"/>
          <w:numId w:val="47"/>
        </w:numPr>
        <w:spacing w:after="210"/>
      </w:pPr>
      <w:r w:rsidRPr="00C27255">
        <w:rPr>
          <w:rFonts w:eastAsia="inter"/>
          <w:b/>
          <w:color w:val="000000"/>
        </w:rPr>
        <w:t>Xác thực Chữ ký (Signature Verification):</w:t>
      </w:r>
      <w:r w:rsidRPr="00C27255">
        <w:rPr>
          <w:rFonts w:eastAsia="inter"/>
          <w:color w:val="000000"/>
        </w:rPr>
        <w:br/>
        <w:t xml:space="preserve">Hệ thống xác thực header </w:t>
      </w:r>
      <w:r w:rsidRPr="00C27255">
        <w:rPr>
          <w:rStyle w:val="VerbatimChar"/>
          <w:rFonts w:ascii="Times New Roman" w:eastAsia="IBM Plex Mono" w:hAnsi="Times New Roman"/>
          <w:color w:val="000000"/>
          <w:sz w:val="24"/>
          <w:shd w:val="clear" w:color="auto" w:fill="F8F8FA"/>
        </w:rPr>
        <w:t>stripe-signature</w:t>
      </w:r>
      <w:r w:rsidRPr="00C27255">
        <w:rPr>
          <w:rFonts w:eastAsia="inter"/>
          <w:color w:val="000000"/>
        </w:rPr>
        <w:t xml:space="preserve"> bằng </w:t>
      </w:r>
      <w:r w:rsidRPr="00C27255">
        <w:rPr>
          <w:rStyle w:val="VerbatimChar"/>
          <w:rFonts w:ascii="Times New Roman" w:eastAsia="IBM Plex Mono" w:hAnsi="Times New Roman"/>
          <w:color w:val="000000"/>
          <w:sz w:val="24"/>
          <w:shd w:val="clear" w:color="auto" w:fill="F8F8FA"/>
        </w:rPr>
        <w:t>stripe.webhooks.constructEvent(rawBody, sig, secret)</w:t>
      </w:r>
      <w:r w:rsidRPr="00C27255">
        <w:rPr>
          <w:rFonts w:eastAsia="inter"/>
          <w:color w:val="000000"/>
        </w:rPr>
        <w:t>. Điều này đảm bảo request thực sự đến từ Stripe và không bị giả mạo.</w:t>
      </w:r>
    </w:p>
    <w:p w14:paraId="57BDF0FA" w14:textId="77777777" w:rsidR="00C27255" w:rsidRPr="00C27255" w:rsidRDefault="00C27255" w:rsidP="007A1D2F">
      <w:pPr>
        <w:numPr>
          <w:ilvl w:val="0"/>
          <w:numId w:val="47"/>
        </w:numPr>
        <w:spacing w:after="210"/>
      </w:pPr>
      <w:r w:rsidRPr="00C27255">
        <w:rPr>
          <w:rFonts w:eastAsia="inter"/>
          <w:b/>
          <w:color w:val="000000"/>
        </w:rPr>
        <w:t xml:space="preserve">Xử lý sự kiện </w:t>
      </w:r>
      <w:r w:rsidRPr="00C27255">
        <w:rPr>
          <w:rStyle w:val="VerbatimChar"/>
          <w:rFonts w:ascii="Times New Roman" w:eastAsia="inter" w:hAnsi="Times New Roman"/>
          <w:b/>
          <w:color w:val="000000"/>
          <w:sz w:val="24"/>
          <w:shd w:val="clear" w:color="auto" w:fill="F8F8FA"/>
        </w:rPr>
        <w:t>payment_intent.succeeded:</w:t>
      </w:r>
      <w:r w:rsidRPr="00C27255">
        <w:rPr>
          <w:rFonts w:eastAsia="inter"/>
          <w:color w:val="000000"/>
        </w:rPr>
        <w:br/>
        <w:t xml:space="preserve">Khi thanh toán thành công, Stripe gửi sự kiện này kèm theo </w:t>
      </w:r>
      <w:r w:rsidRPr="00C27255">
        <w:rPr>
          <w:rStyle w:val="VerbatimChar"/>
          <w:rFonts w:ascii="Times New Roman" w:eastAsia="IBM Plex Mono" w:hAnsi="Times New Roman"/>
          <w:color w:val="000000"/>
          <w:sz w:val="24"/>
          <w:shd w:val="clear" w:color="auto" w:fill="F8F8FA"/>
        </w:rPr>
        <w:t>metadata</w:t>
      </w:r>
      <w:r w:rsidRPr="00C27255">
        <w:rPr>
          <w:rFonts w:eastAsia="inter"/>
          <w:color w:val="000000"/>
        </w:rPr>
        <w:t xml:space="preserve"> chứa </w:t>
      </w:r>
      <w:r w:rsidRPr="00C27255">
        <w:rPr>
          <w:rStyle w:val="VerbatimChar"/>
          <w:rFonts w:ascii="Times New Roman" w:eastAsia="IBM Plex Mono" w:hAnsi="Times New Roman"/>
          <w:color w:val="000000"/>
          <w:sz w:val="24"/>
          <w:shd w:val="clear" w:color="auto" w:fill="F8F8FA"/>
        </w:rPr>
        <w:t>userId</w:t>
      </w:r>
      <w:r w:rsidRPr="00C27255">
        <w:rPr>
          <w:rFonts w:eastAsia="inter"/>
          <w:color w:val="000000"/>
        </w:rPr>
        <w:t xml:space="preserve"> và </w:t>
      </w:r>
      <w:r w:rsidRPr="00C27255">
        <w:rPr>
          <w:rStyle w:val="VerbatimChar"/>
          <w:rFonts w:ascii="Times New Roman" w:eastAsia="IBM Plex Mono" w:hAnsi="Times New Roman"/>
          <w:color w:val="000000"/>
          <w:sz w:val="24"/>
          <w:shd w:val="clear" w:color="auto" w:fill="F8F8FA"/>
        </w:rPr>
        <w:t>packageId</w:t>
      </w:r>
      <w:r w:rsidRPr="00C27255">
        <w:rPr>
          <w:rFonts w:eastAsia="inter"/>
          <w:color w:val="000000"/>
        </w:rPr>
        <w:t>.</w:t>
      </w:r>
    </w:p>
    <w:p w14:paraId="2CD284B5" w14:textId="77777777" w:rsidR="00C27255" w:rsidRPr="00C27255" w:rsidRDefault="00C27255" w:rsidP="007A1D2F">
      <w:pPr>
        <w:numPr>
          <w:ilvl w:val="0"/>
          <w:numId w:val="47"/>
        </w:numPr>
        <w:spacing w:after="210"/>
      </w:pPr>
      <w:r w:rsidRPr="00C27255">
        <w:rPr>
          <w:rFonts w:eastAsia="inter"/>
          <w:b/>
          <w:color w:val="000000"/>
        </w:rPr>
        <w:lastRenderedPageBreak/>
        <w:t>Tính Lũy đẳng (Idempotency):</w:t>
      </w:r>
      <w:r w:rsidRPr="00C27255">
        <w:rPr>
          <w:rFonts w:eastAsia="inter"/>
          <w:color w:val="000000"/>
        </w:rPr>
        <w:br/>
        <w:t>Để tránh cộng tiền hai lần do Stripe gửi trùng lặp sự kiện (retry mechanism), hệ thống kiểm tra sự tồn tại của giao dịch trong cơ sở dữ liệu trước khi xử lý:</w:t>
      </w:r>
    </w:p>
    <w:p w14:paraId="2339DE16" w14:textId="77777777" w:rsidR="00C27255" w:rsidRPr="008E2147" w:rsidRDefault="00C27255" w:rsidP="008E2147">
      <w:pPr>
        <w:pStyle w:val="Code"/>
      </w:pPr>
      <w:r w:rsidRPr="008E2147">
        <w:rPr>
          <w:rStyle w:val="VerbatimChar"/>
          <w:rFonts w:ascii="Courier New" w:eastAsia="IBM Plex Mono" w:hAnsi="Courier New"/>
          <w:sz w:val="20"/>
        </w:rPr>
        <w:t>const existingPurchase = await getTokenPurchaseClient(prisma).findFirst({</w:t>
      </w:r>
      <w:r w:rsidRPr="008E2147">
        <w:rPr>
          <w:rStyle w:val="VerbatimChar"/>
          <w:rFonts w:ascii="Courier New" w:eastAsia="IBM Plex Mono" w:hAnsi="Courier New"/>
          <w:sz w:val="20"/>
        </w:rPr>
        <w:br/>
        <w:t xml:space="preserve">    where: { stripePaymentId: paymentIntentId },</w:t>
      </w:r>
      <w:r w:rsidRPr="008E2147">
        <w:rPr>
          <w:rStyle w:val="VerbatimChar"/>
          <w:rFonts w:ascii="Courier New" w:eastAsia="IBM Plex Mono" w:hAnsi="Courier New"/>
          <w:sz w:val="20"/>
        </w:rPr>
        <w:br/>
        <w:t>})</w:t>
      </w:r>
      <w:r w:rsidRPr="008E2147">
        <w:rPr>
          <w:rStyle w:val="VerbatimChar"/>
          <w:rFonts w:ascii="Courier New" w:eastAsia="IBM Plex Mono" w:hAnsi="Courier New"/>
          <w:sz w:val="20"/>
        </w:rPr>
        <w:br/>
        <w:t>if (existingPurchase) return; // Bỏ qua nếu đã xử lý</w:t>
      </w:r>
      <w:r w:rsidRPr="008E2147">
        <w:rPr>
          <w:rStyle w:val="VerbatimChar"/>
          <w:rFonts w:ascii="Courier New" w:eastAsia="IBM Plex Mono" w:hAnsi="Courier New"/>
          <w:sz w:val="20"/>
        </w:rPr>
        <w:br/>
      </w:r>
    </w:p>
    <w:p w14:paraId="7E09ACA8" w14:textId="77777777" w:rsidR="00C27255" w:rsidRPr="00C27255" w:rsidRDefault="00C27255" w:rsidP="007A1D2F">
      <w:pPr>
        <w:numPr>
          <w:ilvl w:val="0"/>
          <w:numId w:val="47"/>
        </w:numPr>
        <w:spacing w:after="210"/>
      </w:pPr>
      <w:r w:rsidRPr="00C27255">
        <w:rPr>
          <w:rFonts w:eastAsia="inter"/>
          <w:b/>
          <w:color w:val="000000"/>
        </w:rPr>
        <w:t>Transaction Atomicity:</w:t>
      </w:r>
      <w:r w:rsidRPr="00C27255">
        <w:rPr>
          <w:rFonts w:eastAsia="inter"/>
          <w:color w:val="000000"/>
        </w:rPr>
        <w:br/>
        <w:t xml:space="preserve">Sử dụng </w:t>
      </w:r>
      <w:r w:rsidRPr="00C27255">
        <w:rPr>
          <w:rStyle w:val="VerbatimChar"/>
          <w:rFonts w:ascii="Times New Roman" w:eastAsia="IBM Plex Mono" w:hAnsi="Times New Roman"/>
          <w:color w:val="000000"/>
          <w:sz w:val="24"/>
          <w:shd w:val="clear" w:color="auto" w:fill="F8F8FA"/>
        </w:rPr>
        <w:t>prisma.$transaction</w:t>
      </w:r>
      <w:r w:rsidRPr="00C27255">
        <w:rPr>
          <w:rFonts w:eastAsia="inter"/>
          <w:color w:val="000000"/>
        </w:rPr>
        <w:t xml:space="preserve"> để đảm bảo việc tạo bản ghi mua hàng (Purchase) và cộng Token vào tài khoản User diễn ra đồng thời. Nếu một trong hai thất bại, toàn bộ giao dịch sẽ được rollback.</w:t>
      </w:r>
    </w:p>
    <w:p w14:paraId="5431B1D9" w14:textId="3852CFED" w:rsidR="00C27255" w:rsidRPr="00C27255" w:rsidRDefault="009B3F32" w:rsidP="00A06031">
      <w:pPr>
        <w:pStyle w:val="Heading4"/>
      </w:pPr>
      <w:bookmarkStart w:id="114" w:name="bm_2_6_1_3_quy_trình_thanh_toán"/>
      <w:r>
        <w:t>1</w:t>
      </w:r>
      <w:r w:rsidR="00C27255" w:rsidRPr="00C27255">
        <w:t>.6.1.3. Quy trình Thanh toán</w:t>
      </w:r>
      <w:bookmarkEnd w:id="114"/>
    </w:p>
    <w:p w14:paraId="1180C599" w14:textId="77777777" w:rsidR="00C27255" w:rsidRPr="00C27255" w:rsidRDefault="00C27255" w:rsidP="007A1D2F">
      <w:pPr>
        <w:numPr>
          <w:ilvl w:val="0"/>
          <w:numId w:val="48"/>
        </w:numPr>
        <w:spacing w:before="105" w:after="105"/>
      </w:pPr>
      <w:r w:rsidRPr="00C27255">
        <w:rPr>
          <w:rFonts w:eastAsia="inter"/>
          <w:b/>
          <w:color w:val="000000"/>
        </w:rPr>
        <w:t>Khởi tạo (</w:t>
      </w:r>
      <w:r w:rsidRPr="00C27255">
        <w:rPr>
          <w:rStyle w:val="VerbatimChar"/>
          <w:rFonts w:ascii="Times New Roman" w:eastAsia="inter" w:hAnsi="Times New Roman"/>
          <w:b/>
          <w:color w:val="000000"/>
          <w:sz w:val="24"/>
          <w:shd w:val="clear" w:color="auto" w:fill="F8F8FA"/>
        </w:rPr>
        <w:t>createStripePayment):</w:t>
      </w:r>
      <w:r w:rsidRPr="00C27255">
        <w:rPr>
          <w:rFonts w:eastAsia="inter"/>
          <w:color w:val="000000"/>
        </w:rPr>
        <w:t xml:space="preserve"> Backend tạo </w:t>
      </w:r>
      <w:r w:rsidRPr="00C27255">
        <w:rPr>
          <w:rStyle w:val="VerbatimChar"/>
          <w:rFonts w:ascii="Times New Roman" w:eastAsia="IBM Plex Mono" w:hAnsi="Times New Roman"/>
          <w:color w:val="000000"/>
          <w:sz w:val="24"/>
          <w:shd w:val="clear" w:color="auto" w:fill="F8F8FA"/>
        </w:rPr>
        <w:t>PaymentIntent</w:t>
      </w:r>
      <w:r w:rsidRPr="00C27255">
        <w:rPr>
          <w:rFonts w:eastAsia="inter"/>
          <w:color w:val="000000"/>
        </w:rPr>
        <w:t xml:space="preserve"> với số tiền và currency (hỗ trợ xử lý Zero-decimal currencies như VND).</w:t>
      </w:r>
    </w:p>
    <w:p w14:paraId="14294A6A" w14:textId="77777777" w:rsidR="00C27255" w:rsidRPr="00C27255" w:rsidRDefault="00C27255" w:rsidP="007A1D2F">
      <w:pPr>
        <w:numPr>
          <w:ilvl w:val="0"/>
          <w:numId w:val="48"/>
        </w:numPr>
        <w:spacing w:before="105" w:after="105"/>
      </w:pPr>
      <w:r w:rsidRPr="00C27255">
        <w:rPr>
          <w:rFonts w:eastAsia="inter"/>
          <w:b/>
          <w:color w:val="000000"/>
        </w:rPr>
        <w:t>Xác nhận Client-side:</w:t>
      </w:r>
      <w:r w:rsidRPr="00C27255">
        <w:rPr>
          <w:rFonts w:eastAsia="inter"/>
          <w:color w:val="000000"/>
        </w:rPr>
        <w:t xml:space="preserve"> Frontend sử dụng </w:t>
      </w:r>
      <w:r w:rsidRPr="00C27255">
        <w:rPr>
          <w:rStyle w:val="VerbatimChar"/>
          <w:rFonts w:ascii="Times New Roman" w:eastAsia="IBM Plex Mono" w:hAnsi="Times New Roman"/>
          <w:color w:val="000000"/>
          <w:sz w:val="24"/>
          <w:shd w:val="clear" w:color="auto" w:fill="F8F8FA"/>
        </w:rPr>
        <w:t>stripe.confirmPayment</w:t>
      </w:r>
      <w:r w:rsidRPr="00C27255">
        <w:rPr>
          <w:rFonts w:eastAsia="inter"/>
          <w:color w:val="000000"/>
        </w:rPr>
        <w:t xml:space="preserve"> với </w:t>
      </w:r>
      <w:r w:rsidRPr="00C27255">
        <w:rPr>
          <w:rStyle w:val="VerbatimChar"/>
          <w:rFonts w:ascii="Times New Roman" w:eastAsia="IBM Plex Mono" w:hAnsi="Times New Roman"/>
          <w:color w:val="000000"/>
          <w:sz w:val="24"/>
          <w:shd w:val="clear" w:color="auto" w:fill="F8F8FA"/>
        </w:rPr>
        <w:t>clientSecret</w:t>
      </w:r>
      <w:r w:rsidRPr="00C27255">
        <w:rPr>
          <w:rFonts w:eastAsia="inter"/>
          <w:color w:val="000000"/>
        </w:rPr>
        <w:t>.</w:t>
      </w:r>
    </w:p>
    <w:p w14:paraId="71636D9B" w14:textId="7AF99FE8" w:rsidR="007D1A36" w:rsidRPr="00C27255" w:rsidRDefault="00C27255" w:rsidP="007A1D2F">
      <w:pPr>
        <w:numPr>
          <w:ilvl w:val="0"/>
          <w:numId w:val="48"/>
        </w:numPr>
        <w:spacing w:before="105" w:after="105"/>
      </w:pPr>
      <w:r w:rsidRPr="00C27255">
        <w:rPr>
          <w:rFonts w:eastAsia="inter"/>
          <w:b/>
          <w:color w:val="000000"/>
        </w:rPr>
        <w:t>Xử lý Hậu kỳ:</w:t>
      </w:r>
      <w:r w:rsidRPr="00C27255">
        <w:rPr>
          <w:rFonts w:eastAsia="inter"/>
          <w:color w:val="000000"/>
        </w:rPr>
        <w:t xml:space="preserve"> Webhook nhận tín hiệu thành công và cộng Token cho người dùng.</w:t>
      </w:r>
    </w:p>
    <w:p w14:paraId="37B75C1E" w14:textId="48B5CBD5" w:rsidR="00C27255" w:rsidRDefault="00C27255" w:rsidP="004A78DB">
      <w:pPr>
        <w:pStyle w:val="Heading3"/>
        <w:rPr>
          <w:rFonts w:eastAsia="inter"/>
        </w:rPr>
      </w:pPr>
      <w:bookmarkStart w:id="115" w:name="bm_2_6_2_aws_s3_hạ_tầng_lưu_trữ_đ_69019a"/>
      <w:r w:rsidRPr="00C27255">
        <w:rPr>
          <w:rFonts w:eastAsia="inter"/>
        </w:rPr>
        <w:t xml:space="preserve"> AWS S3: Hạ tầng Lưu trữ Đối tượng</w:t>
      </w:r>
      <w:bookmarkEnd w:id="115"/>
    </w:p>
    <w:p w14:paraId="3AD7F8D4" w14:textId="2D3B0BFB" w:rsidR="00287261" w:rsidRDefault="00287261" w:rsidP="00287261">
      <w:pPr>
        <w:jc w:val="center"/>
      </w:pPr>
      <w:r>
        <w:fldChar w:fldCharType="begin"/>
      </w:r>
      <w:r>
        <w:instrText xml:space="preserve"> INCLUDEPICTURE "https://200lab.io/blog/_next/image?url=https%3A%2F%2Fstatics.cdn.200lab.io%2F2024%2F09%2Famazon-s3-la-gi.jpeg&amp;w=3840&amp;q=75" \* MERGEFORMATINET </w:instrText>
      </w:r>
      <w:r>
        <w:fldChar w:fldCharType="separate"/>
      </w:r>
      <w:r>
        <w:rPr>
          <w:noProof/>
        </w:rPr>
        <w:drawing>
          <wp:inline distT="0" distB="0" distL="0" distR="0" wp14:anchorId="2D0F5708" wp14:editId="2083729C">
            <wp:extent cx="5580380" cy="2609850"/>
            <wp:effectExtent l="0" t="0" r="0" b="6350"/>
            <wp:docPr id="1997257376" name="Picture 48" descr="Amazon S3: Giải pháp lưu trữ Đám mây An toàn và Linh hoạt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 S3: Giải pháp lưu trữ Đám mây An toàn và Linh hoạt | 200Lab Blo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2609850"/>
                    </a:xfrm>
                    <a:prstGeom prst="rect">
                      <a:avLst/>
                    </a:prstGeom>
                    <a:noFill/>
                    <a:ln>
                      <a:noFill/>
                    </a:ln>
                  </pic:spPr>
                </pic:pic>
              </a:graphicData>
            </a:graphic>
          </wp:inline>
        </w:drawing>
      </w:r>
      <w:r>
        <w:fldChar w:fldCharType="end"/>
      </w:r>
    </w:p>
    <w:p w14:paraId="09EA7AF9" w14:textId="34E0DB26" w:rsidR="00287261" w:rsidRPr="00287261" w:rsidRDefault="00287261" w:rsidP="00287261">
      <w:pPr>
        <w:pStyle w:val="Captions"/>
        <w:rPr>
          <w:shd w:val="clear" w:color="auto" w:fill="FFFFFF"/>
        </w:rPr>
      </w:pPr>
      <w:r>
        <w:t>Hình 1-1</w:t>
      </w:r>
      <w:r>
        <w:t>4</w:t>
      </w:r>
      <w:r>
        <w:t xml:space="preserve"> Hình ảnh </w:t>
      </w:r>
      <w:r>
        <w:rPr>
          <w:shd w:val="clear" w:color="auto" w:fill="FFFFFF"/>
        </w:rPr>
        <w:t>Amazon S3 (Simple Storage Service)</w:t>
      </w:r>
    </w:p>
    <w:p w14:paraId="1EC1BFDE" w14:textId="77777777" w:rsidR="00287261" w:rsidRPr="00287261" w:rsidRDefault="00287261" w:rsidP="00287261"/>
    <w:p w14:paraId="1055BFCC" w14:textId="225B5213" w:rsidR="00C27255" w:rsidRPr="00C27255" w:rsidRDefault="009C4045" w:rsidP="00A06031">
      <w:pPr>
        <w:pStyle w:val="Heading4"/>
      </w:pPr>
      <w:bookmarkStart w:id="116" w:name="bm_2_6_2_1_khái_niệm_object_storage"/>
      <w:r>
        <w:t>1</w:t>
      </w:r>
      <w:r w:rsidR="00C27255" w:rsidRPr="00C27255">
        <w:t>.6.2.1. Khái niệm Object Storage</w:t>
      </w:r>
      <w:bookmarkEnd w:id="116"/>
    </w:p>
    <w:p w14:paraId="0747417D" w14:textId="7E144071" w:rsidR="00C27255" w:rsidRPr="00CD66A1" w:rsidRDefault="00C27255" w:rsidP="00CD66A1">
      <w:pPr>
        <w:spacing w:after="210"/>
      </w:pPr>
      <w:r w:rsidRPr="00C27255">
        <w:rPr>
          <w:rFonts w:eastAsia="inter"/>
          <w:color w:val="000000"/>
        </w:rPr>
        <w:t xml:space="preserve">Hệ thống sử dụng Amazon S3 để lưu trữ hình ảnh sản phẩm và ảnh thử đồ (Try-On results). Thư viện </w:t>
      </w:r>
      <w:r w:rsidRPr="00B70035">
        <w:rPr>
          <w:rStyle w:val="CodeChar"/>
          <w:rFonts w:eastAsia="IBM Plex Mono"/>
          <w:sz w:val="20"/>
          <w:szCs w:val="20"/>
        </w:rPr>
        <w:t>@aws-sdk/client-s3</w:t>
      </w:r>
      <w:r w:rsidRPr="00C27255">
        <w:rPr>
          <w:rFonts w:eastAsia="inter"/>
          <w:color w:val="000000"/>
        </w:rPr>
        <w:t xml:space="preserve"> được sử dụng để tương tác với AWS.</w:t>
      </w:r>
    </w:p>
    <w:p w14:paraId="53A80DE8" w14:textId="77777777" w:rsidR="00C27255" w:rsidRDefault="00C27255" w:rsidP="00551042">
      <w:pPr>
        <w:spacing w:after="210"/>
        <w:rPr>
          <w:rFonts w:eastAsia="inter"/>
          <w:color w:val="000000"/>
        </w:rPr>
      </w:pPr>
      <w:r w:rsidRPr="00C27255">
        <w:rPr>
          <w:rFonts w:eastAsia="inter"/>
          <w:color w:val="000000"/>
        </w:rPr>
        <w:t>Để giảm tải cho Web Server và tận dụng băng thông của AWS, hệ thống áp dụng mô hình Upload trực tiếp từ Client (Direct Upload) thông qua Presigned URLs.</w:t>
      </w:r>
    </w:p>
    <w:p w14:paraId="16CA8B78" w14:textId="30CB4EA4" w:rsidR="00CD66A1" w:rsidRPr="00CD66A1" w:rsidRDefault="00CD66A1" w:rsidP="00CD66A1">
      <w:pPr>
        <w:spacing w:after="210"/>
      </w:pPr>
      <w:r w:rsidRPr="00C27255">
        <w:rPr>
          <w:rFonts w:eastAsia="inter"/>
          <w:color w:val="000000"/>
        </w:rPr>
        <w:t>Cách đặt tên file lưu trữ được thiết kế theo cấu trúc bao gồm thư mục, dấu thời gian và phần tên ngẫu nhiên nhằm tránh trùng lặp tên trong kho lưu trữ.</w:t>
      </w:r>
      <w:r>
        <w:t xml:space="preserve"> </w:t>
      </w:r>
      <w:r w:rsidRPr="00C27255">
        <w:rPr>
          <w:rFonts w:eastAsia="inter"/>
          <w:color w:val="000000"/>
        </w:rPr>
        <w:t>Ngoài ra, để đảm bảo phát triển không bị gián đoạn ở môi trường local hoặc khi chưa có cấu hình AWS, hệ thống có cơ chế dự phòng để lưu file vào thư mục trên server.</w:t>
      </w:r>
    </w:p>
    <w:p w14:paraId="712A71A4" w14:textId="33C94D26" w:rsidR="00C27255" w:rsidRPr="00C27255" w:rsidRDefault="00C27255" w:rsidP="00551042">
      <w:pPr>
        <w:spacing w:after="210"/>
      </w:pPr>
      <w:r w:rsidRPr="00C27255">
        <w:rPr>
          <w:rFonts w:eastAsia="inter"/>
          <w:b/>
          <w:color w:val="000000"/>
        </w:rPr>
        <w:lastRenderedPageBreak/>
        <w:t>Quy trình</w:t>
      </w:r>
      <w:r w:rsidRPr="00C27255">
        <w:rPr>
          <w:rStyle w:val="VerbatimChar"/>
          <w:rFonts w:ascii="Times New Roman" w:eastAsia="inter" w:hAnsi="Times New Roman"/>
          <w:b/>
          <w:color w:val="000000"/>
          <w:sz w:val="24"/>
          <w:shd w:val="clear" w:color="auto" w:fill="F8F8FA"/>
        </w:rPr>
        <w:t>:</w:t>
      </w:r>
    </w:p>
    <w:p w14:paraId="0456A428" w14:textId="77777777" w:rsidR="00C27255" w:rsidRPr="00C27255" w:rsidRDefault="00C27255" w:rsidP="007A1D2F">
      <w:pPr>
        <w:numPr>
          <w:ilvl w:val="0"/>
          <w:numId w:val="49"/>
        </w:numPr>
        <w:spacing w:before="105" w:after="105"/>
      </w:pPr>
      <w:r w:rsidRPr="00C27255">
        <w:rPr>
          <w:rFonts w:eastAsia="inter"/>
          <w:b/>
          <w:color w:val="000000"/>
        </w:rPr>
        <w:t>Client Request:</w:t>
      </w:r>
      <w:r w:rsidRPr="00C27255">
        <w:rPr>
          <w:rFonts w:eastAsia="inter"/>
          <w:color w:val="000000"/>
        </w:rPr>
        <w:t xml:space="preserve"> Frontend gửi yêu cầu upload kèm </w:t>
      </w:r>
      <w:r w:rsidRPr="00C27255">
        <w:rPr>
          <w:rStyle w:val="VerbatimChar"/>
          <w:rFonts w:ascii="Times New Roman" w:eastAsia="IBM Plex Mono" w:hAnsi="Times New Roman"/>
          <w:color w:val="000000"/>
          <w:sz w:val="24"/>
          <w:shd w:val="clear" w:color="auto" w:fill="F8F8FA"/>
        </w:rPr>
        <w:t>fileName</w:t>
      </w:r>
      <w:r w:rsidRPr="00C27255">
        <w:rPr>
          <w:rFonts w:eastAsia="inter"/>
          <w:color w:val="000000"/>
        </w:rPr>
        <w:t xml:space="preserve"> và </w:t>
      </w:r>
      <w:r w:rsidRPr="00C27255">
        <w:rPr>
          <w:rStyle w:val="VerbatimChar"/>
          <w:rFonts w:ascii="Times New Roman" w:eastAsia="IBM Plex Mono" w:hAnsi="Times New Roman"/>
          <w:color w:val="000000"/>
          <w:sz w:val="24"/>
          <w:shd w:val="clear" w:color="auto" w:fill="F8F8FA"/>
        </w:rPr>
        <w:t>fileType</w:t>
      </w:r>
      <w:r w:rsidRPr="00C27255">
        <w:rPr>
          <w:rFonts w:eastAsia="inter"/>
          <w:color w:val="000000"/>
        </w:rPr>
        <w:t>.</w:t>
      </w:r>
    </w:p>
    <w:p w14:paraId="0AE44483" w14:textId="77777777" w:rsidR="00C27255" w:rsidRPr="00C27255" w:rsidRDefault="00C27255" w:rsidP="007A1D2F">
      <w:pPr>
        <w:numPr>
          <w:ilvl w:val="0"/>
          <w:numId w:val="49"/>
        </w:numPr>
        <w:spacing w:before="105" w:after="105"/>
      </w:pPr>
      <w:r w:rsidRPr="00C27255">
        <w:rPr>
          <w:rFonts w:eastAsia="inter"/>
          <w:b/>
          <w:color w:val="000000"/>
        </w:rPr>
        <w:t>Backend Generation:</w:t>
      </w:r>
    </w:p>
    <w:p w14:paraId="72250EFB" w14:textId="77777777" w:rsidR="00C27255" w:rsidRPr="00C27255" w:rsidRDefault="00C27255" w:rsidP="007A1D2F">
      <w:pPr>
        <w:numPr>
          <w:ilvl w:val="1"/>
          <w:numId w:val="49"/>
        </w:numPr>
        <w:spacing w:before="105" w:after="105"/>
      </w:pPr>
      <w:r w:rsidRPr="00C27255">
        <w:rPr>
          <w:rFonts w:eastAsia="inter"/>
          <w:color w:val="000000"/>
        </w:rPr>
        <w:t xml:space="preserve">Tạo </w:t>
      </w:r>
      <w:r w:rsidRPr="00C27255">
        <w:rPr>
          <w:rStyle w:val="VerbatimChar"/>
          <w:rFonts w:ascii="Times New Roman" w:eastAsia="IBM Plex Mono" w:hAnsi="Times New Roman"/>
          <w:color w:val="000000"/>
          <w:sz w:val="24"/>
          <w:shd w:val="clear" w:color="auto" w:fill="F8F8FA"/>
        </w:rPr>
        <w:t>PutObjectCommand</w:t>
      </w:r>
      <w:r w:rsidRPr="00C27255">
        <w:rPr>
          <w:rFonts w:eastAsia="inter"/>
          <w:color w:val="000000"/>
        </w:rPr>
        <w:t xml:space="preserve"> với </w:t>
      </w:r>
      <w:r w:rsidRPr="00C27255">
        <w:rPr>
          <w:rStyle w:val="VerbatimChar"/>
          <w:rFonts w:ascii="Times New Roman" w:eastAsia="IBM Plex Mono" w:hAnsi="Times New Roman"/>
          <w:color w:val="000000"/>
          <w:sz w:val="24"/>
          <w:shd w:val="clear" w:color="auto" w:fill="F8F8FA"/>
        </w:rPr>
        <w:t>Bucket</w:t>
      </w:r>
      <w:r w:rsidRPr="00C27255">
        <w:rPr>
          <w:rFonts w:eastAsia="inter"/>
          <w:color w:val="000000"/>
        </w:rPr>
        <w:t xml:space="preserve">, </w:t>
      </w:r>
      <w:r w:rsidRPr="00C27255">
        <w:rPr>
          <w:rStyle w:val="VerbatimChar"/>
          <w:rFonts w:ascii="Times New Roman" w:eastAsia="IBM Plex Mono" w:hAnsi="Times New Roman"/>
          <w:color w:val="000000"/>
          <w:sz w:val="24"/>
          <w:shd w:val="clear" w:color="auto" w:fill="F8F8FA"/>
        </w:rPr>
        <w:t>Key</w:t>
      </w:r>
      <w:r w:rsidRPr="00C27255">
        <w:rPr>
          <w:rFonts w:eastAsia="inter"/>
          <w:color w:val="000000"/>
        </w:rPr>
        <w:t xml:space="preserve"> và </w:t>
      </w:r>
      <w:r w:rsidRPr="00C27255">
        <w:rPr>
          <w:rStyle w:val="VerbatimChar"/>
          <w:rFonts w:ascii="Times New Roman" w:eastAsia="IBM Plex Mono" w:hAnsi="Times New Roman"/>
          <w:color w:val="000000"/>
          <w:sz w:val="24"/>
          <w:shd w:val="clear" w:color="auto" w:fill="F8F8FA"/>
        </w:rPr>
        <w:t>ContentType</w:t>
      </w:r>
      <w:r w:rsidRPr="00C27255">
        <w:rPr>
          <w:rFonts w:eastAsia="inter"/>
          <w:color w:val="000000"/>
        </w:rPr>
        <w:t>.</w:t>
      </w:r>
    </w:p>
    <w:p w14:paraId="12BCB8A2" w14:textId="77777777" w:rsidR="00C27255" w:rsidRPr="00C27255" w:rsidRDefault="00C27255" w:rsidP="007A1D2F">
      <w:pPr>
        <w:numPr>
          <w:ilvl w:val="1"/>
          <w:numId w:val="49"/>
        </w:numPr>
        <w:spacing w:before="105" w:after="105"/>
      </w:pPr>
      <w:r w:rsidRPr="00C27255">
        <w:rPr>
          <w:rFonts w:eastAsia="inter"/>
          <w:color w:val="000000"/>
        </w:rPr>
        <w:t xml:space="preserve">Sử dụng </w:t>
      </w:r>
      <w:r w:rsidRPr="00C27255">
        <w:rPr>
          <w:rStyle w:val="VerbatimChar"/>
          <w:rFonts w:ascii="Times New Roman" w:eastAsia="IBM Plex Mono" w:hAnsi="Times New Roman"/>
          <w:color w:val="000000"/>
          <w:sz w:val="24"/>
          <w:shd w:val="clear" w:color="auto" w:fill="F8F8FA"/>
        </w:rPr>
        <w:t>getSignedUrl</w:t>
      </w:r>
      <w:r w:rsidRPr="00C27255">
        <w:rPr>
          <w:rFonts w:eastAsia="inter"/>
          <w:color w:val="000000"/>
        </w:rPr>
        <w:t xml:space="preserve"> từ </w:t>
      </w:r>
      <w:r w:rsidRPr="00EC0005">
        <w:rPr>
          <w:rStyle w:val="CodeChar"/>
          <w:rFonts w:eastAsia="IBM Plex Mono"/>
          <w:sz w:val="22"/>
          <w:szCs w:val="22"/>
        </w:rPr>
        <w:t>@aws-sdk/s3-request-presigner</w:t>
      </w:r>
      <w:r w:rsidRPr="00C27255">
        <w:rPr>
          <w:rFonts w:eastAsia="inter"/>
          <w:color w:val="000000"/>
        </w:rPr>
        <w:t xml:space="preserve"> để tạo URL tạm thời (có hiệu lực trong 1 giờ).</w:t>
      </w:r>
    </w:p>
    <w:p w14:paraId="6D03E5A8" w14:textId="77777777" w:rsidR="00C27255" w:rsidRPr="00EC0005" w:rsidRDefault="00C27255" w:rsidP="00EC0005">
      <w:pPr>
        <w:pStyle w:val="Code"/>
      </w:pPr>
      <w:r w:rsidRPr="00EC0005">
        <w:rPr>
          <w:rStyle w:val="VerbatimChar"/>
          <w:rFonts w:ascii="Courier New" w:eastAsia="IBM Plex Mono" w:hAnsi="Courier New"/>
          <w:sz w:val="20"/>
        </w:rPr>
        <w:t>const command = new PutObjectCommand({ Bucket, Key, ContentType });</w:t>
      </w:r>
      <w:r w:rsidRPr="00EC0005">
        <w:rPr>
          <w:rStyle w:val="VerbatimChar"/>
          <w:rFonts w:ascii="Courier New" w:eastAsia="IBM Plex Mono" w:hAnsi="Courier New"/>
          <w:sz w:val="20"/>
        </w:rPr>
        <w:br/>
        <w:t>const uploadUrl = await getSignedUrl(s3Client, command, { expiresIn: 3600 });</w:t>
      </w:r>
      <w:r w:rsidRPr="00EC0005">
        <w:rPr>
          <w:rStyle w:val="VerbatimChar"/>
          <w:rFonts w:ascii="Courier New" w:eastAsia="IBM Plex Mono" w:hAnsi="Courier New"/>
          <w:sz w:val="20"/>
        </w:rPr>
        <w:br/>
      </w:r>
    </w:p>
    <w:p w14:paraId="498E50D2" w14:textId="77777777" w:rsidR="00C27255" w:rsidRPr="00C27255" w:rsidRDefault="00C27255" w:rsidP="007A1D2F">
      <w:pPr>
        <w:numPr>
          <w:ilvl w:val="0"/>
          <w:numId w:val="49"/>
        </w:numPr>
        <w:spacing w:before="105" w:after="105"/>
      </w:pPr>
      <w:r w:rsidRPr="00C27255">
        <w:rPr>
          <w:rFonts w:eastAsia="inter"/>
          <w:b/>
          <w:color w:val="000000"/>
        </w:rPr>
        <w:t>Client Upload:</w:t>
      </w:r>
      <w:r w:rsidRPr="00C27255">
        <w:rPr>
          <w:rFonts w:eastAsia="inter"/>
          <w:color w:val="000000"/>
        </w:rPr>
        <w:t xml:space="preserve"> Frontend dùng </w:t>
      </w:r>
      <w:r w:rsidRPr="00C27255">
        <w:rPr>
          <w:rStyle w:val="VerbatimChar"/>
          <w:rFonts w:ascii="Times New Roman" w:eastAsia="IBM Plex Mono" w:hAnsi="Times New Roman"/>
          <w:color w:val="000000"/>
          <w:sz w:val="24"/>
          <w:shd w:val="clear" w:color="auto" w:fill="F8F8FA"/>
        </w:rPr>
        <w:t>uploadUrl</w:t>
      </w:r>
      <w:r w:rsidRPr="00C27255">
        <w:rPr>
          <w:rFonts w:eastAsia="inter"/>
          <w:color w:val="000000"/>
        </w:rPr>
        <w:t xml:space="preserve"> để gửi file trực tiếp lên S3 bằng method </w:t>
      </w:r>
      <w:r w:rsidRPr="00C27255">
        <w:rPr>
          <w:rStyle w:val="VerbatimChar"/>
          <w:rFonts w:ascii="Times New Roman" w:eastAsia="IBM Plex Mono" w:hAnsi="Times New Roman"/>
          <w:color w:val="000000"/>
          <w:sz w:val="24"/>
          <w:shd w:val="clear" w:color="auto" w:fill="F8F8FA"/>
        </w:rPr>
        <w:t>PUT</w:t>
      </w:r>
      <w:r w:rsidRPr="00C27255">
        <w:rPr>
          <w:rFonts w:eastAsia="inter"/>
          <w:color w:val="000000"/>
        </w:rPr>
        <w:t>.</w:t>
      </w:r>
    </w:p>
    <w:p w14:paraId="73BF6C9D" w14:textId="77777777" w:rsidR="00C27255" w:rsidRPr="00C27255" w:rsidRDefault="00C27255" w:rsidP="00551042">
      <w:pPr>
        <w:spacing w:after="210"/>
      </w:pPr>
      <w:r w:rsidRPr="00C27255">
        <w:rPr>
          <w:rFonts w:eastAsia="inter"/>
          <w:b/>
          <w:color w:val="000000"/>
        </w:rPr>
        <w:t>Cấu trúc Key (File Naming):</w:t>
      </w:r>
      <w:r w:rsidRPr="00C27255">
        <w:rPr>
          <w:rFonts w:eastAsia="inter"/>
          <w:color w:val="000000"/>
        </w:rPr>
        <w:br/>
        <w:t xml:space="preserve">File được lưu với cấu trúc: </w:t>
      </w:r>
      <w:r w:rsidRPr="00DE195F">
        <w:rPr>
          <w:rStyle w:val="VerbatimChar"/>
          <w:rFonts w:ascii="Times New Roman" w:eastAsia="IBM Plex Mono" w:hAnsi="Times New Roman"/>
          <w:color w:val="000000"/>
          <w:sz w:val="24"/>
        </w:rPr>
        <w:t>folder/timestamp-random-filename.ext</w:t>
      </w:r>
      <w:r w:rsidRPr="00C27255">
        <w:rPr>
          <w:rFonts w:eastAsia="inter"/>
          <w:color w:val="000000"/>
        </w:rPr>
        <w:t xml:space="preserve"> để tránh trùng lặp tên file.</w:t>
      </w:r>
    </w:p>
    <w:p w14:paraId="11B6CB8F" w14:textId="19D5C2A5" w:rsidR="00C27255" w:rsidRPr="00C27255" w:rsidRDefault="009F624D" w:rsidP="00A06031">
      <w:pPr>
        <w:pStyle w:val="Heading4"/>
      </w:pPr>
      <w:bookmarkStart w:id="117" w:name="bm_2_6_2_3_fallback_mechanism"/>
      <w:r>
        <w:t>1</w:t>
      </w:r>
      <w:r w:rsidR="00C27255" w:rsidRPr="00C27255">
        <w:t>.6.2.</w:t>
      </w:r>
      <w:r>
        <w:t>2</w:t>
      </w:r>
      <w:r w:rsidR="00C27255" w:rsidRPr="00C27255">
        <w:t>. Fallback Mechanism</w:t>
      </w:r>
      <w:bookmarkEnd w:id="117"/>
    </w:p>
    <w:p w14:paraId="2CABDE7A" w14:textId="77777777" w:rsidR="00C27255" w:rsidRPr="00C27255" w:rsidRDefault="00C27255" w:rsidP="006D6B71">
      <w:pPr>
        <w:spacing w:after="210"/>
        <w:ind w:firstLine="426"/>
      </w:pPr>
      <w:r w:rsidRPr="00C27255">
        <w:rPr>
          <w:rFonts w:eastAsia="inter"/>
          <w:color w:val="000000"/>
        </w:rPr>
        <w:t>Trong môi trường phát triển (Local) hoặc khi chưa cấu hình AWS, hệ thống có cơ chế fallback (</w:t>
      </w:r>
      <w:r w:rsidRPr="00C27255">
        <w:rPr>
          <w:rStyle w:val="VerbatimChar"/>
          <w:rFonts w:ascii="Times New Roman" w:eastAsia="IBM Plex Mono" w:hAnsi="Times New Roman"/>
          <w:color w:val="000000"/>
          <w:sz w:val="24"/>
          <w:shd w:val="clear" w:color="auto" w:fill="F8F8FA"/>
        </w:rPr>
        <w:t>uploadToS3</w:t>
      </w:r>
      <w:r w:rsidRPr="00C27255">
        <w:rPr>
          <w:rFonts w:eastAsia="inter"/>
          <w:color w:val="000000"/>
        </w:rPr>
        <w:t xml:space="preserve"> trong </w:t>
      </w:r>
      <w:r w:rsidRPr="00C27255">
        <w:rPr>
          <w:rStyle w:val="VerbatimChar"/>
          <w:rFonts w:ascii="Times New Roman" w:eastAsia="IBM Plex Mono" w:hAnsi="Times New Roman"/>
          <w:color w:val="000000"/>
          <w:sz w:val="24"/>
          <w:shd w:val="clear" w:color="auto" w:fill="F8F8FA"/>
        </w:rPr>
        <w:t>src/lib/s3.ts</w:t>
      </w:r>
      <w:r w:rsidRPr="00C27255">
        <w:rPr>
          <w:rFonts w:eastAsia="inter"/>
          <w:color w:val="000000"/>
        </w:rPr>
        <w:t xml:space="preserve">) để lưu file vào thư mục </w:t>
      </w:r>
      <w:r w:rsidRPr="00C27255">
        <w:rPr>
          <w:rStyle w:val="VerbatimChar"/>
          <w:rFonts w:ascii="Times New Roman" w:eastAsia="IBM Plex Mono" w:hAnsi="Times New Roman"/>
          <w:color w:val="000000"/>
          <w:sz w:val="24"/>
          <w:shd w:val="clear" w:color="auto" w:fill="F8F8FA"/>
        </w:rPr>
        <w:t>public/uploads</w:t>
      </w:r>
      <w:r w:rsidRPr="00C27255">
        <w:rPr>
          <w:rFonts w:eastAsia="inter"/>
          <w:color w:val="000000"/>
        </w:rPr>
        <w:t xml:space="preserve"> của server, đảm bảo việc phát triển không bị gián đoạn.</w:t>
      </w:r>
    </w:p>
    <w:p w14:paraId="5882CAA1" w14:textId="5329C546" w:rsidR="00C27255" w:rsidRPr="00C27255" w:rsidRDefault="00C27255" w:rsidP="009F624D">
      <w:pPr>
        <w:pStyle w:val="Heading3"/>
      </w:pPr>
      <w:bookmarkStart w:id="118" w:name="bm_2_6_3_ai_virtual_try_on_api_cô_454e42"/>
      <w:r w:rsidRPr="00C27255">
        <w:rPr>
          <w:rFonts w:eastAsia="inter"/>
        </w:rPr>
        <w:t>AI Virtual Try-On API: Công nghệ Thử đồ ảo</w:t>
      </w:r>
      <w:bookmarkEnd w:id="118"/>
    </w:p>
    <w:p w14:paraId="2CA47A4D" w14:textId="540227E2" w:rsidR="00C27255" w:rsidRDefault="00C27255" w:rsidP="007A1D2F">
      <w:pPr>
        <w:pStyle w:val="Heading4"/>
        <w:numPr>
          <w:ilvl w:val="3"/>
          <w:numId w:val="11"/>
        </w:numPr>
      </w:pPr>
      <w:bookmarkStart w:id="119" w:name="bm_2_6_3_1_tích_hợp_fashn_ai"/>
      <w:r w:rsidRPr="00C27255">
        <w:t xml:space="preserve">Tích hợp </w:t>
      </w:r>
      <w:r w:rsidRPr="008B6D7C">
        <w:t>Fashn.ai</w:t>
      </w:r>
      <w:bookmarkEnd w:id="119"/>
    </w:p>
    <w:p w14:paraId="183EA639" w14:textId="120669F9" w:rsidR="002E6E38" w:rsidRPr="002E6E38" w:rsidRDefault="002E6E38" w:rsidP="002E6E38">
      <w:pPr>
        <w:jc w:val="center"/>
      </w:pPr>
      <w:r>
        <w:fldChar w:fldCharType="begin"/>
      </w:r>
      <w:r>
        <w:instrText xml:space="preserve"> INCLUDEPICTURE "https://docs.fashn.ai/api/og?slug=&amp;title=Introduction&amp;description=FASHN%20AI%E2%80%99s%20developer%20API%20offers%20generative%20AI%20for%20fashion%20with%20virtual%20try-on%2C%20model%20creation%2C%20and%20advanced%20image%20editing%2C%20with%20enterprise-grade%20infrastructure%20and%20strong%20privacy%20protections." \* MERGEFORMATINET </w:instrText>
      </w:r>
      <w:r>
        <w:fldChar w:fldCharType="separate"/>
      </w:r>
      <w:r>
        <w:rPr>
          <w:noProof/>
        </w:rPr>
        <w:drawing>
          <wp:inline distT="0" distB="0" distL="0" distR="0" wp14:anchorId="1B1C2770" wp14:editId="3FADD2CA">
            <wp:extent cx="4848638" cy="2546252"/>
            <wp:effectExtent l="0" t="0" r="3175" b="0"/>
            <wp:docPr id="385807615" name="Picture 49" descr="Introduction | FASHN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roduction | FASHN Documenta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7070" cy="2561183"/>
                    </a:xfrm>
                    <a:prstGeom prst="rect">
                      <a:avLst/>
                    </a:prstGeom>
                    <a:noFill/>
                    <a:ln>
                      <a:noFill/>
                    </a:ln>
                  </pic:spPr>
                </pic:pic>
              </a:graphicData>
            </a:graphic>
          </wp:inline>
        </w:drawing>
      </w:r>
      <w:r>
        <w:fldChar w:fldCharType="end"/>
      </w:r>
    </w:p>
    <w:p w14:paraId="2D74CAD5" w14:textId="7705AA46" w:rsidR="002E6E38" w:rsidRPr="002E6E38" w:rsidRDefault="002E6E38" w:rsidP="002E6E38">
      <w:pPr>
        <w:pStyle w:val="Captions"/>
      </w:pPr>
      <w:r w:rsidRPr="002E6E38">
        <w:t>Hình 1-1</w:t>
      </w:r>
      <w:r w:rsidRPr="002E6E38">
        <w:t>5</w:t>
      </w:r>
      <w:r w:rsidRPr="002E6E38">
        <w:t xml:space="preserve"> Hình ảnh </w:t>
      </w:r>
      <w:r w:rsidRPr="002E6E38">
        <w:t xml:space="preserve">giới thiệu </w:t>
      </w:r>
      <w:r w:rsidRPr="002E6E38">
        <w:rPr>
          <w:rFonts w:eastAsia="inter"/>
        </w:rPr>
        <w:t>F</w:t>
      </w:r>
      <w:r w:rsidRPr="002E6E38">
        <w:rPr>
          <w:rFonts w:eastAsia="inter"/>
        </w:rPr>
        <w:t>ASHN AI API</w:t>
      </w:r>
    </w:p>
    <w:p w14:paraId="0F990F72" w14:textId="77777777" w:rsidR="002E6E38" w:rsidRPr="002E6E38" w:rsidRDefault="002E6E38" w:rsidP="002E6E38">
      <w:pPr>
        <w:pStyle w:val="ListParagraph"/>
        <w:numPr>
          <w:ilvl w:val="0"/>
          <w:numId w:val="0"/>
        </w:numPr>
        <w:ind w:left="864"/>
        <w:jc w:val="right"/>
        <w:rPr>
          <w:lang w:eastAsia="en-GB"/>
        </w:rPr>
      </w:pPr>
    </w:p>
    <w:p w14:paraId="3CF4A075" w14:textId="4FEAE2B0" w:rsidR="00C27255" w:rsidRPr="00C27255" w:rsidRDefault="00C27255" w:rsidP="00551042">
      <w:pPr>
        <w:spacing w:after="210"/>
      </w:pPr>
      <w:r w:rsidRPr="00C27255">
        <w:rPr>
          <w:rFonts w:eastAsia="inter"/>
          <w:color w:val="000000"/>
        </w:rPr>
        <w:t xml:space="preserve">Hệ thống sử dụng API của </w:t>
      </w:r>
      <w:r w:rsidRPr="008B6D7C">
        <w:rPr>
          <w:rFonts w:eastAsia="inter"/>
          <w:b/>
        </w:rPr>
        <w:t>Fashn.ai</w:t>
      </w:r>
      <w:r w:rsidRPr="00C27255">
        <w:rPr>
          <w:rFonts w:eastAsia="inter"/>
          <w:color w:val="000000"/>
        </w:rPr>
        <w:t xml:space="preserve"> (model </w:t>
      </w:r>
      <w:r w:rsidRPr="00C27255">
        <w:rPr>
          <w:rStyle w:val="VerbatimChar"/>
          <w:rFonts w:ascii="Times New Roman" w:eastAsia="IBM Plex Mono" w:hAnsi="Times New Roman"/>
          <w:color w:val="000000"/>
          <w:sz w:val="24"/>
          <w:shd w:val="clear" w:color="auto" w:fill="F8F8FA"/>
        </w:rPr>
        <w:t>tryon-v1.6</w:t>
      </w:r>
      <w:r w:rsidRPr="00C27255">
        <w:rPr>
          <w:rFonts w:eastAsia="inter"/>
          <w:color w:val="000000"/>
        </w:rPr>
        <w:t>) để thực hiện tính năng thử đồ ảo. Đây là giải pháp thay thế hiệu quả cho việc tự vận hành model Diffusion tốn kém tài nguyên GPU.</w:t>
      </w:r>
    </w:p>
    <w:p w14:paraId="0FBC8318" w14:textId="77777777" w:rsidR="00C27255" w:rsidRPr="00C27255" w:rsidRDefault="00C27255" w:rsidP="00551042">
      <w:pPr>
        <w:spacing w:after="210"/>
      </w:pPr>
      <w:r w:rsidRPr="00C27255">
        <w:rPr>
          <w:rFonts w:eastAsia="inter"/>
          <w:b/>
          <w:color w:val="000000"/>
        </w:rPr>
        <w:t>Thư viện:</w:t>
      </w:r>
      <w:r w:rsidRPr="00C27255">
        <w:rPr>
          <w:rFonts w:eastAsia="inter"/>
          <w:color w:val="000000"/>
        </w:rPr>
        <w:t xml:space="preserve"> </w:t>
      </w:r>
      <w:r w:rsidRPr="000B6FE6">
        <w:rPr>
          <w:rStyle w:val="VerbatimChar"/>
          <w:rFonts w:ascii="Times New Roman" w:eastAsia="IBM Plex Mono" w:hAnsi="Times New Roman"/>
          <w:color w:val="000000"/>
          <w:sz w:val="24"/>
        </w:rPr>
        <w:t>fashn</w:t>
      </w:r>
      <w:r w:rsidRPr="00C27255">
        <w:rPr>
          <w:rFonts w:eastAsia="inter"/>
          <w:color w:val="000000"/>
        </w:rPr>
        <w:t xml:space="preserve"> (Node.js SDK).</w:t>
      </w:r>
    </w:p>
    <w:p w14:paraId="4DFDFA59" w14:textId="3C56673A" w:rsidR="00C27255" w:rsidRPr="00C27255" w:rsidRDefault="003100BF" w:rsidP="00A06031">
      <w:pPr>
        <w:pStyle w:val="Heading4"/>
      </w:pPr>
      <w:bookmarkStart w:id="120" w:name="bm_2_6_3_2_quy_trình_xử_lý_src_ap_805104"/>
      <w:r>
        <w:lastRenderedPageBreak/>
        <w:t>1</w:t>
      </w:r>
      <w:r w:rsidR="00C27255" w:rsidRPr="00C27255">
        <w:t>.6.3.2. Quy trình Xử lý</w:t>
      </w:r>
      <w:bookmarkEnd w:id="120"/>
    </w:p>
    <w:p w14:paraId="2379FEE0" w14:textId="77777777" w:rsidR="00C27255" w:rsidRPr="00C27255" w:rsidRDefault="00C27255" w:rsidP="007A1D2F">
      <w:pPr>
        <w:numPr>
          <w:ilvl w:val="0"/>
          <w:numId w:val="50"/>
        </w:numPr>
        <w:spacing w:after="210"/>
      </w:pPr>
      <w:r w:rsidRPr="00C27255">
        <w:rPr>
          <w:rFonts w:eastAsia="inter"/>
          <w:b/>
          <w:color w:val="000000"/>
        </w:rPr>
        <w:t>Input Processing:</w:t>
      </w:r>
    </w:p>
    <w:p w14:paraId="1A33A959" w14:textId="77777777" w:rsidR="00C27255" w:rsidRPr="00C27255" w:rsidRDefault="00C27255" w:rsidP="007A1D2F">
      <w:pPr>
        <w:numPr>
          <w:ilvl w:val="1"/>
          <w:numId w:val="50"/>
        </w:numPr>
        <w:spacing w:before="105" w:after="105"/>
      </w:pPr>
      <w:r w:rsidRPr="00C27255">
        <w:rPr>
          <w:rFonts w:eastAsia="inter"/>
          <w:color w:val="000000"/>
        </w:rPr>
        <w:t>Nhận ảnh người (Model Image) và ảnh quần áo (Garment Image).</w:t>
      </w:r>
    </w:p>
    <w:p w14:paraId="4AF48A3B" w14:textId="77777777" w:rsidR="00C27255" w:rsidRPr="00C27255" w:rsidRDefault="00C27255" w:rsidP="007A1D2F">
      <w:pPr>
        <w:numPr>
          <w:ilvl w:val="1"/>
          <w:numId w:val="50"/>
        </w:numPr>
        <w:spacing w:before="105" w:after="105"/>
      </w:pPr>
      <w:r w:rsidRPr="00C27255">
        <w:rPr>
          <w:rFonts w:eastAsia="inter"/>
          <w:color w:val="000000"/>
        </w:rPr>
        <w:t>Chuyển đổi ảnh sang định dạng Base64 hoặc URL.</w:t>
      </w:r>
    </w:p>
    <w:p w14:paraId="2267DD8A" w14:textId="77777777" w:rsidR="00C27255" w:rsidRPr="00C27255" w:rsidRDefault="00C27255" w:rsidP="007A1D2F">
      <w:pPr>
        <w:numPr>
          <w:ilvl w:val="1"/>
          <w:numId w:val="50"/>
        </w:numPr>
        <w:spacing w:before="105" w:after="105"/>
      </w:pPr>
      <w:r w:rsidRPr="00C27255">
        <w:rPr>
          <w:rFonts w:eastAsia="inter"/>
          <w:color w:val="000000"/>
        </w:rPr>
        <w:t xml:space="preserve">Xác định tham số: </w:t>
      </w:r>
      <w:r w:rsidRPr="00C27255">
        <w:rPr>
          <w:rStyle w:val="VerbatimChar"/>
          <w:rFonts w:ascii="Times New Roman" w:eastAsia="IBM Plex Mono" w:hAnsi="Times New Roman"/>
          <w:color w:val="000000"/>
          <w:sz w:val="24"/>
          <w:shd w:val="clear" w:color="auto" w:fill="F8F8FA"/>
        </w:rPr>
        <w:t>category</w:t>
      </w:r>
      <w:r w:rsidRPr="00C27255">
        <w:rPr>
          <w:rFonts w:eastAsia="inter"/>
          <w:color w:val="000000"/>
        </w:rPr>
        <w:t xml:space="preserve"> (tops, bottoms, one-pieces), </w:t>
      </w:r>
      <w:r w:rsidRPr="00C27255">
        <w:rPr>
          <w:rStyle w:val="VerbatimChar"/>
          <w:rFonts w:ascii="Times New Roman" w:eastAsia="IBM Plex Mono" w:hAnsi="Times New Roman"/>
          <w:color w:val="000000"/>
          <w:sz w:val="24"/>
          <w:shd w:val="clear" w:color="auto" w:fill="F8F8FA"/>
        </w:rPr>
        <w:t>mode</w:t>
      </w:r>
      <w:r w:rsidRPr="00C27255">
        <w:rPr>
          <w:rFonts w:eastAsia="inter"/>
          <w:color w:val="000000"/>
        </w:rPr>
        <w:t xml:space="preserve"> (balanced), </w:t>
      </w:r>
      <w:r w:rsidRPr="00C27255">
        <w:rPr>
          <w:rStyle w:val="VerbatimChar"/>
          <w:rFonts w:ascii="Times New Roman" w:eastAsia="IBM Plex Mono" w:hAnsi="Times New Roman"/>
          <w:color w:val="000000"/>
          <w:sz w:val="24"/>
          <w:shd w:val="clear" w:color="auto" w:fill="F8F8FA"/>
        </w:rPr>
        <w:t>nsfw_filter</w:t>
      </w:r>
      <w:r w:rsidRPr="00C27255">
        <w:rPr>
          <w:rFonts w:eastAsia="inter"/>
          <w:color w:val="000000"/>
        </w:rPr>
        <w:t>.</w:t>
      </w:r>
    </w:p>
    <w:p w14:paraId="05AAC463" w14:textId="77777777" w:rsidR="00C27255" w:rsidRPr="00C27255" w:rsidRDefault="00C27255" w:rsidP="007A1D2F">
      <w:pPr>
        <w:numPr>
          <w:ilvl w:val="0"/>
          <w:numId w:val="50"/>
        </w:numPr>
        <w:spacing w:after="210"/>
      </w:pPr>
      <w:r w:rsidRPr="00C27255">
        <w:rPr>
          <w:rFonts w:eastAsia="inter"/>
          <w:b/>
          <w:color w:val="000000"/>
        </w:rPr>
        <w:t>Token Deduction:</w:t>
      </w:r>
    </w:p>
    <w:p w14:paraId="033CC7DC" w14:textId="77777777" w:rsidR="00C27255" w:rsidRPr="00C27255" w:rsidRDefault="00C27255" w:rsidP="007A1D2F">
      <w:pPr>
        <w:numPr>
          <w:ilvl w:val="1"/>
          <w:numId w:val="50"/>
        </w:numPr>
        <w:spacing w:before="105" w:after="105"/>
      </w:pPr>
      <w:r w:rsidRPr="00C27255">
        <w:rPr>
          <w:rFonts w:eastAsia="inter"/>
          <w:color w:val="000000"/>
        </w:rPr>
        <w:t>Kiểm tra số dư Token của người dùng.</w:t>
      </w:r>
    </w:p>
    <w:p w14:paraId="4DCBF7BF" w14:textId="77777777" w:rsidR="00C27255" w:rsidRPr="00C27255" w:rsidRDefault="00C27255" w:rsidP="007A1D2F">
      <w:pPr>
        <w:numPr>
          <w:ilvl w:val="1"/>
          <w:numId w:val="50"/>
        </w:numPr>
        <w:spacing w:before="105" w:after="105"/>
      </w:pPr>
      <w:r w:rsidRPr="00C27255">
        <w:rPr>
          <w:rFonts w:eastAsia="inter"/>
          <w:color w:val="000000"/>
        </w:rPr>
        <w:t>Trừ Token tạm thời hoặc kiểm tra đủ điều kiện trước khi gọi API.</w:t>
      </w:r>
    </w:p>
    <w:p w14:paraId="24EC3667" w14:textId="77777777" w:rsidR="00C27255" w:rsidRPr="00C27255" w:rsidRDefault="00C27255" w:rsidP="007A1D2F">
      <w:pPr>
        <w:numPr>
          <w:ilvl w:val="0"/>
          <w:numId w:val="50"/>
        </w:numPr>
        <w:spacing w:after="210"/>
      </w:pPr>
      <w:r w:rsidRPr="00C27255">
        <w:rPr>
          <w:rFonts w:eastAsia="inter"/>
          <w:b/>
          <w:color w:val="000000"/>
        </w:rPr>
        <w:t>API Call &amp; Polling:</w:t>
      </w:r>
    </w:p>
    <w:p w14:paraId="14EFD9FF" w14:textId="77777777" w:rsidR="00C27255" w:rsidRPr="00C27255" w:rsidRDefault="00C27255" w:rsidP="007A1D2F">
      <w:pPr>
        <w:numPr>
          <w:ilvl w:val="1"/>
          <w:numId w:val="50"/>
        </w:numPr>
        <w:spacing w:before="105" w:after="105"/>
      </w:pPr>
      <w:r w:rsidRPr="00C27255">
        <w:rPr>
          <w:rFonts w:eastAsia="inter"/>
          <w:color w:val="000000"/>
        </w:rPr>
        <w:t xml:space="preserve">Gửi request </w:t>
      </w:r>
      <w:r w:rsidRPr="00C27255">
        <w:rPr>
          <w:rStyle w:val="VerbatimChar"/>
          <w:rFonts w:ascii="Times New Roman" w:eastAsia="IBM Plex Mono" w:hAnsi="Times New Roman"/>
          <w:color w:val="000000"/>
          <w:sz w:val="24"/>
          <w:shd w:val="clear" w:color="auto" w:fill="F8F8FA"/>
        </w:rPr>
        <w:t>client.predictions.run()</w:t>
      </w:r>
      <w:r w:rsidRPr="00C27255">
        <w:rPr>
          <w:rFonts w:eastAsia="inter"/>
          <w:color w:val="000000"/>
        </w:rPr>
        <w:t xml:space="preserve"> để bắt đầu quá trình xử lý.</w:t>
      </w:r>
    </w:p>
    <w:p w14:paraId="508AD78A" w14:textId="77777777" w:rsidR="00C27255" w:rsidRPr="00C27255" w:rsidRDefault="00C27255" w:rsidP="007A1D2F">
      <w:pPr>
        <w:numPr>
          <w:ilvl w:val="1"/>
          <w:numId w:val="50"/>
        </w:numPr>
        <w:spacing w:before="105" w:after="105"/>
      </w:pPr>
      <w:r w:rsidRPr="00C27255">
        <w:rPr>
          <w:rFonts w:eastAsia="inter"/>
          <w:color w:val="000000"/>
        </w:rPr>
        <w:t xml:space="preserve">Do quá trình sinh ảnh mất thời gian (vài giây đến vài chục giây), hệ thống sử dụng cơ chế </w:t>
      </w:r>
      <w:r w:rsidRPr="00C27255">
        <w:rPr>
          <w:rFonts w:eastAsia="inter"/>
          <w:b/>
          <w:color w:val="000000"/>
        </w:rPr>
        <w:t>Polling</w:t>
      </w:r>
      <w:r w:rsidRPr="00C27255">
        <w:rPr>
          <w:rFonts w:eastAsia="inter"/>
          <w:color w:val="000000"/>
        </w:rPr>
        <w:t>:</w:t>
      </w:r>
    </w:p>
    <w:p w14:paraId="797BA30B" w14:textId="77777777" w:rsidR="00C27255" w:rsidRPr="00C27255" w:rsidRDefault="00C27255" w:rsidP="007A1D2F">
      <w:pPr>
        <w:numPr>
          <w:ilvl w:val="2"/>
          <w:numId w:val="50"/>
        </w:numPr>
        <w:spacing w:before="105" w:after="105"/>
      </w:pPr>
      <w:r w:rsidRPr="00C27255">
        <w:rPr>
          <w:rFonts w:eastAsia="inter"/>
          <w:color w:val="000000"/>
        </w:rPr>
        <w:t xml:space="preserve">Liên tục gọi </w:t>
      </w:r>
      <w:r w:rsidRPr="00C27255">
        <w:rPr>
          <w:rStyle w:val="VerbatimChar"/>
          <w:rFonts w:ascii="Times New Roman" w:eastAsia="IBM Plex Mono" w:hAnsi="Times New Roman"/>
          <w:color w:val="000000"/>
          <w:sz w:val="24"/>
          <w:shd w:val="clear" w:color="auto" w:fill="F8F8FA"/>
        </w:rPr>
        <w:t>client.predictions.status(predId)</w:t>
      </w:r>
      <w:r w:rsidRPr="00C27255">
        <w:rPr>
          <w:rFonts w:eastAsia="inter"/>
          <w:color w:val="000000"/>
        </w:rPr>
        <w:t xml:space="preserve"> mỗi 2 giây.</w:t>
      </w:r>
    </w:p>
    <w:p w14:paraId="172ADC01" w14:textId="77777777" w:rsidR="00C27255" w:rsidRPr="00C27255" w:rsidRDefault="00C27255" w:rsidP="007A1D2F">
      <w:pPr>
        <w:numPr>
          <w:ilvl w:val="2"/>
          <w:numId w:val="50"/>
        </w:numPr>
        <w:spacing w:before="105" w:after="105"/>
      </w:pPr>
      <w:r w:rsidRPr="00C27255">
        <w:rPr>
          <w:rFonts w:eastAsia="inter"/>
          <w:color w:val="000000"/>
        </w:rPr>
        <w:t>Timeout sau 3 phút (180s).</w:t>
      </w:r>
    </w:p>
    <w:p w14:paraId="6246C157" w14:textId="77777777" w:rsidR="00C27255" w:rsidRPr="00C27255" w:rsidRDefault="00C27255" w:rsidP="007A1D2F">
      <w:pPr>
        <w:numPr>
          <w:ilvl w:val="0"/>
          <w:numId w:val="50"/>
        </w:numPr>
        <w:spacing w:after="210"/>
      </w:pPr>
      <w:r w:rsidRPr="00C27255">
        <w:rPr>
          <w:rFonts w:eastAsia="inter"/>
          <w:b/>
          <w:color w:val="000000"/>
        </w:rPr>
        <w:t>Lưu trữ Kết quả:</w:t>
      </w:r>
    </w:p>
    <w:p w14:paraId="4F742289" w14:textId="5016564A" w:rsidR="00C27255" w:rsidRPr="00C27255" w:rsidRDefault="00C27255" w:rsidP="007A1D2F">
      <w:pPr>
        <w:numPr>
          <w:ilvl w:val="1"/>
          <w:numId w:val="50"/>
        </w:numPr>
        <w:spacing w:before="105" w:after="105"/>
      </w:pPr>
      <w:r w:rsidRPr="00C27255">
        <w:rPr>
          <w:rFonts w:eastAsia="inter"/>
          <w:color w:val="000000"/>
        </w:rPr>
        <w:t xml:space="preserve">Khi trạng thái là </w:t>
      </w:r>
      <w:r w:rsidRPr="00C27255">
        <w:rPr>
          <w:rStyle w:val="VerbatimChar"/>
          <w:rFonts w:ascii="Times New Roman" w:eastAsia="IBM Plex Mono" w:hAnsi="Times New Roman"/>
          <w:color w:val="000000"/>
          <w:sz w:val="24"/>
          <w:shd w:val="clear" w:color="auto" w:fill="F8F8FA"/>
        </w:rPr>
        <w:t>completed</w:t>
      </w:r>
      <w:r w:rsidRPr="00C27255">
        <w:rPr>
          <w:rFonts w:eastAsia="inter"/>
          <w:color w:val="000000"/>
        </w:rPr>
        <w:t xml:space="preserve">, hệ thống tải ảnh kết quả từ </w:t>
      </w:r>
      <w:hyperlink r:id="rId28">
        <w:r w:rsidRPr="00C27255">
          <w:rPr>
            <w:rFonts w:eastAsia="inter"/>
            <w:u w:val="single"/>
          </w:rPr>
          <w:t>Fashn.ai</w:t>
        </w:r>
      </w:hyperlink>
      <w:r w:rsidRPr="00C27255">
        <w:rPr>
          <w:rFonts w:eastAsia="inter"/>
          <w:color w:val="000000"/>
        </w:rPr>
        <w:t xml:space="preserve"> về.</w:t>
      </w:r>
    </w:p>
    <w:p w14:paraId="355DCC3E" w14:textId="77777777" w:rsidR="00C27255" w:rsidRPr="00C27255" w:rsidRDefault="00C27255" w:rsidP="007A1D2F">
      <w:pPr>
        <w:numPr>
          <w:ilvl w:val="1"/>
          <w:numId w:val="50"/>
        </w:numPr>
        <w:spacing w:before="105" w:after="105"/>
      </w:pPr>
      <w:r w:rsidRPr="00C27255">
        <w:rPr>
          <w:rFonts w:eastAsia="inter"/>
          <w:color w:val="000000"/>
        </w:rPr>
        <w:t xml:space="preserve">Sử dụng </w:t>
      </w:r>
      <w:r w:rsidRPr="00C27255">
        <w:rPr>
          <w:rStyle w:val="VerbatimChar"/>
          <w:rFonts w:ascii="Times New Roman" w:eastAsia="IBM Plex Mono" w:hAnsi="Times New Roman"/>
          <w:color w:val="000000"/>
          <w:sz w:val="24"/>
          <w:shd w:val="clear" w:color="auto" w:fill="F8F8FA"/>
        </w:rPr>
        <w:t>sharp</w:t>
      </w:r>
      <w:r w:rsidRPr="00C27255">
        <w:rPr>
          <w:rFonts w:eastAsia="inter"/>
          <w:color w:val="000000"/>
        </w:rPr>
        <w:t xml:space="preserve"> để tối ưu hóa kích thước và định dạng ảnh.</w:t>
      </w:r>
    </w:p>
    <w:p w14:paraId="6A7144A2" w14:textId="77777777" w:rsidR="00C27255" w:rsidRPr="00C27255" w:rsidRDefault="00C27255" w:rsidP="007A1D2F">
      <w:pPr>
        <w:numPr>
          <w:ilvl w:val="1"/>
          <w:numId w:val="50"/>
        </w:numPr>
        <w:spacing w:before="105" w:after="105"/>
      </w:pPr>
      <w:r w:rsidRPr="00C27255">
        <w:rPr>
          <w:rFonts w:eastAsia="inter"/>
          <w:color w:val="000000"/>
        </w:rPr>
        <w:t>Upload ảnh kết quả lên AWS S3 (hoặc Local Storage).</w:t>
      </w:r>
    </w:p>
    <w:p w14:paraId="1662DA17" w14:textId="77777777" w:rsidR="00C27255" w:rsidRPr="00C27255" w:rsidRDefault="00C27255" w:rsidP="007A1D2F">
      <w:pPr>
        <w:numPr>
          <w:ilvl w:val="1"/>
          <w:numId w:val="50"/>
        </w:numPr>
        <w:spacing w:before="105" w:after="105"/>
      </w:pPr>
      <w:r w:rsidRPr="00C27255">
        <w:rPr>
          <w:rFonts w:eastAsia="inter"/>
          <w:color w:val="000000"/>
        </w:rPr>
        <w:t>Cập nhật Gallery của người dùng trong Database.</w:t>
      </w:r>
    </w:p>
    <w:p w14:paraId="695552A9" w14:textId="77777777" w:rsidR="00C27255" w:rsidRPr="00C27255" w:rsidRDefault="00C27255" w:rsidP="007A1D2F">
      <w:pPr>
        <w:numPr>
          <w:ilvl w:val="0"/>
          <w:numId w:val="50"/>
        </w:numPr>
        <w:spacing w:after="210"/>
      </w:pPr>
      <w:r w:rsidRPr="00C27255">
        <w:rPr>
          <w:rFonts w:eastAsia="inter"/>
          <w:b/>
          <w:color w:val="000000"/>
        </w:rPr>
        <w:t>Hoàn tất:</w:t>
      </w:r>
      <w:r w:rsidRPr="00C27255">
        <w:rPr>
          <w:rFonts w:eastAsia="inter"/>
          <w:color w:val="000000"/>
        </w:rPr>
        <w:t xml:space="preserve"> Trừ Token chính thức và trả về URL ảnh kết quả cho Frontend.</w:t>
      </w:r>
    </w:p>
    <w:p w14:paraId="095100FA" w14:textId="5D286D7C" w:rsidR="00C27255" w:rsidRPr="00C27255" w:rsidRDefault="00B46160" w:rsidP="00A06031">
      <w:pPr>
        <w:pStyle w:val="Heading4"/>
      </w:pPr>
      <w:bookmarkStart w:id="121" w:name="bm_2_6_3_3_ưu_điểm"/>
      <w:r>
        <w:t>1</w:t>
      </w:r>
      <w:r w:rsidR="00C27255" w:rsidRPr="00C27255">
        <w:t>.6.3.3. Ưu điểm</w:t>
      </w:r>
      <w:bookmarkEnd w:id="121"/>
    </w:p>
    <w:p w14:paraId="039F39A9" w14:textId="631BE89D" w:rsidR="00C27255" w:rsidRPr="00C27255" w:rsidRDefault="00C27255" w:rsidP="007A1D2F">
      <w:pPr>
        <w:numPr>
          <w:ilvl w:val="0"/>
          <w:numId w:val="51"/>
        </w:numPr>
        <w:spacing w:before="105" w:after="105"/>
      </w:pPr>
      <w:r w:rsidRPr="00C27255">
        <w:rPr>
          <w:rFonts w:eastAsia="inter"/>
          <w:b/>
          <w:color w:val="000000"/>
        </w:rPr>
        <w:t>Chất lượng cao:</w:t>
      </w:r>
      <w:r w:rsidRPr="00C27255">
        <w:rPr>
          <w:rFonts w:eastAsia="inter"/>
          <w:color w:val="000000"/>
        </w:rPr>
        <w:t xml:space="preserve"> Sử dụng model IDM-VTON tiên tiến được tinh chỉnh bởi </w:t>
      </w:r>
      <w:hyperlink r:id="rId29">
        <w:r w:rsidRPr="00C27255">
          <w:rPr>
            <w:rFonts w:eastAsia="inter"/>
            <w:u w:val="single"/>
          </w:rPr>
          <w:t>Fashn.ai</w:t>
        </w:r>
      </w:hyperlink>
      <w:r w:rsidRPr="00C27255">
        <w:rPr>
          <w:rFonts w:eastAsia="inter"/>
          <w:color w:val="000000"/>
        </w:rPr>
        <w:t>.</w:t>
      </w:r>
    </w:p>
    <w:p w14:paraId="0E73BCC6" w14:textId="77777777" w:rsidR="00C27255" w:rsidRPr="00C27255" w:rsidRDefault="00C27255" w:rsidP="007A1D2F">
      <w:pPr>
        <w:numPr>
          <w:ilvl w:val="0"/>
          <w:numId w:val="51"/>
        </w:numPr>
        <w:spacing w:before="105" w:after="105"/>
      </w:pPr>
      <w:r w:rsidRPr="00C27255">
        <w:rPr>
          <w:rFonts w:eastAsia="inter"/>
          <w:b/>
          <w:color w:val="000000"/>
        </w:rPr>
        <w:t>Tốc độ tích hợp:</w:t>
      </w:r>
      <w:r w:rsidRPr="00C27255">
        <w:rPr>
          <w:rFonts w:eastAsia="inter"/>
          <w:color w:val="000000"/>
        </w:rPr>
        <w:t xml:space="preserve"> Không cần setup Docker hay GPU server phức tạp.</w:t>
      </w:r>
    </w:p>
    <w:p w14:paraId="5214A8A7" w14:textId="3F092709" w:rsidR="00C27255" w:rsidRPr="00B163A1" w:rsidRDefault="00C27255" w:rsidP="007A1D2F">
      <w:pPr>
        <w:numPr>
          <w:ilvl w:val="0"/>
          <w:numId w:val="51"/>
        </w:numPr>
        <w:spacing w:before="105" w:after="105"/>
        <w:rPr>
          <w:lang/>
        </w:rPr>
      </w:pPr>
      <w:r w:rsidRPr="00C27255">
        <w:rPr>
          <w:rFonts w:eastAsia="inter"/>
          <w:b/>
          <w:color w:val="000000"/>
        </w:rPr>
        <w:t>Scalability:</w:t>
      </w:r>
      <w:r w:rsidRPr="00C27255">
        <w:rPr>
          <w:rFonts w:eastAsia="inter"/>
          <w:color w:val="000000"/>
        </w:rPr>
        <w:t xml:space="preserve"> Dễ dàng mở rộng số lượng request mà không lo nghẽn hạ tầng AI cục bộ.</w:t>
      </w:r>
    </w:p>
    <w:p w14:paraId="7D96E163" w14:textId="5D2B568A" w:rsidR="00C27255" w:rsidRPr="00C27255" w:rsidRDefault="00C27255" w:rsidP="00551042">
      <w:pPr>
        <w:spacing w:before="210"/>
      </w:pPr>
    </w:p>
    <w:p w14:paraId="23A3BB36" w14:textId="6DF7875D" w:rsidR="000439BB" w:rsidRDefault="00305C06" w:rsidP="000439BB">
      <w:pPr>
        <w:pStyle w:val="Heading2"/>
      </w:pPr>
      <w:r w:rsidRPr="000439BB">
        <w:t>Kết luận</w:t>
      </w:r>
      <w:r w:rsidR="00524E90" w:rsidRPr="000439BB">
        <w:t xml:space="preserve"> chương</w:t>
      </w:r>
    </w:p>
    <w:p w14:paraId="171EC3C7" w14:textId="3E79AF0C" w:rsidR="002521BC" w:rsidRDefault="00FF42D4" w:rsidP="00EE5176">
      <w:pPr>
        <w:ind w:firstLine="567"/>
      </w:pPr>
      <w:r w:rsidRPr="00FF42D4">
        <w:t>Dựa trên nền tảng công nghệ hiện đại, hệ thống được xây dựng với sự kết hợp của Next.js và TypeScript ở phần giao diện, cùng với Prisma và MySQL cho phần backend. Bên cạnh đó, việc tích hợp các dịch vụ đám mây như AWS, Stripe và ứng dụng công nghệ trí tuệ nhân tạo đã tạo nên một hệ thống đồng bộ và tiên tiến. Sự phối hợp này không chỉ giúp xử lý hiệu quả các chức năng phức tạp như nền tảng thử đồ ảo tích hợp AI, mà còn đảm bảo hoạt động với hiệu năng ổn định, bảo mật cao và khả năng mở rộng linh hoạt. Nhờ đó, hệ thống có nền tảng vững chắc để phát triển lâu dài, đồng thời dễ dàng thích ứng với những tiến bộ công nghệ và các yêu cầu ngày càng đa dạng của người dùng.</w:t>
      </w:r>
      <w:r w:rsidR="002521BC">
        <w:br w:type="page"/>
      </w:r>
    </w:p>
    <w:p w14:paraId="422B0B8A" w14:textId="69FB0063" w:rsidR="003D5C64" w:rsidRPr="00B26118" w:rsidRDefault="003D5C64" w:rsidP="00B26118">
      <w:pPr>
        <w:pStyle w:val="Heading1"/>
        <w:rPr>
          <w:rFonts w:cs="Times New Roman"/>
          <w:szCs w:val="22"/>
        </w:rPr>
      </w:pPr>
      <w:bookmarkStart w:id="122" w:name="_Toc198269168"/>
      <w:bookmarkStart w:id="123" w:name="_Toc209039045"/>
      <w:r w:rsidRPr="0096297B">
        <w:lastRenderedPageBreak/>
        <w:t>PHÂN TÍCH THIẾT KẾ HỆ THỐNG</w:t>
      </w:r>
      <w:bookmarkEnd w:id="122"/>
      <w:bookmarkEnd w:id="123"/>
    </w:p>
    <w:p w14:paraId="49A6A5B9" w14:textId="662C54CB" w:rsidR="003D5C64" w:rsidRPr="0096297B" w:rsidRDefault="00B826B1" w:rsidP="005E3EC8">
      <w:pPr>
        <w:spacing w:line="312" w:lineRule="auto"/>
        <w:ind w:firstLine="567"/>
        <w:jc w:val="both"/>
      </w:pPr>
      <w:r w:rsidRPr="00B826B1">
        <w:t>Chương này em tập trung phân tích và thiết kế hệ thống, trình bày chi tiết các quy trình nghiệp vụ, phân tích chức năng, dữ liệu và giao diện của phần mềm. Các sơ đồ Usecase, luồng dữ liệu, biểu đồ hoạt động và biểu đồ lớp được sử dụng nhằm minh họa đầy đủ quá trình vận hành và cấu trúc hệ thống.</w:t>
      </w:r>
    </w:p>
    <w:p w14:paraId="322B3B03" w14:textId="132B63AF" w:rsidR="003D5C64" w:rsidRDefault="003D5C64" w:rsidP="005E3EC8">
      <w:pPr>
        <w:pStyle w:val="Heading2"/>
        <w:spacing w:line="312" w:lineRule="auto"/>
        <w:ind w:left="0" w:firstLine="567"/>
        <w:jc w:val="both"/>
      </w:pPr>
      <w:r>
        <w:t xml:space="preserve"> </w:t>
      </w:r>
      <w:bookmarkStart w:id="124" w:name="_Toc209039046"/>
      <w:r>
        <w:t>Mô tả chung bài toán</w:t>
      </w:r>
      <w:bookmarkEnd w:id="124"/>
    </w:p>
    <w:p w14:paraId="3C5333A2" w14:textId="05F52C30" w:rsidR="00CE7AF9" w:rsidRDefault="00CE7AF9" w:rsidP="00353958">
      <w:pPr>
        <w:spacing w:line="312" w:lineRule="auto"/>
        <w:ind w:firstLine="567"/>
        <w:jc w:val="both"/>
      </w:pPr>
      <w:r>
        <w:t>Bài toán đặt ra trong bối cảnh công nghệ AI và số hóa đang phát triển mạnh mẽ, dẫn đến sự thay đổi trong cách người dùng tương tác với ngành thời trang. Dự án xây dựng hệ thống thử đồ ảo giúp người dùng bao gồm khách hàng, người bán và quản trị viên có thể trải nghiệm việc mặc thử trang phục một cách trực quan và chân thực ngay trên nền tảng số. Hệ thống giải quyết các vấn đề truyền thống như khó khăn trong việc lựa chọn trang phục phù hợp, mất thời gian khi phải thử đồ trực tiếp, cũng như giới hạn trong việc hình dung sản phẩm khi mua sắm online.</w:t>
      </w:r>
    </w:p>
    <w:p w14:paraId="5097ABE5" w14:textId="2659098E" w:rsidR="00CE7AF9" w:rsidRDefault="00CE7AF9" w:rsidP="00353958">
      <w:pPr>
        <w:spacing w:line="312" w:lineRule="auto"/>
        <w:ind w:firstLine="567"/>
        <w:jc w:val="both"/>
      </w:pPr>
      <w:r>
        <w:t>Hệ thống sử dụng công nghệ Generative AI cùng các mô hình Deep Learning tiên tiến để tạo ra hình ảnh thử đồ ảo, giúp người dùng có trải nghiệm thực tế mà không cần phải xỏ chân vào món đồ thật. Cấu trúc hệ thống bao gồm các thành phần chính như: xử lý ảnh đầu vào, gọi API AI để dự đoán và tạo ảnh thử đồ, hệ thống quản lý token cho việc sử dụng dịch vụ, thanh toán, và các tính năng gợi ý thời trang thông minh dựa trên AI.</w:t>
      </w:r>
    </w:p>
    <w:p w14:paraId="5E4187DF" w14:textId="65AA5964" w:rsidR="00B64ECB" w:rsidRDefault="00CE7AF9" w:rsidP="00CE7AF9">
      <w:pPr>
        <w:spacing w:line="312" w:lineRule="auto"/>
        <w:ind w:firstLine="567"/>
        <w:jc w:val="both"/>
      </w:pPr>
      <w:r>
        <w:t>Cơ sở dữ liệu của hệ thống được xây dựng chi tiết, tập trung quản lý người dùng, sản phẩm, lịch sử thử đồ, token và giao dịch thanh toán, đồng thời hỗ trợ mở rộng tính năng cho kênh người bán và quản trị viên. Với mô hình này, hệ thống không chỉ đảm bảo hiệu quả vận hành mà còn tạo nền tảng cho việc phát triển các chức năng nâng cao như phân tích hành vi người dùng, đề xuất trang phục cá nhân hóa và phát triển thương mại điện tử gắn kết.</w:t>
      </w:r>
    </w:p>
    <w:p w14:paraId="34A6009E" w14:textId="77777777" w:rsidR="00772A48" w:rsidRDefault="00772A48" w:rsidP="00772A48">
      <w:pPr>
        <w:spacing w:line="312" w:lineRule="auto"/>
        <w:jc w:val="both"/>
      </w:pPr>
    </w:p>
    <w:p w14:paraId="442EA9B3" w14:textId="73950C5D" w:rsidR="00772A48" w:rsidRDefault="00772A48" w:rsidP="00FB037A">
      <w:pPr>
        <w:pStyle w:val="Heading2"/>
      </w:pPr>
      <w:r>
        <w:t>Kiến trúc Tổng quan Hệ thống (System Architecture Overview)</w:t>
      </w:r>
    </w:p>
    <w:p w14:paraId="6E2587B7" w14:textId="7ED3753B" w:rsidR="00772A48" w:rsidRDefault="00772A48" w:rsidP="00772A48">
      <w:pPr>
        <w:spacing w:line="312" w:lineRule="auto"/>
        <w:jc w:val="both"/>
      </w:pPr>
      <w:r>
        <w:t>Hệ thống được thiết kế theo mô hình Client-Server hiện đại, tách biệt rõ ràng giữa Frontend, Backend và các dịch vụ AI bên ngoài (External AI Services).</w:t>
      </w:r>
    </w:p>
    <w:p w14:paraId="5FEF5E1E" w14:textId="70AD0B58" w:rsidR="00772A48" w:rsidRDefault="00772A48" w:rsidP="00B11273">
      <w:pPr>
        <w:pStyle w:val="Heading3"/>
      </w:pPr>
      <w:r>
        <w:t>Các thành phần chính</w:t>
      </w:r>
    </w:p>
    <w:p w14:paraId="7CFA7C43" w14:textId="77777777" w:rsidR="00772A48" w:rsidRDefault="00772A48" w:rsidP="00772A48">
      <w:pPr>
        <w:spacing w:line="312" w:lineRule="auto"/>
        <w:jc w:val="both"/>
      </w:pPr>
      <w:r>
        <w:t>1.  Frontend (Client-side):</w:t>
      </w:r>
    </w:p>
    <w:p w14:paraId="307E0E9A" w14:textId="158568D4" w:rsidR="00772A48" w:rsidRPr="00B41238" w:rsidRDefault="00772A48" w:rsidP="007A1D2F">
      <w:pPr>
        <w:pStyle w:val="Heading5"/>
        <w:numPr>
          <w:ilvl w:val="0"/>
          <w:numId w:val="55"/>
        </w:numPr>
        <w:rPr>
          <w:b w:val="0"/>
          <w:bCs w:val="0"/>
        </w:rPr>
      </w:pPr>
      <w:r w:rsidRPr="00B41238">
        <w:rPr>
          <w:b w:val="0"/>
          <w:bCs w:val="0"/>
        </w:rPr>
        <w:t>Xây dựng trên nền tảng Next.js (React Framework), cung cấp giao diện người dùng tương tác cao (Interactive UI).</w:t>
      </w:r>
    </w:p>
    <w:p w14:paraId="6F02F1F3" w14:textId="5183FCA0" w:rsidR="00772A48" w:rsidRPr="00B41238" w:rsidRDefault="00772A48" w:rsidP="007A1D2F">
      <w:pPr>
        <w:pStyle w:val="Heading5"/>
        <w:numPr>
          <w:ilvl w:val="0"/>
          <w:numId w:val="55"/>
        </w:numPr>
        <w:rPr>
          <w:b w:val="0"/>
          <w:bCs w:val="0"/>
        </w:rPr>
      </w:pPr>
      <w:r w:rsidRPr="00B41238">
        <w:rPr>
          <w:b w:val="0"/>
          <w:bCs w:val="0"/>
        </w:rPr>
        <w:t>Chịu trách nhiệm hiển thị sản phẩm, giao diện thử đồ, dashboard quản lý và tương tác với người dùng.</w:t>
      </w:r>
    </w:p>
    <w:p w14:paraId="5F08E678" w14:textId="78208954" w:rsidR="00772A48" w:rsidRPr="00B41238" w:rsidRDefault="00772A48" w:rsidP="007A1D2F">
      <w:pPr>
        <w:pStyle w:val="Heading5"/>
        <w:numPr>
          <w:ilvl w:val="0"/>
          <w:numId w:val="55"/>
        </w:numPr>
        <w:rPr>
          <w:b w:val="0"/>
          <w:bCs w:val="0"/>
        </w:rPr>
      </w:pPr>
      <w:r w:rsidRPr="00B41238">
        <w:rPr>
          <w:b w:val="0"/>
          <w:bCs w:val="0"/>
        </w:rPr>
        <w:t>Giao tiếp với Backend thông qua RESTful API.</w:t>
      </w:r>
    </w:p>
    <w:p w14:paraId="737E78B6" w14:textId="77777777" w:rsidR="00772A48" w:rsidRDefault="00772A48" w:rsidP="00772A48">
      <w:pPr>
        <w:spacing w:line="312" w:lineRule="auto"/>
        <w:jc w:val="both"/>
      </w:pPr>
    </w:p>
    <w:p w14:paraId="55E9C644" w14:textId="77777777" w:rsidR="00772A48" w:rsidRDefault="00772A48" w:rsidP="00772A48">
      <w:pPr>
        <w:spacing w:line="312" w:lineRule="auto"/>
        <w:jc w:val="both"/>
      </w:pPr>
      <w:r>
        <w:lastRenderedPageBreak/>
        <w:t>2.  Backend (Server-side):</w:t>
      </w:r>
    </w:p>
    <w:p w14:paraId="04680AFA" w14:textId="49078212" w:rsidR="00772A48" w:rsidRDefault="00772A48" w:rsidP="007A1D2F">
      <w:pPr>
        <w:pStyle w:val="ListParagraph"/>
        <w:numPr>
          <w:ilvl w:val="0"/>
          <w:numId w:val="55"/>
        </w:numPr>
        <w:spacing w:line="312" w:lineRule="auto"/>
        <w:jc w:val="both"/>
      </w:pPr>
      <w:r>
        <w:t>Cũng sử dụng Next.js API Routes (Serverless Functions) để xử lý logic nghiệp vụ.</w:t>
      </w:r>
    </w:p>
    <w:p w14:paraId="2679DE5B" w14:textId="2FDB87DE" w:rsidR="00772A48" w:rsidRDefault="00772A48" w:rsidP="007A1D2F">
      <w:pPr>
        <w:pStyle w:val="ListParagraph"/>
        <w:numPr>
          <w:ilvl w:val="0"/>
          <w:numId w:val="55"/>
        </w:numPr>
        <w:spacing w:line="312" w:lineRule="auto"/>
        <w:jc w:val="both"/>
      </w:pPr>
      <w:r>
        <w:t>Authentication &amp; Authorization: Quản lý xác thực người dùng và phân quyền (Guest, Member, Seller, Admin).</w:t>
      </w:r>
    </w:p>
    <w:p w14:paraId="2C54121D" w14:textId="7A3A99A0" w:rsidR="00772A48" w:rsidRDefault="00772A48" w:rsidP="007A1D2F">
      <w:pPr>
        <w:pStyle w:val="ListParagraph"/>
        <w:numPr>
          <w:ilvl w:val="0"/>
          <w:numId w:val="55"/>
        </w:numPr>
        <w:spacing w:line="312" w:lineRule="auto"/>
        <w:jc w:val="both"/>
      </w:pPr>
      <w:r>
        <w:t>Data Processing: Xử lý ảnh đầu vào (Validation, Resize, Base64 Encoding) trước khi gửi đi và xử lý ảnh đầu ra (Optimization) sử dụng thư viện sharp.</w:t>
      </w:r>
    </w:p>
    <w:p w14:paraId="4BA519F3" w14:textId="56406FA3" w:rsidR="00772A48" w:rsidRDefault="00772A48" w:rsidP="007A1D2F">
      <w:pPr>
        <w:pStyle w:val="ListParagraph"/>
        <w:numPr>
          <w:ilvl w:val="0"/>
          <w:numId w:val="55"/>
        </w:numPr>
        <w:spacing w:line="312" w:lineRule="auto"/>
        <w:jc w:val="both"/>
      </w:pPr>
      <w:r>
        <w:t>Token Management: Quản lý số dư token, trừ token sau khi sử dụng dịch vụ thành công.</w:t>
      </w:r>
    </w:p>
    <w:p w14:paraId="17E16CAD" w14:textId="77777777" w:rsidR="00772A48" w:rsidRDefault="00772A48" w:rsidP="00772A48">
      <w:pPr>
        <w:spacing w:line="312" w:lineRule="auto"/>
        <w:jc w:val="both"/>
      </w:pPr>
      <w:r>
        <w:t>3.  External AI Service (AI Engine):</w:t>
      </w:r>
    </w:p>
    <w:p w14:paraId="3E12E3D1" w14:textId="63AE6176" w:rsidR="00772A48" w:rsidRDefault="00772A48" w:rsidP="007A1D2F">
      <w:pPr>
        <w:pStyle w:val="ListParagraph"/>
        <w:numPr>
          <w:ilvl w:val="0"/>
          <w:numId w:val="55"/>
        </w:numPr>
        <w:spacing w:line="312" w:lineRule="auto"/>
        <w:jc w:val="both"/>
      </w:pPr>
      <w:r>
        <w:t>Là thành phần cốt lõi thực hiện các tác vụ AI nặng (GPU-intensive).</w:t>
      </w:r>
    </w:p>
    <w:p w14:paraId="75BAA0E3" w14:textId="6075B1C3" w:rsidR="00772A48" w:rsidRDefault="00772A48" w:rsidP="007A1D2F">
      <w:pPr>
        <w:pStyle w:val="ListParagraph"/>
        <w:numPr>
          <w:ilvl w:val="0"/>
          <w:numId w:val="55"/>
        </w:numPr>
        <w:spacing w:line="312" w:lineRule="auto"/>
        <w:jc w:val="both"/>
      </w:pPr>
      <w:r>
        <w:t>Sử dụng mô hình IDM-VTON (Image-based Virtual Try-On Network) để thực hiện thử đồ.</w:t>
      </w:r>
    </w:p>
    <w:p w14:paraId="13BB2E1C" w14:textId="745F94C7" w:rsidR="00772A48" w:rsidRDefault="00772A48" w:rsidP="007A1D2F">
      <w:pPr>
        <w:pStyle w:val="ListParagraph"/>
        <w:numPr>
          <w:ilvl w:val="0"/>
          <w:numId w:val="55"/>
        </w:numPr>
        <w:spacing w:line="312" w:lineRule="auto"/>
        <w:jc w:val="both"/>
      </w:pPr>
      <w:r>
        <w:t>Tích hợp các module con: OpenPose (ước lượng tư thế), DensePose (phân đoạn cơ thể), và Diffusion Model (sinh ảnh).</w:t>
      </w:r>
    </w:p>
    <w:p w14:paraId="7716943A" w14:textId="42AEBBF3" w:rsidR="00772A48" w:rsidRDefault="00772A48" w:rsidP="007A1D2F">
      <w:pPr>
        <w:pStyle w:val="ListParagraph"/>
        <w:numPr>
          <w:ilvl w:val="0"/>
          <w:numId w:val="55"/>
        </w:numPr>
        <w:spacing w:line="312" w:lineRule="auto"/>
        <w:jc w:val="both"/>
      </w:pPr>
      <w:r>
        <w:t>Giao tiếp với Backend qua API (JSON payload).</w:t>
      </w:r>
    </w:p>
    <w:p w14:paraId="38416E61" w14:textId="77777777" w:rsidR="00772A48" w:rsidRDefault="00772A48" w:rsidP="00772A48">
      <w:pPr>
        <w:spacing w:line="312" w:lineRule="auto"/>
        <w:jc w:val="both"/>
      </w:pPr>
      <w:r>
        <w:t>4.  Storage &amp; Database:</w:t>
      </w:r>
    </w:p>
    <w:p w14:paraId="41345C13" w14:textId="1BB32CFC" w:rsidR="00772A48" w:rsidRDefault="00772A48" w:rsidP="007A1D2F">
      <w:pPr>
        <w:pStyle w:val="ListParagraph"/>
        <w:numPr>
          <w:ilvl w:val="0"/>
          <w:numId w:val="55"/>
        </w:numPr>
        <w:spacing w:line="312" w:lineRule="auto"/>
        <w:jc w:val="both"/>
      </w:pPr>
      <w:r>
        <w:t>AWS S3 (Cloud Storage): Lưu trữ hình ảnh người dùng upload và ảnh kết quả sau khi thử đồ để đảm bảo tốc độ truy xuất cao và khả năng mở rộng.</w:t>
      </w:r>
    </w:p>
    <w:p w14:paraId="10BD20C5" w14:textId="3A56164C" w:rsidR="00772A48" w:rsidRDefault="00772A48" w:rsidP="007A1D2F">
      <w:pPr>
        <w:pStyle w:val="ListParagraph"/>
        <w:numPr>
          <w:ilvl w:val="0"/>
          <w:numId w:val="55"/>
        </w:numPr>
        <w:spacing w:line="312" w:lineRule="auto"/>
        <w:jc w:val="both"/>
      </w:pPr>
      <w:r>
        <w:t>Database (PostgreSQL/MongoDB): Lưu trữ thông tin người dùng, sản phẩm, đơn hàng, lịch sử giao dịch và metadata của ảnh.</w:t>
      </w:r>
    </w:p>
    <w:p w14:paraId="429ECD34" w14:textId="77777777" w:rsidR="00772A48" w:rsidRDefault="00772A48" w:rsidP="00772A48">
      <w:pPr>
        <w:spacing w:line="312" w:lineRule="auto"/>
        <w:jc w:val="both"/>
      </w:pPr>
    </w:p>
    <w:p w14:paraId="0189BACA" w14:textId="3A48E993" w:rsidR="00772A48" w:rsidRDefault="00772A48" w:rsidP="00AA5FD7">
      <w:pPr>
        <w:pStyle w:val="Heading2"/>
      </w:pPr>
      <w:r>
        <w:t>Phân tích chi tiết các chức năng</w:t>
      </w:r>
    </w:p>
    <w:p w14:paraId="04F20162" w14:textId="27F6A26E" w:rsidR="00772A48" w:rsidRDefault="00772A48" w:rsidP="00CA6004">
      <w:pPr>
        <w:pStyle w:val="Heading3"/>
      </w:pPr>
      <w:r>
        <w:t>Chi tiết chức năng Thử đồ ảo (Virtual Try-On)</w:t>
      </w:r>
    </w:p>
    <w:p w14:paraId="4F50CE10" w14:textId="3B2BB78B" w:rsidR="00772A48" w:rsidRDefault="00772A48" w:rsidP="00D723CD">
      <w:pPr>
        <w:spacing w:line="312" w:lineRule="auto"/>
        <w:ind w:firstLine="426"/>
        <w:jc w:val="both"/>
      </w:pPr>
      <w:r>
        <w:t>Chức năng Thử đồ ảo là tính năng cốt lõi của hệ thống, sử dụng công nghệ Generative AI để tạo ra hình ảnh người dùng mặc trang phục đã chọn một cách chân thực. Quy trình này tích hợp các mô hình Deep Learning tiên tiến (như IDM-VTON) thông qua API và xử lý dữ liệu trên nền tảng Cloud.</w:t>
      </w:r>
    </w:p>
    <w:p w14:paraId="6E5ECB77" w14:textId="77777777" w:rsidR="00A7186E" w:rsidRDefault="00A7186E" w:rsidP="00D723CD">
      <w:pPr>
        <w:spacing w:line="312" w:lineRule="auto"/>
        <w:ind w:firstLine="426"/>
        <w:jc w:val="both"/>
      </w:pPr>
    </w:p>
    <w:p w14:paraId="55D33F58" w14:textId="28B49EF0" w:rsidR="00772A48" w:rsidRDefault="00772A48" w:rsidP="00A06031">
      <w:pPr>
        <w:pStyle w:val="Heading4"/>
      </w:pPr>
      <w:r>
        <w:t>a. Mô tả luồng xử lý (Workflow)</w:t>
      </w:r>
    </w:p>
    <w:p w14:paraId="2C9E189F" w14:textId="34421708" w:rsidR="00772A48" w:rsidRDefault="00772A48" w:rsidP="00772A48">
      <w:pPr>
        <w:spacing w:line="312" w:lineRule="auto"/>
        <w:jc w:val="both"/>
      </w:pPr>
      <w:r>
        <w:t>Quy trình xử lý một yêu cầu thử đồ (Try-On Request) được thực hiện qua các bước tuần tự sau:</w:t>
      </w:r>
    </w:p>
    <w:p w14:paraId="48234635" w14:textId="77777777" w:rsidR="00772A48" w:rsidRDefault="00772A48" w:rsidP="00772A48">
      <w:pPr>
        <w:spacing w:line="312" w:lineRule="auto"/>
        <w:jc w:val="both"/>
      </w:pPr>
      <w:r>
        <w:t>1.  Thu thập dữ liệu và Tiền xử lý (Data Collection &amp; Pre-processing):</w:t>
      </w:r>
    </w:p>
    <w:p w14:paraId="0C492CCF" w14:textId="60C54D17" w:rsidR="00772A48" w:rsidRDefault="00772A48" w:rsidP="007A1D2F">
      <w:pPr>
        <w:pStyle w:val="ListParagraph"/>
        <w:numPr>
          <w:ilvl w:val="0"/>
          <w:numId w:val="55"/>
        </w:numPr>
        <w:spacing w:line="312" w:lineRule="auto"/>
        <w:jc w:val="both"/>
      </w:pPr>
      <w:r>
        <w:t>Input: Người dùng tải lên ảnh cá nhân (person_image) hoặc chọn người mẫu ảo (virtual_model), và chọn sản phẩm thời trang (garment_image).</w:t>
      </w:r>
    </w:p>
    <w:p w14:paraId="6E48B499" w14:textId="1B04042A" w:rsidR="00772A48" w:rsidRDefault="00772A48" w:rsidP="007A1D2F">
      <w:pPr>
        <w:pStyle w:val="ListParagraph"/>
        <w:numPr>
          <w:ilvl w:val="0"/>
          <w:numId w:val="55"/>
        </w:numPr>
        <w:spacing w:line="312" w:lineRule="auto"/>
        <w:jc w:val="both"/>
      </w:pPr>
      <w:r>
        <w:t>Validation: Hệ thống kiểm tra định dạng ảnh (JPEG/PNG), kích thước tối thiểu và số dư token của người dùng (dựa trên gói dịch vụ: Standard hoặc High Quality).</w:t>
      </w:r>
    </w:p>
    <w:p w14:paraId="56E347B0" w14:textId="7A2B28EA" w:rsidR="008539D4" w:rsidRDefault="00772A48" w:rsidP="007A1D2F">
      <w:pPr>
        <w:pStyle w:val="ListParagraph"/>
        <w:numPr>
          <w:ilvl w:val="0"/>
          <w:numId w:val="55"/>
        </w:numPr>
        <w:spacing w:line="312" w:lineRule="auto"/>
        <w:jc w:val="both"/>
      </w:pPr>
      <w:r>
        <w:lastRenderedPageBreak/>
        <w:t>Encoding: Ảnh đầu vào được chuyển đổi sang định dạng Base64 để chuẩn bị cho payload gửi đi.</w:t>
      </w:r>
    </w:p>
    <w:p w14:paraId="3BC6BD75" w14:textId="77777777" w:rsidR="008539D4" w:rsidRDefault="008539D4" w:rsidP="008539D4">
      <w:pPr>
        <w:spacing w:line="312" w:lineRule="auto"/>
        <w:ind w:left="360"/>
        <w:jc w:val="both"/>
      </w:pPr>
    </w:p>
    <w:p w14:paraId="4E0D7AB9" w14:textId="77777777" w:rsidR="00772A48" w:rsidRDefault="00772A48" w:rsidP="00772A48">
      <w:pPr>
        <w:spacing w:line="312" w:lineRule="auto"/>
        <w:jc w:val="both"/>
      </w:pPr>
      <w:r>
        <w:t>2.  Gửi yêu cầu Inference (API Request):</w:t>
      </w:r>
    </w:p>
    <w:p w14:paraId="7629DD53" w14:textId="3A623C4E" w:rsidR="00772A48" w:rsidRDefault="00772A48" w:rsidP="007A1D2F">
      <w:pPr>
        <w:pStyle w:val="ListParagraph"/>
        <w:numPr>
          <w:ilvl w:val="0"/>
          <w:numId w:val="56"/>
        </w:numPr>
        <w:spacing w:line="312" w:lineRule="auto"/>
        <w:jc w:val="both"/>
      </w:pPr>
      <w:r>
        <w:t>Backend (Next.js) đóng gói dữ liệu vào một bản tin JSON, bao gồm các tham số cấu hình cho model AI:</w:t>
      </w:r>
    </w:p>
    <w:p w14:paraId="3F1CBC5A" w14:textId="1CFA1A1E" w:rsidR="00772A48" w:rsidRDefault="00772A48" w:rsidP="007A1D2F">
      <w:pPr>
        <w:pStyle w:val="ListParagraph"/>
        <w:numPr>
          <w:ilvl w:val="0"/>
          <w:numId w:val="56"/>
        </w:numPr>
        <w:spacing w:line="312" w:lineRule="auto"/>
        <w:jc w:val="both"/>
      </w:pPr>
      <w:r>
        <w:t>category: Loại trang phục (tops, bottoms, one-pieces).</w:t>
      </w:r>
    </w:p>
    <w:p w14:paraId="4C72A4A2" w14:textId="14DE0F01" w:rsidR="00772A48" w:rsidRDefault="00772A48" w:rsidP="007A1D2F">
      <w:pPr>
        <w:pStyle w:val="ListParagraph"/>
        <w:numPr>
          <w:ilvl w:val="0"/>
          <w:numId w:val="56"/>
        </w:numPr>
        <w:spacing w:line="312" w:lineRule="auto"/>
        <w:jc w:val="both"/>
      </w:pPr>
      <w:r>
        <w:t>mode: Chế độ xử lý (ví dụ: balanced, performance).</w:t>
      </w:r>
    </w:p>
    <w:p w14:paraId="6522AFD1" w14:textId="23CBF0A2" w:rsidR="00772A48" w:rsidRDefault="00772A48" w:rsidP="007A1D2F">
      <w:pPr>
        <w:pStyle w:val="ListParagraph"/>
        <w:numPr>
          <w:ilvl w:val="0"/>
          <w:numId w:val="56"/>
        </w:numPr>
        <w:spacing w:line="312" w:lineRule="auto"/>
        <w:jc w:val="both"/>
      </w:pPr>
      <w:r>
        <w:t>segmentation_free: Tùy chọn hỗ trợ xử lý ảnh không cần mask thủ công.</w:t>
      </w:r>
    </w:p>
    <w:p w14:paraId="22A935F5" w14:textId="01C83832" w:rsidR="00772A48" w:rsidRDefault="00772A48" w:rsidP="007A1D2F">
      <w:pPr>
        <w:pStyle w:val="ListParagraph"/>
        <w:numPr>
          <w:ilvl w:val="0"/>
          <w:numId w:val="56"/>
        </w:numPr>
        <w:spacing w:line="312" w:lineRule="auto"/>
        <w:jc w:val="both"/>
      </w:pPr>
      <w:r>
        <w:t>Hệ thống gọi đến API của Fashn.ai (wrapper cho IDM-VTON) để bắt đầu quá trình suy luận (Inference).</w:t>
      </w:r>
    </w:p>
    <w:p w14:paraId="5087ADE0" w14:textId="77777777" w:rsidR="00772A48" w:rsidRDefault="00772A48" w:rsidP="00772A48">
      <w:pPr>
        <w:spacing w:line="312" w:lineRule="auto"/>
        <w:jc w:val="both"/>
      </w:pPr>
      <w:r>
        <w:t>3.  Xử lý AI (AI Inference &amp; Masking):</w:t>
      </w:r>
    </w:p>
    <w:p w14:paraId="00265B39" w14:textId="20A3415F" w:rsidR="00772A48" w:rsidRDefault="00772A48" w:rsidP="007A1D2F">
      <w:pPr>
        <w:pStyle w:val="ListParagraph"/>
        <w:numPr>
          <w:ilvl w:val="0"/>
          <w:numId w:val="56"/>
        </w:numPr>
        <w:spacing w:line="312" w:lineRule="auto"/>
        <w:jc w:val="both"/>
      </w:pPr>
      <w:r>
        <w:t>Pose Estimation: Model sử dụng OpenPose hoặc DensePose để xác định tư thế và khung xương của người trong ảnh.</w:t>
      </w:r>
    </w:p>
    <w:p w14:paraId="5A863BF3" w14:textId="1D4722B6" w:rsidR="00772A48" w:rsidRDefault="00772A48" w:rsidP="007A1D2F">
      <w:pPr>
        <w:pStyle w:val="ListParagraph"/>
        <w:numPr>
          <w:ilvl w:val="0"/>
          <w:numId w:val="56"/>
        </w:numPr>
        <w:spacing w:line="312" w:lineRule="auto"/>
        <w:jc w:val="both"/>
      </w:pPr>
      <w:r>
        <w:t>Semantic Segmentation: Tạo mặt nạ (mask) để tách biệt vùng cơ thể cần thay đổi trang phục và giữ nguyên các chi tiết khác (khuôn mặt, tóc, background).</w:t>
      </w:r>
    </w:p>
    <w:p w14:paraId="7E10C54E" w14:textId="3CBF0EE5" w:rsidR="00772A48" w:rsidRDefault="00772A48" w:rsidP="007A1D2F">
      <w:pPr>
        <w:pStyle w:val="ListParagraph"/>
        <w:numPr>
          <w:ilvl w:val="0"/>
          <w:numId w:val="56"/>
        </w:numPr>
        <w:spacing w:line="312" w:lineRule="auto"/>
        <w:jc w:val="both"/>
      </w:pPr>
      <w:r>
        <w:t>Image Generation: Diffusion Model thực hiện quá trình in-painting, tổng hợp ảnh trang phục vào vùng mask đã tạo, đồng thời điều chỉnh ánh sáng và nếp gấp (warping) để phù hợp với tư thế người mẫu.</w:t>
      </w:r>
    </w:p>
    <w:p w14:paraId="646E4E0D" w14:textId="77777777" w:rsidR="00772A48" w:rsidRDefault="00772A48" w:rsidP="00772A48">
      <w:pPr>
        <w:spacing w:line="312" w:lineRule="auto"/>
        <w:jc w:val="both"/>
      </w:pPr>
      <w:r>
        <w:t>4.  Xử lý hàng đợi và Phản hồi (Queue &amp; Polling):</w:t>
      </w:r>
    </w:p>
    <w:p w14:paraId="76B52734" w14:textId="6E1C374A" w:rsidR="00772A48" w:rsidRDefault="00772A48" w:rsidP="007A1D2F">
      <w:pPr>
        <w:pStyle w:val="ListParagraph"/>
        <w:numPr>
          <w:ilvl w:val="0"/>
          <w:numId w:val="56"/>
        </w:numPr>
        <w:spacing w:line="312" w:lineRule="auto"/>
        <w:jc w:val="both"/>
      </w:pPr>
      <w:r>
        <w:t>Do quá trình Inference tốn tài nguyên GPU và có độ trễ (Latency) nhất định (thường từ 10-30 giây tùy thuộc vào tải hệ thống), hệ thống sử dụng cơ chế Polling (hỏi vòng).</w:t>
      </w:r>
    </w:p>
    <w:p w14:paraId="130EA529" w14:textId="4CA9102E" w:rsidR="00772A48" w:rsidRDefault="00772A48" w:rsidP="007A1D2F">
      <w:pPr>
        <w:pStyle w:val="ListParagraph"/>
        <w:numPr>
          <w:ilvl w:val="0"/>
          <w:numId w:val="56"/>
        </w:numPr>
        <w:spacing w:line="312" w:lineRule="auto"/>
        <w:jc w:val="both"/>
      </w:pPr>
      <w:r>
        <w:t>Backend sẽ liên tục kiểm tra trạng thái xử lý (status: completed/failed) từ AI Server theo chu kỳ định sẵn (ví dụ: mỗi 2 giây) cho đến khi nhận được kết quả hoặc hết thời gian chờ (Timeout).</w:t>
      </w:r>
    </w:p>
    <w:p w14:paraId="33E2D4FC" w14:textId="77777777" w:rsidR="00772A48" w:rsidRDefault="00772A48" w:rsidP="00772A48">
      <w:pPr>
        <w:spacing w:line="312" w:lineRule="auto"/>
        <w:jc w:val="both"/>
      </w:pPr>
      <w:r>
        <w:t>5.  Hậu xử lý và Lưu trữ (Post-processing &amp; Storage):</w:t>
      </w:r>
    </w:p>
    <w:p w14:paraId="20119F24" w14:textId="4F4DAEF1" w:rsidR="00772A48" w:rsidRDefault="00772A48" w:rsidP="007A1D2F">
      <w:pPr>
        <w:pStyle w:val="ListParagraph"/>
        <w:numPr>
          <w:ilvl w:val="0"/>
          <w:numId w:val="56"/>
        </w:numPr>
        <w:spacing w:line="312" w:lineRule="auto"/>
        <w:jc w:val="both"/>
      </w:pPr>
      <w:r>
        <w:t>Khi nhận được kết quả (API Response), hệ thống thực hiện:</w:t>
      </w:r>
    </w:p>
    <w:p w14:paraId="5F12E884" w14:textId="13D53588" w:rsidR="00772A48" w:rsidRDefault="00772A48" w:rsidP="007A1D2F">
      <w:pPr>
        <w:pStyle w:val="ListParagraph"/>
        <w:numPr>
          <w:ilvl w:val="0"/>
          <w:numId w:val="56"/>
        </w:numPr>
        <w:spacing w:line="312" w:lineRule="auto"/>
        <w:jc w:val="both"/>
      </w:pPr>
      <w:r>
        <w:t>Download &amp; Resize: Tải ảnh về và sử dụng thư viện sharp để tối ưu hóa kích thước và định dạng (JPEG/PNG).</w:t>
      </w:r>
    </w:p>
    <w:p w14:paraId="736EF1E2" w14:textId="17962D51" w:rsidR="00772A48" w:rsidRDefault="00772A48" w:rsidP="007A1D2F">
      <w:pPr>
        <w:pStyle w:val="ListParagraph"/>
        <w:numPr>
          <w:ilvl w:val="0"/>
          <w:numId w:val="56"/>
        </w:numPr>
        <w:spacing w:line="312" w:lineRule="auto"/>
        <w:jc w:val="both"/>
      </w:pPr>
      <w:r>
        <w:t>Cloud Storage: Upload ảnh kết quả lên AWS S3 để đảm bảo tốc độ truy xuất và độ bền dữ liệu.</w:t>
      </w:r>
    </w:p>
    <w:p w14:paraId="02425474" w14:textId="43F5F569" w:rsidR="00772A48" w:rsidRDefault="00772A48" w:rsidP="007A1D2F">
      <w:pPr>
        <w:pStyle w:val="ListParagraph"/>
        <w:numPr>
          <w:ilvl w:val="0"/>
          <w:numId w:val="56"/>
        </w:numPr>
        <w:spacing w:line="312" w:lineRule="auto"/>
        <w:jc w:val="both"/>
      </w:pPr>
      <w:r>
        <w:t>Data Persistence: Lưu metadata (URL, timestamp) vào cơ sở dữ liệu và cập nhật lịch sử thử đồ của người dùng.</w:t>
      </w:r>
    </w:p>
    <w:p w14:paraId="45AEA874" w14:textId="77777777" w:rsidR="00772A48" w:rsidRDefault="00772A48" w:rsidP="00772A48">
      <w:pPr>
        <w:spacing w:line="312" w:lineRule="auto"/>
        <w:jc w:val="both"/>
      </w:pPr>
    </w:p>
    <w:p w14:paraId="70ACCD48" w14:textId="24AC9564" w:rsidR="00772A48" w:rsidRDefault="00772A48" w:rsidP="00A06031">
      <w:pPr>
        <w:pStyle w:val="Heading4"/>
      </w:pPr>
      <w:r>
        <w:t>b. Yêu cầu đầu vào (Input Requirements)</w:t>
      </w:r>
    </w:p>
    <w:p w14:paraId="7545DA42" w14:textId="0BEBD48E" w:rsidR="00772A48" w:rsidRDefault="00772A48" w:rsidP="00772A48">
      <w:pPr>
        <w:spacing w:line="312" w:lineRule="auto"/>
        <w:jc w:val="both"/>
      </w:pPr>
      <w:r>
        <w:t>Để đảm bảo chất lượng ảnh đầu ra tốt nhất, hệ thống yêu cầu dữ liệu đầu vào tuân thủ các tiêu chuẩn sau:</w:t>
      </w:r>
    </w:p>
    <w:p w14:paraId="13D301E0" w14:textId="77777777" w:rsidR="00772A48" w:rsidRDefault="00772A48" w:rsidP="00772A48">
      <w:pPr>
        <w:spacing w:line="312" w:lineRule="auto"/>
        <w:jc w:val="both"/>
      </w:pPr>
      <w:r>
        <w:lastRenderedPageBreak/>
        <w:t>-   Ảnh người mẫu (Person Image):</w:t>
      </w:r>
    </w:p>
    <w:p w14:paraId="20FBB76F" w14:textId="47146F3F" w:rsidR="00772A48" w:rsidRDefault="00772A48" w:rsidP="007A1D2F">
      <w:pPr>
        <w:pStyle w:val="ListParagraph"/>
        <w:numPr>
          <w:ilvl w:val="0"/>
          <w:numId w:val="57"/>
        </w:numPr>
        <w:spacing w:line="312" w:lineRule="auto"/>
        <w:jc w:val="both"/>
      </w:pPr>
      <w:r>
        <w:t>Độ phân giải: Tối thiểu 512x512 pixels, khuyến nghị 1024x768 trở lên.</w:t>
      </w:r>
    </w:p>
    <w:p w14:paraId="73B8D49E" w14:textId="0A55A693" w:rsidR="00772A48" w:rsidRDefault="00772A48" w:rsidP="007A1D2F">
      <w:pPr>
        <w:pStyle w:val="ListParagraph"/>
        <w:numPr>
          <w:ilvl w:val="0"/>
          <w:numId w:val="56"/>
        </w:numPr>
        <w:spacing w:line="312" w:lineRule="auto"/>
        <w:jc w:val="both"/>
      </w:pPr>
      <w:r>
        <w:t>Tư thế: Đứng thẳng hoặc tạo dáng đơn giản, không bị che khuất quá nhiều phần cơ thể.</w:t>
      </w:r>
    </w:p>
    <w:p w14:paraId="14C1B38D" w14:textId="494A3682" w:rsidR="00772A48" w:rsidRDefault="00772A48" w:rsidP="007A1D2F">
      <w:pPr>
        <w:pStyle w:val="ListParagraph"/>
        <w:numPr>
          <w:ilvl w:val="0"/>
          <w:numId w:val="56"/>
        </w:numPr>
        <w:spacing w:line="312" w:lineRule="auto"/>
        <w:jc w:val="both"/>
      </w:pPr>
      <w:r>
        <w:t>Ánh sáng: Đủ sáng, không bị ngược sáng hoặc bóng đổ quá mạnh.</w:t>
      </w:r>
    </w:p>
    <w:p w14:paraId="6611EF54" w14:textId="77777777" w:rsidR="00772A48" w:rsidRDefault="00772A48" w:rsidP="00772A48">
      <w:pPr>
        <w:spacing w:line="312" w:lineRule="auto"/>
        <w:jc w:val="both"/>
      </w:pPr>
      <w:r>
        <w:t>-   Ảnh trang phục (Garment Image):</w:t>
      </w:r>
    </w:p>
    <w:p w14:paraId="591751D1" w14:textId="43F8B3A4" w:rsidR="00772A48" w:rsidRDefault="00772A48" w:rsidP="007A1D2F">
      <w:pPr>
        <w:pStyle w:val="ListParagraph"/>
        <w:numPr>
          <w:ilvl w:val="0"/>
          <w:numId w:val="58"/>
        </w:numPr>
        <w:spacing w:line="312" w:lineRule="auto"/>
        <w:jc w:val="both"/>
      </w:pPr>
      <w:r>
        <w:t>Loại ảnh: Ảnh chụp trải phẳng (flat-lay) hoặc ảnh chụp trên ma-nơ-canh (ghost mannequin).</w:t>
      </w:r>
    </w:p>
    <w:p w14:paraId="6EAA92C5" w14:textId="15A1CF6D" w:rsidR="00772A48" w:rsidRDefault="00772A48" w:rsidP="007A1D2F">
      <w:pPr>
        <w:pStyle w:val="ListParagraph"/>
        <w:numPr>
          <w:ilvl w:val="0"/>
          <w:numId w:val="58"/>
        </w:numPr>
        <w:spacing w:line="312" w:lineRule="auto"/>
        <w:jc w:val="both"/>
      </w:pPr>
      <w:r>
        <w:t>Nền (Background): Nền đơn giản (trắng hoặc xám), độ tương phản cao với sản phẩm.</w:t>
      </w:r>
    </w:p>
    <w:p w14:paraId="20CD7339" w14:textId="77777777" w:rsidR="00772A48" w:rsidRDefault="00772A48" w:rsidP="00772A48">
      <w:pPr>
        <w:spacing w:line="312" w:lineRule="auto"/>
        <w:jc w:val="both"/>
      </w:pPr>
    </w:p>
    <w:p w14:paraId="588E4735" w14:textId="4DB93FF9" w:rsidR="00772A48" w:rsidRDefault="00772A48" w:rsidP="00C63AD0">
      <w:pPr>
        <w:pStyle w:val="Heading3"/>
      </w:pPr>
      <w:r>
        <w:t>Hệ thống Token &amp; Thanh toán (Token System &amp; Payment)</w:t>
      </w:r>
    </w:p>
    <w:p w14:paraId="12BE69F2" w14:textId="56D80EA5" w:rsidR="00772A48" w:rsidRDefault="00772A48" w:rsidP="00772A48">
      <w:pPr>
        <w:spacing w:line="312" w:lineRule="auto"/>
        <w:jc w:val="both"/>
      </w:pPr>
      <w:r>
        <w:t>Hệ thống sử dụng cơ chế "Credit-based" (Token) để quản lý việc sử dụng các dịch vụ AI tốn kém tài nguyên.</w:t>
      </w:r>
    </w:p>
    <w:p w14:paraId="2DF32708" w14:textId="6B124048" w:rsidR="00772A48" w:rsidRDefault="00772A48" w:rsidP="00772A48">
      <w:pPr>
        <w:spacing w:line="312" w:lineRule="auto"/>
        <w:jc w:val="both"/>
      </w:pPr>
      <w:r>
        <w:t>Mô hình Token:</w:t>
      </w:r>
    </w:p>
    <w:p w14:paraId="642D27A2" w14:textId="77777777" w:rsidR="00772A48" w:rsidRDefault="00772A48" w:rsidP="00772A48">
      <w:pPr>
        <w:spacing w:line="312" w:lineRule="auto"/>
        <w:jc w:val="both"/>
      </w:pPr>
      <w:r>
        <w:t xml:space="preserve">    -   Mỗi lượt thử đồ (Try-on) tiêu tốn một lượng token nhất định tùy thuộc vào chất lượng (Standard/High Quality).</w:t>
      </w:r>
    </w:p>
    <w:p w14:paraId="335667DD" w14:textId="77777777" w:rsidR="00772A48" w:rsidRDefault="00772A48" w:rsidP="00772A48">
      <w:pPr>
        <w:spacing w:line="312" w:lineRule="auto"/>
        <w:jc w:val="both"/>
      </w:pPr>
      <w:r>
        <w:t xml:space="preserve">    -   Người dùng mới được tặng một lượng token miễn phí để trải nghiệm.</w:t>
      </w:r>
    </w:p>
    <w:p w14:paraId="14DB6659" w14:textId="3638EF3C" w:rsidR="00772A48" w:rsidRDefault="00772A48" w:rsidP="00772A48">
      <w:pPr>
        <w:spacing w:line="312" w:lineRule="auto"/>
        <w:jc w:val="both"/>
      </w:pPr>
      <w:r>
        <w:t>Chức năng Nạp Token:</w:t>
      </w:r>
    </w:p>
    <w:p w14:paraId="3FF22EBC" w14:textId="77777777" w:rsidR="00772A48" w:rsidRDefault="00772A48" w:rsidP="00772A48">
      <w:pPr>
        <w:spacing w:line="312" w:lineRule="auto"/>
        <w:jc w:val="both"/>
      </w:pPr>
      <w:r>
        <w:t xml:space="preserve">    -   Người dùng có thể mua thêm token thông qua các gói (Packages) được định nghĩa sẵn (ví dụ: Starter, Pro, Enterprise).</w:t>
      </w:r>
    </w:p>
    <w:p w14:paraId="48F7CA4C" w14:textId="77777777" w:rsidR="00772A48" w:rsidRDefault="00772A48" w:rsidP="00772A48">
      <w:pPr>
        <w:spacing w:line="312" w:lineRule="auto"/>
        <w:jc w:val="both"/>
      </w:pPr>
      <w:r>
        <w:t xml:space="preserve">    -   Hệ thống hỗ trợ đa tiền tệ (USD, VND) và tự động chuyển đổi giá.</w:t>
      </w:r>
    </w:p>
    <w:p w14:paraId="6518A3F1" w14:textId="413EABFC" w:rsidR="00772A48" w:rsidRDefault="00772A48" w:rsidP="00772A48">
      <w:pPr>
        <w:spacing w:line="312" w:lineRule="auto"/>
        <w:jc w:val="both"/>
      </w:pPr>
      <w:r>
        <w:t>Cổng thanh toán (Payment Gateways):</w:t>
      </w:r>
    </w:p>
    <w:p w14:paraId="7D5648B0" w14:textId="77777777" w:rsidR="00772A48" w:rsidRDefault="00772A48" w:rsidP="00772A48">
      <w:pPr>
        <w:spacing w:line="312" w:lineRule="auto"/>
        <w:jc w:val="both"/>
      </w:pPr>
      <w:r>
        <w:t xml:space="preserve">    -   Tích hợp Stripe cho thanh toán thẻ quốc tế (Visa/Mastercard).</w:t>
      </w:r>
    </w:p>
    <w:p w14:paraId="722F769B" w14:textId="77777777" w:rsidR="00772A48" w:rsidRDefault="00772A48" w:rsidP="00772A48">
      <w:pPr>
        <w:spacing w:line="312" w:lineRule="auto"/>
        <w:jc w:val="both"/>
      </w:pPr>
      <w:r>
        <w:t xml:space="preserve">    -   Hỗ trợ các ví điện tử và cổng thanh toán nội địa (dự kiến: MoMo, VNPay, ZaloPay).</w:t>
      </w:r>
    </w:p>
    <w:p w14:paraId="21E5FD17" w14:textId="77777777" w:rsidR="00772A48" w:rsidRDefault="00772A48" w:rsidP="00772A48">
      <w:pPr>
        <w:spacing w:line="312" w:lineRule="auto"/>
        <w:jc w:val="both"/>
      </w:pPr>
      <w:r>
        <w:t xml:space="preserve">    -   Quy trình thanh toán an toàn, bảo mật thông tin thẻ theo tiêu chuẩn PCI DSS (thông qua đối tác trung gian).</w:t>
      </w:r>
    </w:p>
    <w:p w14:paraId="0F2B1AAC" w14:textId="77777777" w:rsidR="00772A48" w:rsidRDefault="00772A48" w:rsidP="00772A48">
      <w:pPr>
        <w:spacing w:line="312" w:lineRule="auto"/>
        <w:jc w:val="both"/>
      </w:pPr>
      <w:r>
        <w:t xml:space="preserve">    -   Hệ thống không lưu trữ trực tiếp thông tin thẻ của người dùng mà chỉ lưu trữ token giao dịch (Transaction Token).</w:t>
      </w:r>
    </w:p>
    <w:p w14:paraId="03AAFE9F" w14:textId="77777777" w:rsidR="00772A48" w:rsidRDefault="00772A48" w:rsidP="00772A48">
      <w:pPr>
        <w:spacing w:line="312" w:lineRule="auto"/>
        <w:jc w:val="both"/>
      </w:pPr>
    </w:p>
    <w:p w14:paraId="04436DCD" w14:textId="4C6AAF88" w:rsidR="00772A48" w:rsidRDefault="00772A48" w:rsidP="00354C4B">
      <w:pPr>
        <w:pStyle w:val="Heading3"/>
      </w:pPr>
      <w:r>
        <w:t>Gợi ý thông minh (AI Recommendation)</w:t>
      </w:r>
    </w:p>
    <w:p w14:paraId="60006769" w14:textId="600CDE0C" w:rsidR="00772A48" w:rsidRDefault="00772A48" w:rsidP="00772A48">
      <w:pPr>
        <w:spacing w:line="312" w:lineRule="auto"/>
        <w:jc w:val="both"/>
      </w:pPr>
      <w:r>
        <w:t>Tính năng này sử dụng AI để tư vấn phong cách thời trang cho người dùng dựa trên nhu cầu cụ thể.</w:t>
      </w:r>
    </w:p>
    <w:p w14:paraId="0A8C2374" w14:textId="68AF4980" w:rsidR="00772A48" w:rsidRDefault="00772A48" w:rsidP="00772A48">
      <w:pPr>
        <w:spacing w:line="312" w:lineRule="auto"/>
        <w:jc w:val="both"/>
      </w:pPr>
      <w:r>
        <w:t>Đầu vào (Input):</w:t>
      </w:r>
    </w:p>
    <w:p w14:paraId="3D38D9BB" w14:textId="77777777" w:rsidR="00772A48" w:rsidRDefault="00772A48" w:rsidP="00772A48">
      <w:pPr>
        <w:spacing w:line="312" w:lineRule="auto"/>
        <w:jc w:val="both"/>
      </w:pPr>
      <w:r>
        <w:t xml:space="preserve">    -   Mô tả văn bản (Prompt): Ví dụ "trang phục đi biển mùa hè, màu pastel".</w:t>
      </w:r>
    </w:p>
    <w:p w14:paraId="4905A470" w14:textId="77777777" w:rsidR="00772A48" w:rsidRDefault="00772A48" w:rsidP="00772A48">
      <w:pPr>
        <w:spacing w:line="312" w:lineRule="auto"/>
        <w:jc w:val="both"/>
      </w:pPr>
      <w:r>
        <w:t xml:space="preserve">    -   Tùy chọn ưu tiên: Ưu tiên sản phẩm trong Wishlist, ưu tiên cửa hàng đang theo dõi.</w:t>
      </w:r>
    </w:p>
    <w:p w14:paraId="78823DCB" w14:textId="77777777" w:rsidR="00772A48" w:rsidRDefault="00772A48" w:rsidP="00772A48">
      <w:pPr>
        <w:spacing w:line="312" w:lineRule="auto"/>
        <w:jc w:val="both"/>
      </w:pPr>
      <w:r>
        <w:t xml:space="preserve">    -   Lịch sử tìm kiếm: Dựa trên các từ khóa người dùng đã tìm trước đó.</w:t>
      </w:r>
    </w:p>
    <w:p w14:paraId="37897E2C" w14:textId="27A396DB" w:rsidR="00772A48" w:rsidRDefault="00772A48" w:rsidP="00772A48">
      <w:pPr>
        <w:spacing w:line="312" w:lineRule="auto"/>
        <w:jc w:val="both"/>
      </w:pPr>
      <w:r>
        <w:lastRenderedPageBreak/>
        <w:t>Xử lý (Processing):</w:t>
      </w:r>
    </w:p>
    <w:p w14:paraId="30BA2757" w14:textId="77777777" w:rsidR="00772A48" w:rsidRDefault="00772A48" w:rsidP="00772A48">
      <w:pPr>
        <w:spacing w:line="312" w:lineRule="auto"/>
        <w:jc w:val="both"/>
      </w:pPr>
      <w:r>
        <w:t xml:space="preserve">    -   Hệ thống phân tích ngữ nghĩa của prompt để trích xuất các thuộc tính: Phong cách (Style), Dịp (Occasion), Màu sắc (Color).</w:t>
      </w:r>
    </w:p>
    <w:p w14:paraId="708407C6" w14:textId="77777777" w:rsidR="00772A48" w:rsidRDefault="00772A48" w:rsidP="00772A48">
      <w:pPr>
        <w:spacing w:line="312" w:lineRule="auto"/>
        <w:jc w:val="both"/>
      </w:pPr>
      <w:r>
        <w:t xml:space="preserve">    -   Tìm kiếm và lọc sản phẩm trong cơ sở dữ liệu phù hợp với các thuộc tính đã trích xuất.</w:t>
      </w:r>
    </w:p>
    <w:p w14:paraId="142B2899" w14:textId="49DF23DA" w:rsidR="00772A48" w:rsidRDefault="00772A48" w:rsidP="00772A48">
      <w:pPr>
        <w:spacing w:line="312" w:lineRule="auto"/>
        <w:jc w:val="both"/>
      </w:pPr>
      <w:r>
        <w:t>Đầu ra (Output):</w:t>
      </w:r>
    </w:p>
    <w:p w14:paraId="56C13E30" w14:textId="77777777" w:rsidR="00772A48" w:rsidRDefault="00772A48" w:rsidP="00772A48">
      <w:pPr>
        <w:spacing w:line="312" w:lineRule="auto"/>
        <w:jc w:val="both"/>
      </w:pPr>
      <w:r>
        <w:t xml:space="preserve">    -   Danh sách các sản phẩm (Quần, áo, váy) phù hợp nhất.</w:t>
      </w:r>
    </w:p>
    <w:p w14:paraId="4E7B91A7" w14:textId="77777777" w:rsidR="00772A48" w:rsidRDefault="00772A48" w:rsidP="00772A48">
      <w:pPr>
        <w:spacing w:line="312" w:lineRule="auto"/>
        <w:jc w:val="both"/>
      </w:pPr>
      <w:r>
        <w:t xml:space="preserve">    -   Gợi ý các phong cách phổ biến (Trending Styles).</w:t>
      </w:r>
    </w:p>
    <w:p w14:paraId="758F81D1" w14:textId="77777777" w:rsidR="00772A48" w:rsidRDefault="00772A48" w:rsidP="00772A48">
      <w:pPr>
        <w:spacing w:line="312" w:lineRule="auto"/>
        <w:jc w:val="both"/>
      </w:pPr>
    </w:p>
    <w:p w14:paraId="0A191B01" w14:textId="19604114" w:rsidR="00772A48" w:rsidRDefault="00772A48" w:rsidP="00C45214">
      <w:pPr>
        <w:pStyle w:val="Heading3"/>
      </w:pPr>
      <w:r>
        <w:t>Kênh Người bán (Seller Channel) &amp; Thương mại điện tử</w:t>
      </w:r>
    </w:p>
    <w:p w14:paraId="73B2E644" w14:textId="7646672C" w:rsidR="00772A48" w:rsidRDefault="00772A48" w:rsidP="00772A48">
      <w:pPr>
        <w:spacing w:line="312" w:lineRule="auto"/>
        <w:jc w:val="both"/>
      </w:pPr>
      <w:r>
        <w:t>Hệ thống hoạt động theo mô hình Marketplace, cho phép người dùng đăng ký trở thành người bán.</w:t>
      </w:r>
    </w:p>
    <w:p w14:paraId="3138A8F4" w14:textId="77777777" w:rsidR="00772A48" w:rsidRDefault="00772A48" w:rsidP="00772A48">
      <w:pPr>
        <w:spacing w:line="312" w:lineRule="auto"/>
        <w:jc w:val="both"/>
      </w:pPr>
      <w:r>
        <w:t>-   Đăng ký Shop: Quy trình xét duyệt để người dùng thường nâng cấp lên tài khoản người bán.</w:t>
      </w:r>
    </w:p>
    <w:p w14:paraId="65B6703B" w14:textId="77777777" w:rsidR="00772A48" w:rsidRDefault="00772A48" w:rsidP="00772A48">
      <w:pPr>
        <w:spacing w:line="312" w:lineRule="auto"/>
        <w:jc w:val="both"/>
      </w:pPr>
      <w:r>
        <w:t>-   Quản lý sản phẩm:</w:t>
      </w:r>
    </w:p>
    <w:p w14:paraId="22FC6E3D" w14:textId="27652C4D" w:rsidR="00772A48" w:rsidRDefault="00772A48" w:rsidP="007A1D2F">
      <w:pPr>
        <w:pStyle w:val="ListParagraph"/>
        <w:numPr>
          <w:ilvl w:val="0"/>
          <w:numId w:val="59"/>
        </w:numPr>
        <w:spacing w:line="312" w:lineRule="auto"/>
        <w:jc w:val="both"/>
      </w:pPr>
      <w:r>
        <w:t>Đăng tải sản phẩm mới với đầy đủ thông tin: Tên, giá, mô tả, hình ảnh, tags.</w:t>
      </w:r>
    </w:p>
    <w:p w14:paraId="491DD5BA" w14:textId="5AF09CA0" w:rsidR="00772A48" w:rsidRDefault="00772A48" w:rsidP="007A1D2F">
      <w:pPr>
        <w:pStyle w:val="ListParagraph"/>
        <w:numPr>
          <w:ilvl w:val="0"/>
          <w:numId w:val="55"/>
        </w:numPr>
        <w:spacing w:line="312" w:lineRule="auto"/>
        <w:jc w:val="both"/>
      </w:pPr>
      <w:r>
        <w:t>Quản lý kho hàng (Inventory).</w:t>
      </w:r>
    </w:p>
    <w:p w14:paraId="189D29EC" w14:textId="77777777" w:rsidR="00772A48" w:rsidRDefault="00772A48" w:rsidP="00772A48">
      <w:pPr>
        <w:spacing w:line="312" w:lineRule="auto"/>
        <w:jc w:val="both"/>
      </w:pPr>
      <w:r>
        <w:t>-   Dashboard người bán: Thống kê doanh thu, số lượng đơn hàng, sản phẩm bán chạy.</w:t>
      </w:r>
    </w:p>
    <w:p w14:paraId="605E050B" w14:textId="77777777" w:rsidR="00772A48" w:rsidRDefault="00772A48" w:rsidP="00772A48">
      <w:pPr>
        <w:spacing w:line="312" w:lineRule="auto"/>
        <w:jc w:val="both"/>
      </w:pPr>
      <w:r>
        <w:t>-   Mua sắm trực tuyến:</w:t>
      </w:r>
    </w:p>
    <w:p w14:paraId="11F46DB0" w14:textId="0601F806" w:rsidR="00772A48" w:rsidRDefault="00772A48" w:rsidP="007A1D2F">
      <w:pPr>
        <w:pStyle w:val="ListParagraph"/>
        <w:numPr>
          <w:ilvl w:val="0"/>
          <w:numId w:val="16"/>
        </w:numPr>
        <w:spacing w:line="312" w:lineRule="auto"/>
        <w:jc w:val="both"/>
      </w:pPr>
      <w:r>
        <w:t>Người mua có thể xem chi tiết sản phẩm, thêm vào giỏ hàng (Cart) hoặc danh sách yêu thích (Wishlist).</w:t>
      </w:r>
    </w:p>
    <w:p w14:paraId="6920A19F" w14:textId="4696AC25" w:rsidR="00772A48" w:rsidRDefault="00772A48" w:rsidP="007A1D2F">
      <w:pPr>
        <w:pStyle w:val="ListParagraph"/>
        <w:numPr>
          <w:ilvl w:val="0"/>
          <w:numId w:val="16"/>
        </w:numPr>
        <w:spacing w:line="312" w:lineRule="auto"/>
        <w:jc w:val="both"/>
      </w:pPr>
      <w:r>
        <w:t>Quy trình Checkout và theo dõi đơn hàng (Order Tracking).</w:t>
      </w:r>
    </w:p>
    <w:p w14:paraId="23E542CE" w14:textId="77777777" w:rsidR="00772A48" w:rsidRDefault="00772A48" w:rsidP="00772A48">
      <w:pPr>
        <w:spacing w:line="312" w:lineRule="auto"/>
        <w:jc w:val="both"/>
      </w:pPr>
    </w:p>
    <w:p w14:paraId="22F44C79" w14:textId="32B13101" w:rsidR="00772A48" w:rsidRDefault="00772A48" w:rsidP="000B436D">
      <w:pPr>
        <w:pStyle w:val="Heading3"/>
      </w:pPr>
      <w:r>
        <w:t>Blog &amp; Tin tức thời trang</w:t>
      </w:r>
    </w:p>
    <w:p w14:paraId="1126921B" w14:textId="77777777" w:rsidR="00772A48" w:rsidRDefault="00772A48" w:rsidP="00772A48">
      <w:pPr>
        <w:spacing w:line="312" w:lineRule="auto"/>
        <w:jc w:val="both"/>
      </w:pPr>
      <w:r>
        <w:t>-   Cung cấp các bài viết về xu hướng thời trang, mẹo phối đồ.</w:t>
      </w:r>
    </w:p>
    <w:p w14:paraId="0FBFC89D" w14:textId="77777777" w:rsidR="00772A48" w:rsidRDefault="00772A48" w:rsidP="00772A48">
      <w:pPr>
        <w:spacing w:line="312" w:lineRule="auto"/>
        <w:jc w:val="both"/>
      </w:pPr>
      <w:r>
        <w:t>-   Hỗ trợ định dạng Rich Text, hình ảnh minh họa.</w:t>
      </w:r>
    </w:p>
    <w:p w14:paraId="0501C32E" w14:textId="77777777" w:rsidR="00772A48" w:rsidRDefault="00772A48" w:rsidP="00772A48">
      <w:pPr>
        <w:spacing w:line="312" w:lineRule="auto"/>
        <w:jc w:val="both"/>
      </w:pPr>
    </w:p>
    <w:p w14:paraId="0FDC6FFA" w14:textId="5506EAC2" w:rsidR="00772A48" w:rsidRDefault="00772A48" w:rsidP="001C1514">
      <w:pPr>
        <w:pStyle w:val="Heading2"/>
      </w:pPr>
      <w:r>
        <w:t>Biểu đồ Usecase</w:t>
      </w:r>
    </w:p>
    <w:p w14:paraId="744B3EFB" w14:textId="2507310C" w:rsidR="00772A48" w:rsidRDefault="00772A48" w:rsidP="00540D8C">
      <w:pPr>
        <w:pStyle w:val="Heading3"/>
      </w:pPr>
      <w:r>
        <w:t>Các tác nhân (Actors)</w:t>
      </w:r>
    </w:p>
    <w:p w14:paraId="05BC2317" w14:textId="6B02D6C1" w:rsidR="00772A48" w:rsidRDefault="00772A48" w:rsidP="00772A48">
      <w:pPr>
        <w:spacing w:line="312" w:lineRule="auto"/>
        <w:jc w:val="both"/>
      </w:pPr>
      <w:r w:rsidRPr="002B3D4D">
        <w:rPr>
          <w:rStyle w:val="Heading4Char"/>
        </w:rPr>
        <w:t>Khách hàng (Customer)</w:t>
      </w:r>
      <w:r>
        <w:t>:</w:t>
      </w:r>
    </w:p>
    <w:p w14:paraId="1D9ADF3B" w14:textId="77777777" w:rsidR="00772A48" w:rsidRDefault="00772A48" w:rsidP="00772A48">
      <w:pPr>
        <w:spacing w:line="312" w:lineRule="auto"/>
        <w:jc w:val="both"/>
      </w:pPr>
      <w:r>
        <w:t xml:space="preserve">    -   Khách vãng lai (Guest): Có thể xem sản phẩm, tìm kiếm, xem blog, nhưng bị giới hạn tính năng thử đồ và mua hàng.</w:t>
      </w:r>
    </w:p>
    <w:p w14:paraId="5972A4E9" w14:textId="77777777" w:rsidR="00772A48" w:rsidRDefault="00772A48" w:rsidP="00772A48">
      <w:pPr>
        <w:spacing w:line="312" w:lineRule="auto"/>
        <w:jc w:val="both"/>
      </w:pPr>
      <w:r>
        <w:t xml:space="preserve">    -   Thành viên (Member): Đã đăng ký tài khoản, có thể thực hiện thử đồ, quản lý tủ đồ ảo, nạp token, mua hàng, xem lịch sử, và sử dụng tính năng Gợi ý AI.</w:t>
      </w:r>
    </w:p>
    <w:p w14:paraId="1E2D6D9E" w14:textId="2C496194" w:rsidR="00772A48" w:rsidRDefault="00772A48" w:rsidP="00772A48">
      <w:pPr>
        <w:spacing w:line="312" w:lineRule="auto"/>
        <w:jc w:val="both"/>
      </w:pPr>
      <w:r w:rsidRPr="00C02CB7">
        <w:rPr>
          <w:rStyle w:val="Heading4Char"/>
        </w:rPr>
        <w:t>Người bán (Seller)</w:t>
      </w:r>
      <w:r>
        <w:t>: Là Thành viên đã đăng ký mở shop. Có thêm quyền hạn đăng bán sản phẩm, quản lý đơn hàng và xem thống kê doanh thu.</w:t>
      </w:r>
    </w:p>
    <w:p w14:paraId="4FD2FA40" w14:textId="3631699C" w:rsidR="00772A48" w:rsidRDefault="00772A48" w:rsidP="00772A48">
      <w:pPr>
        <w:spacing w:line="312" w:lineRule="auto"/>
        <w:jc w:val="both"/>
      </w:pPr>
      <w:r w:rsidRPr="00C02CB7">
        <w:rPr>
          <w:rStyle w:val="Heading4Char"/>
        </w:rPr>
        <w:t>Quản trị viên (Admin)</w:t>
      </w:r>
      <w:r>
        <w:t>: Người quản lý hệ thống, chịu trách nhiệm duyệt shop, quản lý người dùng, cấu hình tham số hệ thống và quản lý nội dung Blog.</w:t>
      </w:r>
    </w:p>
    <w:p w14:paraId="6BD73766" w14:textId="7B56E0C6" w:rsidR="00772A48" w:rsidRDefault="00772A48" w:rsidP="00772A48">
      <w:pPr>
        <w:spacing w:line="312" w:lineRule="auto"/>
        <w:jc w:val="both"/>
      </w:pPr>
      <w:r w:rsidRPr="0003205B">
        <w:rPr>
          <w:rStyle w:val="Heading4Char"/>
        </w:rPr>
        <w:lastRenderedPageBreak/>
        <w:t>Hệ thống AI (AI System - Tác nhân phụ)</w:t>
      </w:r>
      <w:r>
        <w:t>: Service bên ngoài (External System) chịu trách nhiệm nhận dữ liệu ảnh và trả về kết quả xử lý (Try-on, Recommendation).</w:t>
      </w:r>
    </w:p>
    <w:p w14:paraId="3A752F34" w14:textId="1E5C5684" w:rsidR="00772A48" w:rsidRDefault="00772A48" w:rsidP="00772A48">
      <w:pPr>
        <w:spacing w:line="312" w:lineRule="auto"/>
        <w:jc w:val="both"/>
      </w:pPr>
      <w:r w:rsidRPr="0003205B">
        <w:rPr>
          <w:rStyle w:val="Heading4Char"/>
        </w:rPr>
        <w:t>Cổng thanh toán (Payment Gateway - Tác nhân phụ)</w:t>
      </w:r>
      <w:r>
        <w:t>: Xử lý giao dịch tài chính (Stripe, PayPal, v.v.).</w:t>
      </w:r>
    </w:p>
    <w:p w14:paraId="3CA0ADFD" w14:textId="77777777" w:rsidR="00772A48" w:rsidRDefault="00772A48" w:rsidP="00772A48">
      <w:pPr>
        <w:spacing w:line="312" w:lineRule="auto"/>
        <w:jc w:val="both"/>
      </w:pPr>
    </w:p>
    <w:p w14:paraId="536D17E9" w14:textId="5D9D9ECC" w:rsidR="00772A48" w:rsidRDefault="00772A48" w:rsidP="0039708A">
      <w:pPr>
        <w:pStyle w:val="Heading3"/>
      </w:pPr>
      <w:r>
        <w:t>Danh sách Usecase chính</w:t>
      </w:r>
    </w:p>
    <w:p w14:paraId="1B3B2FF8" w14:textId="77777777" w:rsidR="00772A48" w:rsidRDefault="00772A48" w:rsidP="00772A48">
      <w:pPr>
        <w:spacing w:line="312" w:lineRule="auto"/>
        <w:jc w:val="both"/>
      </w:pPr>
      <w:r>
        <w:t>1.  Quản lý tài khoản: Đăng ký, Đăng nhập, Quên mật khẩu, Cập nhật hồ sơ.</w:t>
      </w:r>
    </w:p>
    <w:p w14:paraId="48AC0D44" w14:textId="77777777" w:rsidR="00772A48" w:rsidRDefault="00772A48" w:rsidP="00772A48">
      <w:pPr>
        <w:spacing w:line="312" w:lineRule="auto"/>
        <w:jc w:val="both"/>
      </w:pPr>
      <w:r>
        <w:t>2.  Mua sắm (E-commerce): Tìm kiếm sản phẩm, Xem chi tiết, Thêm vào giỏ, Thanh toán (Checkout), Theo dõi đơn hàng.</w:t>
      </w:r>
    </w:p>
    <w:p w14:paraId="0B85D12F" w14:textId="77777777" w:rsidR="00772A48" w:rsidRDefault="00772A48" w:rsidP="00772A48">
      <w:pPr>
        <w:spacing w:line="312" w:lineRule="auto"/>
        <w:jc w:val="both"/>
      </w:pPr>
      <w:r>
        <w:t>3.  Thử đồ ảo (Virtual Try-on): Upload ảnh, Chọn người mẫu, Thử đồ, Xem kết quả, Lưu vào Gallery.</w:t>
      </w:r>
    </w:p>
    <w:p w14:paraId="27B6A5A2" w14:textId="77777777" w:rsidR="00772A48" w:rsidRDefault="00772A48" w:rsidP="00772A48">
      <w:pPr>
        <w:spacing w:line="312" w:lineRule="auto"/>
        <w:jc w:val="both"/>
      </w:pPr>
      <w:r>
        <w:t>4.  Gợi ý phối đồ (AI Recommendation): Nhập yêu cầu phối đồ, Xem danh sách gợi ý.</w:t>
      </w:r>
    </w:p>
    <w:p w14:paraId="24FCFC1D" w14:textId="77777777" w:rsidR="00772A48" w:rsidRDefault="00772A48" w:rsidP="00772A48">
      <w:pPr>
        <w:spacing w:line="312" w:lineRule="auto"/>
        <w:jc w:val="both"/>
      </w:pPr>
      <w:r>
        <w:t>5.  Hệ thống Token: Xem số dư, Chọn gói token, Thanh toán mua token.</w:t>
      </w:r>
    </w:p>
    <w:p w14:paraId="1860AA39" w14:textId="77777777" w:rsidR="00772A48" w:rsidRDefault="00772A48" w:rsidP="00772A48">
      <w:pPr>
        <w:spacing w:line="312" w:lineRule="auto"/>
        <w:jc w:val="both"/>
      </w:pPr>
      <w:r>
        <w:t>6.  Kênh người bán (Seller): Đăng ký mở shop, Đăng sản phẩm, Quản lý đơn hàng shop, Xem báo cáo doanh thu.</w:t>
      </w:r>
    </w:p>
    <w:p w14:paraId="4F6EFD56" w14:textId="77777777" w:rsidR="00772A48" w:rsidRDefault="00772A48" w:rsidP="00772A48">
      <w:pPr>
        <w:spacing w:line="312" w:lineRule="auto"/>
        <w:jc w:val="both"/>
      </w:pPr>
      <w:r>
        <w:t>7.  Quản trị (Admin): Quản lý người dùng, Duyệt sản phẩm/shop, Quản lý Blog.</w:t>
      </w:r>
    </w:p>
    <w:p w14:paraId="6FF9A1A8" w14:textId="77777777" w:rsidR="00772A48" w:rsidRDefault="00772A48" w:rsidP="00772A48">
      <w:pPr>
        <w:spacing w:line="312" w:lineRule="auto"/>
        <w:jc w:val="both"/>
      </w:pPr>
    </w:p>
    <w:p w14:paraId="78E60CE2" w14:textId="0584F9ED" w:rsidR="00772A48" w:rsidRDefault="00772A48" w:rsidP="00AF7CE1">
      <w:pPr>
        <w:pStyle w:val="Heading3"/>
      </w:pPr>
      <w:r>
        <w:t>Kịch bản chi tiết (Scenario) cho Usecase "Thực hiện thử đồ"</w:t>
      </w:r>
    </w:p>
    <w:p w14:paraId="2C8945EB" w14:textId="77777777" w:rsidR="00772A48" w:rsidRDefault="00772A48" w:rsidP="00772A48">
      <w:pPr>
        <w:spacing w:line="312" w:lineRule="auto"/>
        <w:jc w:val="both"/>
      </w:pPr>
      <w:r>
        <w:t>Tên Usecase: Thực hiện thử đồ (Perform Virtual Try-On)</w:t>
      </w:r>
    </w:p>
    <w:p w14:paraId="294C1FF7" w14:textId="77777777" w:rsidR="00772A48" w:rsidRDefault="00772A48" w:rsidP="00772A48">
      <w:pPr>
        <w:spacing w:line="312" w:lineRule="auto"/>
        <w:jc w:val="both"/>
      </w:pPr>
      <w:r>
        <w:t>Tác nhân chính: Thành viên (Member)</w:t>
      </w:r>
    </w:p>
    <w:p w14:paraId="6873072B" w14:textId="77777777" w:rsidR="00772A48" w:rsidRDefault="00772A48" w:rsidP="00772A48">
      <w:pPr>
        <w:spacing w:line="312" w:lineRule="auto"/>
        <w:jc w:val="both"/>
      </w:pPr>
      <w:r>
        <w:t>Tiền điều kiện: Người dùng đã đăng nhập và có đủ số dư token trong tài khoản.</w:t>
      </w:r>
    </w:p>
    <w:p w14:paraId="1FE6DE8E" w14:textId="77777777" w:rsidR="00772A48" w:rsidRDefault="00772A48" w:rsidP="00772A48">
      <w:pPr>
        <w:spacing w:line="312" w:lineRule="auto"/>
        <w:jc w:val="both"/>
      </w:pPr>
    </w:p>
    <w:p w14:paraId="76F4B092" w14:textId="77777777" w:rsidR="00772A48" w:rsidRDefault="00772A48" w:rsidP="00772A48">
      <w:pPr>
        <w:spacing w:line="312" w:lineRule="auto"/>
        <w:jc w:val="both"/>
      </w:pPr>
      <w:r>
        <w:t>Luồng sự kiện chính (Basic Flow):</w:t>
      </w:r>
    </w:p>
    <w:p w14:paraId="2426B9B7" w14:textId="77777777" w:rsidR="00772A48" w:rsidRDefault="00772A48" w:rsidP="00772A48">
      <w:pPr>
        <w:spacing w:line="312" w:lineRule="auto"/>
        <w:jc w:val="both"/>
      </w:pPr>
      <w:r>
        <w:t>1.  Người dùng truy cập trang chi tiết sản phẩm hoặc phòng thử đồ ảo.</w:t>
      </w:r>
    </w:p>
    <w:p w14:paraId="7CAF71E0" w14:textId="77777777" w:rsidR="00772A48" w:rsidRDefault="00772A48" w:rsidP="00772A48">
      <w:pPr>
        <w:spacing w:line="312" w:lineRule="auto"/>
        <w:jc w:val="both"/>
      </w:pPr>
      <w:r>
        <w:t>2.  Người dùng chọn một ảnh người mẫu (từ thư viện có sẵn hoặc upload ảnh cá nhân).</w:t>
      </w:r>
    </w:p>
    <w:p w14:paraId="71B09AC1" w14:textId="77777777" w:rsidR="00772A48" w:rsidRDefault="00772A48" w:rsidP="00772A48">
      <w:pPr>
        <w:spacing w:line="312" w:lineRule="auto"/>
        <w:jc w:val="both"/>
      </w:pPr>
      <w:r>
        <w:t>3.  Người dùng chọn một sản phẩm trang phục (áo, quần, hoặc váy).</w:t>
      </w:r>
    </w:p>
    <w:p w14:paraId="1F2DCC09" w14:textId="77777777" w:rsidR="00772A48" w:rsidRDefault="00772A48" w:rsidP="00772A48">
      <w:pPr>
        <w:spacing w:line="312" w:lineRule="auto"/>
        <w:jc w:val="both"/>
      </w:pPr>
      <w:r>
        <w:t>4.  Người dùng nhấn nút "Thử ngay" (Try On).</w:t>
      </w:r>
    </w:p>
    <w:p w14:paraId="3AF93ABB" w14:textId="77777777" w:rsidR="00772A48" w:rsidRDefault="00772A48" w:rsidP="00772A48">
      <w:pPr>
        <w:spacing w:line="312" w:lineRule="auto"/>
        <w:jc w:val="both"/>
      </w:pPr>
      <w:r>
        <w:t>5.  Hệ thống kiểm tra tính hợp lệ của ảnh và số dư token.</w:t>
      </w:r>
    </w:p>
    <w:p w14:paraId="064EDA06" w14:textId="77777777" w:rsidR="00772A48" w:rsidRDefault="00772A48" w:rsidP="00772A48">
      <w:pPr>
        <w:spacing w:line="312" w:lineRule="auto"/>
        <w:jc w:val="both"/>
      </w:pPr>
      <w:r>
        <w:t>6.  Hệ thống gửi yêu cầu đến Hệ thống AI (API Request).</w:t>
      </w:r>
    </w:p>
    <w:p w14:paraId="1A0ED39A" w14:textId="77777777" w:rsidR="00772A48" w:rsidRDefault="00772A48" w:rsidP="00772A48">
      <w:pPr>
        <w:spacing w:line="312" w:lineRule="auto"/>
        <w:jc w:val="both"/>
      </w:pPr>
      <w:r>
        <w:t>7.  Hệ thống hiển thị trạng thái "Đang xử lý" (Processing/Loading) cho người dùng.</w:t>
      </w:r>
    </w:p>
    <w:p w14:paraId="45D86FFF" w14:textId="77777777" w:rsidR="00772A48" w:rsidRDefault="00772A48" w:rsidP="00772A48">
      <w:pPr>
        <w:spacing w:line="312" w:lineRule="auto"/>
        <w:jc w:val="both"/>
      </w:pPr>
      <w:r>
        <w:t>8.  Hệ thống AI xử lý và trả về hình ảnh kết quả.</w:t>
      </w:r>
    </w:p>
    <w:p w14:paraId="1B4D5431" w14:textId="77777777" w:rsidR="00772A48" w:rsidRDefault="00772A48" w:rsidP="00772A48">
      <w:pPr>
        <w:spacing w:line="312" w:lineRule="auto"/>
        <w:jc w:val="both"/>
      </w:pPr>
      <w:r>
        <w:t>9.  Hệ thống trừ token của người dùng và lưu ảnh vào "Tủ đồ của tôi".</w:t>
      </w:r>
    </w:p>
    <w:p w14:paraId="00A3AB61" w14:textId="77777777" w:rsidR="00772A48" w:rsidRDefault="00772A48" w:rsidP="00772A48">
      <w:pPr>
        <w:spacing w:line="312" w:lineRule="auto"/>
        <w:jc w:val="both"/>
      </w:pPr>
      <w:r>
        <w:t>10. Hệ thống hiển thị ảnh kết quả lên màn hình.</w:t>
      </w:r>
    </w:p>
    <w:p w14:paraId="21F257F8" w14:textId="77777777" w:rsidR="00772A48" w:rsidRDefault="00772A48" w:rsidP="00772A48">
      <w:pPr>
        <w:spacing w:line="312" w:lineRule="auto"/>
        <w:jc w:val="both"/>
      </w:pPr>
    </w:p>
    <w:p w14:paraId="6925939E" w14:textId="77777777" w:rsidR="00772A48" w:rsidRDefault="00772A48" w:rsidP="00772A48">
      <w:pPr>
        <w:spacing w:line="312" w:lineRule="auto"/>
        <w:jc w:val="both"/>
      </w:pPr>
      <w:r>
        <w:t>Luồng ngoại lệ (Alternative Flows):</w:t>
      </w:r>
    </w:p>
    <w:p w14:paraId="619D0786" w14:textId="77777777" w:rsidR="00772A48" w:rsidRDefault="00772A48" w:rsidP="00772A48">
      <w:pPr>
        <w:spacing w:line="312" w:lineRule="auto"/>
        <w:jc w:val="both"/>
      </w:pPr>
      <w:r>
        <w:t>-   Tại bước 5: Nếu ảnh không hợp lệ (sai định dạng, quá mờ), hệ thống báo lỗi và yêu cầu upload lại.</w:t>
      </w:r>
    </w:p>
    <w:p w14:paraId="60369038" w14:textId="77777777" w:rsidR="00772A48" w:rsidRDefault="00772A48" w:rsidP="00772A48">
      <w:pPr>
        <w:spacing w:line="312" w:lineRule="auto"/>
        <w:jc w:val="both"/>
      </w:pPr>
      <w:r>
        <w:t>-   Tại bước 5: Nếu không đủ token, hệ thống hiển thị thông báo và gợi ý nạp thêm token.</w:t>
      </w:r>
    </w:p>
    <w:p w14:paraId="2847ADCE" w14:textId="77777777" w:rsidR="00772A48" w:rsidRDefault="00772A48" w:rsidP="00772A48">
      <w:pPr>
        <w:spacing w:line="312" w:lineRule="auto"/>
        <w:jc w:val="both"/>
      </w:pPr>
      <w:r>
        <w:lastRenderedPageBreak/>
        <w:t>-   Tại bước 8: Nếu Hệ thống AI gặp lỗi (Time out, Server Error), hệ thống thông báo "Thử đồ thất bại, vui lòng thử lại sau" và không trừ token của người dùng.</w:t>
      </w:r>
    </w:p>
    <w:p w14:paraId="60E37C2B" w14:textId="77777777" w:rsidR="00772A48" w:rsidRDefault="00772A48" w:rsidP="00772A48">
      <w:pPr>
        <w:spacing w:line="312" w:lineRule="auto"/>
        <w:jc w:val="both"/>
      </w:pPr>
    </w:p>
    <w:p w14:paraId="5B30F016" w14:textId="5246ECFA" w:rsidR="00772A48" w:rsidRDefault="00772A48" w:rsidP="00B512AA">
      <w:pPr>
        <w:pStyle w:val="Heading2"/>
      </w:pPr>
      <w:r>
        <w:t>Mô tả Biểu đồ hoạt động (Activity Diagram) - Chức năng Thử đồ</w:t>
      </w:r>
    </w:p>
    <w:p w14:paraId="1F896509" w14:textId="19B91897" w:rsidR="00772A48" w:rsidRDefault="00772A48" w:rsidP="00772A48">
      <w:pPr>
        <w:spacing w:line="312" w:lineRule="auto"/>
        <w:jc w:val="both"/>
      </w:pPr>
      <w:r>
        <w:t>Biểu đồ hoạt động mô tả chi tiết dòng chảy công việc (workflow) của chức năng Thử đồ, từ phía người dùng đến hệ thống và AI.</w:t>
      </w:r>
      <w:r w:rsidR="00400CB7">
        <w:t>e</w:t>
      </w:r>
    </w:p>
    <w:p w14:paraId="170665D0" w14:textId="23833C97" w:rsidR="00772A48" w:rsidRDefault="00772A48" w:rsidP="00772A48">
      <w:pPr>
        <w:spacing w:line="312" w:lineRule="auto"/>
        <w:jc w:val="both"/>
      </w:pPr>
      <w:r>
        <w:t>Các trạng thái và luồng xử lý:</w:t>
      </w:r>
    </w:p>
    <w:p w14:paraId="6B7CA6AA" w14:textId="77777777" w:rsidR="00772A48" w:rsidRDefault="00772A48" w:rsidP="00772A48">
      <w:pPr>
        <w:spacing w:line="312" w:lineRule="auto"/>
        <w:jc w:val="both"/>
      </w:pPr>
      <w:r>
        <w:t>1.  Start Node: Người dùng nhấn nút "Thử ngay".</w:t>
      </w:r>
    </w:p>
    <w:p w14:paraId="2812BA40" w14:textId="77777777" w:rsidR="00772A48" w:rsidRDefault="00772A48" w:rsidP="00772A48">
      <w:pPr>
        <w:spacing w:line="312" w:lineRule="auto"/>
        <w:jc w:val="both"/>
      </w:pPr>
      <w:r>
        <w:t>2.  Kiểm tra tính hợp lệ (Validation):</w:t>
      </w:r>
    </w:p>
    <w:p w14:paraId="717FF1B4" w14:textId="77777777" w:rsidR="00772A48" w:rsidRDefault="00772A48" w:rsidP="00772A48">
      <w:pPr>
        <w:spacing w:line="312" w:lineRule="auto"/>
        <w:jc w:val="both"/>
      </w:pPr>
      <w:r>
        <w:t xml:space="preserve">    -   Decision Node: Kiểm tra Input (Ảnh có tồn tại? Định dạng đúng?) và Token (Số dư &gt; Cost).</w:t>
      </w:r>
    </w:p>
    <w:p w14:paraId="54687908" w14:textId="77777777" w:rsidR="00772A48" w:rsidRDefault="00772A48" w:rsidP="00772A48">
      <w:pPr>
        <w:spacing w:line="312" w:lineRule="auto"/>
        <w:jc w:val="both"/>
      </w:pPr>
      <w:r>
        <w:t xml:space="preserve">    -   Nhánh Sai (No): Hiển thị thông báo lỗi -&gt; Kết thúc (Flow Final).</w:t>
      </w:r>
    </w:p>
    <w:p w14:paraId="46F7FE4C" w14:textId="77777777" w:rsidR="00772A48" w:rsidRDefault="00772A48" w:rsidP="00772A48">
      <w:pPr>
        <w:spacing w:line="312" w:lineRule="auto"/>
        <w:jc w:val="both"/>
      </w:pPr>
      <w:r>
        <w:t xml:space="preserve">    -   Nhánh Đúng (Yes): Chuyển sang bước tiếp theo.</w:t>
      </w:r>
    </w:p>
    <w:p w14:paraId="32E39402" w14:textId="77777777" w:rsidR="00772A48" w:rsidRDefault="00772A48" w:rsidP="00772A48">
      <w:pPr>
        <w:spacing w:line="312" w:lineRule="auto"/>
        <w:jc w:val="both"/>
      </w:pPr>
      <w:r>
        <w:t>3.  Chuẩn bị dữ liệu (Data Preparation):</w:t>
      </w:r>
    </w:p>
    <w:p w14:paraId="5FB1E7DE" w14:textId="77777777" w:rsidR="00772A48" w:rsidRDefault="00772A48" w:rsidP="00772A48">
      <w:pPr>
        <w:spacing w:line="312" w:lineRule="auto"/>
        <w:jc w:val="both"/>
      </w:pPr>
      <w:r>
        <w:t xml:space="preserve">    -   Hệ thống chuyển đổi ảnh sang Base64.</w:t>
      </w:r>
    </w:p>
    <w:p w14:paraId="47191301" w14:textId="77777777" w:rsidR="00772A48" w:rsidRDefault="00772A48" w:rsidP="00772A48">
      <w:pPr>
        <w:spacing w:line="312" w:lineRule="auto"/>
        <w:jc w:val="both"/>
      </w:pPr>
      <w:r>
        <w:t xml:space="preserve">    -   Tạo payload JSON chứa cấu hình (Category, Mode).</w:t>
      </w:r>
    </w:p>
    <w:p w14:paraId="27FAE1A9" w14:textId="77777777" w:rsidR="00772A48" w:rsidRDefault="00772A48" w:rsidP="00772A48">
      <w:pPr>
        <w:spacing w:line="312" w:lineRule="auto"/>
        <w:jc w:val="both"/>
      </w:pPr>
      <w:r>
        <w:t>4.  Gọi AI Service (Call External API):</w:t>
      </w:r>
    </w:p>
    <w:p w14:paraId="5EAFD122" w14:textId="77777777" w:rsidR="00772A48" w:rsidRDefault="00772A48" w:rsidP="00772A48">
      <w:pPr>
        <w:spacing w:line="312" w:lineRule="auto"/>
        <w:jc w:val="both"/>
      </w:pPr>
      <w:r>
        <w:t xml:space="preserve">    -   Gửi POST Request đến AI Server.</w:t>
      </w:r>
    </w:p>
    <w:p w14:paraId="19F6DCCC" w14:textId="77777777" w:rsidR="00772A48" w:rsidRDefault="00772A48" w:rsidP="00772A48">
      <w:pPr>
        <w:spacing w:line="312" w:lineRule="auto"/>
        <w:jc w:val="both"/>
      </w:pPr>
      <w:r>
        <w:t>5.  Chờ xử lý (Waiting/Polling):</w:t>
      </w:r>
    </w:p>
    <w:p w14:paraId="2E81309D" w14:textId="77777777" w:rsidR="00772A48" w:rsidRDefault="00772A48" w:rsidP="00772A48">
      <w:pPr>
        <w:spacing w:line="312" w:lineRule="auto"/>
        <w:jc w:val="both"/>
      </w:pPr>
      <w:r>
        <w:t xml:space="preserve">    -   Hệ thống đi vào vòng lặp kiểm tra trạng thái (Polling Loop).</w:t>
      </w:r>
    </w:p>
    <w:p w14:paraId="2D32BAD9" w14:textId="77777777" w:rsidR="00772A48" w:rsidRDefault="00772A48" w:rsidP="00772A48">
      <w:pPr>
        <w:spacing w:line="312" w:lineRule="auto"/>
        <w:jc w:val="both"/>
      </w:pPr>
      <w:r>
        <w:t xml:space="preserve">    -   Decision Node: Trạng thái là gì?</w:t>
      </w:r>
    </w:p>
    <w:p w14:paraId="0E36D912" w14:textId="77777777" w:rsidR="00772A48" w:rsidRDefault="00772A48" w:rsidP="00772A48">
      <w:pPr>
        <w:spacing w:line="312" w:lineRule="auto"/>
        <w:jc w:val="both"/>
      </w:pPr>
      <w:r>
        <w:t xml:space="preserve">        -   Processing: Đợi (Delay) và kiểm tra lại.</w:t>
      </w:r>
    </w:p>
    <w:p w14:paraId="693250E4" w14:textId="77777777" w:rsidR="00772A48" w:rsidRDefault="00772A48" w:rsidP="00772A48">
      <w:pPr>
        <w:spacing w:line="312" w:lineRule="auto"/>
        <w:jc w:val="both"/>
      </w:pPr>
      <w:r>
        <w:t xml:space="preserve">        -   Failed: Ghi log lỗi -&gt; Thông báo người dùng -&gt; Kết thúc.</w:t>
      </w:r>
    </w:p>
    <w:p w14:paraId="4A56345D" w14:textId="77777777" w:rsidR="00772A48" w:rsidRDefault="00772A48" w:rsidP="00772A48">
      <w:pPr>
        <w:spacing w:line="312" w:lineRule="auto"/>
        <w:jc w:val="both"/>
      </w:pPr>
      <w:r>
        <w:t xml:space="preserve">        -   Completed: Lấy URL ảnh kết quả.</w:t>
      </w:r>
    </w:p>
    <w:p w14:paraId="68239F16" w14:textId="77777777" w:rsidR="00772A48" w:rsidRDefault="00772A48" w:rsidP="00772A48">
      <w:pPr>
        <w:spacing w:line="312" w:lineRule="auto"/>
        <w:jc w:val="both"/>
      </w:pPr>
      <w:r>
        <w:t>6.  Xử lý kết quả (Result Processing):</w:t>
      </w:r>
    </w:p>
    <w:p w14:paraId="399AFDE3" w14:textId="77777777" w:rsidR="00772A48" w:rsidRDefault="00772A48" w:rsidP="00772A48">
      <w:pPr>
        <w:spacing w:line="312" w:lineRule="auto"/>
        <w:jc w:val="both"/>
      </w:pPr>
      <w:r>
        <w:t xml:space="preserve">    -   Tải ảnh về server.</w:t>
      </w:r>
    </w:p>
    <w:p w14:paraId="0A0AC0B7" w14:textId="77777777" w:rsidR="00772A48" w:rsidRDefault="00772A48" w:rsidP="00772A48">
      <w:pPr>
        <w:spacing w:line="312" w:lineRule="auto"/>
        <w:jc w:val="both"/>
      </w:pPr>
      <w:r>
        <w:t xml:space="preserve">    -   Resize và tối ưu hóa ảnh (Sharp).</w:t>
      </w:r>
    </w:p>
    <w:p w14:paraId="598FD863" w14:textId="77777777" w:rsidR="00772A48" w:rsidRDefault="00772A48" w:rsidP="00772A48">
      <w:pPr>
        <w:spacing w:line="312" w:lineRule="auto"/>
        <w:jc w:val="both"/>
      </w:pPr>
      <w:r>
        <w:t xml:space="preserve">    -   Upload ảnh lên Cloud Storage (S3).</w:t>
      </w:r>
    </w:p>
    <w:p w14:paraId="7E6D38BC" w14:textId="77777777" w:rsidR="00772A48" w:rsidRDefault="00772A48" w:rsidP="00772A48">
      <w:pPr>
        <w:spacing w:line="312" w:lineRule="auto"/>
        <w:jc w:val="both"/>
      </w:pPr>
      <w:r>
        <w:t>7.  Cập nhật dữ liệu (Update Data):</w:t>
      </w:r>
    </w:p>
    <w:p w14:paraId="3F267E48" w14:textId="77777777" w:rsidR="00772A48" w:rsidRDefault="00772A48" w:rsidP="00772A48">
      <w:pPr>
        <w:spacing w:line="312" w:lineRule="auto"/>
        <w:jc w:val="both"/>
      </w:pPr>
      <w:r>
        <w:t xml:space="preserve">    -   Trừ token trong tài khoản người dùng.</w:t>
      </w:r>
    </w:p>
    <w:p w14:paraId="42C75EE8" w14:textId="77777777" w:rsidR="00772A48" w:rsidRDefault="00772A48" w:rsidP="00772A48">
      <w:pPr>
        <w:spacing w:line="312" w:lineRule="auto"/>
        <w:jc w:val="both"/>
      </w:pPr>
      <w:r>
        <w:t xml:space="preserve">    -   Lưu thông tin giao dịch và đường dẫn ảnh vào Database.</w:t>
      </w:r>
    </w:p>
    <w:p w14:paraId="7590C072" w14:textId="77777777" w:rsidR="00772A48" w:rsidRDefault="00772A48" w:rsidP="00772A48">
      <w:pPr>
        <w:spacing w:line="312" w:lineRule="auto"/>
        <w:jc w:val="both"/>
      </w:pPr>
      <w:r>
        <w:t>8.  Hiển thị (Display):</w:t>
      </w:r>
    </w:p>
    <w:p w14:paraId="4D33D145" w14:textId="77777777" w:rsidR="00772A48" w:rsidRDefault="00772A48" w:rsidP="00772A48">
      <w:pPr>
        <w:spacing w:line="312" w:lineRule="auto"/>
        <w:jc w:val="both"/>
      </w:pPr>
      <w:r>
        <w:t xml:space="preserve">    -   Trả về URL ảnh cho Client.</w:t>
      </w:r>
    </w:p>
    <w:p w14:paraId="57F027A5" w14:textId="77777777" w:rsidR="00772A48" w:rsidRDefault="00772A48" w:rsidP="00772A48">
      <w:pPr>
        <w:spacing w:line="312" w:lineRule="auto"/>
        <w:jc w:val="both"/>
      </w:pPr>
      <w:r>
        <w:t xml:space="preserve">    -   Client hiển thị ảnh kết quả cho người dùng.</w:t>
      </w:r>
    </w:p>
    <w:p w14:paraId="797390E8" w14:textId="332DCE24" w:rsidR="00772A48" w:rsidRDefault="00772A48" w:rsidP="00772A48">
      <w:pPr>
        <w:spacing w:line="312" w:lineRule="auto"/>
        <w:jc w:val="both"/>
      </w:pPr>
      <w:r>
        <w:t>9.  End Node: Kết thúc quy trình.</w:t>
      </w:r>
    </w:p>
    <w:p w14:paraId="3B976824" w14:textId="77777777" w:rsidR="00203BEF" w:rsidRDefault="00203BEF" w:rsidP="00203BEF">
      <w:pPr>
        <w:rPr>
          <w:rFonts w:eastAsia="inter"/>
          <w:color w:val="000000"/>
        </w:rPr>
      </w:pPr>
    </w:p>
    <w:p w14:paraId="4ED8809D" w14:textId="77777777" w:rsidR="00203BEF" w:rsidRDefault="00203BEF" w:rsidP="00203BEF">
      <w:pPr>
        <w:rPr>
          <w:rFonts w:eastAsia="inter"/>
          <w:color w:val="000000"/>
        </w:rPr>
      </w:pPr>
    </w:p>
    <w:p w14:paraId="1BC5C730" w14:textId="77777777" w:rsidR="00203BEF" w:rsidRDefault="00203BEF" w:rsidP="00203BEF">
      <w:pPr>
        <w:rPr>
          <w:rFonts w:eastAsia="inter"/>
          <w:color w:val="000000"/>
        </w:rPr>
      </w:pPr>
    </w:p>
    <w:p w14:paraId="58D719C5" w14:textId="508CCDE3" w:rsidR="00CB6C93" w:rsidRPr="00CB6C93" w:rsidRDefault="00203BEF" w:rsidP="00CB6C93">
      <w:r w:rsidRPr="00203BEF">
        <w:lastRenderedPageBreak/>
        <w:t>Dựa trên mô tả chung của bài toán, ta có thể rút ra use case tổng quát, giúp hình dung rõ các chức năng chính và cách người dùng tương tác với hệ thống</w:t>
      </w:r>
      <w:r>
        <w:t xml:space="preserve">: </w:t>
      </w:r>
    </w:p>
    <w:p w14:paraId="0FC6BB7D" w14:textId="710A63C7" w:rsidR="00CB6C93" w:rsidRDefault="001324A8" w:rsidP="001324A8">
      <w:pPr>
        <w:pStyle w:val="Heading3"/>
        <w:numPr>
          <w:ilvl w:val="0"/>
          <w:numId w:val="0"/>
        </w:numPr>
        <w:ind w:left="1146" w:hanging="720"/>
        <w:jc w:val="center"/>
      </w:pPr>
      <w:r>
        <w:fldChar w:fldCharType="begin"/>
      </w:r>
      <w:r>
        <w:instrText xml:space="preserve"> INCLUDEPICTURE "https://www.plantuml.com/plantuml/png/T9JFQjj04CRlVeh1XzoANw6s0qr8ywUDJUcfAAkjTh4qwqeh1r5wA3dqq4CJIWyz5EA67XeIcaifjGWvhCbxx9jq92Al5kg33Ij-ttoQdM_qEDD1glCaxiJyjGQj89MHq13Ab3Cj5NO2fbKAtHrXvao0CESOTI78e7u-pdZQ47lH_OqjlqauCdDqo26FOmSzo-tY0a6djlm8CsakMsG_J2HsAjy0evX3TykM7q0BMvvX1AEqsCT3NSHyAp_gmjiEG9vn5cG4RkO5eHesO6Ik4fX8kxXB8Akjfi8kVYQrotZuQf2guuotjIEgVmtBCrj-1X8ew5LMZ_QnaTJ6de8mMR4eUWCL5f2nO4MFfx4AmZR-n9Q4crjgclg2AVdzO0t-d3EL91mznKjpcLFVvfg9gYN15OJcjsmqBsGcOfbfpqJQybDhEeGDQR1-em4Aq8gcGrMNftRnHuEl49nDLEwh6dUwedjIUe9H6h19crwUKdK1aJHpyXYOAph4DF9hT0tF93zscbKaukg6pBc4YL3qO2NeCwPorBxByWGZG465fxs7qyJShYIv5ciS_fU9EdS7gGfpfjV8_DwTQZyDURf6Wyq-XEOlHh11hkOxmfigg-_HApFE_2exWg357K9YBYGfTyq5H98g9_NLDbfwvqHvEah1IGBXmpgWBRzAEhKch51prBlAozl0p1Km-YEhW_ebTPKzDxAfIdNMURTsDuzeZwbVHUEhDnCUjdsJjfm9c57YeR_Tx9LR-6s73ctvXIff5rB77GH5mb4xU4UetZREEDAfSDmX_RYZdjxVvFMNvXU8EedroZfykBddu5RVlJhMilsTwsCG5rgoVtMMmGs0C0m3L-a2xGWL-qy5ULmCX_hreIebjg5UGXVVc7EdKwnJ79Pf2Ekf0gCaNeIGMqsGHKYiPL9fdV094B7kTtHbILof-T4uBP-3uxd6ETOm4JCZGj8L5CECoOx7MhiT_Twa0Nj1ZxLrHHx0qvyh6hQd0ihQJ6ULyQF7tTSpTFqCt000" \* MERGEFORMATINET </w:instrText>
      </w:r>
      <w:r>
        <w:fldChar w:fldCharType="separate"/>
      </w:r>
      <w:r>
        <w:rPr>
          <w:noProof/>
        </w:rPr>
        <w:drawing>
          <wp:inline distT="0" distB="0" distL="0" distR="0" wp14:anchorId="7DD7D51C" wp14:editId="0403CA9F">
            <wp:extent cx="3931920" cy="8008054"/>
            <wp:effectExtent l="0" t="0" r="5080" b="5715"/>
            <wp:docPr id="350118539" name="Picture 6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8539" name="Picture 64"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2718" cy="8030045"/>
                    </a:xfrm>
                    <a:prstGeom prst="rect">
                      <a:avLst/>
                    </a:prstGeom>
                    <a:noFill/>
                    <a:ln>
                      <a:noFill/>
                    </a:ln>
                  </pic:spPr>
                </pic:pic>
              </a:graphicData>
            </a:graphic>
          </wp:inline>
        </w:drawing>
      </w:r>
      <w:r>
        <w:fldChar w:fldCharType="end"/>
      </w:r>
    </w:p>
    <w:p w14:paraId="78A70E44" w14:textId="048E72EE" w:rsidR="00CB6C93" w:rsidRPr="00CB6C93" w:rsidRDefault="00CB6C93" w:rsidP="00CB6C93">
      <w:pPr>
        <w:pStyle w:val="Captions"/>
      </w:pPr>
      <w:r>
        <w:t xml:space="preserve">Hình 2.1 Sơ đồ </w:t>
      </w:r>
      <w:r w:rsidRPr="0096297B">
        <w:t>Use Case</w:t>
      </w:r>
      <w:r>
        <w:t xml:space="preserve"> tổng quát</w:t>
      </w:r>
    </w:p>
    <w:p w14:paraId="45565C39" w14:textId="561353FF" w:rsidR="00CB14A0" w:rsidRDefault="001C39DC" w:rsidP="00CB6C93">
      <w:pPr>
        <w:pStyle w:val="Heading3"/>
        <w:numPr>
          <w:ilvl w:val="0"/>
          <w:numId w:val="0"/>
        </w:numPr>
        <w:ind w:left="1146" w:hanging="720"/>
      </w:pPr>
      <w:r>
        <w:br w:type="page"/>
      </w:r>
      <w:bookmarkStart w:id="125" w:name="_Toc209039067"/>
      <w:bookmarkStart w:id="126" w:name="_Toc198269183"/>
      <w:r w:rsidR="00CB14A0">
        <w:lastRenderedPageBreak/>
        <w:t>Biểu đồ use case</w:t>
      </w:r>
      <w:bookmarkEnd w:id="125"/>
    </w:p>
    <w:p w14:paraId="7CE44AFC" w14:textId="610A323C" w:rsidR="00CB14A0" w:rsidRPr="00CB14A0" w:rsidRDefault="00CB14A0" w:rsidP="007A1D2F">
      <w:pPr>
        <w:pStyle w:val="Heading4"/>
        <w:numPr>
          <w:ilvl w:val="0"/>
          <w:numId w:val="8"/>
        </w:numPr>
      </w:pPr>
      <w:r w:rsidRPr="00CB14A0">
        <w:t>Chức năng đăng nhập</w:t>
      </w:r>
    </w:p>
    <w:p w14:paraId="5D1DA3F3" w14:textId="54153D13" w:rsidR="00CB14A0" w:rsidRDefault="00CB14A0" w:rsidP="00F237D8">
      <w:pPr>
        <w:spacing w:line="312" w:lineRule="auto"/>
        <w:ind w:firstLine="360"/>
        <w:jc w:val="both"/>
      </w:pPr>
      <w:r w:rsidRPr="0096297B">
        <w:t xml:space="preserve">Biểu đồ </w:t>
      </w:r>
      <w:r w:rsidR="00A06031">
        <w:t>u</w:t>
      </w:r>
      <w:r w:rsidRPr="0096297B">
        <w:t>se</w:t>
      </w:r>
      <w:r w:rsidR="00A06031">
        <w:t>c</w:t>
      </w:r>
      <w:r w:rsidRPr="0096297B">
        <w:t xml:space="preserve">ase của tính năng đăng nhập người </w:t>
      </w:r>
      <w:r>
        <w:t>dung</w:t>
      </w:r>
    </w:p>
    <w:p w14:paraId="55278B9A" w14:textId="34E446E3" w:rsidR="00CB14A0" w:rsidRPr="00F033C7" w:rsidRDefault="00EB2EFE" w:rsidP="00DB4FCF">
      <w:pPr>
        <w:spacing w:line="312" w:lineRule="auto"/>
        <w:ind w:firstLine="567"/>
      </w:pPr>
      <w:r>
        <w:fldChar w:fldCharType="begin"/>
      </w:r>
      <w:r>
        <w:instrText xml:space="preserve"> INCLUDEPICTURE "https://www.plantuml.com/plantuml/png/RPBFIWCn4CRl-nJ37hpr5QIb5y4_ADApfDcO1BUJiZjHGJnvyE157q1e4GyL10LFktXAyJto9cONrgQufoNp_RwPBxCPbiGAihCyoSKv0Haej5G4cIu49sqmOPnC0Uc-SakkGBa5oXHO2MrzKegY8uxapuUldpLCtH8toAd8ymrqOdtrWa25hn_WKhktY1nbCur9CvUXp0MaO-Nh5GTStw64zMFxGUMhztaADmc0BGLdPG2tD9ZwwZESPk50S15gAziEcOpF3epKU7oLzPYlGx9NYa1ZASAwvBdxXhbgWiCEa79VmKeQEzyXGoR5Y7DZaPBR-3PxlhuF3by_1SkqQO3Ik8KETmdWtpfXCDYDe_Og8Tl_-lRiQFdzBHkjlsdx8_fDiTHvXWApvWNz0W00" \* MERGEFORMATINET </w:instrText>
      </w:r>
      <w:r>
        <w:fldChar w:fldCharType="separate"/>
      </w:r>
      <w:r>
        <w:rPr>
          <w:noProof/>
        </w:rPr>
        <w:drawing>
          <wp:inline distT="0" distB="0" distL="0" distR="0" wp14:anchorId="40A77AA4" wp14:editId="745C0B67">
            <wp:extent cx="5220581" cy="4592662"/>
            <wp:effectExtent l="0" t="0" r="0" b="5080"/>
            <wp:docPr id="1369729717" name="Picture 65"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29717" name="Picture 65" descr="A diagram of a person's relationship&#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4184" cy="4604629"/>
                    </a:xfrm>
                    <a:prstGeom prst="rect">
                      <a:avLst/>
                    </a:prstGeom>
                    <a:noFill/>
                    <a:ln>
                      <a:noFill/>
                    </a:ln>
                  </pic:spPr>
                </pic:pic>
              </a:graphicData>
            </a:graphic>
          </wp:inline>
        </w:drawing>
      </w:r>
      <w:r>
        <w:fldChar w:fldCharType="end"/>
      </w:r>
    </w:p>
    <w:p w14:paraId="4D09DD83" w14:textId="3CD3209C" w:rsidR="003D1119" w:rsidRPr="00CB6C93" w:rsidRDefault="003D1119" w:rsidP="003D1119">
      <w:pPr>
        <w:pStyle w:val="Captions"/>
      </w:pPr>
      <w:r>
        <w:t>Hình 2.</w:t>
      </w:r>
      <w:r>
        <w:t>2</w:t>
      </w:r>
      <w:r>
        <w:t xml:space="preserve"> Sơ đồ </w:t>
      </w:r>
      <w:r w:rsidR="00A06031">
        <w:t>u</w:t>
      </w:r>
      <w:r w:rsidR="00A06031" w:rsidRPr="0096297B">
        <w:t>se</w:t>
      </w:r>
      <w:r w:rsidR="00A06031">
        <w:t>c</w:t>
      </w:r>
      <w:r w:rsidR="00A06031" w:rsidRPr="0096297B">
        <w:t>ase</w:t>
      </w:r>
      <w:r w:rsidRPr="0096297B">
        <w:t xml:space="preserve"> chức năng đăng nhập</w:t>
      </w:r>
    </w:p>
    <w:p w14:paraId="491E4B7F" w14:textId="77777777" w:rsidR="003D1119" w:rsidRDefault="003D1119" w:rsidP="00F0095B">
      <w:pPr>
        <w:spacing w:line="312" w:lineRule="auto"/>
        <w:jc w:val="both"/>
        <w:rPr>
          <w:sz w:val="28"/>
          <w:szCs w:val="28"/>
        </w:rPr>
      </w:pPr>
    </w:p>
    <w:p w14:paraId="4BC200E0" w14:textId="1A1425EA" w:rsidR="005D2049" w:rsidRPr="005D2049" w:rsidRDefault="00CB14A0" w:rsidP="005D2049">
      <w:pPr>
        <w:pStyle w:val="Captions"/>
      </w:pPr>
      <w:bookmarkStart w:id="127" w:name="_Toc207348876"/>
      <w:r>
        <w:t xml:space="preserve">Bảng </w:t>
      </w:r>
      <w:r w:rsidR="00804AFE">
        <w:fldChar w:fldCharType="begin"/>
      </w:r>
      <w:r w:rsidR="00804AFE">
        <w:instrText xml:space="preserve"> STYLEREF 1 \s </w:instrText>
      </w:r>
      <w:r w:rsidR="00804AFE">
        <w:fldChar w:fldCharType="separate"/>
      </w:r>
      <w:r w:rsidR="00B32C8C">
        <w:rPr>
          <w:noProof/>
        </w:rPr>
        <w:t>2</w:t>
      </w:r>
      <w:r w:rsidR="00804AFE">
        <w:fldChar w:fldCharType="end"/>
      </w:r>
      <w:r w:rsidR="00804AFE">
        <w:noBreakHyphen/>
      </w:r>
      <w:r w:rsidR="00804AFE">
        <w:fldChar w:fldCharType="begin"/>
      </w:r>
      <w:r w:rsidR="00804AFE">
        <w:instrText xml:space="preserve"> SEQ Bảng \* ARABIC \s 1 </w:instrText>
      </w:r>
      <w:r w:rsidR="00804AFE">
        <w:fldChar w:fldCharType="separate"/>
      </w:r>
      <w:r w:rsidR="00B32C8C">
        <w:rPr>
          <w:noProof/>
        </w:rPr>
        <w:t>1</w:t>
      </w:r>
      <w:r w:rsidR="00804AFE">
        <w:fldChar w:fldCharType="end"/>
      </w:r>
      <w:r>
        <w:t xml:space="preserve"> Bảng đặc tả </w:t>
      </w:r>
      <w:r w:rsidR="00A06031">
        <w:t>u</w:t>
      </w:r>
      <w:r w:rsidR="00A06031" w:rsidRPr="0096297B">
        <w:t>se</w:t>
      </w:r>
      <w:r w:rsidR="00A06031">
        <w:t>c</w:t>
      </w:r>
      <w:r w:rsidR="00A06031" w:rsidRPr="0096297B">
        <w:t>ase</w:t>
      </w:r>
      <w:r w:rsidR="00A06031" w:rsidRPr="0096297B">
        <w:t xml:space="preserve"> </w:t>
      </w:r>
      <w:r w:rsidRPr="0096297B">
        <w:t>chức năng đăng nhập</w:t>
      </w:r>
      <w:bookmarkEnd w:id="127"/>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630"/>
        <w:gridCol w:w="7152"/>
      </w:tblGrid>
      <w:tr w:rsidR="005D2049" w:rsidRPr="005D2049" w14:paraId="571F80A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633F6FD"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Mục</w:t>
            </w:r>
          </w:p>
        </w:tc>
        <w:tc>
          <w:tcPr>
            <w:tcW w:w="0" w:type="auto"/>
            <w:tcBorders>
              <w:top w:val="single" w:sz="1" w:space="0" w:color="000000"/>
              <w:bottom w:val="single" w:sz="1" w:space="0" w:color="000000"/>
            </w:tcBorders>
          </w:tcPr>
          <w:p w14:paraId="6297081F"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Nội dung</w:t>
            </w:r>
          </w:p>
        </w:tc>
      </w:tr>
      <w:tr w:rsidR="005D2049" w:rsidRPr="005D2049" w14:paraId="296B644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975604"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Tên Use Case</w:t>
            </w:r>
          </w:p>
        </w:tc>
        <w:tc>
          <w:tcPr>
            <w:tcW w:w="0" w:type="auto"/>
            <w:tcBorders>
              <w:top w:val="single" w:sz="1" w:space="0" w:color="000000"/>
              <w:bottom w:val="single" w:sz="1" w:space="0" w:color="000000"/>
            </w:tcBorders>
          </w:tcPr>
          <w:p w14:paraId="3ECBBF01"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Đăng nhập</w:t>
            </w:r>
          </w:p>
        </w:tc>
      </w:tr>
      <w:tr w:rsidR="005D2049" w:rsidRPr="005D2049" w14:paraId="6CCF2E7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7F1D1C1"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Actors</w:t>
            </w:r>
          </w:p>
        </w:tc>
        <w:tc>
          <w:tcPr>
            <w:tcW w:w="0" w:type="auto"/>
            <w:tcBorders>
              <w:top w:val="single" w:sz="1" w:space="0" w:color="000000"/>
              <w:bottom w:val="single" w:sz="1" w:space="0" w:color="000000"/>
            </w:tcBorders>
          </w:tcPr>
          <w:p w14:paraId="33089F2C"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Khách hàng; Người bán; Quản trị viên</w:t>
            </w:r>
          </w:p>
        </w:tc>
      </w:tr>
      <w:tr w:rsidR="005D2049" w:rsidRPr="005D2049" w14:paraId="2D135A5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335FF51"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Mô tả</w:t>
            </w:r>
          </w:p>
        </w:tc>
        <w:tc>
          <w:tcPr>
            <w:tcW w:w="0" w:type="auto"/>
            <w:tcBorders>
              <w:top w:val="single" w:sz="1" w:space="0" w:color="000000"/>
              <w:bottom w:val="single" w:sz="1" w:space="0" w:color="000000"/>
            </w:tcBorders>
          </w:tcPr>
          <w:p w14:paraId="2990A4E9"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Người dùng xác thực để truy cập hệ thống bằng mật khẩu hoặc OAuth; hỗ trợ 2FA và quên mật khẩu.</w:t>
            </w:r>
          </w:p>
        </w:tc>
      </w:tr>
      <w:tr w:rsidR="005D2049" w:rsidRPr="005D2049" w14:paraId="6556AB1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A7E3B7C"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Tiền điều kiện</w:t>
            </w:r>
          </w:p>
        </w:tc>
        <w:tc>
          <w:tcPr>
            <w:tcW w:w="0" w:type="auto"/>
            <w:tcBorders>
              <w:top w:val="single" w:sz="1" w:space="0" w:color="000000"/>
              <w:bottom w:val="single" w:sz="1" w:space="0" w:color="000000"/>
            </w:tcBorders>
          </w:tcPr>
          <w:p w14:paraId="37BCE980"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Tài khoản tồn tại và ở trạng thái hoạt động; với OAuth: nhà cung cấp đăng nhập khả dụng; trình duyệt cho phép cookie.</w:t>
            </w:r>
          </w:p>
        </w:tc>
      </w:tr>
      <w:tr w:rsidR="005D2049" w:rsidRPr="005D2049" w14:paraId="3F97A9E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8EE7828"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lastRenderedPageBreak/>
              <w:t>Luồng sự kiện chính</w:t>
            </w:r>
          </w:p>
        </w:tc>
        <w:tc>
          <w:tcPr>
            <w:tcW w:w="0" w:type="auto"/>
            <w:tcBorders>
              <w:top w:val="single" w:sz="1" w:space="0" w:color="000000"/>
              <w:bottom w:val="single" w:sz="1" w:space="0" w:color="000000"/>
            </w:tcBorders>
          </w:tcPr>
          <w:p w14:paraId="7F847875"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1. Người dùng mở trang Đăng nhập.</w:t>
            </w:r>
          </w:p>
          <w:p w14:paraId="180E3038"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2. Nhập email/username và mật khẩu.</w:t>
            </w:r>
          </w:p>
          <w:p w14:paraId="735C96A7"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3. Hệ thống kiểm tra định dạng và áp dụng giới hạn tốc độ khi cần.</w:t>
            </w:r>
          </w:p>
          <w:p w14:paraId="420C7B5B"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4. Hệ thống xác thực thông tin đăng nhập.</w:t>
            </w:r>
          </w:p>
          <w:p w14:paraId="73E5211B"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5. Nếu yêu cầu 2FA: hiển thị yêu cầu mã OTP và xác thực mã.</w:t>
            </w:r>
          </w:p>
          <w:p w14:paraId="3833FADA"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6. Hệ thống tạo phiên/tokens và thiết lập cookie/bearer token.</w:t>
            </w:r>
          </w:p>
          <w:p w14:paraId="3D2B4234"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7. Hệ thống điều hướng tới trang đích (Trang chủ/Tài khoản).</w:t>
            </w:r>
          </w:p>
        </w:tc>
      </w:tr>
      <w:tr w:rsidR="005D2049" w:rsidRPr="005D2049" w14:paraId="1BF14A9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85D8A56"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Luồng sự kiện phụ</w:t>
            </w:r>
          </w:p>
        </w:tc>
        <w:tc>
          <w:tcPr>
            <w:tcW w:w="0" w:type="auto"/>
            <w:tcBorders>
              <w:top w:val="single" w:sz="1" w:space="0" w:color="000000"/>
              <w:bottom w:val="single" w:sz="1" w:space="0" w:color="000000"/>
            </w:tcBorders>
          </w:tcPr>
          <w:p w14:paraId="7790DE67"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b/>
                <w:color w:val="000000"/>
              </w:rPr>
              <w:t>A. Đăng nhập OAuth:</w:t>
            </w:r>
            <w:r w:rsidRPr="005D2049">
              <w:rPr>
                <w:rFonts w:ascii="Times New Roman" w:eastAsia="inter" w:hAnsi="Times New Roman" w:cs="Times New Roman"/>
                <w:color w:val="000000"/>
              </w:rPr>
              <w:t xml:space="preserve"> </w:t>
            </w:r>
          </w:p>
          <w:p w14:paraId="0BB11B78"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1. Người dùng chọn nhà cung cấp (Google/Facebook/…).</w:t>
            </w:r>
          </w:p>
          <w:p w14:paraId="24777C6C"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2. Hệ thống chuyển hướng tới nhà cung cấp để xác thực.</w:t>
            </w:r>
          </w:p>
          <w:p w14:paraId="16ED0D0F"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3. Hệ thống nhận mã ủy quyền, trao đổi lấy thông tin người dùng.</w:t>
            </w:r>
          </w:p>
          <w:p w14:paraId="1F1AB96A"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4. Ánh xạ tài khoản nội bộ và tạo phiên.</w:t>
            </w:r>
          </w:p>
          <w:p w14:paraId="5F47DD7D" w14:textId="77777777" w:rsidR="005D2049" w:rsidRPr="005D2049" w:rsidRDefault="005D2049" w:rsidP="005D2049">
            <w:pPr>
              <w:rPr>
                <w:rFonts w:ascii="Times New Roman" w:hAnsi="Times New Roman" w:cs="Times New Roman"/>
              </w:rPr>
            </w:pPr>
          </w:p>
          <w:p w14:paraId="6308F746"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w:t>
            </w:r>
            <w:r w:rsidRPr="005D2049">
              <w:rPr>
                <w:rFonts w:ascii="Times New Roman" w:eastAsia="inter" w:hAnsi="Times New Roman" w:cs="Times New Roman"/>
                <w:b/>
                <w:color w:val="000000"/>
              </w:rPr>
              <w:t>B. Quên mật khẩu / Đặt lại:</w:t>
            </w:r>
            <w:r w:rsidRPr="005D2049">
              <w:rPr>
                <w:rFonts w:ascii="Times New Roman" w:eastAsia="inter" w:hAnsi="Times New Roman" w:cs="Times New Roman"/>
                <w:color w:val="000000"/>
              </w:rPr>
              <w:t xml:space="preserve"> </w:t>
            </w:r>
          </w:p>
          <w:p w14:paraId="6A0323BA"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1. Người dùng yêu cầu đặt lại mật khẩu.</w:t>
            </w:r>
          </w:p>
          <w:p w14:paraId="157E749C"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2. Hệ thống gửi email chứa liên kết đặt lại.</w:t>
            </w:r>
          </w:p>
          <w:p w14:paraId="2F4C3693"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3. Người dùng đặt mật khẩu mới theo chính sách.</w:t>
            </w:r>
          </w:p>
          <w:p w14:paraId="19D67E32"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4. Đăng nhập lại với mật khẩu mới.</w:t>
            </w:r>
          </w:p>
          <w:p w14:paraId="54B40101" w14:textId="77777777" w:rsidR="005D2049" w:rsidRPr="005D2049" w:rsidRDefault="005D2049" w:rsidP="005D2049">
            <w:pPr>
              <w:rPr>
                <w:rFonts w:ascii="Times New Roman" w:hAnsi="Times New Roman" w:cs="Times New Roman"/>
              </w:rPr>
            </w:pPr>
          </w:p>
          <w:p w14:paraId="18977016"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w:t>
            </w:r>
            <w:r w:rsidRPr="005D2049">
              <w:rPr>
                <w:rFonts w:ascii="Times New Roman" w:eastAsia="inter" w:hAnsi="Times New Roman" w:cs="Times New Roman"/>
                <w:b/>
                <w:color w:val="000000"/>
              </w:rPr>
              <w:t>C. Ngoại lệ/Lỗi:</w:t>
            </w:r>
            <w:r w:rsidRPr="005D2049">
              <w:rPr>
                <w:rFonts w:ascii="Times New Roman" w:eastAsia="inter" w:hAnsi="Times New Roman" w:cs="Times New Roman"/>
                <w:color w:val="000000"/>
              </w:rPr>
              <w:t xml:space="preserve"> </w:t>
            </w:r>
          </w:p>
          <w:p w14:paraId="04B3C4FA"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 Sai thông tin đăng nhập: thông báo lỗi, tăng đếm thất bại.</w:t>
            </w:r>
          </w:p>
          <w:p w14:paraId="7F985B25"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 Tài khoản bị khóa/tạm dừng: từ chối, hướng dẫn liên hệ hỗ trợ.</w:t>
            </w:r>
          </w:p>
          <w:p w14:paraId="12EDA0B7"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 Lỗi/timeout OAuth: thông báo và cho phép thử lại.</w:t>
            </w:r>
          </w:p>
          <w:p w14:paraId="413B5323" w14:textId="77777777" w:rsidR="005D2049" w:rsidRPr="005D2049" w:rsidRDefault="005D2049" w:rsidP="005D2049">
            <w:pPr>
              <w:rPr>
                <w:rFonts w:ascii="Times New Roman" w:hAnsi="Times New Roman" w:cs="Times New Roman"/>
              </w:rPr>
            </w:pPr>
            <w:r w:rsidRPr="005D2049">
              <w:rPr>
                <w:rFonts w:ascii="Times New Roman" w:eastAsia="inter" w:hAnsi="Times New Roman" w:cs="Times New Roman"/>
                <w:color w:val="000000"/>
              </w:rPr>
              <w:t xml:space="preserve"> - OTP sai/hết hạn: yêu cầu nhập lại, giới hạn số lần.</w:t>
            </w:r>
          </w:p>
        </w:tc>
      </w:tr>
    </w:tbl>
    <w:p w14:paraId="77EB3263" w14:textId="77777777" w:rsidR="00BC6B7D" w:rsidRDefault="00BC6B7D" w:rsidP="00BC6B7D">
      <w:pPr>
        <w:rPr>
          <w:b/>
          <w:bCs/>
          <w:sz w:val="28"/>
          <w:szCs w:val="28"/>
        </w:rPr>
      </w:pPr>
    </w:p>
    <w:p w14:paraId="773BFCE7" w14:textId="13AA6C95" w:rsidR="00CB14A0" w:rsidRPr="008729BD" w:rsidRDefault="00F0095B" w:rsidP="007A1D2F">
      <w:pPr>
        <w:pStyle w:val="Heading4"/>
        <w:numPr>
          <w:ilvl w:val="0"/>
          <w:numId w:val="8"/>
        </w:numPr>
      </w:pPr>
      <w:r w:rsidRPr="008729BD">
        <w:t xml:space="preserve">Chức năng </w:t>
      </w:r>
      <w:r w:rsidR="008729BD" w:rsidRPr="008729BD">
        <w:t>đăng ký</w:t>
      </w:r>
    </w:p>
    <w:p w14:paraId="11235E07" w14:textId="711AECC6" w:rsidR="00E66694" w:rsidRDefault="00F0095B" w:rsidP="009D69B0">
      <w:pPr>
        <w:ind w:left="360"/>
      </w:pPr>
      <w:bookmarkStart w:id="128" w:name="OLE_LINK47"/>
      <w:r>
        <w:t xml:space="preserve">Biểu đồ usecase chức năng </w:t>
      </w:r>
      <w:r w:rsidR="002C70E7">
        <w:t>đăng ký</w:t>
      </w:r>
      <w:bookmarkEnd w:id="128"/>
    </w:p>
    <w:bookmarkStart w:id="129" w:name="_Toc207348671"/>
    <w:p w14:paraId="4EBB1EFA" w14:textId="269F812C" w:rsidR="00E66694" w:rsidRDefault="0011136F" w:rsidP="001A4EB5">
      <w:pPr>
        <w:pStyle w:val="Captions"/>
      </w:pPr>
      <w:r>
        <w:fldChar w:fldCharType="begin"/>
      </w:r>
      <w:r>
        <w:instrText xml:space="preserve"> INCLUDEPICTURE "https://img.plantuml.biz/plantuml/png/TLB1IiD04BtdAuRSYtyWbLu4GQfjpv8cqzsbcqtPdUX1UX0F7hnOF0ijug52GQy9uY6X_x5_uYPIcrezpJBpthmtCzis56XAO-b9715G0bemJX09ZI69H7b1I8a6_uGNYv03B-QA-H0OgFC3Wtg3E6NhDvi_2HWM2xM5z53ABUWijTcp0j8sluTBKRmsa4THB9HNwGQAIGI_mss-346Ljuf1-L27SV7XmxK7a1eC0-DGsm8CRVRkdXW7GXx4DbiHZBdDbcajCkXSd2CJXb1thw9c2oUKlKn0kR1IKCw4pMzIHqqginjk7tLicgm-5pRx992EDG7dzH7CUh61TtKo4X9xIEd4cpR7EhRv7P33pvpNeLi1A9OKSr7DDVL-zWgjrk5lptl5RrDxwHtnnXd-xRbRRdIjZ_8NhOqgglxD5m00" \* MERGEFORMATINET </w:instrText>
      </w:r>
      <w:r>
        <w:fldChar w:fldCharType="separate"/>
      </w:r>
      <w:r>
        <w:rPr>
          <w:noProof/>
        </w:rPr>
        <w:drawing>
          <wp:inline distT="0" distB="0" distL="0" distR="0" wp14:anchorId="6932A0AE" wp14:editId="607D02D4">
            <wp:extent cx="3812345" cy="3300881"/>
            <wp:effectExtent l="0" t="0" r="0" b="1270"/>
            <wp:docPr id="1106823699" name="Picture 66"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3699" name="Picture 66" descr="A diagram of a person's relationship&#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458" cy="3319162"/>
                    </a:xfrm>
                    <a:prstGeom prst="rect">
                      <a:avLst/>
                    </a:prstGeom>
                    <a:noFill/>
                    <a:ln>
                      <a:noFill/>
                    </a:ln>
                  </pic:spPr>
                </pic:pic>
              </a:graphicData>
            </a:graphic>
          </wp:inline>
        </w:drawing>
      </w:r>
      <w:r>
        <w:fldChar w:fldCharType="end"/>
      </w:r>
    </w:p>
    <w:p w14:paraId="0BF744DA" w14:textId="46C73EED" w:rsidR="009469CB" w:rsidRDefault="00112B47" w:rsidP="00801B2D">
      <w:pPr>
        <w:pStyle w:val="Captions"/>
      </w:pPr>
      <w:r w:rsidRPr="00E66694">
        <w:t xml:space="preserve">Hình </w:t>
      </w:r>
      <w:r w:rsidR="00761DBB" w:rsidRPr="00E66694">
        <w:fldChar w:fldCharType="begin"/>
      </w:r>
      <w:r w:rsidR="00761DBB" w:rsidRPr="00E66694">
        <w:instrText xml:space="preserve"> STYLEREF 1 \s </w:instrText>
      </w:r>
      <w:r w:rsidR="00761DBB" w:rsidRPr="00E66694">
        <w:fldChar w:fldCharType="separate"/>
      </w:r>
      <w:r w:rsidR="00761DBB" w:rsidRPr="00E66694">
        <w:t>2</w:t>
      </w:r>
      <w:r w:rsidR="00761DBB" w:rsidRPr="00E66694">
        <w:fldChar w:fldCharType="end"/>
      </w:r>
      <w:r w:rsidR="00761DBB" w:rsidRPr="00E66694">
        <w:noBreakHyphen/>
      </w:r>
      <w:r w:rsidR="00761DBB" w:rsidRPr="00E66694">
        <w:fldChar w:fldCharType="begin"/>
      </w:r>
      <w:r w:rsidR="00761DBB" w:rsidRPr="00E66694">
        <w:instrText xml:space="preserve"> SEQ Hình \* ARABIC \s 1 </w:instrText>
      </w:r>
      <w:r w:rsidR="00761DBB" w:rsidRPr="00E66694">
        <w:fldChar w:fldCharType="separate"/>
      </w:r>
      <w:r w:rsidR="00761DBB" w:rsidRPr="00E66694">
        <w:t>3</w:t>
      </w:r>
      <w:r w:rsidR="00761DBB" w:rsidRPr="00E66694">
        <w:fldChar w:fldCharType="end"/>
      </w:r>
      <w:r w:rsidRPr="00E66694">
        <w:t xml:space="preserve"> Biểu đồ usecase chức năng </w:t>
      </w:r>
      <w:bookmarkEnd w:id="129"/>
      <w:r w:rsidR="002C70E7" w:rsidRPr="00E66694">
        <w:t>đăng ký</w:t>
      </w:r>
    </w:p>
    <w:p w14:paraId="0C302BDC" w14:textId="4AC6A84E" w:rsidR="009469CB" w:rsidRPr="0021555B" w:rsidRDefault="0037183B" w:rsidP="0021555B">
      <w:pPr>
        <w:pStyle w:val="Captions"/>
      </w:pPr>
      <w:bookmarkStart w:id="130" w:name="_Toc207348877"/>
      <w:r>
        <w:lastRenderedPageBreak/>
        <w:t xml:space="preserve">Bảng </w:t>
      </w:r>
      <w:r w:rsidR="00804AFE">
        <w:fldChar w:fldCharType="begin"/>
      </w:r>
      <w:r w:rsidR="00804AFE">
        <w:instrText xml:space="preserve"> STYLEREF 1 \s </w:instrText>
      </w:r>
      <w:r w:rsidR="00804AFE">
        <w:fldChar w:fldCharType="separate"/>
      </w:r>
      <w:r w:rsidR="00B32C8C">
        <w:rPr>
          <w:noProof/>
        </w:rPr>
        <w:t>2</w:t>
      </w:r>
      <w:r w:rsidR="00804AFE">
        <w:fldChar w:fldCharType="end"/>
      </w:r>
      <w:r w:rsidR="00804AFE">
        <w:noBreakHyphen/>
      </w:r>
      <w:r w:rsidR="00804AFE">
        <w:fldChar w:fldCharType="begin"/>
      </w:r>
      <w:r w:rsidR="00804AFE">
        <w:instrText xml:space="preserve"> SEQ Bảng \* ARABIC \s 1 </w:instrText>
      </w:r>
      <w:r w:rsidR="00804AFE">
        <w:fldChar w:fldCharType="separate"/>
      </w:r>
      <w:r w:rsidR="00B32C8C">
        <w:rPr>
          <w:noProof/>
        </w:rPr>
        <w:t>2</w:t>
      </w:r>
      <w:r w:rsidR="00804AFE">
        <w:fldChar w:fldCharType="end"/>
      </w:r>
      <w:r>
        <w:rPr>
          <w:lang w:val="vi-VN"/>
        </w:rPr>
        <w:t xml:space="preserve"> </w:t>
      </w:r>
      <w:r w:rsidR="000F2DB2">
        <w:rPr>
          <w:lang w:val="vi-VN"/>
        </w:rPr>
        <w:t xml:space="preserve">Bảng đặc tả chi tiết usecase </w:t>
      </w:r>
      <w:bookmarkEnd w:id="130"/>
      <w:r w:rsidR="002C70E7">
        <w:t>đăng ký</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631"/>
        <w:gridCol w:w="7151"/>
      </w:tblGrid>
      <w:tr w:rsidR="0021555B" w:rsidRPr="0021555B" w14:paraId="54A1BBE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EC403AE"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Thành phần</w:t>
            </w:r>
          </w:p>
        </w:tc>
        <w:tc>
          <w:tcPr>
            <w:tcW w:w="0" w:type="auto"/>
            <w:tcBorders>
              <w:top w:val="single" w:sz="1" w:space="0" w:color="000000"/>
              <w:bottom w:val="single" w:sz="1" w:space="0" w:color="000000"/>
            </w:tcBorders>
          </w:tcPr>
          <w:p w14:paraId="60CDDCF0"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Nội dung</w:t>
            </w:r>
          </w:p>
        </w:tc>
      </w:tr>
      <w:tr w:rsidR="0021555B" w:rsidRPr="0021555B" w14:paraId="484FB1B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BB26927"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Tên Use Case</w:t>
            </w:r>
          </w:p>
        </w:tc>
        <w:tc>
          <w:tcPr>
            <w:tcW w:w="0" w:type="auto"/>
            <w:tcBorders>
              <w:top w:val="single" w:sz="1" w:space="0" w:color="000000"/>
              <w:bottom w:val="single" w:sz="1" w:space="0" w:color="000000"/>
            </w:tcBorders>
          </w:tcPr>
          <w:p w14:paraId="6678EE02"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Đăng ký</w:t>
            </w:r>
          </w:p>
        </w:tc>
      </w:tr>
      <w:tr w:rsidR="0021555B" w:rsidRPr="0021555B" w14:paraId="6B9FEB9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460D3E1"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Actors</w:t>
            </w:r>
          </w:p>
        </w:tc>
        <w:tc>
          <w:tcPr>
            <w:tcW w:w="0" w:type="auto"/>
            <w:tcBorders>
              <w:top w:val="single" w:sz="1" w:space="0" w:color="000000"/>
              <w:bottom w:val="single" w:sz="1" w:space="0" w:color="000000"/>
            </w:tcBorders>
          </w:tcPr>
          <w:p w14:paraId="01AD2CE5"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Khách hàng; Người bán; Quản trị viên</w:t>
            </w:r>
          </w:p>
        </w:tc>
      </w:tr>
      <w:tr w:rsidR="0021555B" w:rsidRPr="0021555B" w14:paraId="6672465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11EB622"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Mô tả</w:t>
            </w:r>
          </w:p>
        </w:tc>
        <w:tc>
          <w:tcPr>
            <w:tcW w:w="0" w:type="auto"/>
            <w:tcBorders>
              <w:top w:val="single" w:sz="1" w:space="0" w:color="000000"/>
              <w:bottom w:val="single" w:sz="1" w:space="0" w:color="000000"/>
            </w:tcBorders>
          </w:tcPr>
          <w:p w14:paraId="423E2DDD"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Người dùng tạo tài khoản mới bằng email/mật khẩu hoặc thông qua OAuth; yêu cầu xác minh email và chấp nhận điều khoản trước khi hoàn tất.</w:t>
            </w:r>
          </w:p>
        </w:tc>
      </w:tr>
      <w:tr w:rsidR="0021555B" w:rsidRPr="0021555B" w14:paraId="283CB40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9011CEB"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Tiền điều kiện</w:t>
            </w:r>
          </w:p>
        </w:tc>
        <w:tc>
          <w:tcPr>
            <w:tcW w:w="0" w:type="auto"/>
            <w:tcBorders>
              <w:top w:val="single" w:sz="1" w:space="0" w:color="000000"/>
              <w:bottom w:val="single" w:sz="1" w:space="0" w:color="000000"/>
            </w:tcBorders>
          </w:tcPr>
          <w:p w14:paraId="4ABF4EBE"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Email chưa được sử dụng; nhà cung cấp OAuth khả dụng; trình duyệt cho phép cookie.</w:t>
            </w:r>
          </w:p>
        </w:tc>
      </w:tr>
      <w:tr w:rsidR="0021555B" w:rsidRPr="0021555B" w14:paraId="0789F9C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BD344B0"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Luồng sự kiện chính</w:t>
            </w:r>
          </w:p>
        </w:tc>
        <w:tc>
          <w:tcPr>
            <w:tcW w:w="0" w:type="auto"/>
            <w:tcBorders>
              <w:top w:val="single" w:sz="1" w:space="0" w:color="000000"/>
              <w:bottom w:val="single" w:sz="1" w:space="0" w:color="000000"/>
            </w:tcBorders>
          </w:tcPr>
          <w:p w14:paraId="32FEED1A"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1. Người dùng mở trang Đăng ký.</w:t>
            </w:r>
          </w:p>
          <w:p w14:paraId="78DADE20"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2. Chọn phương thức đăng ký: email/mật khẩu hoặc OAuth.</w:t>
            </w:r>
          </w:p>
          <w:p w14:paraId="7F88701A"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3. Nếu email/mật khẩu: nhập thông tin và chấp nhận điều khoản.</w:t>
            </w:r>
          </w:p>
          <w:p w14:paraId="304186AA"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4. Hệ thống kiểm tra định dạng, chính sách mật khẩu và chống spam.</w:t>
            </w:r>
          </w:p>
          <w:p w14:paraId="5CD7ECEA"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5. Hệ thống tạo tài khoản ở trạng thái chờ xác minh.</w:t>
            </w:r>
          </w:p>
          <w:p w14:paraId="62A8BFF2"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6. Gửi email xác minh; người dùng nhấn liên kết.</w:t>
            </w:r>
          </w:p>
          <w:p w14:paraId="7ED8992D"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7. Tài khoản được kích hoạt; hệ thống tạo phiên/tokens.</w:t>
            </w:r>
          </w:p>
          <w:p w14:paraId="567953A0"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8. Người dùng thực hiện thiết lập hồ sơ ban đầu (tên, địa chỉ, tùy chọn).</w:t>
            </w:r>
          </w:p>
        </w:tc>
      </w:tr>
      <w:tr w:rsidR="0021555B" w:rsidRPr="0021555B" w14:paraId="0406D68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33FA978"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Luồng sự kiện phụ</w:t>
            </w:r>
          </w:p>
        </w:tc>
        <w:tc>
          <w:tcPr>
            <w:tcW w:w="0" w:type="auto"/>
            <w:tcBorders>
              <w:top w:val="single" w:sz="1" w:space="0" w:color="000000"/>
              <w:bottom w:val="single" w:sz="1" w:space="0" w:color="000000"/>
            </w:tcBorders>
          </w:tcPr>
          <w:p w14:paraId="4C55558E"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A. Đăng ký qua OAuth:</w:t>
            </w:r>
          </w:p>
          <w:p w14:paraId="00C0172F"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1. Chuyển hướng tới nhà cung cấp đăng nhập.</w:t>
            </w:r>
          </w:p>
          <w:p w14:paraId="64461D72"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2. Nhận mã ủy quyền, trao đổi token.</w:t>
            </w:r>
          </w:p>
          <w:p w14:paraId="70E4812B"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3. Lấy thông tin cơ bản và tạo/ánh xạ tài khoản.</w:t>
            </w:r>
          </w:p>
          <w:p w14:paraId="093C435D" w14:textId="77777777" w:rsidR="0021555B" w:rsidRPr="0021555B" w:rsidRDefault="0021555B" w:rsidP="0021555B">
            <w:pPr>
              <w:rPr>
                <w:rFonts w:ascii="Times New Roman" w:hAnsi="Times New Roman" w:cs="Times New Roman"/>
              </w:rPr>
            </w:pPr>
          </w:p>
          <w:p w14:paraId="67F0FA1C"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B. Mời đăng ký qua liên kết mời (nếu áp dụng):</w:t>
            </w:r>
          </w:p>
          <w:p w14:paraId="22B7EE46"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1. Người dùng mở liên kết mời; hệ thống điền sẵn thông tin.</w:t>
            </w:r>
          </w:p>
          <w:p w14:paraId="053CAEB4"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2. Hoàn tất đăng ký theo quy trình chuẩn.</w:t>
            </w:r>
          </w:p>
        </w:tc>
      </w:tr>
      <w:tr w:rsidR="0021555B" w:rsidRPr="0021555B" w14:paraId="19C9B67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55FE5A9"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b/>
                <w:color w:val="000000"/>
              </w:rPr>
              <w:t>Ngoại lệ/Lỗi</w:t>
            </w:r>
          </w:p>
        </w:tc>
        <w:tc>
          <w:tcPr>
            <w:tcW w:w="0" w:type="auto"/>
            <w:tcBorders>
              <w:top w:val="single" w:sz="1" w:space="0" w:color="000000"/>
              <w:bottom w:val="single" w:sz="1" w:space="0" w:color="000000"/>
            </w:tcBorders>
          </w:tcPr>
          <w:p w14:paraId="1AFA5339"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 Email đã tồn tại: gợi ý đăng nhập hoặc quên mật khẩu.</w:t>
            </w:r>
          </w:p>
          <w:p w14:paraId="1057687C"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 Mật khẩu không đạt chính sách: yêu cầu sửa.</w:t>
            </w:r>
          </w:p>
          <w:p w14:paraId="0450080F"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 Lỗi/timeout OAuth: thông báo và cho phép thử lại.</w:t>
            </w:r>
          </w:p>
          <w:p w14:paraId="0D51E4F8" w14:textId="77777777" w:rsidR="0021555B" w:rsidRPr="0021555B" w:rsidRDefault="0021555B" w:rsidP="0021555B">
            <w:pPr>
              <w:rPr>
                <w:rFonts w:ascii="Times New Roman" w:hAnsi="Times New Roman" w:cs="Times New Roman"/>
              </w:rPr>
            </w:pPr>
            <w:r w:rsidRPr="0021555B">
              <w:rPr>
                <w:rFonts w:ascii="Times New Roman" w:eastAsia="inter" w:hAnsi="Times New Roman" w:cs="Times New Roman"/>
                <w:color w:val="000000"/>
              </w:rPr>
              <w:t>- Liên kết xác minh hết hạn: gửi lại email xác minh.</w:t>
            </w:r>
          </w:p>
        </w:tc>
      </w:tr>
    </w:tbl>
    <w:p w14:paraId="39A38CAB" w14:textId="4BD724B8" w:rsidR="00371FD8" w:rsidRDefault="00371FD8" w:rsidP="00F0095B">
      <w:pPr>
        <w:ind w:left="720"/>
      </w:pPr>
    </w:p>
    <w:p w14:paraId="65A37BF4" w14:textId="12BB46F8" w:rsidR="00F0095B" w:rsidRDefault="00F0095B" w:rsidP="00371FD8"/>
    <w:p w14:paraId="18C8238B" w14:textId="77777777" w:rsidR="00371FD8" w:rsidRDefault="00371FD8" w:rsidP="00371FD8"/>
    <w:p w14:paraId="48109DD7" w14:textId="77777777" w:rsidR="00371FD8" w:rsidRDefault="00371FD8" w:rsidP="00371FD8"/>
    <w:p w14:paraId="263E70C5" w14:textId="77777777" w:rsidR="00371FD8" w:rsidRDefault="00371FD8" w:rsidP="00371FD8"/>
    <w:p w14:paraId="711A93ED" w14:textId="77777777" w:rsidR="00371FD8" w:rsidRDefault="00371FD8" w:rsidP="00371FD8"/>
    <w:p w14:paraId="499210B0" w14:textId="77777777" w:rsidR="00371FD8" w:rsidRDefault="00371FD8" w:rsidP="00371FD8"/>
    <w:p w14:paraId="52BE1BB7" w14:textId="77777777" w:rsidR="00371FD8" w:rsidRDefault="00371FD8" w:rsidP="00371FD8"/>
    <w:p w14:paraId="6C8F7715" w14:textId="77777777" w:rsidR="00371FD8" w:rsidRDefault="00371FD8" w:rsidP="00371FD8"/>
    <w:p w14:paraId="45B440CD" w14:textId="77777777" w:rsidR="00371FD8" w:rsidRDefault="00371FD8" w:rsidP="00371FD8"/>
    <w:p w14:paraId="7FF771E0" w14:textId="77777777" w:rsidR="00371FD8" w:rsidRPr="00F0095B" w:rsidRDefault="00371FD8" w:rsidP="00371FD8"/>
    <w:p w14:paraId="64465E0E" w14:textId="38BCE226" w:rsidR="00CB14A0" w:rsidRDefault="00CB14A0" w:rsidP="00A06031">
      <w:pPr>
        <w:pStyle w:val="Heading4"/>
      </w:pPr>
      <w:r>
        <w:lastRenderedPageBreak/>
        <w:t>Chức năng quản lý</w:t>
      </w:r>
      <w:r w:rsidR="00837EF5">
        <w:t xml:space="preserve"> của</w:t>
      </w:r>
      <w:r>
        <w:t xml:space="preserve"> </w:t>
      </w:r>
      <w:r w:rsidR="007E38B0">
        <w:t>S</w:t>
      </w:r>
      <w:r w:rsidR="00FE6AC6" w:rsidRPr="00FE6AC6">
        <w:t>eller</w:t>
      </w:r>
    </w:p>
    <w:p w14:paraId="382FA6FB" w14:textId="1D431965" w:rsidR="00112B47" w:rsidRDefault="00CB14A0" w:rsidP="00BA3F1C">
      <w:pPr>
        <w:spacing w:line="312" w:lineRule="auto"/>
        <w:ind w:firstLine="360"/>
        <w:jc w:val="both"/>
      </w:pPr>
      <w:bookmarkStart w:id="131" w:name="OLE_LINK32"/>
      <w:r>
        <w:t>Biểu đồ usecase của chức năng quản</w:t>
      </w:r>
      <w:r w:rsidR="00837EF5">
        <w:t xml:space="preserve"> lý của</w:t>
      </w:r>
      <w:r>
        <w:t xml:space="preserve"> </w:t>
      </w:r>
      <w:r w:rsidR="000B179F">
        <w:t>S</w:t>
      </w:r>
      <w:r w:rsidR="009000BF" w:rsidRPr="009000BF">
        <w:t>eller</w:t>
      </w:r>
      <w:bookmarkEnd w:id="131"/>
    </w:p>
    <w:p w14:paraId="1F9F9771" w14:textId="47CB235D" w:rsidR="005C67DA" w:rsidRDefault="0080529D" w:rsidP="005C67DA">
      <w:pPr>
        <w:spacing w:line="312" w:lineRule="auto"/>
        <w:jc w:val="center"/>
      </w:pPr>
      <w:r>
        <w:fldChar w:fldCharType="begin"/>
      </w:r>
      <w:r>
        <w:instrText xml:space="preserve"> INCLUDEPICTURE "https://img.plantuml.biz/plantuml/png/TLBBJW8n5DtFLzom1_w0WBZGQ11VQrCwTTfORadRCI76bGlNV809w0gZaJKJLoNyn_o9dG4o0yYYJM_FERVddhHfBD4sxij0idiBLe4M4RSG2ise5Ge3GgtIKEb4orcQl0dekGbMW1Z8WMic9TD1HYOOIGQLDa-JAGLSl604Ewgd020sZ1BZYPTnElz0aEuNJ7uQy7G-xUUzRzjthR0liAjL65DxGBOOBIS8t8qnsb9TwD1xAccEt4G1zTk6TiK6IbiJF9UTdwJ9ArXlV-ITzzmd0aRAZSNAzpg7Cwxgf_Z8q5V3KWv-iOBLvUuTmRflokitcj07iRQOuoqaScW5DONWV3cBmUeq-V7pV267R4XURnzt2fallE5Ix52jDlQYEeIlGla7tMInqmXgjKPvjgq-Xy0zRUQvUAEuBo9eCWop__S7" \* MERGEFORMATINET </w:instrText>
      </w:r>
      <w:r>
        <w:fldChar w:fldCharType="separate"/>
      </w:r>
      <w:r>
        <w:rPr>
          <w:noProof/>
        </w:rPr>
        <w:drawing>
          <wp:inline distT="0" distB="0" distL="0" distR="0" wp14:anchorId="24146383" wp14:editId="57187ADB">
            <wp:extent cx="5580380" cy="3822065"/>
            <wp:effectExtent l="0" t="0" r="0" b="635"/>
            <wp:docPr id="115132577" name="Picture 6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77" name="Picture 67"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822065"/>
                    </a:xfrm>
                    <a:prstGeom prst="rect">
                      <a:avLst/>
                    </a:prstGeom>
                    <a:noFill/>
                    <a:ln>
                      <a:noFill/>
                    </a:ln>
                  </pic:spPr>
                </pic:pic>
              </a:graphicData>
            </a:graphic>
          </wp:inline>
        </w:drawing>
      </w:r>
      <w:r>
        <w:fldChar w:fldCharType="end"/>
      </w:r>
    </w:p>
    <w:p w14:paraId="2268B807" w14:textId="7064B62C" w:rsidR="00CB14A0" w:rsidRPr="00983CC0" w:rsidRDefault="00112B47" w:rsidP="00983CC0">
      <w:pPr>
        <w:pStyle w:val="Captions"/>
      </w:pPr>
      <w:bookmarkStart w:id="132" w:name="_Toc207348672"/>
      <w:r w:rsidRPr="00983CC0">
        <w:t xml:space="preserve">Hình </w:t>
      </w:r>
      <w:r w:rsidR="00761DBB" w:rsidRPr="00983CC0">
        <w:fldChar w:fldCharType="begin"/>
      </w:r>
      <w:r w:rsidR="00761DBB" w:rsidRPr="00983CC0">
        <w:instrText xml:space="preserve"> STYLEREF 1 \s </w:instrText>
      </w:r>
      <w:r w:rsidR="00761DBB" w:rsidRPr="00983CC0">
        <w:fldChar w:fldCharType="separate"/>
      </w:r>
      <w:r w:rsidR="00761DBB" w:rsidRPr="00983CC0">
        <w:t>2</w:t>
      </w:r>
      <w:r w:rsidR="00761DBB" w:rsidRPr="00983CC0">
        <w:fldChar w:fldCharType="end"/>
      </w:r>
      <w:r w:rsidR="00761DBB" w:rsidRPr="00983CC0">
        <w:noBreakHyphen/>
      </w:r>
      <w:r w:rsidR="00761DBB" w:rsidRPr="00983CC0">
        <w:fldChar w:fldCharType="begin"/>
      </w:r>
      <w:r w:rsidR="00761DBB" w:rsidRPr="00983CC0">
        <w:instrText xml:space="preserve"> SEQ Hình \* ARABIC \s 1 </w:instrText>
      </w:r>
      <w:r w:rsidR="00761DBB" w:rsidRPr="00983CC0">
        <w:fldChar w:fldCharType="separate"/>
      </w:r>
      <w:r w:rsidR="00761DBB" w:rsidRPr="00983CC0">
        <w:t>4</w:t>
      </w:r>
      <w:r w:rsidR="00761DBB" w:rsidRPr="00983CC0">
        <w:fldChar w:fldCharType="end"/>
      </w:r>
      <w:r w:rsidRPr="00983CC0">
        <w:t xml:space="preserve"> Biểu đồ usecase quản lý</w:t>
      </w:r>
      <w:r w:rsidR="00837EF5">
        <w:t xml:space="preserve"> của</w:t>
      </w:r>
      <w:r w:rsidRPr="00983CC0">
        <w:t xml:space="preserve"> </w:t>
      </w:r>
      <w:bookmarkEnd w:id="132"/>
      <w:r w:rsidR="00983CC0" w:rsidRPr="00983CC0">
        <w:t>seller</w:t>
      </w:r>
    </w:p>
    <w:p w14:paraId="464B431C" w14:textId="77777777" w:rsidR="00371FD8" w:rsidRDefault="00371FD8" w:rsidP="00371FD8"/>
    <w:p w14:paraId="23C46552" w14:textId="482D2A01" w:rsidR="00112062" w:rsidRDefault="00112062" w:rsidP="00112062">
      <w:pPr>
        <w:pStyle w:val="Captions"/>
      </w:pPr>
      <w:bookmarkStart w:id="133" w:name="_Toc207348878"/>
      <w:r>
        <w:t xml:space="preserve">Bảng </w:t>
      </w:r>
      <w:r w:rsidR="00804AFE">
        <w:fldChar w:fldCharType="begin"/>
      </w:r>
      <w:r w:rsidR="00804AFE">
        <w:instrText xml:space="preserve"> STYLEREF 1 \s </w:instrText>
      </w:r>
      <w:r w:rsidR="00804AFE">
        <w:fldChar w:fldCharType="separate"/>
      </w:r>
      <w:r w:rsidR="00B32C8C">
        <w:rPr>
          <w:noProof/>
        </w:rPr>
        <w:t>2</w:t>
      </w:r>
      <w:r w:rsidR="00804AFE">
        <w:fldChar w:fldCharType="end"/>
      </w:r>
      <w:r w:rsidR="00804AFE">
        <w:noBreakHyphen/>
      </w:r>
      <w:r w:rsidR="00804AFE">
        <w:fldChar w:fldCharType="begin"/>
      </w:r>
      <w:r w:rsidR="00804AFE">
        <w:instrText xml:space="preserve"> SEQ Bảng \* ARABIC \s 1 </w:instrText>
      </w:r>
      <w:r w:rsidR="00804AFE">
        <w:fldChar w:fldCharType="separate"/>
      </w:r>
      <w:r w:rsidR="00B32C8C">
        <w:rPr>
          <w:noProof/>
        </w:rPr>
        <w:t>3</w:t>
      </w:r>
      <w:r w:rsidR="00804AFE">
        <w:fldChar w:fldCharType="end"/>
      </w:r>
      <w:r>
        <w:t xml:space="preserve"> </w:t>
      </w:r>
      <w:bookmarkStart w:id="134" w:name="OLE_LINK22"/>
      <w:r>
        <w:t>B</w:t>
      </w:r>
      <w:r w:rsidRPr="0096297B">
        <w:t xml:space="preserve">ảng đặc tả chi tiết usecase </w:t>
      </w:r>
      <w:r>
        <w:t>chức năng quản lý</w:t>
      </w:r>
      <w:r w:rsidR="00837EF5">
        <w:t xml:space="preserve"> của</w:t>
      </w:r>
      <w:r>
        <w:t xml:space="preserve"> </w:t>
      </w:r>
      <w:bookmarkEnd w:id="133"/>
      <w:bookmarkEnd w:id="134"/>
      <w:r w:rsidR="00983CC0" w:rsidRPr="00983CC0">
        <w:t>seller</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437"/>
        <w:gridCol w:w="2548"/>
        <w:gridCol w:w="2246"/>
        <w:gridCol w:w="2551"/>
      </w:tblGrid>
      <w:tr w:rsidR="00C3541D" w:rsidRPr="00C3541D" w14:paraId="7704EC1B"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2F6D450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Thành phần</w:t>
            </w:r>
          </w:p>
        </w:tc>
        <w:tc>
          <w:tcPr>
            <w:tcW w:w="2548" w:type="dxa"/>
            <w:tcBorders>
              <w:top w:val="single" w:sz="1" w:space="0" w:color="000000"/>
              <w:bottom w:val="single" w:sz="1" w:space="0" w:color="000000"/>
              <w:right w:val="single" w:sz="1" w:space="0" w:color="000000"/>
            </w:tcBorders>
          </w:tcPr>
          <w:p w14:paraId="0DFE4888"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Use Case 1: Quản lý sản phẩm</w:t>
            </w:r>
          </w:p>
        </w:tc>
        <w:tc>
          <w:tcPr>
            <w:tcW w:w="0" w:type="auto"/>
            <w:tcBorders>
              <w:top w:val="single" w:sz="1" w:space="0" w:color="000000"/>
              <w:bottom w:val="single" w:sz="1" w:space="0" w:color="000000"/>
              <w:right w:val="single" w:sz="1" w:space="0" w:color="000000"/>
            </w:tcBorders>
          </w:tcPr>
          <w:p w14:paraId="6F315036"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Use Case 2: Quản lý đơn hàng</w:t>
            </w:r>
          </w:p>
        </w:tc>
        <w:tc>
          <w:tcPr>
            <w:tcW w:w="0" w:type="auto"/>
            <w:tcBorders>
              <w:top w:val="single" w:sz="1" w:space="0" w:color="000000"/>
              <w:bottom w:val="single" w:sz="1" w:space="0" w:color="000000"/>
            </w:tcBorders>
          </w:tcPr>
          <w:p w14:paraId="51DF1A68"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Use Case 3: Báo cáo</w:t>
            </w:r>
          </w:p>
        </w:tc>
      </w:tr>
      <w:tr w:rsidR="00C3541D" w:rsidRPr="00C3541D" w14:paraId="7390301A"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12E2D055"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t>Actors</w:t>
            </w:r>
          </w:p>
        </w:tc>
        <w:tc>
          <w:tcPr>
            <w:tcW w:w="2548" w:type="dxa"/>
            <w:tcBorders>
              <w:top w:val="single" w:sz="1" w:space="0" w:color="000000"/>
              <w:bottom w:val="single" w:sz="1" w:space="0" w:color="000000"/>
              <w:right w:val="single" w:sz="1" w:space="0" w:color="000000"/>
            </w:tcBorders>
          </w:tcPr>
          <w:p w14:paraId="225EFE6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Người bán</w:t>
            </w:r>
          </w:p>
        </w:tc>
        <w:tc>
          <w:tcPr>
            <w:tcW w:w="0" w:type="auto"/>
            <w:tcBorders>
              <w:top w:val="single" w:sz="1" w:space="0" w:color="000000"/>
              <w:bottom w:val="single" w:sz="1" w:space="0" w:color="000000"/>
              <w:right w:val="single" w:sz="1" w:space="0" w:color="000000"/>
            </w:tcBorders>
          </w:tcPr>
          <w:p w14:paraId="3152B818"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Người bán</w:t>
            </w:r>
          </w:p>
        </w:tc>
        <w:tc>
          <w:tcPr>
            <w:tcW w:w="0" w:type="auto"/>
            <w:tcBorders>
              <w:top w:val="single" w:sz="1" w:space="0" w:color="000000"/>
              <w:bottom w:val="single" w:sz="1" w:space="0" w:color="000000"/>
            </w:tcBorders>
          </w:tcPr>
          <w:p w14:paraId="4D6D422A"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Người bán</w:t>
            </w:r>
          </w:p>
        </w:tc>
      </w:tr>
      <w:tr w:rsidR="00C3541D" w:rsidRPr="00C3541D" w14:paraId="50E008E0"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7D925665"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t>Mô tả</w:t>
            </w:r>
          </w:p>
        </w:tc>
        <w:tc>
          <w:tcPr>
            <w:tcW w:w="2548" w:type="dxa"/>
            <w:tcBorders>
              <w:top w:val="single" w:sz="1" w:space="0" w:color="000000"/>
              <w:bottom w:val="single" w:sz="1" w:space="0" w:color="000000"/>
              <w:right w:val="single" w:sz="1" w:space="0" w:color="000000"/>
            </w:tcBorders>
          </w:tcPr>
          <w:p w14:paraId="720951C1"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Tạo, cập nhật, ẩn/hiển thị sản phẩm; quản lý biến thể, giá và hình ảnh.</w:t>
            </w:r>
          </w:p>
        </w:tc>
        <w:tc>
          <w:tcPr>
            <w:tcW w:w="0" w:type="auto"/>
            <w:tcBorders>
              <w:top w:val="single" w:sz="1" w:space="0" w:color="000000"/>
              <w:bottom w:val="single" w:sz="1" w:space="0" w:color="000000"/>
              <w:right w:val="single" w:sz="1" w:space="0" w:color="000000"/>
            </w:tcBorders>
          </w:tcPr>
          <w:p w14:paraId="6A925D0F"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Xem, xử lý, cập nhật trạng thái đơn hàng; quản lý hoàn/đổi.</w:t>
            </w:r>
          </w:p>
        </w:tc>
        <w:tc>
          <w:tcPr>
            <w:tcW w:w="0" w:type="auto"/>
            <w:tcBorders>
              <w:top w:val="single" w:sz="1" w:space="0" w:color="000000"/>
              <w:bottom w:val="single" w:sz="1" w:space="0" w:color="000000"/>
            </w:tcBorders>
          </w:tcPr>
          <w:p w14:paraId="0C0903B6"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Xem báo cáo doanh số, tồn kho, hiệu suất sản phẩm và hành vi khách hàng.</w:t>
            </w:r>
          </w:p>
        </w:tc>
      </w:tr>
      <w:tr w:rsidR="00C3541D" w:rsidRPr="00C3541D" w14:paraId="0726065D"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3DC15636"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t>Tiền điều kiện</w:t>
            </w:r>
          </w:p>
        </w:tc>
        <w:tc>
          <w:tcPr>
            <w:tcW w:w="2548" w:type="dxa"/>
            <w:tcBorders>
              <w:top w:val="single" w:sz="1" w:space="0" w:color="000000"/>
              <w:bottom w:val="single" w:sz="1" w:space="0" w:color="000000"/>
              <w:right w:val="single" w:sz="1" w:space="0" w:color="000000"/>
            </w:tcBorders>
          </w:tcPr>
          <w:p w14:paraId="3D15317B"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Tài khoản Người bán hợp lệ; quyền truy cập chức năng; dữ liệu sản phẩm tuân thủ chính sách.</w:t>
            </w:r>
          </w:p>
        </w:tc>
        <w:tc>
          <w:tcPr>
            <w:tcW w:w="0" w:type="auto"/>
            <w:tcBorders>
              <w:top w:val="single" w:sz="1" w:space="0" w:color="000000"/>
              <w:bottom w:val="single" w:sz="1" w:space="0" w:color="000000"/>
              <w:right w:val="single" w:sz="1" w:space="0" w:color="000000"/>
            </w:tcBorders>
          </w:tcPr>
          <w:p w14:paraId="711809AE"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Đơn hàng tồn tại; quyền xử lý; chính sách hoàn/đổi áp dụng.</w:t>
            </w:r>
          </w:p>
        </w:tc>
        <w:tc>
          <w:tcPr>
            <w:tcW w:w="0" w:type="auto"/>
            <w:tcBorders>
              <w:top w:val="single" w:sz="1" w:space="0" w:color="000000"/>
              <w:bottom w:val="single" w:sz="1" w:space="0" w:color="000000"/>
            </w:tcBorders>
          </w:tcPr>
          <w:p w14:paraId="42385BC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Dữ liệu analytics khả dụng; quyền truy cập báo cáo.</w:t>
            </w:r>
          </w:p>
        </w:tc>
      </w:tr>
      <w:tr w:rsidR="00C3541D" w:rsidRPr="00C3541D" w14:paraId="0C6708DD"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58CED72E"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lastRenderedPageBreak/>
              <w:t>Luồng sự kiện chính</w:t>
            </w:r>
          </w:p>
        </w:tc>
        <w:tc>
          <w:tcPr>
            <w:tcW w:w="2548" w:type="dxa"/>
            <w:tcBorders>
              <w:top w:val="single" w:sz="1" w:space="0" w:color="000000"/>
              <w:bottom w:val="single" w:sz="1" w:space="0" w:color="000000"/>
              <w:right w:val="single" w:sz="1" w:space="0" w:color="000000"/>
            </w:tcBorders>
          </w:tcPr>
          <w:p w14:paraId="1221DECC"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1. Người bán mở trang quản lý sản phẩm.</w:t>
            </w:r>
          </w:p>
          <w:p w14:paraId="386CFED8"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2. Tạo sản phẩm mới hoặc chọn sản phẩm để chỉnh sửa.</w:t>
            </w:r>
          </w:p>
          <w:p w14:paraId="487969ED"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3. Cập nhật thuộc tính (tên, mô tả, danh mục, giá, biến thể).</w:t>
            </w:r>
          </w:p>
          <w:p w14:paraId="74E1918B"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4. Tải ảnh lên CDN và gán cho sản phẩm.</w:t>
            </w:r>
          </w:p>
          <w:p w14:paraId="0C9989A5"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5. Lưu thay đổi; hệ thống cập nhật trạng thái hiển thị.</w:t>
            </w:r>
          </w:p>
        </w:tc>
        <w:tc>
          <w:tcPr>
            <w:tcW w:w="0" w:type="auto"/>
            <w:tcBorders>
              <w:top w:val="single" w:sz="1" w:space="0" w:color="000000"/>
              <w:bottom w:val="single" w:sz="1" w:space="0" w:color="000000"/>
              <w:right w:val="single" w:sz="1" w:space="0" w:color="000000"/>
            </w:tcBorders>
          </w:tcPr>
          <w:p w14:paraId="79423410"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1. Mở danh sách đơn hàng và lọc theo trạng thái.</w:t>
            </w:r>
          </w:p>
          <w:p w14:paraId="7BD441B2"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2. Xem chi tiết đơn, xác nhận và chuẩn bị giao.</w:t>
            </w:r>
          </w:p>
          <w:p w14:paraId="18E93B7C"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3. Cập nhật trạng thái (đã xác nhận/đang giao/hoàn tất).</w:t>
            </w:r>
          </w:p>
          <w:p w14:paraId="469BB43A"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4. Ghi nhận ghi chú nội bộ và thông báo cho khách hàng.</w:t>
            </w:r>
          </w:p>
        </w:tc>
        <w:tc>
          <w:tcPr>
            <w:tcW w:w="0" w:type="auto"/>
            <w:tcBorders>
              <w:top w:val="single" w:sz="1" w:space="0" w:color="000000"/>
              <w:bottom w:val="single" w:sz="1" w:space="0" w:color="000000"/>
            </w:tcBorders>
          </w:tcPr>
          <w:p w14:paraId="5E5DE70A"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1. Chọn loại báo cáo và phạm vi thời gian.</w:t>
            </w:r>
          </w:p>
          <w:p w14:paraId="53755FE5"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2. Hệ thống tổng hợp dữ liệu và hiển thị biểu đồ/bảng.</w:t>
            </w:r>
          </w:p>
          <w:p w14:paraId="58ECB84B"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3. Người bán lọc/sắp xếp và tải về (CSV/PDF) nếu cần.</w:t>
            </w:r>
          </w:p>
        </w:tc>
      </w:tr>
      <w:tr w:rsidR="00C3541D" w:rsidRPr="00C3541D" w14:paraId="19FC7BB7"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67CBC42C"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t>Luồng sự kiện phụ</w:t>
            </w:r>
          </w:p>
        </w:tc>
        <w:tc>
          <w:tcPr>
            <w:tcW w:w="2548" w:type="dxa"/>
            <w:tcBorders>
              <w:top w:val="single" w:sz="1" w:space="0" w:color="000000"/>
              <w:bottom w:val="single" w:sz="1" w:space="0" w:color="000000"/>
              <w:right w:val="single" w:sz="1" w:space="0" w:color="000000"/>
            </w:tcBorders>
          </w:tcPr>
          <w:p w14:paraId="0F31CD8A"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A. Nhân bản sản phẩm: sao chép và chỉnh sửa nhanh.</w:t>
            </w:r>
          </w:p>
          <w:p w14:paraId="04A6DCC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B. Ẩn sản phẩm tạm thời: không hiển thị với khách hàng.</w:t>
            </w:r>
          </w:p>
        </w:tc>
        <w:tc>
          <w:tcPr>
            <w:tcW w:w="0" w:type="auto"/>
            <w:tcBorders>
              <w:top w:val="single" w:sz="1" w:space="0" w:color="000000"/>
              <w:bottom w:val="single" w:sz="1" w:space="0" w:color="000000"/>
              <w:right w:val="single" w:sz="1" w:space="0" w:color="000000"/>
            </w:tcBorders>
          </w:tcPr>
          <w:p w14:paraId="1070C09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A. Xử lý yêu cầu hoàn/đổi: xác minh điều kiện và cập nhật.</w:t>
            </w:r>
          </w:p>
          <w:p w14:paraId="50995C30"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B. In tem/phiếu đóng gói.</w:t>
            </w:r>
          </w:p>
        </w:tc>
        <w:tc>
          <w:tcPr>
            <w:tcW w:w="0" w:type="auto"/>
            <w:tcBorders>
              <w:top w:val="single" w:sz="1" w:space="0" w:color="000000"/>
              <w:bottom w:val="single" w:sz="1" w:space="0" w:color="000000"/>
            </w:tcBorders>
          </w:tcPr>
          <w:p w14:paraId="26727687"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A. Thiết lập báo cáo định kỳ gửi qua email.</w:t>
            </w:r>
          </w:p>
          <w:p w14:paraId="1039F1C3"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B. Ghim dashboard tùy chỉnh.</w:t>
            </w:r>
          </w:p>
        </w:tc>
      </w:tr>
      <w:tr w:rsidR="00C3541D" w:rsidRPr="00C3541D" w14:paraId="53F521E5" w14:textId="77777777" w:rsidTr="00C3541D">
        <w:trPr>
          <w:cantSplit/>
          <w:tblCellSpacing w:w="0" w:type="dxa"/>
          <w:jc w:val="center"/>
        </w:trPr>
        <w:tc>
          <w:tcPr>
            <w:tcW w:w="1437" w:type="dxa"/>
            <w:tcBorders>
              <w:top w:val="single" w:sz="1" w:space="0" w:color="000000"/>
              <w:bottom w:val="single" w:sz="1" w:space="0" w:color="000000"/>
              <w:right w:val="single" w:sz="1" w:space="0" w:color="000000"/>
            </w:tcBorders>
          </w:tcPr>
          <w:p w14:paraId="0622E5F7"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b/>
                <w:color w:val="000000"/>
              </w:rPr>
              <w:t>Ngoại lệ/Lỗi</w:t>
            </w:r>
          </w:p>
        </w:tc>
        <w:tc>
          <w:tcPr>
            <w:tcW w:w="2548" w:type="dxa"/>
            <w:tcBorders>
              <w:top w:val="single" w:sz="1" w:space="0" w:color="000000"/>
              <w:bottom w:val="single" w:sz="1" w:space="0" w:color="000000"/>
              <w:right w:val="single" w:sz="1" w:space="0" w:color="000000"/>
            </w:tcBorders>
          </w:tcPr>
          <w:p w14:paraId="03DCD6FA"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Ảnh không hợp lệ/không tải được.</w:t>
            </w:r>
          </w:p>
          <w:p w14:paraId="4A2FE8AC"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Dữ liệu vi phạm chính sách: bị từ chối/kiểm duyệt.</w:t>
            </w:r>
          </w:p>
        </w:tc>
        <w:tc>
          <w:tcPr>
            <w:tcW w:w="0" w:type="auto"/>
            <w:tcBorders>
              <w:top w:val="single" w:sz="1" w:space="0" w:color="000000"/>
              <w:bottom w:val="single" w:sz="1" w:space="0" w:color="000000"/>
              <w:right w:val="single" w:sz="1" w:space="0" w:color="000000"/>
            </w:tcBorders>
          </w:tcPr>
          <w:p w14:paraId="2AFDDCA3"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Đơn không tìm thấy/không thuộc quyền.</w:t>
            </w:r>
          </w:p>
          <w:p w14:paraId="68061DFF"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Trạng thái không hợp lệ để chuyển tiếp.</w:t>
            </w:r>
          </w:p>
        </w:tc>
        <w:tc>
          <w:tcPr>
            <w:tcW w:w="0" w:type="auto"/>
            <w:tcBorders>
              <w:top w:val="single" w:sz="1" w:space="0" w:color="000000"/>
              <w:bottom w:val="single" w:sz="1" w:space="0" w:color="000000"/>
            </w:tcBorders>
          </w:tcPr>
          <w:p w14:paraId="4DB9B619"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Dữ liệu thiếu/đồng bộ trễ.</w:t>
            </w:r>
          </w:p>
          <w:p w14:paraId="688BBD96" w14:textId="77777777" w:rsidR="00C3541D" w:rsidRPr="00C3541D" w:rsidRDefault="00C3541D" w:rsidP="00C3541D">
            <w:pPr>
              <w:rPr>
                <w:rFonts w:ascii="Times New Roman" w:hAnsi="Times New Roman" w:cs="Times New Roman"/>
              </w:rPr>
            </w:pPr>
            <w:r w:rsidRPr="00C3541D">
              <w:rPr>
                <w:rFonts w:ascii="Times New Roman" w:eastAsia="inter" w:hAnsi="Times New Roman" w:cs="Times New Roman"/>
                <w:color w:val="000000"/>
              </w:rPr>
              <w:t>- Lỗi tạo file tải về.</w:t>
            </w:r>
          </w:p>
        </w:tc>
      </w:tr>
    </w:tbl>
    <w:p w14:paraId="18A4E693" w14:textId="77777777" w:rsidR="00CB14A0" w:rsidRDefault="00CB14A0" w:rsidP="00CB14A0">
      <w:pPr>
        <w:pStyle w:val="Captions"/>
        <w:jc w:val="left"/>
      </w:pPr>
    </w:p>
    <w:p w14:paraId="09B62479" w14:textId="2BA1EB75" w:rsidR="001F3341" w:rsidRPr="003D427F" w:rsidRDefault="003D427F" w:rsidP="003D427F">
      <w:pPr>
        <w:rPr>
          <w:rFonts w:eastAsia="inter"/>
          <w:b/>
          <w:bCs/>
        </w:rPr>
      </w:pPr>
      <w:r>
        <w:br w:type="page"/>
      </w:r>
    </w:p>
    <w:p w14:paraId="67827786" w14:textId="781C254E" w:rsidR="001F3341" w:rsidRPr="001F3341" w:rsidRDefault="001F3341" w:rsidP="001F3341">
      <w:pPr>
        <w:pStyle w:val="Heading4"/>
      </w:pPr>
      <w:r w:rsidRPr="001F3341">
        <w:lastRenderedPageBreak/>
        <w:t xml:space="preserve">Chức năng </w:t>
      </w:r>
      <w:r>
        <w:t>người dùng</w:t>
      </w:r>
    </w:p>
    <w:p w14:paraId="13304326" w14:textId="74370D13" w:rsidR="001F3341" w:rsidRDefault="001F3341" w:rsidP="00DC7238">
      <w:pPr>
        <w:spacing w:line="312" w:lineRule="auto"/>
        <w:ind w:firstLine="360"/>
        <w:jc w:val="both"/>
      </w:pPr>
      <w:r>
        <w:t xml:space="preserve">Biểu đồ usecase của chức năng </w:t>
      </w:r>
      <w:r>
        <w:t>người dùng</w:t>
      </w:r>
    </w:p>
    <w:p w14:paraId="6FEA1545" w14:textId="28A6D01B" w:rsidR="003D427F" w:rsidRDefault="001C5C37" w:rsidP="001C5C37">
      <w:pPr>
        <w:jc w:val="center"/>
      </w:pPr>
      <w:r>
        <w:fldChar w:fldCharType="begin"/>
      </w:r>
      <w:r>
        <w:instrText xml:space="preserve"> INCLUDEPICTURE "https://img.plantuml.biz/plantuml/png/RLIzRXD14Exz52CNT8xV88fzbY0AIWAoXQZGibvkLxxRjUxs4fqG5GK51KI84YaEeY2AbJGK-1HHhENts3TXzkpxiS-TR-QRcVr-vADOaqWdOT0As3iDMa4aVAvXB296jL2oHQXM4RHFk9bH3jnSIxyD98QyFefPr7988ls0GTlZDljDGIu_IXzE_TM3pNu869k_RkXz2o296IKn8WT9QhDF6fx0qDo5C15syI_C5u-yD_r8NSQi3X_YuZaihsps3UpYfogGmoWzarj0x0e7aRpRL-CKOafaWHvD0qN6TVXJco7SF8AEa09CySmlMi1VCgh2aCcjYTVcDW7DpPpo0lTAn3mGiTvQB6psfIONmZnKUfiJaHmbDxFoWHvdTAAI7HXJAE4VWVHN5NGO4JgfuvPVSH47NvXPjs_ky6UGsCLSLcmk1BkiJxn8d4uGEFhcMi24ArSe1dgKgaJgxHkvivBZucbtypKnZ-L8eddhGpqHpz1bbCjcLuXyQsubI5_XiNKSDk4QsEmpXki2nOVUCQ2fdJDPfQntN44zctt7JNf7kxnxJb9qIrVWvwi7z2gosJqwuHHPvy8Rd5P3-54Dd7Dp8r4CDBUR2opgQUz94gHQq1Wfbl67JkUmbjb6VPtGHdaJnKQzoboZLSQiqScJrQmMOThp9fUTFRVpX3JgHH2Q3MTtmH4E3WvBl-fCTXl5kwfwOLofIzLozZGlb5NaKLjV-bEIsTSymZUvVxp_" \* MERGEFORMATINET </w:instrText>
      </w:r>
      <w:r>
        <w:fldChar w:fldCharType="separate"/>
      </w:r>
      <w:r>
        <w:rPr>
          <w:noProof/>
        </w:rPr>
        <w:drawing>
          <wp:inline distT="0" distB="0" distL="0" distR="0" wp14:anchorId="00F273BC" wp14:editId="1BE351D8">
            <wp:extent cx="5580380" cy="7911465"/>
            <wp:effectExtent l="0" t="0" r="0" b="635"/>
            <wp:docPr id="1920496937" name="Picture 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96937" name="Picture 68" descr="A diagram of a dia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7911465"/>
                    </a:xfrm>
                    <a:prstGeom prst="rect">
                      <a:avLst/>
                    </a:prstGeom>
                    <a:noFill/>
                    <a:ln>
                      <a:noFill/>
                    </a:ln>
                  </pic:spPr>
                </pic:pic>
              </a:graphicData>
            </a:graphic>
          </wp:inline>
        </w:drawing>
      </w:r>
      <w:r>
        <w:fldChar w:fldCharType="end"/>
      </w:r>
    </w:p>
    <w:p w14:paraId="550CB927" w14:textId="3C49534B" w:rsidR="00E4639E" w:rsidRDefault="003D427F" w:rsidP="00972E02">
      <w:pPr>
        <w:pStyle w:val="Captions"/>
      </w:pPr>
      <w:r w:rsidRPr="00983CC0">
        <w:t xml:space="preserve">Hình </w:t>
      </w:r>
      <w:r w:rsidRPr="00983CC0">
        <w:fldChar w:fldCharType="begin"/>
      </w:r>
      <w:r w:rsidRPr="00983CC0">
        <w:instrText xml:space="preserve"> STYLEREF 1 \s </w:instrText>
      </w:r>
      <w:r w:rsidRPr="00983CC0">
        <w:fldChar w:fldCharType="separate"/>
      </w:r>
      <w:r w:rsidRPr="00983CC0">
        <w:t>2</w:t>
      </w:r>
      <w:r w:rsidRPr="00983CC0">
        <w:fldChar w:fldCharType="end"/>
      </w:r>
      <w:r w:rsidRPr="00983CC0">
        <w:noBreakHyphen/>
      </w:r>
      <w:r>
        <w:t>5</w:t>
      </w:r>
      <w:r w:rsidRPr="00983CC0">
        <w:t xml:space="preserve"> Biểu đồ usecase </w:t>
      </w:r>
      <w:r>
        <w:t xml:space="preserve">chức năng của người </w:t>
      </w:r>
      <w:r w:rsidR="00972E02">
        <w:t>dùng</w:t>
      </w:r>
    </w:p>
    <w:p w14:paraId="15A7F118" w14:textId="44634B6F" w:rsidR="00D627EF" w:rsidRPr="00E95A95" w:rsidRDefault="00E4639E" w:rsidP="00E95A95">
      <w:pPr>
        <w:pStyle w:val="Captions"/>
      </w:pPr>
      <w:r w:rsidRPr="00E95A95">
        <w:lastRenderedPageBreak/>
        <w:t xml:space="preserve">Bảng </w:t>
      </w:r>
      <w:r w:rsidRPr="00E95A95">
        <w:fldChar w:fldCharType="begin"/>
      </w:r>
      <w:r w:rsidRPr="00E95A95">
        <w:instrText xml:space="preserve"> STYLEREF 1 \s </w:instrText>
      </w:r>
      <w:r w:rsidRPr="00E95A95">
        <w:fldChar w:fldCharType="separate"/>
      </w:r>
      <w:r w:rsidRPr="00E95A95">
        <w:t>2</w:t>
      </w:r>
      <w:r w:rsidRPr="00E95A95">
        <w:fldChar w:fldCharType="end"/>
      </w:r>
      <w:r w:rsidR="00ED4747" w:rsidRPr="00E95A95">
        <w:t>-4</w:t>
      </w:r>
      <w:r w:rsidRPr="00E95A95">
        <w:t xml:space="preserve"> Bảng đặc tả chi tiết usecase chức năng </w:t>
      </w:r>
      <w:r w:rsidRPr="00E95A95">
        <w:t xml:space="preserve">của người </w:t>
      </w:r>
      <w:r w:rsidR="00A7793F">
        <w:t>dùng</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527"/>
        <w:gridCol w:w="7255"/>
      </w:tblGrid>
      <w:tr w:rsidR="00C30155" w:rsidRPr="00C30155" w14:paraId="534A4174"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60052377"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Thành phần</w:t>
            </w:r>
          </w:p>
        </w:tc>
        <w:tc>
          <w:tcPr>
            <w:tcW w:w="7255" w:type="dxa"/>
            <w:tcBorders>
              <w:top w:val="single" w:sz="1" w:space="0" w:color="000000"/>
              <w:bottom w:val="single" w:sz="1" w:space="0" w:color="000000"/>
            </w:tcBorders>
          </w:tcPr>
          <w:p w14:paraId="402E8251"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Nội dung</w:t>
            </w:r>
          </w:p>
        </w:tc>
      </w:tr>
      <w:tr w:rsidR="00C30155" w:rsidRPr="00C30155" w14:paraId="6F640B80"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62BDEBC9"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t>Tên Use Case</w:t>
            </w:r>
          </w:p>
        </w:tc>
        <w:tc>
          <w:tcPr>
            <w:tcW w:w="7255" w:type="dxa"/>
            <w:tcBorders>
              <w:top w:val="single" w:sz="1" w:space="0" w:color="000000"/>
              <w:bottom w:val="single" w:sz="1" w:space="0" w:color="000000"/>
            </w:tcBorders>
          </w:tcPr>
          <w:p w14:paraId="2B0B6665"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Duyệt &amp; Tìm kiếm sản phẩm; Thử đồ ảo (Try-On); Tải ảnh/Body scan; Gợi ý trang phục; Yêu thích; Giỏ hàng; Thanh toán; Theo dõi đơn; Đánh giá/Bình luận; Quản lý tài khoản</w:t>
            </w:r>
          </w:p>
        </w:tc>
      </w:tr>
      <w:tr w:rsidR="00C30155" w:rsidRPr="00C30155" w14:paraId="6456A2D6"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6C1A3365"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t>Actors</w:t>
            </w:r>
          </w:p>
        </w:tc>
        <w:tc>
          <w:tcPr>
            <w:tcW w:w="7255" w:type="dxa"/>
            <w:tcBorders>
              <w:top w:val="single" w:sz="1" w:space="0" w:color="000000"/>
              <w:bottom w:val="single" w:sz="1" w:space="0" w:color="000000"/>
            </w:tcBorders>
          </w:tcPr>
          <w:p w14:paraId="44329A4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Khách hàng</w:t>
            </w:r>
          </w:p>
        </w:tc>
      </w:tr>
      <w:tr w:rsidR="00C30155" w:rsidRPr="00C30155" w14:paraId="72C7183F"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6AB1D949"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t>Mô tả</w:t>
            </w:r>
          </w:p>
        </w:tc>
        <w:tc>
          <w:tcPr>
            <w:tcW w:w="7255" w:type="dxa"/>
            <w:tcBorders>
              <w:top w:val="single" w:sz="1" w:space="0" w:color="000000"/>
              <w:bottom w:val="single" w:sz="1" w:space="0" w:color="000000"/>
            </w:tcBorders>
          </w:tcPr>
          <w:p w14:paraId="43E9B4CA"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Duyệt &amp; Tìm kiếm sản phẩm</w:t>
            </w:r>
            <w:r w:rsidRPr="00C30155">
              <w:rPr>
                <w:rFonts w:ascii="Times New Roman" w:eastAsia="inter" w:hAnsi="Times New Roman" w:cs="Times New Roman"/>
                <w:color w:val="000000"/>
              </w:rPr>
              <w:t>: Người dùng duyệt danh mục, tìm kiếm sản phẩm, áp dụng bộ lọc/sắp xếp, xem chi tiết.</w:t>
            </w:r>
          </w:p>
          <w:p w14:paraId="77C9791A"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Thử đồ ảo (Try-On)</w:t>
            </w:r>
            <w:r w:rsidRPr="00C30155">
              <w:rPr>
                <w:rFonts w:ascii="Times New Roman" w:eastAsia="inter" w:hAnsi="Times New Roman" w:cs="Times New Roman"/>
                <w:color w:val="000000"/>
              </w:rPr>
              <w:t>: Người dùng chọn sản phẩm và ảnh/body scan để thử đồ ảo; hệ thống gửi yêu cầu tới dịch vụ AI, hiển thị kết quả.</w:t>
            </w:r>
          </w:p>
          <w:p w14:paraId="0737E4D7"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Tải ảnh/Body scan</w:t>
            </w:r>
            <w:r w:rsidRPr="00C30155">
              <w:rPr>
                <w:rFonts w:ascii="Times New Roman" w:eastAsia="inter" w:hAnsi="Times New Roman" w:cs="Times New Roman"/>
                <w:color w:val="000000"/>
              </w:rPr>
              <w:t>: Người dùng tải ảnh hoặc thực hiện body scan để thử đồ/gợi ý.</w:t>
            </w:r>
          </w:p>
          <w:p w14:paraId="0652D278"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Gợi ý trang phục</w:t>
            </w:r>
            <w:r w:rsidRPr="00C30155">
              <w:rPr>
                <w:rFonts w:ascii="Times New Roman" w:eastAsia="inter" w:hAnsi="Times New Roman" w:cs="Times New Roman"/>
                <w:color w:val="000000"/>
              </w:rPr>
              <w:t>: Hệ thống gợi ý sản phẩm dựa trên hành vi, hồ sơ, scan, sở thích.</w:t>
            </w:r>
          </w:p>
          <w:p w14:paraId="3260E836"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Yêu thích</w:t>
            </w:r>
            <w:r w:rsidRPr="00C30155">
              <w:rPr>
                <w:rFonts w:ascii="Times New Roman" w:eastAsia="inter" w:hAnsi="Times New Roman" w:cs="Times New Roman"/>
                <w:color w:val="000000"/>
              </w:rPr>
              <w:t>: Người dùng thêm/xóa sản phẩm vào danh sách yêu thích, xem và quản lý.</w:t>
            </w:r>
          </w:p>
          <w:p w14:paraId="4AB9364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Giỏ hàng</w:t>
            </w:r>
            <w:r w:rsidRPr="00C30155">
              <w:rPr>
                <w:rFonts w:ascii="Times New Roman" w:eastAsia="inter" w:hAnsi="Times New Roman" w:cs="Times New Roman"/>
                <w:color w:val="000000"/>
              </w:rPr>
              <w:t>: Quản lý sản phẩm trong giỏ, biến thể, số lượng, và áp mã giảm giá.</w:t>
            </w:r>
          </w:p>
          <w:p w14:paraId="3E65549C"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Thanh toán</w:t>
            </w:r>
            <w:r w:rsidRPr="00C30155">
              <w:rPr>
                <w:rFonts w:ascii="Times New Roman" w:eastAsia="inter" w:hAnsi="Times New Roman" w:cs="Times New Roman"/>
                <w:color w:val="000000"/>
              </w:rPr>
              <w:t>: Người dùng nhập thông tin nhận hàng, chọn phương thức thanh toán, đặt hàng qua cổng.</w:t>
            </w:r>
          </w:p>
          <w:p w14:paraId="506BAB54"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Theo dõi đơn</w:t>
            </w:r>
            <w:r w:rsidRPr="00C30155">
              <w:rPr>
                <w:rFonts w:ascii="Times New Roman" w:eastAsia="inter" w:hAnsi="Times New Roman" w:cs="Times New Roman"/>
                <w:color w:val="000000"/>
              </w:rPr>
              <w:t>: Xem trạng thái đơn, lịch sử cập nhật và nhận thông báo.</w:t>
            </w:r>
          </w:p>
          <w:p w14:paraId="4D989A5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Đánh giá/Bình luận</w:t>
            </w:r>
            <w:r w:rsidRPr="00C30155">
              <w:rPr>
                <w:rFonts w:ascii="Times New Roman" w:eastAsia="inter" w:hAnsi="Times New Roman" w:cs="Times New Roman"/>
                <w:color w:val="000000"/>
              </w:rPr>
              <w:t>: Viết đánh giá, bình luận, chấm điểm cho sản phẩm.</w:t>
            </w:r>
          </w:p>
          <w:p w14:paraId="7266F4B7"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Quản lý tài khoản</w:t>
            </w:r>
            <w:r w:rsidRPr="00C30155">
              <w:rPr>
                <w:rFonts w:ascii="Times New Roman" w:eastAsia="inter" w:hAnsi="Times New Roman" w:cs="Times New Roman"/>
                <w:color w:val="000000"/>
              </w:rPr>
              <w:t>: Cập nhật hồ sơ, bảo mật, quản lý thiết bị, yêu cầu xóa tài khoản.</w:t>
            </w:r>
          </w:p>
        </w:tc>
      </w:tr>
      <w:tr w:rsidR="00C30155" w:rsidRPr="00C30155" w14:paraId="25764B89"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5AFA2E2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t>Tiền điều kiện</w:t>
            </w:r>
          </w:p>
        </w:tc>
        <w:tc>
          <w:tcPr>
            <w:tcW w:w="7255" w:type="dxa"/>
            <w:tcBorders>
              <w:top w:val="single" w:sz="1" w:space="0" w:color="000000"/>
              <w:bottom w:val="single" w:sz="1" w:space="0" w:color="000000"/>
            </w:tcBorders>
          </w:tcPr>
          <w:p w14:paraId="4ACAA04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Duyệt &amp; Tìm kiếm</w:t>
            </w:r>
            <w:r w:rsidRPr="00C30155">
              <w:rPr>
                <w:rFonts w:ascii="Times New Roman" w:eastAsia="inter" w:hAnsi="Times New Roman" w:cs="Times New Roman"/>
                <w:color w:val="000000"/>
              </w:rPr>
              <w:t>: Dữ liệu sản phẩm khả dụng; kết nối mạng ổn định; bộ lọc hợp lệ.</w:t>
            </w:r>
          </w:p>
          <w:p w14:paraId="5A74CB5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Thử đồ ảo</w:t>
            </w:r>
            <w:r w:rsidRPr="00C30155">
              <w:rPr>
                <w:rFonts w:ascii="Times New Roman" w:eastAsia="inter" w:hAnsi="Times New Roman" w:cs="Times New Roman"/>
                <w:color w:val="000000"/>
              </w:rPr>
              <w:t>: Dịch vụ AI Try-On khả dụng; ảnh/body scan hợp lệ; quyền sử dụng dữ liệu; CDN hoạt động.</w:t>
            </w:r>
          </w:p>
          <w:p w14:paraId="4DAAB8BA"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Tải ảnh/Body scan</w:t>
            </w:r>
            <w:r w:rsidRPr="00C30155">
              <w:rPr>
                <w:rFonts w:ascii="Times New Roman" w:eastAsia="inter" w:hAnsi="Times New Roman" w:cs="Times New Roman"/>
                <w:color w:val="000000"/>
              </w:rPr>
              <w:t>: Định dạng ảnh được hỗ trợ; dung lượng trong giới hạn; quyền máy ảnh/thiết bị.</w:t>
            </w:r>
          </w:p>
          <w:p w14:paraId="297DA0C5"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Gợi ý trang phục</w:t>
            </w:r>
            <w:r w:rsidRPr="00C30155">
              <w:rPr>
                <w:rFonts w:ascii="Times New Roman" w:eastAsia="inter" w:hAnsi="Times New Roman" w:cs="Times New Roman"/>
                <w:color w:val="000000"/>
              </w:rPr>
              <w:t>: Người dùng chấp thuận sử dụng dữ liệu; dịch vụ AI/analytics khả dụng.</w:t>
            </w:r>
          </w:p>
          <w:p w14:paraId="538D804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Yêu thích</w:t>
            </w:r>
            <w:r w:rsidRPr="00C30155">
              <w:rPr>
                <w:rFonts w:ascii="Times New Roman" w:eastAsia="inter" w:hAnsi="Times New Roman" w:cs="Times New Roman"/>
                <w:color w:val="000000"/>
              </w:rPr>
              <w:t>: Người dùng đã đăng nhập; sản phẩm tồn tại.</w:t>
            </w:r>
          </w:p>
          <w:p w14:paraId="768008E6"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Giỏ hàng</w:t>
            </w:r>
            <w:r w:rsidRPr="00C30155">
              <w:rPr>
                <w:rFonts w:ascii="Times New Roman" w:eastAsia="inter" w:hAnsi="Times New Roman" w:cs="Times New Roman"/>
                <w:color w:val="000000"/>
              </w:rPr>
              <w:t>: Sản phẩm còn hàng; chính sách giá/mã giảm giá hợp lệ.</w:t>
            </w:r>
          </w:p>
          <w:p w14:paraId="28E25438"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Thanh toán</w:t>
            </w:r>
            <w:r w:rsidRPr="00C30155">
              <w:rPr>
                <w:rFonts w:ascii="Times New Roman" w:eastAsia="inter" w:hAnsi="Times New Roman" w:cs="Times New Roman"/>
                <w:color w:val="000000"/>
              </w:rPr>
              <w:t>: Giỏ hàng có mặt hàng; thông tin người nhận hợp lệ; cổng thanh toán hoạt động.</w:t>
            </w:r>
          </w:p>
          <w:p w14:paraId="0DC5BB25"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Theo dõi đơn</w:t>
            </w:r>
            <w:r w:rsidRPr="00C30155">
              <w:rPr>
                <w:rFonts w:ascii="Times New Roman" w:eastAsia="inter" w:hAnsi="Times New Roman" w:cs="Times New Roman"/>
                <w:color w:val="000000"/>
              </w:rPr>
              <w:t>: Đơn hàng tồn tại; trạng thái đồng bộ.</w:t>
            </w:r>
          </w:p>
          <w:p w14:paraId="75A922E6"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Đánh giá/Bình luận</w:t>
            </w:r>
            <w:r w:rsidRPr="00C30155">
              <w:rPr>
                <w:rFonts w:ascii="Times New Roman" w:eastAsia="inter" w:hAnsi="Times New Roman" w:cs="Times New Roman"/>
                <w:color w:val="000000"/>
              </w:rPr>
              <w:t>: Người dùng đăng nhập; đơn hàng đủ điều kiện đánh giá.</w:t>
            </w:r>
          </w:p>
          <w:p w14:paraId="74ACD50D"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Quản lý tài khoản</w:t>
            </w:r>
            <w:r w:rsidRPr="00C30155">
              <w:rPr>
                <w:rFonts w:ascii="Times New Roman" w:eastAsia="inter" w:hAnsi="Times New Roman" w:cs="Times New Roman"/>
                <w:color w:val="000000"/>
              </w:rPr>
              <w:t>: Người dùng đã đăng nhập; xác minh khi thao tác nhạy cảm.</w:t>
            </w:r>
          </w:p>
        </w:tc>
      </w:tr>
      <w:tr w:rsidR="00C30155" w:rsidRPr="00C30155" w14:paraId="5F9A12CD"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463C8B54"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lastRenderedPageBreak/>
              <w:t>Luồng sự kiện chính</w:t>
            </w:r>
          </w:p>
        </w:tc>
        <w:tc>
          <w:tcPr>
            <w:tcW w:w="7255" w:type="dxa"/>
            <w:tcBorders>
              <w:top w:val="single" w:sz="1" w:space="0" w:color="000000"/>
              <w:bottom w:val="single" w:sz="1" w:space="0" w:color="000000"/>
            </w:tcBorders>
          </w:tcPr>
          <w:p w14:paraId="1BB9F713"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Duyệt &amp; Tìm kiếm</w:t>
            </w:r>
            <w:r w:rsidRPr="00C30155">
              <w:rPr>
                <w:rFonts w:ascii="Times New Roman" w:eastAsia="inter" w:hAnsi="Times New Roman" w:cs="Times New Roman"/>
                <w:color w:val="000000"/>
              </w:rPr>
              <w:t>: Mở trang danh mục/tìm kiếm =&gt; Nhập từ khóa/chọn bộ lọc =&gt; Hệ thống hiển thị kết quả =&gt; Mở trang chi tiết sản phẩm =&gt; Hệ thống ghi nhận hành vi.</w:t>
            </w:r>
          </w:p>
          <w:p w14:paraId="48485A69"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Thử đồ ảo</w:t>
            </w:r>
            <w:r w:rsidRPr="00C30155">
              <w:rPr>
                <w:rFonts w:ascii="Times New Roman" w:eastAsia="inter" w:hAnsi="Times New Roman" w:cs="Times New Roman"/>
                <w:color w:val="000000"/>
              </w:rPr>
              <w:t>: Chọn sản phẩm và ảnh/body scan =&gt; Kiểm tra định dạng ảnh =&gt; Gửi yêu cầu tới dịch vụ AI =&gt; Nhận kết quả và hiển thị =&gt; Lưu/chia sẻ kết quả.</w:t>
            </w:r>
          </w:p>
          <w:p w14:paraId="1AC14510"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Tải ảnh/Body scan</w:t>
            </w:r>
            <w:r w:rsidRPr="00C30155">
              <w:rPr>
                <w:rFonts w:ascii="Times New Roman" w:eastAsia="inter" w:hAnsi="Times New Roman" w:cs="Times New Roman"/>
                <w:color w:val="000000"/>
              </w:rPr>
              <w:t>: Mở chức năng tải ảnh/body scan =&gt; Chọn/chụp ảnh =&gt; Xác thực/kích thước và nén ảnh =&gt; Tải lên CDN và lưu metadata =&gt; Hiển thị preview và trạng thái.</w:t>
            </w:r>
          </w:p>
          <w:p w14:paraId="03834544"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Gợi ý trang phục</w:t>
            </w:r>
            <w:r w:rsidRPr="00C30155">
              <w:rPr>
                <w:rFonts w:ascii="Times New Roman" w:eastAsia="inter" w:hAnsi="Times New Roman" w:cs="Times New Roman"/>
                <w:color w:val="000000"/>
              </w:rPr>
              <w:t>: Mở trang gợi ý =&gt; Tổng hợp đặc trưng (hành vi, profile, scan) =&gt; Gọi dịch vụ AI tạo danh sách gợi ý =&gt; Hiển thị gợi ý =&gt; Người dùng thêm sản phẩm vào giỏ hoặc yêu thích.</w:t>
            </w:r>
          </w:p>
          <w:p w14:paraId="5E04FBF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Yêu thích</w:t>
            </w:r>
            <w:r w:rsidRPr="00C30155">
              <w:rPr>
                <w:rFonts w:ascii="Times New Roman" w:eastAsia="inter" w:hAnsi="Times New Roman" w:cs="Times New Roman"/>
                <w:color w:val="000000"/>
              </w:rPr>
              <w:t>: Nhấn "Yêu thích" trên sản phẩm =&gt; Thêm và đồng bộ danh sách =&gt; Mở trang yêu thích xem/quản lý.</w:t>
            </w:r>
          </w:p>
          <w:p w14:paraId="00444B9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Giỏ hàng</w:t>
            </w:r>
            <w:r w:rsidRPr="00C30155">
              <w:rPr>
                <w:rFonts w:ascii="Times New Roman" w:eastAsia="inter" w:hAnsi="Times New Roman" w:cs="Times New Roman"/>
                <w:color w:val="000000"/>
              </w:rPr>
              <w:t>: Thêm sản phẩm vào giỏ =&gt; Chọn biến thể và số lượng =&gt; Tính tổng tạm tính và thuế/phí =&gt; Áp mã giảm giá và cập nhật tổng.</w:t>
            </w:r>
          </w:p>
          <w:p w14:paraId="5715A80A"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Thanh toán</w:t>
            </w:r>
            <w:r w:rsidRPr="00C30155">
              <w:rPr>
                <w:rFonts w:ascii="Times New Roman" w:eastAsia="inter" w:hAnsi="Times New Roman" w:cs="Times New Roman"/>
                <w:color w:val="000000"/>
              </w:rPr>
              <w:t>: Mở trang Checkout =&gt; Nhập địa chỉ giao hàng và thông tin liên hệ =&gt; Chọn phương thức thanh toán và xác nhận =&gt; Khởi tạo giao dịch với cổng thanh toán =&gt; Nhận kết quả, tạo đơn và hiển thị xác nhận.</w:t>
            </w:r>
          </w:p>
          <w:p w14:paraId="74DC77F3"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Theo dõi đơn</w:t>
            </w:r>
            <w:r w:rsidRPr="00C30155">
              <w:rPr>
                <w:rFonts w:ascii="Times New Roman" w:eastAsia="inter" w:hAnsi="Times New Roman" w:cs="Times New Roman"/>
                <w:color w:val="000000"/>
              </w:rPr>
              <w:t>: Mở danh sách/chi tiết đơn hàng =&gt; Hiển thị trạng thái và timeline =&gt; Người dùng yêu cầu hỗ trợ.</w:t>
            </w:r>
          </w:p>
          <w:p w14:paraId="48F29838"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Đánh giá/Bình luận</w:t>
            </w:r>
            <w:r w:rsidRPr="00C30155">
              <w:rPr>
                <w:rFonts w:ascii="Times New Roman" w:eastAsia="inter" w:hAnsi="Times New Roman" w:cs="Times New Roman"/>
                <w:color w:val="000000"/>
              </w:rPr>
              <w:t>: Mở form đánh giá/bình luận =&gt; Nhập nội dung và chọn điểm đánh giá =&gt; Kiểm tra chính sách nội dung và lưu =&gt; Hiển thị trên trang sản phẩm.</w:t>
            </w:r>
          </w:p>
          <w:p w14:paraId="1DC66840"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Quản lý tài khoản</w:t>
            </w:r>
            <w:r w:rsidRPr="00C30155">
              <w:rPr>
                <w:rFonts w:ascii="Times New Roman" w:eastAsia="inter" w:hAnsi="Times New Roman" w:cs="Times New Roman"/>
                <w:color w:val="000000"/>
              </w:rPr>
              <w:t>: Mở trang Tài khoản =&gt; Cập nhật thông tin hồ sơ/địa chỉ =&gt; Thực hiện thao tác bảo mật với xác minh =&gt; Lưu và xác nhận thay đổi.</w:t>
            </w:r>
          </w:p>
        </w:tc>
      </w:tr>
      <w:tr w:rsidR="00C30155" w:rsidRPr="00C30155" w14:paraId="53AAC5D6"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34D01B1D"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lastRenderedPageBreak/>
              <w:t>Luồng sự kiện phụ</w:t>
            </w:r>
          </w:p>
        </w:tc>
        <w:tc>
          <w:tcPr>
            <w:tcW w:w="7255" w:type="dxa"/>
            <w:tcBorders>
              <w:top w:val="single" w:sz="1" w:space="0" w:color="000000"/>
              <w:bottom w:val="single" w:sz="1" w:space="0" w:color="000000"/>
            </w:tcBorders>
          </w:tcPr>
          <w:p w14:paraId="2EACFCC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Duyệt &amp; Tìm kiếm</w:t>
            </w:r>
            <w:r w:rsidRPr="00C30155">
              <w:rPr>
                <w:rFonts w:ascii="Times New Roman" w:eastAsia="inter" w:hAnsi="Times New Roman" w:cs="Times New Roman"/>
                <w:color w:val="000000"/>
              </w:rPr>
              <w:t>: Không có kết quả hiển thị, gợi ý thay thế hoặc nới lỏng bộ lọc; Lưu bộ lọc/tìm kiếm và đồng bộ vào tài khoản.</w:t>
            </w:r>
          </w:p>
          <w:p w14:paraId="3D6B3970"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Thử đồ ảo</w:t>
            </w:r>
            <w:r w:rsidRPr="00C30155">
              <w:rPr>
                <w:rFonts w:ascii="Times New Roman" w:eastAsia="inter" w:hAnsi="Times New Roman" w:cs="Times New Roman"/>
                <w:color w:val="000000"/>
              </w:rPr>
              <w:t>: Điều chỉnh tham số (kích cỡ, tư thế, phông nền); Dùng body scan có sẵn từ mẫu lưu.</w:t>
            </w:r>
          </w:p>
          <w:p w14:paraId="558745EB"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Tải ảnh/Body scan</w:t>
            </w:r>
            <w:r w:rsidRPr="00C30155">
              <w:rPr>
                <w:rFonts w:ascii="Times New Roman" w:eastAsia="inter" w:hAnsi="Times New Roman" w:cs="Times New Roman"/>
                <w:color w:val="000000"/>
              </w:rPr>
              <w:t>: Xóa hoặc thay thế ảnh; Thiết lập quyền riêng tư cho ảnh/scan.</w:t>
            </w:r>
          </w:p>
          <w:p w14:paraId="4192261B"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Gợi ý trang phục</w:t>
            </w:r>
            <w:r w:rsidRPr="00C30155">
              <w:rPr>
                <w:rFonts w:ascii="Times New Roman" w:eastAsia="inter" w:hAnsi="Times New Roman" w:cs="Times New Roman"/>
                <w:color w:val="000000"/>
              </w:rPr>
              <w:t>: Tùy chỉnh tiêu chí gợi ý (giá, phong cách, kích cỡ); Ẩn sản phẩm không phù hợp.</w:t>
            </w:r>
          </w:p>
          <w:p w14:paraId="1ECCBC91"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Yêu thích</w:t>
            </w:r>
            <w:r w:rsidRPr="00C30155">
              <w:rPr>
                <w:rFonts w:ascii="Times New Roman" w:eastAsia="inter" w:hAnsi="Times New Roman" w:cs="Times New Roman"/>
                <w:color w:val="000000"/>
              </w:rPr>
              <w:t>: Đồng bộ đa thiết bị cập nhật thời gian thực; Chia sẻ danh sách yêu thích.</w:t>
            </w:r>
          </w:p>
          <w:p w14:paraId="2F6AC997"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Giỏ hàng</w:t>
            </w:r>
            <w:r w:rsidRPr="00C30155">
              <w:rPr>
                <w:rFonts w:ascii="Times New Roman" w:eastAsia="inter" w:hAnsi="Times New Roman" w:cs="Times New Roman"/>
                <w:color w:val="000000"/>
              </w:rPr>
              <w:t>: Lưu giỏ cho khách chưa đăng nhập và đồng bộ khi đăng nhập; Xóa/cập nhật sản phẩm trong giỏ.</w:t>
            </w:r>
          </w:p>
          <w:p w14:paraId="2EC46133"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Thanh toán</w:t>
            </w:r>
            <w:r w:rsidRPr="00C30155">
              <w:rPr>
                <w:rFonts w:ascii="Times New Roman" w:eastAsia="inter" w:hAnsi="Times New Roman" w:cs="Times New Roman"/>
                <w:color w:val="000000"/>
              </w:rPr>
              <w:t>: Thanh toán COD bỏ qua cổng thanh toán; Lưu phương thức thanh toán cho lần sau nếu cho phép.</w:t>
            </w:r>
          </w:p>
          <w:p w14:paraId="3ED1B5F9"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Theo dõi đơn</w:t>
            </w:r>
            <w:r w:rsidRPr="00C30155">
              <w:rPr>
                <w:rFonts w:ascii="Times New Roman" w:eastAsia="inter" w:hAnsi="Times New Roman" w:cs="Times New Roman"/>
                <w:color w:val="000000"/>
              </w:rPr>
              <w:t>: Hủy hoặc đổi đơn theo chính sách; Tạo yêu cầu hỗ trợ hoặc ticket.</w:t>
            </w:r>
          </w:p>
          <w:p w14:paraId="0E3EE023"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Đánh giá/Bình luận</w:t>
            </w:r>
            <w:r w:rsidRPr="00C30155">
              <w:rPr>
                <w:rFonts w:ascii="Times New Roman" w:eastAsia="inter" w:hAnsi="Times New Roman" w:cs="Times New Roman"/>
                <w:color w:val="000000"/>
              </w:rPr>
              <w:t>: Sửa hoặc xóa đánh giá trước đó; Đính kèm ảnh vào đánh giá.</w:t>
            </w:r>
          </w:p>
          <w:p w14:paraId="1D29478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ml:space="preserve">- </w:t>
            </w:r>
            <w:r w:rsidRPr="00C30155">
              <w:rPr>
                <w:rFonts w:ascii="Times New Roman" w:eastAsia="inter" w:hAnsi="Times New Roman" w:cs="Times New Roman"/>
                <w:b/>
                <w:color w:val="000000"/>
              </w:rPr>
              <w:t>Quản lý tài khoản</w:t>
            </w:r>
            <w:r w:rsidRPr="00C30155">
              <w:rPr>
                <w:rFonts w:ascii="Times New Roman" w:eastAsia="inter" w:hAnsi="Times New Roman" w:cs="Times New Roman"/>
                <w:color w:val="000000"/>
              </w:rPr>
              <w:t>: Quản lý thiết bị/phiên, đăng xuất các phiên khác; Xuất dữ liệu cá nhân theo yêu cầu.</w:t>
            </w:r>
          </w:p>
        </w:tc>
      </w:tr>
      <w:tr w:rsidR="00C30155" w:rsidRPr="00C30155" w14:paraId="5B95AC61" w14:textId="77777777" w:rsidTr="00C30155">
        <w:trPr>
          <w:cantSplit/>
          <w:tblCellSpacing w:w="0" w:type="dxa"/>
          <w:jc w:val="center"/>
        </w:trPr>
        <w:tc>
          <w:tcPr>
            <w:tcW w:w="1527" w:type="dxa"/>
            <w:tcBorders>
              <w:top w:val="single" w:sz="1" w:space="0" w:color="000000"/>
              <w:bottom w:val="single" w:sz="1" w:space="0" w:color="000000"/>
              <w:right w:val="single" w:sz="1" w:space="0" w:color="000000"/>
            </w:tcBorders>
          </w:tcPr>
          <w:p w14:paraId="597485DF"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b/>
                <w:color w:val="000000"/>
              </w:rPr>
              <w:t>Ngoại lệ/Lỗi</w:t>
            </w:r>
          </w:p>
        </w:tc>
        <w:tc>
          <w:tcPr>
            <w:tcW w:w="7255" w:type="dxa"/>
            <w:tcBorders>
              <w:top w:val="single" w:sz="1" w:space="0" w:color="000000"/>
              <w:bottom w:val="single" w:sz="1" w:space="0" w:color="000000"/>
            </w:tcBorders>
          </w:tcPr>
          <w:p w14:paraId="6640A1C3"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Timeout hoặc lỗi mạng, lỗi CDN, lỗi dịch vụ AI;</w:t>
            </w:r>
          </w:p>
          <w:p w14:paraId="588AA94E"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Dữ liệu không hợp lệ, bộ lọc hoặc từ khóa sai;</w:t>
            </w:r>
          </w:p>
          <w:p w14:paraId="5A8DEBA7"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Giao dịch thanh toán thất bại, lỗi 3DS/OTP, timeout cổng thanh toán;</w:t>
            </w:r>
          </w:p>
          <w:p w14:paraId="1196491A"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Email hoặc sản phẩm đã tồn tại hoặc không được phép;</w:t>
            </w:r>
          </w:p>
          <w:p w14:paraId="4D7F1F58"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Vi phạm chính sách về nội dung, bảo mật hoặc dữ liệu;</w:t>
            </w:r>
          </w:p>
          <w:p w14:paraId="20E255F4"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Sản phẩm hết hàng, mã giảm giá không hợp lệ hoặc hết hạn;</w:t>
            </w:r>
          </w:p>
          <w:p w14:paraId="26082318"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Xác minh không thành công, lỗi đồng bộ dữ liệu;</w:t>
            </w:r>
          </w:p>
          <w:p w14:paraId="21372510" w14:textId="77777777" w:rsidR="00C30155" w:rsidRPr="00C30155" w:rsidRDefault="00C30155" w:rsidP="00C30155">
            <w:pPr>
              <w:rPr>
                <w:rFonts w:ascii="Times New Roman" w:hAnsi="Times New Roman" w:cs="Times New Roman"/>
              </w:rPr>
            </w:pPr>
            <w:r w:rsidRPr="00C30155">
              <w:rPr>
                <w:rFonts w:ascii="Times New Roman" w:eastAsia="inter" w:hAnsi="Times New Roman" w:cs="Times New Roman"/>
                <w:color w:val="000000"/>
              </w:rPr>
              <w:t>- Các lỗi liên quan đến quyền truy cập, đơn hàng không tìm thấy hoặc trạng thái không hợp lệ.</w:t>
            </w:r>
          </w:p>
        </w:tc>
      </w:tr>
    </w:tbl>
    <w:p w14:paraId="71971F79" w14:textId="77777777" w:rsidR="00E4639E" w:rsidRDefault="00E4639E" w:rsidP="00E4639E">
      <w:pPr>
        <w:pStyle w:val="Captions"/>
        <w:jc w:val="left"/>
      </w:pPr>
    </w:p>
    <w:p w14:paraId="7403857F" w14:textId="77777777" w:rsidR="00E4639E" w:rsidRDefault="00E4639E" w:rsidP="00CB14A0"/>
    <w:p w14:paraId="25964378" w14:textId="10A720AC" w:rsidR="00E4639E" w:rsidRPr="00E4639E" w:rsidRDefault="0055498B" w:rsidP="00CB14A0">
      <w:r>
        <w:br w:type="page"/>
      </w:r>
    </w:p>
    <w:p w14:paraId="7A9331B9" w14:textId="02DAF7AB" w:rsidR="00CB14A0" w:rsidRDefault="00CB14A0" w:rsidP="00A06031">
      <w:pPr>
        <w:pStyle w:val="Heading4"/>
      </w:pPr>
      <w:r>
        <w:lastRenderedPageBreak/>
        <w:t xml:space="preserve">Chức năng quản </w:t>
      </w:r>
      <w:r w:rsidR="00697E8F">
        <w:t>trị</w:t>
      </w:r>
    </w:p>
    <w:p w14:paraId="2792057F" w14:textId="05993718" w:rsidR="00F928CD" w:rsidRPr="005D7084" w:rsidRDefault="00F928CD" w:rsidP="003C43C5">
      <w:pPr>
        <w:spacing w:line="312" w:lineRule="auto"/>
        <w:ind w:firstLine="360"/>
        <w:jc w:val="both"/>
        <w:rPr>
          <w:lang w:val="vi-VN"/>
        </w:rPr>
      </w:pPr>
      <w:r>
        <w:t xml:space="preserve">Biểu đồ usecase của chức năng quản </w:t>
      </w:r>
      <w:r>
        <w:t>trị</w:t>
      </w:r>
    </w:p>
    <w:p w14:paraId="59B593A6" w14:textId="6F854B64" w:rsidR="00112B47" w:rsidRPr="005D7084" w:rsidRDefault="00F67505" w:rsidP="00F67505">
      <w:pPr>
        <w:spacing w:line="312" w:lineRule="auto"/>
        <w:jc w:val="center"/>
        <w:rPr>
          <w:lang w:val="vi-VN"/>
        </w:rPr>
      </w:pPr>
      <w:r>
        <w:fldChar w:fldCharType="begin"/>
      </w:r>
      <w:r>
        <w:instrText xml:space="preserve"> INCLUDEPICTURE "https://img.plantuml.biz/plantuml/png/TLExJiD04Epz5QiKT90_G40eGBmVgP4v7xuJzbuudv4YH84eAAXIKY0bf0A1e2KMeZYK__2Vi7OI76EvyEjsPtPknhSI6LURE0oSW9yPC0gqz8K1JshEZ5JekCme3Os3E1qD4OnEa_i6k17awwjUAD79Mbtq0mwDbaYJPmRuSui-b35N3a0SSUP6_8yki5yGvMyTaOwUmvovtJh9UVUryc9cQc0_lV40GTW--YNKdlQuhi6WF_v8aqS9dlqaVGiqrJuXNCJTDBd14aqxAhDi2MeQVIE4TYYREtO8lYJUa1vsC4EIub2LK39DRaFmiW5t1Z1D7cXuN4XkAJGSpOxovc5hTg20qMtMTiWxIfl8kPxtUeCumP3XFThBgNr1sf-oVJcnUfhRbb3DJRoa6KftY-2EwE95rtxkWx5lJ3IFjSlEvLJY96LqWwwHB2e0s-EFE0_sdI9uHG6PnwBPMjyjOFH1Wel_11ONbolXrfGdATOKysogjOdxrVKvZwl5cRF_TC7IqlAyKoLTTSKADdEW9A1IceulrWklLpXwsS7y1G00" \* MERGEFORMATINET </w:instrText>
      </w:r>
      <w:r>
        <w:fldChar w:fldCharType="separate"/>
      </w:r>
      <w:r>
        <w:rPr>
          <w:noProof/>
        </w:rPr>
        <w:drawing>
          <wp:inline distT="0" distB="0" distL="0" distR="0" wp14:anchorId="23605D15" wp14:editId="19B9B76F">
            <wp:extent cx="5580380" cy="4368800"/>
            <wp:effectExtent l="0" t="0" r="0" b="0"/>
            <wp:docPr id="489493885" name="Picture 69"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3885" name="Picture 69" descr="A diagram of a person's life cycl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368800"/>
                    </a:xfrm>
                    <a:prstGeom prst="rect">
                      <a:avLst/>
                    </a:prstGeom>
                    <a:noFill/>
                    <a:ln>
                      <a:noFill/>
                    </a:ln>
                  </pic:spPr>
                </pic:pic>
              </a:graphicData>
            </a:graphic>
          </wp:inline>
        </w:drawing>
      </w:r>
      <w:r>
        <w:fldChar w:fldCharType="end"/>
      </w:r>
    </w:p>
    <w:p w14:paraId="65F0B614" w14:textId="7711E786" w:rsidR="00E95A95" w:rsidRPr="005D7084" w:rsidRDefault="00112B47" w:rsidP="00E95A95">
      <w:pPr>
        <w:pStyle w:val="Captions"/>
        <w:rPr>
          <w:lang w:val="vi-VN"/>
        </w:rPr>
      </w:pPr>
      <w:bookmarkStart w:id="135" w:name="_Toc207348673"/>
      <w:r>
        <w:t xml:space="preserve">Hình </w:t>
      </w:r>
      <w:r w:rsidR="00761DBB">
        <w:fldChar w:fldCharType="begin"/>
      </w:r>
      <w:r w:rsidR="00761DBB">
        <w:instrText xml:space="preserve"> STYLEREF 1 \s </w:instrText>
      </w:r>
      <w:r w:rsidR="00761DBB">
        <w:fldChar w:fldCharType="separate"/>
      </w:r>
      <w:r w:rsidR="00761DBB">
        <w:rPr>
          <w:noProof/>
        </w:rPr>
        <w:t>2</w:t>
      </w:r>
      <w:r w:rsidR="00761DBB">
        <w:fldChar w:fldCharType="end"/>
      </w:r>
      <w:r w:rsidR="00761DBB">
        <w:noBreakHyphen/>
      </w:r>
      <w:r w:rsidR="00E95A95">
        <w:t>6</w:t>
      </w:r>
      <w:r w:rsidRPr="00112B47">
        <w:t xml:space="preserve"> </w:t>
      </w:r>
      <w:r>
        <w:t xml:space="preserve">Biểu đồ </w:t>
      </w:r>
      <w:bookmarkEnd w:id="135"/>
      <w:r w:rsidR="00E95A95">
        <w:t>usecase của chức năng quản trị</w:t>
      </w:r>
    </w:p>
    <w:p w14:paraId="05B63F48" w14:textId="684374D8" w:rsidR="009913D0" w:rsidRPr="00532537" w:rsidRDefault="009913D0" w:rsidP="009A2E2C">
      <w:pPr>
        <w:pStyle w:val="Captions"/>
      </w:pPr>
    </w:p>
    <w:p w14:paraId="36A42E8E" w14:textId="3E49EFA9" w:rsidR="00532537" w:rsidRPr="00933078" w:rsidRDefault="00532537" w:rsidP="00933078">
      <w:pPr>
        <w:pStyle w:val="Captions"/>
      </w:pPr>
      <w:bookmarkStart w:id="136" w:name="_Toc207348879"/>
      <w:r w:rsidRPr="00933078">
        <w:t xml:space="preserve">Bảng </w:t>
      </w:r>
      <w:r w:rsidR="00804AFE" w:rsidRPr="00933078">
        <w:fldChar w:fldCharType="begin"/>
      </w:r>
      <w:r w:rsidR="00804AFE" w:rsidRPr="00933078">
        <w:instrText xml:space="preserve"> STYLEREF 1 \s </w:instrText>
      </w:r>
      <w:r w:rsidR="00804AFE" w:rsidRPr="00933078">
        <w:fldChar w:fldCharType="separate"/>
      </w:r>
      <w:r w:rsidR="00B32C8C" w:rsidRPr="00933078">
        <w:t>2</w:t>
      </w:r>
      <w:r w:rsidR="00804AFE" w:rsidRPr="00933078">
        <w:fldChar w:fldCharType="end"/>
      </w:r>
      <w:r w:rsidR="00804AFE" w:rsidRPr="00933078">
        <w:noBreakHyphen/>
      </w:r>
      <w:r w:rsidR="00E95A95" w:rsidRPr="00933078">
        <w:t>5</w:t>
      </w:r>
      <w:r w:rsidRPr="00933078">
        <w:t xml:space="preserve"> Bảng đặc tả chi tiết </w:t>
      </w:r>
      <w:bookmarkEnd w:id="136"/>
      <w:r w:rsidR="00E95A95" w:rsidRPr="00933078">
        <w:t>usecase của chức năng quản trị</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507"/>
        <w:gridCol w:w="7275"/>
      </w:tblGrid>
      <w:tr w:rsidR="00CC456D" w:rsidRPr="00F803BC" w14:paraId="3EA71EF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42335B5"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Thành phần</w:t>
            </w:r>
          </w:p>
        </w:tc>
        <w:tc>
          <w:tcPr>
            <w:tcW w:w="0" w:type="auto"/>
            <w:tcBorders>
              <w:top w:val="single" w:sz="1" w:space="0" w:color="000000"/>
              <w:bottom w:val="single" w:sz="1" w:space="0" w:color="000000"/>
            </w:tcBorders>
          </w:tcPr>
          <w:p w14:paraId="25D02EFB"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Nội dung chi tiết</w:t>
            </w:r>
          </w:p>
        </w:tc>
      </w:tr>
      <w:tr w:rsidR="00CC456D" w:rsidRPr="00F803BC" w14:paraId="2284E69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C5AA92B"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t>Tên Use Case</w:t>
            </w:r>
          </w:p>
        </w:tc>
        <w:tc>
          <w:tcPr>
            <w:tcW w:w="0" w:type="auto"/>
            <w:tcBorders>
              <w:top w:val="single" w:sz="1" w:space="0" w:color="000000"/>
              <w:bottom w:val="single" w:sz="1" w:space="0" w:color="000000"/>
            </w:tcBorders>
          </w:tcPr>
          <w:p w14:paraId="2D189124"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Quản lý sản phẩm; Quản lý đơn hàng; Quản lý người dùng &amp; phân quyền; Khuyến mãi/Mã giảm giá; Kiểm duyệt nội dung; Báo cáo</w:t>
            </w:r>
          </w:p>
        </w:tc>
      </w:tr>
      <w:tr w:rsidR="00CC456D" w:rsidRPr="00F803BC" w14:paraId="679C30CB"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F8F5139"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t>Actors</w:t>
            </w:r>
          </w:p>
        </w:tc>
        <w:tc>
          <w:tcPr>
            <w:tcW w:w="0" w:type="auto"/>
            <w:tcBorders>
              <w:top w:val="single" w:sz="1" w:space="0" w:color="000000"/>
              <w:bottom w:val="single" w:sz="1" w:space="0" w:color="000000"/>
            </w:tcBorders>
          </w:tcPr>
          <w:p w14:paraId="182BE927"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Quản trị viên</w:t>
            </w:r>
          </w:p>
        </w:tc>
      </w:tr>
      <w:tr w:rsidR="00CC456D" w:rsidRPr="00F803BC" w14:paraId="2C16EC8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08BB5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t>Mô tả</w:t>
            </w:r>
          </w:p>
        </w:tc>
        <w:tc>
          <w:tcPr>
            <w:tcW w:w="0" w:type="auto"/>
            <w:tcBorders>
              <w:top w:val="single" w:sz="1" w:space="0" w:color="000000"/>
              <w:bottom w:val="single" w:sz="1" w:space="0" w:color="000000"/>
            </w:tcBorders>
          </w:tcPr>
          <w:p w14:paraId="60086334"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sản phẩm</w:t>
            </w:r>
            <w:r w:rsidRPr="00F803BC">
              <w:rPr>
                <w:rFonts w:ascii="Times New Roman" w:eastAsia="inter" w:hAnsi="Times New Roman" w:cs="Times New Roman"/>
                <w:color w:val="000000"/>
              </w:rPr>
              <w:t>: Tạo/cập nhật/xóa sản phẩm; kiểm duyệt nội dung và quản lý hình ảnh.</w:t>
            </w:r>
          </w:p>
          <w:p w14:paraId="3CD2B74E"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đơn hàng</w:t>
            </w:r>
            <w:r w:rsidRPr="00F803BC">
              <w:rPr>
                <w:rFonts w:ascii="Times New Roman" w:eastAsia="inter" w:hAnsi="Times New Roman" w:cs="Times New Roman"/>
                <w:color w:val="000000"/>
              </w:rPr>
              <w:t>: Giám sát và can thiệp đơn hàng; xử lý hoàn tiền, hủy đơn, và khiếu nại.</w:t>
            </w:r>
          </w:p>
          <w:p w14:paraId="7ACEF70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người dùng &amp; phân quyền</w:t>
            </w:r>
            <w:r w:rsidRPr="00F803BC">
              <w:rPr>
                <w:rFonts w:ascii="Times New Roman" w:eastAsia="inter" w:hAnsi="Times New Roman" w:cs="Times New Roman"/>
                <w:color w:val="000000"/>
              </w:rPr>
              <w:t>: Tạo vai trò, gán quyền, khóa/mở khóa tài khoản, xem nhật ký truy cập.</w:t>
            </w:r>
          </w:p>
          <w:p w14:paraId="70E71976"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Khuyến mãi/Mã giảm giá</w:t>
            </w:r>
            <w:r w:rsidRPr="00F803BC">
              <w:rPr>
                <w:rFonts w:ascii="Times New Roman" w:eastAsia="inter" w:hAnsi="Times New Roman" w:cs="Times New Roman"/>
                <w:color w:val="000000"/>
              </w:rPr>
              <w:t>: Tạo chiến dịch, mã giảm giá, điều kiện và giám sát hiệu quả.</w:t>
            </w:r>
          </w:p>
          <w:p w14:paraId="6CC8A8F1"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Kiểm duyệt nội dung</w:t>
            </w:r>
            <w:r w:rsidRPr="00F803BC">
              <w:rPr>
                <w:rFonts w:ascii="Times New Roman" w:eastAsia="inter" w:hAnsi="Times New Roman" w:cs="Times New Roman"/>
                <w:color w:val="000000"/>
              </w:rPr>
              <w:t>: Kiểm duyệt đánh giá, hình ảnh, nội dung người bán.</w:t>
            </w:r>
          </w:p>
          <w:p w14:paraId="6906271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Báo cáo</w:t>
            </w:r>
            <w:r w:rsidRPr="00F803BC">
              <w:rPr>
                <w:rFonts w:ascii="Times New Roman" w:eastAsia="inter" w:hAnsi="Times New Roman" w:cs="Times New Roman"/>
                <w:color w:val="000000"/>
              </w:rPr>
              <w:t>: Doanh thu, tồn kho, hành vi người dùng, chất lượng dịch vụ.</w:t>
            </w:r>
          </w:p>
        </w:tc>
      </w:tr>
      <w:tr w:rsidR="00CC456D" w:rsidRPr="00F803BC" w14:paraId="61D69EB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67D0051"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lastRenderedPageBreak/>
              <w:t>Tiền điều kiện</w:t>
            </w:r>
          </w:p>
        </w:tc>
        <w:tc>
          <w:tcPr>
            <w:tcW w:w="0" w:type="auto"/>
            <w:tcBorders>
              <w:top w:val="single" w:sz="1" w:space="0" w:color="000000"/>
              <w:bottom w:val="single" w:sz="1" w:space="0" w:color="000000"/>
            </w:tcBorders>
          </w:tcPr>
          <w:p w14:paraId="0481CDE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sản phẩm</w:t>
            </w:r>
            <w:r w:rsidRPr="00F803BC">
              <w:rPr>
                <w:rFonts w:ascii="Times New Roman" w:eastAsia="inter" w:hAnsi="Times New Roman" w:cs="Times New Roman"/>
                <w:color w:val="000000"/>
              </w:rPr>
              <w:t>: Quyền quản trị; chính sách nội dung và danh mục đã thiết lập.</w:t>
            </w:r>
          </w:p>
          <w:p w14:paraId="02C53D1D"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đơn hàng</w:t>
            </w:r>
            <w:r w:rsidRPr="00F803BC">
              <w:rPr>
                <w:rFonts w:ascii="Times New Roman" w:eastAsia="inter" w:hAnsi="Times New Roman" w:cs="Times New Roman"/>
                <w:color w:val="000000"/>
              </w:rPr>
              <w:t>: Quản trị có quyền thao tác; đơn hàng tồn tại.</w:t>
            </w:r>
          </w:p>
          <w:p w14:paraId="63C6305D"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người dùng &amp; phân quyền</w:t>
            </w:r>
            <w:r w:rsidRPr="00F803BC">
              <w:rPr>
                <w:rFonts w:ascii="Times New Roman" w:eastAsia="inter" w:hAnsi="Times New Roman" w:cs="Times New Roman"/>
                <w:color w:val="000000"/>
              </w:rPr>
              <w:t>: Mô hình vai trò/quyền định nghĩa; quy trình bảo mật.</w:t>
            </w:r>
          </w:p>
          <w:p w14:paraId="453A4DC8"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Khuyến mãi/Mã giảm giá</w:t>
            </w:r>
            <w:r w:rsidRPr="00F803BC">
              <w:rPr>
                <w:rFonts w:ascii="Times New Roman" w:eastAsia="inter" w:hAnsi="Times New Roman" w:cs="Times New Roman"/>
                <w:color w:val="000000"/>
              </w:rPr>
              <w:t>: Chính sách giá/khuyến mãi; lịch áp dụng.</w:t>
            </w:r>
          </w:p>
          <w:p w14:paraId="68C6D502"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Kiểm duyệt nội dung</w:t>
            </w:r>
            <w:r w:rsidRPr="00F803BC">
              <w:rPr>
                <w:rFonts w:ascii="Times New Roman" w:eastAsia="inter" w:hAnsi="Times New Roman" w:cs="Times New Roman"/>
                <w:color w:val="000000"/>
              </w:rPr>
              <w:t>: Bộ quy tắc nội dung; công cụ phát hiện spam/xâm hại.</w:t>
            </w:r>
          </w:p>
          <w:p w14:paraId="2EE6A86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Báo cáo</w:t>
            </w:r>
            <w:r w:rsidRPr="00F803BC">
              <w:rPr>
                <w:rFonts w:ascii="Times New Roman" w:eastAsia="inter" w:hAnsi="Times New Roman" w:cs="Times New Roman"/>
                <w:color w:val="000000"/>
              </w:rPr>
              <w:t>: Dữ liệu analytics; quyền xem.</w:t>
            </w:r>
          </w:p>
        </w:tc>
      </w:tr>
      <w:tr w:rsidR="00CC456D" w:rsidRPr="00F803BC" w14:paraId="534EC1F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19336D6"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t>Luồng sự kiện chính</w:t>
            </w:r>
          </w:p>
        </w:tc>
        <w:tc>
          <w:tcPr>
            <w:tcW w:w="0" w:type="auto"/>
            <w:tcBorders>
              <w:top w:val="single" w:sz="1" w:space="0" w:color="000000"/>
              <w:bottom w:val="single" w:sz="1" w:space="0" w:color="000000"/>
            </w:tcBorders>
          </w:tcPr>
          <w:p w14:paraId="07AB623F"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sản phẩm</w:t>
            </w:r>
            <w:r w:rsidRPr="00F803BC">
              <w:rPr>
                <w:rFonts w:ascii="Times New Roman" w:eastAsia="inter" w:hAnsi="Times New Roman" w:cs="Times New Roman"/>
                <w:color w:val="000000"/>
              </w:rPr>
              <w:t>: Mở bảng quản trị sản phẩm =&gt; Tạo/sửa/xóa sản phẩm và biến thể =&gt; Tải lên/duyệt/xóa hình ảnh sản phẩm =&gt; Áp chính sách hiển thị/kiểm duyệt.</w:t>
            </w:r>
          </w:p>
          <w:p w14:paraId="54E4CEB2"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đơn hàng</w:t>
            </w:r>
            <w:r w:rsidRPr="00F803BC">
              <w:rPr>
                <w:rFonts w:ascii="Times New Roman" w:eastAsia="inter" w:hAnsi="Times New Roman" w:cs="Times New Roman"/>
                <w:color w:val="000000"/>
              </w:rPr>
              <w:t>: Xem tình trạng đơn theo thời gian thực =&gt; Cập nhật trạng thái hoặc can thiệp khi lỗi =&gt; Phê duyệt/khởi tạo hoàn tiền theo chính sách =&gt; Ghi nhật ký thao tác.</w:t>
            </w:r>
          </w:p>
          <w:p w14:paraId="68DA76C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người dùng &amp; phân quyền</w:t>
            </w:r>
            <w:r w:rsidRPr="00F803BC">
              <w:rPr>
                <w:rFonts w:ascii="Times New Roman" w:eastAsia="inter" w:hAnsi="Times New Roman" w:cs="Times New Roman"/>
                <w:color w:val="000000"/>
              </w:rPr>
              <w:t>: Tạo/sửa/xóa vai trò và quyền =&gt; Gán vai trò cho người dùng/nhóm =&gt; Khóa/mở khóa tài khoản =&gt; Xem nhật ký đăng nhập/thao tác.</w:t>
            </w:r>
          </w:p>
          <w:p w14:paraId="200B153F"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Khuyến mãi/Mã giảm giá</w:t>
            </w:r>
            <w:r w:rsidRPr="00F803BC">
              <w:rPr>
                <w:rFonts w:ascii="Times New Roman" w:eastAsia="inter" w:hAnsi="Times New Roman" w:cs="Times New Roman"/>
                <w:color w:val="000000"/>
              </w:rPr>
              <w:t>: Tạo chiến dịch và cấu hình tham số =&gt; Sinh mã giảm giá hoặc thiết lập tự động áp dụng =&gt; Công bố và theo dõi hiệu quả.</w:t>
            </w:r>
          </w:p>
          <w:p w14:paraId="643AD5C5"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Kiểm duyệt nội dung</w:t>
            </w:r>
            <w:r w:rsidRPr="00F803BC">
              <w:rPr>
                <w:rFonts w:ascii="Times New Roman" w:eastAsia="inter" w:hAnsi="Times New Roman" w:cs="Times New Roman"/>
                <w:color w:val="000000"/>
              </w:rPr>
              <w:t>: Xem hàng chờ kiểm duyệt =&gt; Phê duyệt/từ chối với lý do =&gt; Áp biện pháp ẩn nội dung hoặc cảnh báo.</w:t>
            </w:r>
          </w:p>
          <w:p w14:paraId="4027D62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Báo cáo</w:t>
            </w:r>
            <w:r w:rsidRPr="00F803BC">
              <w:rPr>
                <w:rFonts w:ascii="Times New Roman" w:eastAsia="inter" w:hAnsi="Times New Roman" w:cs="Times New Roman"/>
                <w:color w:val="000000"/>
              </w:rPr>
              <w:t>: Chọn báo cáo và phạm vi thời gian =&gt; Tổ hợp và hiển thị bảng/biểu đồ =&gt; Lọc, sắp xếp, tải về.</w:t>
            </w:r>
          </w:p>
        </w:tc>
      </w:tr>
      <w:tr w:rsidR="00CC456D" w:rsidRPr="00F803BC" w14:paraId="33AE85A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F735AD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t>Luồng sự kiện phụ</w:t>
            </w:r>
          </w:p>
        </w:tc>
        <w:tc>
          <w:tcPr>
            <w:tcW w:w="0" w:type="auto"/>
            <w:tcBorders>
              <w:top w:val="single" w:sz="1" w:space="0" w:color="000000"/>
              <w:bottom w:val="single" w:sz="1" w:space="0" w:color="000000"/>
            </w:tcBorders>
          </w:tcPr>
          <w:p w14:paraId="5770186F"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sản phẩm</w:t>
            </w:r>
            <w:r w:rsidRPr="00F803BC">
              <w:rPr>
                <w:rFonts w:ascii="Times New Roman" w:eastAsia="inter" w:hAnsi="Times New Roman" w:cs="Times New Roman"/>
                <w:color w:val="000000"/>
              </w:rPr>
              <w:t>: Khóa sản phẩm vi phạm chính sách; Gắn nhãn/thuộc tính đặc biệt.</w:t>
            </w:r>
          </w:p>
          <w:p w14:paraId="0266349E"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đơn hàng</w:t>
            </w:r>
            <w:r w:rsidRPr="00F803BC">
              <w:rPr>
                <w:rFonts w:ascii="Times New Roman" w:eastAsia="inter" w:hAnsi="Times New Roman" w:cs="Times New Roman"/>
                <w:color w:val="000000"/>
              </w:rPr>
              <w:t>: Xử lý khiếu nại: tạo/giải quyết ticket; Điều chỉnh phí/giá theo quy trình.</w:t>
            </w:r>
          </w:p>
          <w:p w14:paraId="25FD4028"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Quản lý người dùng &amp; phân quyền</w:t>
            </w:r>
            <w:r w:rsidRPr="00F803BC">
              <w:rPr>
                <w:rFonts w:ascii="Times New Roman" w:eastAsia="inter" w:hAnsi="Times New Roman" w:cs="Times New Roman"/>
                <w:color w:val="000000"/>
              </w:rPr>
              <w:t>: Thiết lập 2FA cho vai trò nhạy cảm; Xuất báo cáo tuân thủ.</w:t>
            </w:r>
          </w:p>
          <w:p w14:paraId="7F92FF31"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Khuyến mãi/Mã giảm giá</w:t>
            </w:r>
            <w:r w:rsidRPr="00F803BC">
              <w:rPr>
                <w:rFonts w:ascii="Times New Roman" w:eastAsia="inter" w:hAnsi="Times New Roman" w:cs="Times New Roman"/>
                <w:color w:val="000000"/>
              </w:rPr>
              <w:t>: Thu hồi/tạm dừng chiến dịch; Xuất danh sách mã và nhật ký sử dụng.</w:t>
            </w:r>
          </w:p>
          <w:p w14:paraId="455508A4"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Kiểm duyệt nội dung</w:t>
            </w:r>
            <w:r w:rsidRPr="00F803BC">
              <w:rPr>
                <w:rFonts w:ascii="Times New Roman" w:eastAsia="inter" w:hAnsi="Times New Roman" w:cs="Times New Roman"/>
                <w:color w:val="000000"/>
              </w:rPr>
              <w:t>: Gắn cờ tự động bằng ML và duyệt thủ công; Quy trình kháng nghị.</w:t>
            </w:r>
          </w:p>
          <w:p w14:paraId="6A394F92"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ml:space="preserve">- </w:t>
            </w:r>
            <w:r w:rsidRPr="00F803BC">
              <w:rPr>
                <w:rFonts w:ascii="Times New Roman" w:eastAsia="inter" w:hAnsi="Times New Roman" w:cs="Times New Roman"/>
                <w:b/>
                <w:color w:val="000000"/>
              </w:rPr>
              <w:t>Báo cáo</w:t>
            </w:r>
            <w:r w:rsidRPr="00F803BC">
              <w:rPr>
                <w:rFonts w:ascii="Times New Roman" w:eastAsia="inter" w:hAnsi="Times New Roman" w:cs="Times New Roman"/>
                <w:color w:val="000000"/>
              </w:rPr>
              <w:t>: Lập lịch gửi báo cáo định kỳ; Dashboard tùy chỉnh theo vai trò.</w:t>
            </w:r>
          </w:p>
        </w:tc>
      </w:tr>
      <w:tr w:rsidR="00CC456D" w:rsidRPr="00F803BC" w14:paraId="22A8DF7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949596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b/>
                <w:color w:val="000000"/>
              </w:rPr>
              <w:lastRenderedPageBreak/>
              <w:t>Ngoại lệ/Lỗi</w:t>
            </w:r>
          </w:p>
        </w:tc>
        <w:tc>
          <w:tcPr>
            <w:tcW w:w="0" w:type="auto"/>
            <w:tcBorders>
              <w:top w:val="single" w:sz="1" w:space="0" w:color="000000"/>
              <w:bottom w:val="single" w:sz="1" w:space="0" w:color="000000"/>
            </w:tcBorders>
          </w:tcPr>
          <w:p w14:paraId="1DF80EE0"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Nội dung vi phạm: yêu cầu chỉnh sửa.</w:t>
            </w:r>
          </w:p>
          <w:p w14:paraId="505F7945"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Lỗi CDN/đồng bộ tồn kho.</w:t>
            </w:r>
          </w:p>
          <w:p w14:paraId="79BC3A5C"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Quyền không đủ để thao tác.</w:t>
            </w:r>
          </w:p>
          <w:p w14:paraId="4517C3A6"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Trạng thái không cho phép cập nhật.</w:t>
            </w:r>
          </w:p>
          <w:p w14:paraId="3BB98442"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Xung đột quyền hoặc chuỗi thừa kế không hợp lệ.</w:t>
            </w:r>
          </w:p>
          <w:p w14:paraId="5713A05B"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Lỗi xác minh danh tính.</w:t>
            </w:r>
          </w:p>
          <w:p w14:paraId="26FBAEBB"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Điều kiện mâu thuẫn, dễ bị lạm dụng.</w:t>
            </w:r>
          </w:p>
          <w:p w14:paraId="206B1673"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Mã giảm giá trùng hoặc lỗi sinh mã.</w:t>
            </w:r>
          </w:p>
          <w:p w14:paraId="4748FD70"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Quy tắc mơ hồ dẫn đến sai lệch, cần điều chỉnh.</w:t>
            </w:r>
          </w:p>
          <w:p w14:paraId="562F8C5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Lỗi lưu trữ hoặc khôi phục nội dung.</w:t>
            </w:r>
          </w:p>
          <w:p w14:paraId="79282A4A"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Dữ liệu thiếu hoặc đồng bộ trễ.</w:t>
            </w:r>
          </w:p>
          <w:p w14:paraId="14EB51AC" w14:textId="77777777" w:rsidR="00CC456D" w:rsidRPr="00F803BC" w:rsidRDefault="00CC456D" w:rsidP="00183D05">
            <w:pPr>
              <w:rPr>
                <w:rFonts w:ascii="Times New Roman" w:hAnsi="Times New Roman" w:cs="Times New Roman"/>
              </w:rPr>
            </w:pPr>
            <w:r w:rsidRPr="00F803BC">
              <w:rPr>
                <w:rFonts w:ascii="Times New Roman" w:eastAsia="inter" w:hAnsi="Times New Roman" w:cs="Times New Roman"/>
                <w:color w:val="000000"/>
              </w:rPr>
              <w:t>- Lỗi xuất báo cáo.</w:t>
            </w:r>
          </w:p>
        </w:tc>
      </w:tr>
    </w:tbl>
    <w:p w14:paraId="6FD3A025" w14:textId="1E5DBDDB" w:rsidR="009913D0" w:rsidRPr="00FD48A8" w:rsidRDefault="009913D0" w:rsidP="009913D0">
      <w:pPr>
        <w:rPr>
          <w:lang w:val="vi-VN"/>
        </w:rPr>
      </w:pPr>
    </w:p>
    <w:p w14:paraId="12996DD4" w14:textId="77777777" w:rsidR="00DB1B05" w:rsidRDefault="00DB1B05" w:rsidP="00DB1B05"/>
    <w:p w14:paraId="47AB9818" w14:textId="7E620CFE" w:rsidR="00125383" w:rsidRPr="00DB1B05" w:rsidRDefault="00125383" w:rsidP="00DB1B05">
      <w:pPr>
        <w:pStyle w:val="Heading4"/>
        <w:rPr>
          <w:szCs w:val="28"/>
        </w:rPr>
      </w:pPr>
      <w:r>
        <w:t xml:space="preserve">Chức năng </w:t>
      </w:r>
      <w:r w:rsidR="000346D6">
        <w:t>upload ảnh</w:t>
      </w:r>
    </w:p>
    <w:p w14:paraId="64E13742" w14:textId="78483C66" w:rsidR="005D7084" w:rsidRPr="00C25B70" w:rsidRDefault="00125383" w:rsidP="003C43C5">
      <w:pPr>
        <w:spacing w:line="312" w:lineRule="auto"/>
        <w:ind w:firstLine="360"/>
        <w:jc w:val="both"/>
      </w:pPr>
      <w:r>
        <w:t xml:space="preserve">Biểu đồ usecase của chức năng </w:t>
      </w:r>
      <w:r w:rsidR="000346D6">
        <w:t>upload ảnh</w:t>
      </w:r>
    </w:p>
    <w:p w14:paraId="2DD21232" w14:textId="4D647422" w:rsidR="00C25B70" w:rsidRDefault="00FD0ACD" w:rsidP="00FD0ACD">
      <w:pPr>
        <w:jc w:val="center"/>
      </w:pPr>
      <w:r>
        <w:fldChar w:fldCharType="begin"/>
      </w:r>
      <w:r>
        <w:instrText xml:space="preserve"> INCLUDEPICTURE "https://img.plantuml.biz/plantuml/png/TP2zRi8m58NtFCLHzj0tGAWmK0cr0tIkNCV4beoDx9iXgfWxymoiHJ2JeGDItyDlWY6jcY1OxjNH_Sxz6tXYZig5JhIO4yZ2gK8ISkK49sLDSixC55eW7OVw4oH3lJO5PgvwCLEgj1YNxoa-4g25pi9Xen23aG-FDg_WEJF8mAK2gN3ufiO2b5vmvhkM5CpZTQajoz-U5gmGNNBoioz1BjGx34VFRJZAALdNyEq6oBB-3MYLhEuUICSjbuXYisnsPJowEjFbySl8tol_DhbGKSJEL_FGw_N_omDXylFVJm00" \* MERGEFORMATINET </w:instrText>
      </w:r>
      <w:r>
        <w:fldChar w:fldCharType="separate"/>
      </w:r>
      <w:r>
        <w:rPr>
          <w:noProof/>
        </w:rPr>
        <w:drawing>
          <wp:inline distT="0" distB="0" distL="0" distR="0" wp14:anchorId="598B8D99" wp14:editId="21C814D8">
            <wp:extent cx="5580380" cy="1587500"/>
            <wp:effectExtent l="0" t="0" r="0" b="0"/>
            <wp:docPr id="942502500" name="Picture 70"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2500" name="Picture 70" descr="A black and white tex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587500"/>
                    </a:xfrm>
                    <a:prstGeom prst="rect">
                      <a:avLst/>
                    </a:prstGeom>
                    <a:noFill/>
                    <a:ln>
                      <a:noFill/>
                    </a:ln>
                  </pic:spPr>
                </pic:pic>
              </a:graphicData>
            </a:graphic>
          </wp:inline>
        </w:drawing>
      </w:r>
      <w:r>
        <w:fldChar w:fldCharType="end"/>
      </w:r>
    </w:p>
    <w:p w14:paraId="04FF4B08" w14:textId="77777777" w:rsidR="00C25B70" w:rsidRPr="00C25B70" w:rsidRDefault="00C25B70" w:rsidP="00C25B70">
      <w:pPr>
        <w:pStyle w:val="Captions"/>
      </w:pPr>
      <w:r>
        <w:t xml:space="preserve">Hình </w:t>
      </w:r>
      <w:r>
        <w:fldChar w:fldCharType="begin"/>
      </w:r>
      <w:r>
        <w:instrText xml:space="preserve"> STYLEREF 1 \s </w:instrText>
      </w:r>
      <w:r>
        <w:fldChar w:fldCharType="separate"/>
      </w:r>
      <w:r>
        <w:rPr>
          <w:noProof/>
        </w:rPr>
        <w:t>2</w:t>
      </w:r>
      <w:r>
        <w:fldChar w:fldCharType="end"/>
      </w:r>
      <w:r>
        <w:noBreakHyphen/>
      </w:r>
      <w:r>
        <w:t>7</w:t>
      </w:r>
      <w:r w:rsidRPr="00112B47">
        <w:t xml:space="preserve"> </w:t>
      </w:r>
      <w:r>
        <w:t>Biểu đồ usecase chức năng upload ảnh</w:t>
      </w:r>
    </w:p>
    <w:p w14:paraId="6F10DCFB" w14:textId="50EE20F6" w:rsidR="00C25B70" w:rsidRPr="005D7084" w:rsidRDefault="00C25B70" w:rsidP="00C25B70">
      <w:pPr>
        <w:pStyle w:val="Captions"/>
        <w:rPr>
          <w:lang w:val="vi-VN"/>
        </w:rPr>
      </w:pPr>
    </w:p>
    <w:p w14:paraId="5AB8497B" w14:textId="476B58A8" w:rsidR="003C7190" w:rsidRPr="00D86825" w:rsidRDefault="003C7190" w:rsidP="00004715">
      <w:pPr>
        <w:pStyle w:val="Captions"/>
      </w:pPr>
      <w:r w:rsidRPr="00D86825">
        <w:t xml:space="preserve">Bảng </w:t>
      </w:r>
      <w:r w:rsidRPr="00D86825">
        <w:fldChar w:fldCharType="begin"/>
      </w:r>
      <w:r w:rsidRPr="00D86825">
        <w:instrText xml:space="preserve"> STYLEREF 1 \s </w:instrText>
      </w:r>
      <w:r w:rsidRPr="00D86825">
        <w:fldChar w:fldCharType="separate"/>
      </w:r>
      <w:r w:rsidRPr="00D86825">
        <w:t>2</w:t>
      </w:r>
      <w:r w:rsidRPr="00D86825">
        <w:fldChar w:fldCharType="end"/>
      </w:r>
      <w:r w:rsidRPr="00D86825">
        <w:noBreakHyphen/>
      </w:r>
      <w:r w:rsidRPr="00D86825">
        <w:t>6</w:t>
      </w:r>
      <w:r w:rsidRPr="00D86825">
        <w:t xml:space="preserve"> Bảng đặc tả chi tiết usecase của chức năng </w:t>
      </w:r>
      <w:r w:rsidRPr="00D86825">
        <w:t>upload ảnh</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897"/>
        <w:gridCol w:w="1615"/>
        <w:gridCol w:w="2092"/>
        <w:gridCol w:w="1986"/>
        <w:gridCol w:w="2192"/>
      </w:tblGrid>
      <w:tr w:rsidR="004C481E" w:rsidRPr="004C481E" w14:paraId="31A4D4A0"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269F8DBB"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Mục</w:t>
            </w:r>
          </w:p>
        </w:tc>
        <w:tc>
          <w:tcPr>
            <w:tcW w:w="1615" w:type="dxa"/>
            <w:tcBorders>
              <w:top w:val="single" w:sz="1" w:space="0" w:color="000000"/>
              <w:bottom w:val="single" w:sz="1" w:space="0" w:color="000000"/>
              <w:right w:val="single" w:sz="1" w:space="0" w:color="000000"/>
            </w:tcBorders>
          </w:tcPr>
          <w:p w14:paraId="520D13C0"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Upload_Image</w:t>
            </w:r>
          </w:p>
        </w:tc>
        <w:tc>
          <w:tcPr>
            <w:tcW w:w="2092" w:type="dxa"/>
            <w:tcBorders>
              <w:top w:val="single" w:sz="1" w:space="0" w:color="000000"/>
              <w:bottom w:val="single" w:sz="1" w:space="0" w:color="000000"/>
              <w:right w:val="single" w:sz="1" w:space="0" w:color="000000"/>
            </w:tcBorders>
          </w:tcPr>
          <w:p w14:paraId="5ABB9E44"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Upload_BGRemove</w:t>
            </w:r>
          </w:p>
        </w:tc>
        <w:tc>
          <w:tcPr>
            <w:tcW w:w="1986" w:type="dxa"/>
            <w:tcBorders>
              <w:top w:val="single" w:sz="1" w:space="0" w:color="000000"/>
              <w:bottom w:val="single" w:sz="1" w:space="0" w:color="000000"/>
              <w:right w:val="single" w:sz="1" w:space="0" w:color="000000"/>
            </w:tcBorders>
          </w:tcPr>
          <w:p w14:paraId="6AB377A8"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Upload_BodyScan</w:t>
            </w:r>
          </w:p>
        </w:tc>
        <w:tc>
          <w:tcPr>
            <w:tcW w:w="2192" w:type="dxa"/>
            <w:tcBorders>
              <w:top w:val="single" w:sz="1" w:space="0" w:color="000000"/>
              <w:bottom w:val="single" w:sz="1" w:space="0" w:color="000000"/>
            </w:tcBorders>
          </w:tcPr>
          <w:p w14:paraId="020269E3"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Upload_CDNStore</w:t>
            </w:r>
          </w:p>
        </w:tc>
      </w:tr>
      <w:tr w:rsidR="004C481E" w:rsidRPr="004C481E" w14:paraId="628860EA"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1B7DC995"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Mục tiêu</w:t>
            </w:r>
          </w:p>
        </w:tc>
        <w:tc>
          <w:tcPr>
            <w:tcW w:w="1615" w:type="dxa"/>
            <w:tcBorders>
              <w:top w:val="single" w:sz="1" w:space="0" w:color="000000"/>
              <w:bottom w:val="single" w:sz="1" w:space="0" w:color="000000"/>
              <w:right w:val="single" w:sz="1" w:space="0" w:color="000000"/>
            </w:tcBorders>
          </w:tcPr>
          <w:p w14:paraId="43AB203C"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Tải ảnh lên hệ thống</w:t>
            </w:r>
          </w:p>
        </w:tc>
        <w:tc>
          <w:tcPr>
            <w:tcW w:w="2092" w:type="dxa"/>
            <w:tcBorders>
              <w:top w:val="single" w:sz="1" w:space="0" w:color="000000"/>
              <w:bottom w:val="single" w:sz="1" w:space="0" w:color="000000"/>
              <w:right w:val="single" w:sz="1" w:space="0" w:color="000000"/>
            </w:tcBorders>
          </w:tcPr>
          <w:p w14:paraId="1700861A"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Xóa nền ảnh</w:t>
            </w:r>
          </w:p>
        </w:tc>
        <w:tc>
          <w:tcPr>
            <w:tcW w:w="1986" w:type="dxa"/>
            <w:tcBorders>
              <w:top w:val="single" w:sz="1" w:space="0" w:color="000000"/>
              <w:bottom w:val="single" w:sz="1" w:space="0" w:color="000000"/>
              <w:right w:val="single" w:sz="1" w:space="0" w:color="000000"/>
            </w:tcBorders>
          </w:tcPr>
          <w:p w14:paraId="0A2540EE"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Thu nhận quét cơ thể</w:t>
            </w:r>
          </w:p>
        </w:tc>
        <w:tc>
          <w:tcPr>
            <w:tcW w:w="2192" w:type="dxa"/>
            <w:tcBorders>
              <w:top w:val="single" w:sz="1" w:space="0" w:color="000000"/>
              <w:bottom w:val="single" w:sz="1" w:space="0" w:color="000000"/>
            </w:tcBorders>
          </w:tcPr>
          <w:p w14:paraId="5238A7C0"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Lưu trữ ảnh lên CDN</w:t>
            </w:r>
          </w:p>
        </w:tc>
      </w:tr>
      <w:tr w:rsidR="004C481E" w:rsidRPr="004C481E" w14:paraId="6257AF05"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24FAEDFD"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Đầu vào</w:t>
            </w:r>
          </w:p>
        </w:tc>
        <w:tc>
          <w:tcPr>
            <w:tcW w:w="1615" w:type="dxa"/>
            <w:tcBorders>
              <w:top w:val="single" w:sz="1" w:space="0" w:color="000000"/>
              <w:bottom w:val="single" w:sz="1" w:space="0" w:color="000000"/>
              <w:right w:val="single" w:sz="1" w:space="0" w:color="000000"/>
            </w:tcBorders>
          </w:tcPr>
          <w:p w14:paraId="4988DBDA"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Ảnh JPEG/PNG ≤ 10MB</w:t>
            </w:r>
          </w:p>
        </w:tc>
        <w:tc>
          <w:tcPr>
            <w:tcW w:w="2092" w:type="dxa"/>
            <w:tcBorders>
              <w:top w:val="single" w:sz="1" w:space="0" w:color="000000"/>
              <w:bottom w:val="single" w:sz="1" w:space="0" w:color="000000"/>
              <w:right w:val="single" w:sz="1" w:space="0" w:color="000000"/>
            </w:tcBorders>
          </w:tcPr>
          <w:p w14:paraId="226704FA"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imageId</w:t>
            </w:r>
          </w:p>
        </w:tc>
        <w:tc>
          <w:tcPr>
            <w:tcW w:w="1986" w:type="dxa"/>
            <w:tcBorders>
              <w:top w:val="single" w:sz="1" w:space="0" w:color="000000"/>
              <w:bottom w:val="single" w:sz="1" w:space="0" w:color="000000"/>
              <w:right w:val="single" w:sz="1" w:space="0" w:color="000000"/>
            </w:tcBorders>
          </w:tcPr>
          <w:p w14:paraId="6536A8EF"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Ảnh/chuỗi ảnh/video; metadata</w:t>
            </w:r>
          </w:p>
        </w:tc>
        <w:tc>
          <w:tcPr>
            <w:tcW w:w="2192" w:type="dxa"/>
            <w:tcBorders>
              <w:top w:val="single" w:sz="1" w:space="0" w:color="000000"/>
              <w:bottom w:val="single" w:sz="1" w:space="0" w:color="000000"/>
            </w:tcBorders>
          </w:tcPr>
          <w:p w14:paraId="7CFBC8EA"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Tệp ảnh kết quả</w:t>
            </w:r>
          </w:p>
        </w:tc>
      </w:tr>
      <w:tr w:rsidR="004C481E" w:rsidRPr="004C481E" w14:paraId="21949650"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58E22FF3"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Xử lý</w:t>
            </w:r>
          </w:p>
        </w:tc>
        <w:tc>
          <w:tcPr>
            <w:tcW w:w="1615" w:type="dxa"/>
            <w:tcBorders>
              <w:top w:val="single" w:sz="1" w:space="0" w:color="000000"/>
              <w:bottom w:val="single" w:sz="1" w:space="0" w:color="000000"/>
              <w:right w:val="single" w:sz="1" w:space="0" w:color="000000"/>
            </w:tcBorders>
          </w:tcPr>
          <w:p w14:paraId="78567502"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Xác thực; nén; loại EXIF</w:t>
            </w:r>
          </w:p>
        </w:tc>
        <w:tc>
          <w:tcPr>
            <w:tcW w:w="2092" w:type="dxa"/>
            <w:tcBorders>
              <w:top w:val="single" w:sz="1" w:space="0" w:color="000000"/>
              <w:bottom w:val="single" w:sz="1" w:space="0" w:color="000000"/>
              <w:right w:val="single" w:sz="1" w:space="0" w:color="000000"/>
            </w:tcBorders>
          </w:tcPr>
          <w:p w14:paraId="27D3D7F9"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Model xóa nền; hậu xử lý</w:t>
            </w:r>
          </w:p>
        </w:tc>
        <w:tc>
          <w:tcPr>
            <w:tcW w:w="1986" w:type="dxa"/>
            <w:tcBorders>
              <w:top w:val="single" w:sz="1" w:space="0" w:color="000000"/>
              <w:bottom w:val="single" w:sz="1" w:space="0" w:color="000000"/>
              <w:right w:val="single" w:sz="1" w:space="0" w:color="000000"/>
            </w:tcBorders>
          </w:tcPr>
          <w:p w14:paraId="051123E2"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Trích xuất số đo; tạo mesh (tuỳ)</w:t>
            </w:r>
          </w:p>
        </w:tc>
        <w:tc>
          <w:tcPr>
            <w:tcW w:w="2192" w:type="dxa"/>
            <w:tcBorders>
              <w:top w:val="single" w:sz="1" w:space="0" w:color="000000"/>
              <w:bottom w:val="single" w:sz="1" w:space="0" w:color="000000"/>
            </w:tcBorders>
          </w:tcPr>
          <w:p w14:paraId="7D9A3FF5"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Upload CDN; thiết lập cache/TTL</w:t>
            </w:r>
          </w:p>
        </w:tc>
      </w:tr>
      <w:tr w:rsidR="004C481E" w:rsidRPr="004C481E" w14:paraId="5259624C"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5C573BB9"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Đầu ra</w:t>
            </w:r>
          </w:p>
        </w:tc>
        <w:tc>
          <w:tcPr>
            <w:tcW w:w="1615" w:type="dxa"/>
            <w:tcBorders>
              <w:top w:val="single" w:sz="1" w:space="0" w:color="000000"/>
              <w:bottom w:val="single" w:sz="1" w:space="0" w:color="000000"/>
              <w:right w:val="single" w:sz="1" w:space="0" w:color="000000"/>
            </w:tcBorders>
          </w:tcPr>
          <w:p w14:paraId="199B1F0C"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imageId</w:t>
            </w:r>
            <w:r w:rsidRPr="004C481E">
              <w:rPr>
                <w:rFonts w:ascii="Times New Roman" w:eastAsia="inter" w:hAnsi="Times New Roman" w:cs="Times New Roman"/>
                <w:color w:val="000000"/>
              </w:rPr>
              <w:t>, URL nội bộ</w:t>
            </w:r>
          </w:p>
        </w:tc>
        <w:tc>
          <w:tcPr>
            <w:tcW w:w="2092" w:type="dxa"/>
            <w:tcBorders>
              <w:top w:val="single" w:sz="1" w:space="0" w:color="000000"/>
              <w:bottom w:val="single" w:sz="1" w:space="0" w:color="000000"/>
              <w:right w:val="single" w:sz="1" w:space="0" w:color="000000"/>
            </w:tcBorders>
          </w:tcPr>
          <w:p w14:paraId="6F02C5FB"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imageId</w:t>
            </w:r>
            <w:r w:rsidRPr="004C481E">
              <w:rPr>
                <w:rFonts w:ascii="Times New Roman" w:eastAsia="inter" w:hAnsi="Times New Roman" w:cs="Times New Roman"/>
                <w:color w:val="000000"/>
              </w:rPr>
              <w:t xml:space="preserve"> mới (không nền)</w:t>
            </w:r>
          </w:p>
        </w:tc>
        <w:tc>
          <w:tcPr>
            <w:tcW w:w="1986" w:type="dxa"/>
            <w:tcBorders>
              <w:top w:val="single" w:sz="1" w:space="0" w:color="000000"/>
              <w:bottom w:val="single" w:sz="1" w:space="0" w:color="000000"/>
              <w:right w:val="single" w:sz="1" w:space="0" w:color="000000"/>
            </w:tcBorders>
          </w:tcPr>
          <w:p w14:paraId="587217FB"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Hồ sơ body scan</w:t>
            </w:r>
          </w:p>
        </w:tc>
        <w:tc>
          <w:tcPr>
            <w:tcW w:w="2192" w:type="dxa"/>
            <w:tcBorders>
              <w:top w:val="single" w:sz="1" w:space="0" w:color="000000"/>
              <w:bottom w:val="single" w:sz="1" w:space="0" w:color="000000"/>
            </w:tcBorders>
          </w:tcPr>
          <w:p w14:paraId="2C0EE44F"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URL công khai</w:t>
            </w:r>
          </w:p>
        </w:tc>
      </w:tr>
      <w:tr w:rsidR="004C481E" w:rsidRPr="004C481E" w14:paraId="0DE81323"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4A1CCEE8"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Tích hợp ngoài</w:t>
            </w:r>
          </w:p>
        </w:tc>
        <w:tc>
          <w:tcPr>
            <w:tcW w:w="1615" w:type="dxa"/>
            <w:tcBorders>
              <w:top w:val="single" w:sz="1" w:space="0" w:color="000000"/>
              <w:bottom w:val="single" w:sz="1" w:space="0" w:color="000000"/>
              <w:right w:val="single" w:sz="1" w:space="0" w:color="000000"/>
            </w:tcBorders>
          </w:tcPr>
          <w:p w14:paraId="4E3A7731"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Không trực tiếp</w:t>
            </w:r>
          </w:p>
        </w:tc>
        <w:tc>
          <w:tcPr>
            <w:tcW w:w="2092" w:type="dxa"/>
            <w:tcBorders>
              <w:top w:val="single" w:sz="1" w:space="0" w:color="000000"/>
              <w:bottom w:val="single" w:sz="1" w:space="0" w:color="000000"/>
              <w:right w:val="single" w:sz="1" w:space="0" w:color="000000"/>
            </w:tcBorders>
          </w:tcPr>
          <w:p w14:paraId="33FB75A2"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actorAI</w:t>
            </w:r>
          </w:p>
        </w:tc>
        <w:tc>
          <w:tcPr>
            <w:tcW w:w="1986" w:type="dxa"/>
            <w:tcBorders>
              <w:top w:val="single" w:sz="1" w:space="0" w:color="000000"/>
              <w:bottom w:val="single" w:sz="1" w:space="0" w:color="000000"/>
              <w:right w:val="single" w:sz="1" w:space="0" w:color="000000"/>
            </w:tcBorders>
          </w:tcPr>
          <w:p w14:paraId="50DC91BB"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actorAI</w:t>
            </w:r>
          </w:p>
        </w:tc>
        <w:tc>
          <w:tcPr>
            <w:tcW w:w="2192" w:type="dxa"/>
            <w:tcBorders>
              <w:top w:val="single" w:sz="1" w:space="0" w:color="000000"/>
              <w:bottom w:val="single" w:sz="1" w:space="0" w:color="000000"/>
            </w:tcBorders>
          </w:tcPr>
          <w:p w14:paraId="38CF9085"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actorCDN</w:t>
            </w:r>
          </w:p>
        </w:tc>
      </w:tr>
      <w:tr w:rsidR="004C481E" w:rsidRPr="004C481E" w14:paraId="517799E1"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1B32F0DF"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lastRenderedPageBreak/>
              <w:t>Ràng buộc</w:t>
            </w:r>
          </w:p>
        </w:tc>
        <w:tc>
          <w:tcPr>
            <w:tcW w:w="1615" w:type="dxa"/>
            <w:tcBorders>
              <w:top w:val="single" w:sz="1" w:space="0" w:color="000000"/>
              <w:bottom w:val="single" w:sz="1" w:space="0" w:color="000000"/>
              <w:right w:val="single" w:sz="1" w:space="0" w:color="000000"/>
            </w:tcBorders>
          </w:tcPr>
          <w:p w14:paraId="0C4F559C"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Bảo mật; quy định nội dung</w:t>
            </w:r>
          </w:p>
        </w:tc>
        <w:tc>
          <w:tcPr>
            <w:tcW w:w="2092" w:type="dxa"/>
            <w:tcBorders>
              <w:top w:val="single" w:sz="1" w:space="0" w:color="000000"/>
              <w:bottom w:val="single" w:sz="1" w:space="0" w:color="000000"/>
              <w:right w:val="single" w:sz="1" w:space="0" w:color="000000"/>
            </w:tcBorders>
          </w:tcPr>
          <w:p w14:paraId="5A93F6CB"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Chất lượng biên; thời gian xử lý</w:t>
            </w:r>
          </w:p>
        </w:tc>
        <w:tc>
          <w:tcPr>
            <w:tcW w:w="1986" w:type="dxa"/>
            <w:tcBorders>
              <w:top w:val="single" w:sz="1" w:space="0" w:color="000000"/>
              <w:bottom w:val="single" w:sz="1" w:space="0" w:color="000000"/>
              <w:right w:val="single" w:sz="1" w:space="0" w:color="000000"/>
            </w:tcBorders>
          </w:tcPr>
          <w:p w14:paraId="796FC1A1"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Bảo vệ PII; mã hóa dữ liệu</w:t>
            </w:r>
          </w:p>
        </w:tc>
        <w:tc>
          <w:tcPr>
            <w:tcW w:w="2192" w:type="dxa"/>
            <w:tcBorders>
              <w:top w:val="single" w:sz="1" w:space="0" w:color="000000"/>
              <w:bottom w:val="single" w:sz="1" w:space="0" w:color="000000"/>
            </w:tcBorders>
          </w:tcPr>
          <w:p w14:paraId="4F642F4E"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Chính sách cache; giới hạn kích thước</w:t>
            </w:r>
          </w:p>
        </w:tc>
      </w:tr>
      <w:tr w:rsidR="004C481E" w:rsidRPr="004C481E" w14:paraId="30523B0C"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74571EB5"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Lỗi</w:t>
            </w:r>
          </w:p>
        </w:tc>
        <w:tc>
          <w:tcPr>
            <w:tcW w:w="1615" w:type="dxa"/>
            <w:tcBorders>
              <w:top w:val="single" w:sz="1" w:space="0" w:color="000000"/>
              <w:bottom w:val="single" w:sz="1" w:space="0" w:color="000000"/>
              <w:right w:val="single" w:sz="1" w:space="0" w:color="000000"/>
            </w:tcBorders>
          </w:tcPr>
          <w:p w14:paraId="4D41FB04"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UPLOAD_FAILED</w:t>
            </w:r>
            <w:r w:rsidRPr="004C481E">
              <w:rPr>
                <w:rFonts w:ascii="Times New Roman" w:eastAsia="inter" w:hAnsi="Times New Roman" w:cs="Times New Roman"/>
                <w:color w:val="000000"/>
              </w:rPr>
              <w:t xml:space="preserve">, </w:t>
            </w:r>
            <w:r w:rsidRPr="004C481E">
              <w:rPr>
                <w:rStyle w:val="VerbatimChar"/>
                <w:rFonts w:ascii="Times New Roman" w:eastAsia="IBM Plex Mono" w:hAnsi="Times New Roman" w:cs="Times New Roman"/>
                <w:color w:val="000000"/>
                <w:sz w:val="24"/>
                <w:shd w:val="clear" w:color="auto" w:fill="F8F8FA"/>
              </w:rPr>
              <w:t>IMAGE_INVALID</w:t>
            </w:r>
          </w:p>
        </w:tc>
        <w:tc>
          <w:tcPr>
            <w:tcW w:w="2092" w:type="dxa"/>
            <w:tcBorders>
              <w:top w:val="single" w:sz="1" w:space="0" w:color="000000"/>
              <w:bottom w:val="single" w:sz="1" w:space="0" w:color="000000"/>
              <w:right w:val="single" w:sz="1" w:space="0" w:color="000000"/>
            </w:tcBorders>
          </w:tcPr>
          <w:p w14:paraId="7747ACA1"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BG_REMOVE_FAILED</w:t>
            </w:r>
          </w:p>
        </w:tc>
        <w:tc>
          <w:tcPr>
            <w:tcW w:w="1986" w:type="dxa"/>
            <w:tcBorders>
              <w:top w:val="single" w:sz="1" w:space="0" w:color="000000"/>
              <w:bottom w:val="single" w:sz="1" w:space="0" w:color="000000"/>
              <w:right w:val="single" w:sz="1" w:space="0" w:color="000000"/>
            </w:tcBorders>
          </w:tcPr>
          <w:p w14:paraId="13B69713"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BODYSCAN_FAILED</w:t>
            </w:r>
          </w:p>
        </w:tc>
        <w:tc>
          <w:tcPr>
            <w:tcW w:w="2192" w:type="dxa"/>
            <w:tcBorders>
              <w:top w:val="single" w:sz="1" w:space="0" w:color="000000"/>
              <w:bottom w:val="single" w:sz="1" w:space="0" w:color="000000"/>
            </w:tcBorders>
          </w:tcPr>
          <w:p w14:paraId="5ECE6DAC" w14:textId="77777777" w:rsidR="004C481E" w:rsidRPr="004C481E" w:rsidRDefault="004C481E" w:rsidP="004C481E">
            <w:pPr>
              <w:rPr>
                <w:rFonts w:ascii="Times New Roman" w:hAnsi="Times New Roman" w:cs="Times New Roman"/>
              </w:rPr>
            </w:pPr>
            <w:r w:rsidRPr="004C481E">
              <w:rPr>
                <w:rStyle w:val="VerbatimChar"/>
                <w:rFonts w:ascii="Times New Roman" w:eastAsia="IBM Plex Mono" w:hAnsi="Times New Roman" w:cs="Times New Roman"/>
                <w:color w:val="000000"/>
                <w:sz w:val="24"/>
                <w:shd w:val="clear" w:color="auto" w:fill="F8F8FA"/>
              </w:rPr>
              <w:t>CDN_UPLOAD_FAILED</w:t>
            </w:r>
          </w:p>
        </w:tc>
      </w:tr>
      <w:tr w:rsidR="004C481E" w:rsidRPr="004C481E" w14:paraId="2D6A54E8" w14:textId="77777777" w:rsidTr="00B974DE">
        <w:trPr>
          <w:cantSplit/>
          <w:tblCellSpacing w:w="0" w:type="dxa"/>
          <w:jc w:val="center"/>
        </w:trPr>
        <w:tc>
          <w:tcPr>
            <w:tcW w:w="897" w:type="dxa"/>
            <w:tcBorders>
              <w:top w:val="single" w:sz="1" w:space="0" w:color="000000"/>
              <w:bottom w:val="single" w:sz="1" w:space="0" w:color="000000"/>
              <w:right w:val="single" w:sz="1" w:space="0" w:color="000000"/>
            </w:tcBorders>
          </w:tcPr>
          <w:p w14:paraId="5DB013D9"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b/>
                <w:color w:val="000000"/>
              </w:rPr>
              <w:t>KPI</w:t>
            </w:r>
          </w:p>
        </w:tc>
        <w:tc>
          <w:tcPr>
            <w:tcW w:w="1615" w:type="dxa"/>
            <w:tcBorders>
              <w:top w:val="single" w:sz="1" w:space="0" w:color="000000"/>
              <w:bottom w:val="single" w:sz="1" w:space="0" w:color="000000"/>
              <w:right w:val="single" w:sz="1" w:space="0" w:color="000000"/>
            </w:tcBorders>
          </w:tcPr>
          <w:p w14:paraId="46F65987"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Tỉ lệ upload; thời gian</w:t>
            </w:r>
          </w:p>
        </w:tc>
        <w:tc>
          <w:tcPr>
            <w:tcW w:w="2092" w:type="dxa"/>
            <w:tcBorders>
              <w:top w:val="single" w:sz="1" w:space="0" w:color="000000"/>
              <w:bottom w:val="single" w:sz="1" w:space="0" w:color="000000"/>
              <w:right w:val="single" w:sz="1" w:space="0" w:color="000000"/>
            </w:tcBorders>
          </w:tcPr>
          <w:p w14:paraId="73D566E2"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Điểm chất lượng; thời gian</w:t>
            </w:r>
          </w:p>
        </w:tc>
        <w:tc>
          <w:tcPr>
            <w:tcW w:w="1986" w:type="dxa"/>
            <w:tcBorders>
              <w:top w:val="single" w:sz="1" w:space="0" w:color="000000"/>
              <w:bottom w:val="single" w:sz="1" w:space="0" w:color="000000"/>
              <w:right w:val="single" w:sz="1" w:space="0" w:color="000000"/>
            </w:tcBorders>
          </w:tcPr>
          <w:p w14:paraId="5CD8D9F2"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Độ chính xác số đo</w:t>
            </w:r>
          </w:p>
        </w:tc>
        <w:tc>
          <w:tcPr>
            <w:tcW w:w="2192" w:type="dxa"/>
            <w:tcBorders>
              <w:top w:val="single" w:sz="1" w:space="0" w:color="000000"/>
              <w:bottom w:val="single" w:sz="1" w:space="0" w:color="000000"/>
            </w:tcBorders>
          </w:tcPr>
          <w:p w14:paraId="062DFDB2" w14:textId="77777777" w:rsidR="004C481E" w:rsidRPr="004C481E" w:rsidRDefault="004C481E" w:rsidP="004C481E">
            <w:pPr>
              <w:rPr>
                <w:rFonts w:ascii="Times New Roman" w:hAnsi="Times New Roman" w:cs="Times New Roman"/>
              </w:rPr>
            </w:pPr>
            <w:r w:rsidRPr="004C481E">
              <w:rPr>
                <w:rFonts w:ascii="Times New Roman" w:eastAsia="inter" w:hAnsi="Times New Roman" w:cs="Times New Roman"/>
                <w:color w:val="000000"/>
              </w:rPr>
              <w:t>Tỉ lệ upload CDN; độ trễ</w:t>
            </w:r>
          </w:p>
        </w:tc>
      </w:tr>
    </w:tbl>
    <w:p w14:paraId="47F02788" w14:textId="77777777" w:rsidR="00FC4983" w:rsidRDefault="00FC4983">
      <w:pPr>
        <w:rPr>
          <w:b/>
          <w:bCs/>
          <w:szCs w:val="28"/>
        </w:rPr>
      </w:pPr>
    </w:p>
    <w:p w14:paraId="09664ACC" w14:textId="77777777" w:rsidR="00FD6705" w:rsidRDefault="00FD6705">
      <w:pPr>
        <w:rPr>
          <w:b/>
          <w:bCs/>
          <w:szCs w:val="28"/>
        </w:rPr>
      </w:pPr>
    </w:p>
    <w:p w14:paraId="632960D9" w14:textId="2895ABAD" w:rsidR="00FC4983" w:rsidRPr="00FC4983" w:rsidRDefault="00FC4983" w:rsidP="00FC4983">
      <w:pPr>
        <w:pStyle w:val="Heading4"/>
        <w:rPr>
          <w:szCs w:val="28"/>
        </w:rPr>
      </w:pPr>
      <w:r>
        <w:t xml:space="preserve">Chức năng </w:t>
      </w:r>
      <w:r w:rsidR="00182A47">
        <w:t>thử đồ ảo</w:t>
      </w:r>
    </w:p>
    <w:p w14:paraId="56279FA4" w14:textId="5F545963" w:rsidR="00EE63DA" w:rsidRDefault="004D4898" w:rsidP="00AC587C">
      <w:pPr>
        <w:spacing w:line="312" w:lineRule="auto"/>
        <w:ind w:firstLine="360"/>
        <w:jc w:val="both"/>
      </w:pPr>
      <w:r>
        <w:t xml:space="preserve">Biểu đồ usecase của chức năng </w:t>
      </w:r>
      <w:r w:rsidR="00182A47">
        <w:t>thử đồ ảo</w:t>
      </w:r>
    </w:p>
    <w:p w14:paraId="16D83C5D" w14:textId="35E71B56" w:rsidR="00AC587C" w:rsidRPr="00C25B70" w:rsidRDefault="00AC587C" w:rsidP="00AC587C">
      <w:pPr>
        <w:spacing w:line="312" w:lineRule="auto"/>
        <w:jc w:val="both"/>
      </w:pPr>
      <w:r>
        <w:fldChar w:fldCharType="begin"/>
      </w:r>
      <w:r>
        <w:instrText xml:space="preserve"> INCLUDEPICTURE "https://img.plantuml.biz/plantuml/png/TPB1IiD048RlUOeXzxHl82tjeGMnO2juapNT9ejnKpUJGf6UFOY7uWieHRnOx3b1F4Jw7licpYQrtL0yXTdv_vblPj9Aa2bCRoCduXC4Z46984GO2yLz5B5qp9V98EBWzdJ-01ZgV2a36AdvG0vn7l5UUkt2lGDWIKUaMiFFKkVFeBDL31xueG0KEll6IWsG9jndYL6JH1YT38qdUqzXLhp4Bh2awdDrCOrYDgwxEjJZIG8gwWbJ2jvyop7a4U7K7PS6AYg-eDs7YK0KCh0SxVuHrMkyeo8S8jjk62W6DsO8k4ifPTdFkHnpLIznkjsapKue62GwosqwDkEbr1uFFE_acDv-i1Gxsh_0obWWzeDTlUg-S1R_dXUBjHy21QjfTIxcOwp0xUhyaH8pshRP8jNp1h8Sh1IKL3kf6Pwke_DF28iFMcAvocQdUtRGKq0G-o4QZPDzdHhxFc4CXo7gxotIcb_v5m00" \* MERGEFORMATINET </w:instrText>
      </w:r>
      <w:r>
        <w:fldChar w:fldCharType="separate"/>
      </w:r>
      <w:r>
        <w:rPr>
          <w:noProof/>
        </w:rPr>
        <w:drawing>
          <wp:inline distT="0" distB="0" distL="0" distR="0" wp14:anchorId="5AF45081" wp14:editId="7705C8D4">
            <wp:extent cx="5578475" cy="2426677"/>
            <wp:effectExtent l="0" t="0" r="0" b="0"/>
            <wp:docPr id="1855101349"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1349" name="Picture 72"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4072" cy="2455212"/>
                    </a:xfrm>
                    <a:prstGeom prst="rect">
                      <a:avLst/>
                    </a:prstGeom>
                    <a:noFill/>
                    <a:ln>
                      <a:noFill/>
                    </a:ln>
                  </pic:spPr>
                </pic:pic>
              </a:graphicData>
            </a:graphic>
          </wp:inline>
        </w:drawing>
      </w:r>
      <w:r>
        <w:fldChar w:fldCharType="end"/>
      </w:r>
    </w:p>
    <w:p w14:paraId="620290FD" w14:textId="18000927" w:rsidR="00622471" w:rsidRPr="009852A7" w:rsidRDefault="00EE63DA" w:rsidP="009852A7">
      <w:pPr>
        <w:pStyle w:val="Captions"/>
      </w:pPr>
      <w:r>
        <w:t xml:space="preserve">Hình </w:t>
      </w:r>
      <w:r>
        <w:fldChar w:fldCharType="begin"/>
      </w:r>
      <w:r>
        <w:instrText xml:space="preserve"> STYLEREF 1 \s </w:instrText>
      </w:r>
      <w:r>
        <w:fldChar w:fldCharType="separate"/>
      </w:r>
      <w:r>
        <w:rPr>
          <w:noProof/>
        </w:rPr>
        <w:t>2</w:t>
      </w:r>
      <w:r>
        <w:fldChar w:fldCharType="end"/>
      </w:r>
      <w:r>
        <w:noBreakHyphen/>
      </w:r>
      <w:r>
        <w:t>8</w:t>
      </w:r>
      <w:r w:rsidRPr="00112B47">
        <w:t xml:space="preserve"> </w:t>
      </w:r>
      <w:r>
        <w:t xml:space="preserve">Biểu đồ usecase chức năng </w:t>
      </w:r>
      <w:r>
        <w:t>thử đồ ảo</w:t>
      </w:r>
    </w:p>
    <w:p w14:paraId="400956A5" w14:textId="23D45052" w:rsidR="00622471" w:rsidRDefault="00622471" w:rsidP="005D0C18">
      <w:pPr>
        <w:pStyle w:val="Captions"/>
        <w:jc w:val="left"/>
      </w:pPr>
    </w:p>
    <w:p w14:paraId="32E531AF" w14:textId="0C51FAA5" w:rsidR="001425F9" w:rsidRDefault="00EE63DA" w:rsidP="00EE63DA">
      <w:pPr>
        <w:pStyle w:val="Captions"/>
      </w:pPr>
      <w:r w:rsidRPr="00D86825">
        <w:t xml:space="preserve">Bảng </w:t>
      </w:r>
      <w:r w:rsidRPr="00D86825">
        <w:fldChar w:fldCharType="begin"/>
      </w:r>
      <w:r w:rsidRPr="00D86825">
        <w:instrText xml:space="preserve"> STYLEREF 1 \s </w:instrText>
      </w:r>
      <w:r w:rsidRPr="00D86825">
        <w:fldChar w:fldCharType="separate"/>
      </w:r>
      <w:r w:rsidRPr="00D86825">
        <w:t>2</w:t>
      </w:r>
      <w:r w:rsidRPr="00D86825">
        <w:fldChar w:fldCharType="end"/>
      </w:r>
      <w:r w:rsidRPr="00D86825">
        <w:noBreakHyphen/>
      </w:r>
      <w:r>
        <w:t>7</w:t>
      </w:r>
      <w:r w:rsidRPr="00D86825">
        <w:t xml:space="preserve"> Bảng đặc tả chi tiết usecase của chức năng </w:t>
      </w:r>
      <w:r>
        <w:t>thử đồ ảo</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66"/>
        <w:gridCol w:w="7716"/>
      </w:tblGrid>
      <w:tr w:rsidR="004E516D" w:rsidRPr="00D16985" w14:paraId="13FDD5E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3F5077B"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Mục</w:t>
            </w:r>
          </w:p>
        </w:tc>
        <w:tc>
          <w:tcPr>
            <w:tcW w:w="0" w:type="auto"/>
            <w:tcBorders>
              <w:top w:val="single" w:sz="1" w:space="0" w:color="000000"/>
              <w:bottom w:val="single" w:sz="1" w:space="0" w:color="000000"/>
            </w:tcBorders>
          </w:tcPr>
          <w:p w14:paraId="2A2CCE94"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Nội dung</w:t>
            </w:r>
          </w:p>
        </w:tc>
      </w:tr>
      <w:tr w:rsidR="004E516D" w:rsidRPr="00D16985" w14:paraId="265062B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C03424E"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Mục tiêu</w:t>
            </w:r>
          </w:p>
        </w:tc>
        <w:tc>
          <w:tcPr>
            <w:tcW w:w="0" w:type="auto"/>
            <w:tcBorders>
              <w:top w:val="single" w:sz="1" w:space="0" w:color="000000"/>
              <w:bottom w:val="single" w:sz="1" w:space="0" w:color="000000"/>
            </w:tcBorders>
          </w:tcPr>
          <w:p w14:paraId="74135FD5"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Nhận ảnh đầu vào, chọn trang phục và size phù hợp, xử lý fitting AI trên ảnh người dùng, kết xuất ảnh/video chất lượng cao, lưu – chia sẻ kết quả</w:t>
            </w:r>
          </w:p>
        </w:tc>
      </w:tr>
      <w:tr w:rsidR="004E516D" w:rsidRPr="00D16985" w14:paraId="721FB65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4E8F04E"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Đầu vào</w:t>
            </w:r>
          </w:p>
        </w:tc>
        <w:tc>
          <w:tcPr>
            <w:tcW w:w="0" w:type="auto"/>
            <w:tcBorders>
              <w:top w:val="single" w:sz="1" w:space="0" w:color="000000"/>
              <w:bottom w:val="single" w:sz="1" w:space="0" w:color="000000"/>
            </w:tcBorders>
          </w:tcPr>
          <w:p w14:paraId="2757E603"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Ảnh JPEG/PNG ≤ 10MB (tùy chọn chiều cao/cân nặng); danh sách productId, size, biến thể; imageId, tham số mô hình; resultId, cấu hình render; URL kết quả, metadata chia sẻ</w:t>
            </w:r>
          </w:p>
        </w:tc>
      </w:tr>
      <w:tr w:rsidR="004E516D" w:rsidRPr="00D16985" w14:paraId="44878F4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5A3ED3E"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Xử lý</w:t>
            </w:r>
          </w:p>
        </w:tc>
        <w:tc>
          <w:tcPr>
            <w:tcW w:w="0" w:type="auto"/>
            <w:tcBorders>
              <w:top w:val="single" w:sz="1" w:space="0" w:color="000000"/>
              <w:bottom w:val="single" w:sz="1" w:space="0" w:color="000000"/>
            </w:tcBorders>
          </w:tcPr>
          <w:p w14:paraId="3CD14D19"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Xác thực định dạng/kích thước, loại bỏ EXIF, quét virus; kiểm tra hợp lệ, ánh xạ size, kiểm tra khả dụng; gọi API AI, theo dõi tiến trình, retry theo backoff; post-process, upscale, điều chỉnh ánh sáng/nền; lưu lịch sử, tạo liên kết chia sẻ, đặt TTL</w:t>
            </w:r>
          </w:p>
        </w:tc>
      </w:tr>
      <w:tr w:rsidR="004E516D" w:rsidRPr="00D16985" w14:paraId="78E87E1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F9140EF"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Đầu ra</w:t>
            </w:r>
          </w:p>
        </w:tc>
        <w:tc>
          <w:tcPr>
            <w:tcW w:w="0" w:type="auto"/>
            <w:tcBorders>
              <w:top w:val="single" w:sz="1" w:space="0" w:color="000000"/>
              <w:bottom w:val="single" w:sz="1" w:space="0" w:color="000000"/>
            </w:tcBorders>
          </w:tcPr>
          <w:p w14:paraId="2274E100"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imageId tạm thời + URL nội bộ; danh sách item đã chọn với cấu hình; resultId + ảnh/mesh kết quả; URL file kết quả; shareUrl + bản ghi lịch sử</w:t>
            </w:r>
          </w:p>
        </w:tc>
      </w:tr>
      <w:tr w:rsidR="004E516D" w:rsidRPr="00D16985" w14:paraId="0F65C2E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A3AF275"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lastRenderedPageBreak/>
              <w:t>Tích hợp ngoài</w:t>
            </w:r>
          </w:p>
        </w:tc>
        <w:tc>
          <w:tcPr>
            <w:tcW w:w="0" w:type="auto"/>
            <w:tcBorders>
              <w:top w:val="single" w:sz="1" w:space="0" w:color="000000"/>
              <w:bottom w:val="single" w:sz="1" w:space="0" w:color="000000"/>
            </w:tcBorders>
          </w:tcPr>
          <w:p w14:paraId="127436C4"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Không trực tiếp (ngoại trừ actorAI: dịch vụ AI Try-On và actorCDN: lưu trữ kết quả, liên kết công khai)</w:t>
            </w:r>
          </w:p>
        </w:tc>
      </w:tr>
      <w:tr w:rsidR="004E516D" w:rsidRPr="00D16985" w14:paraId="7E0BC04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DF25575"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Ràng buộc</w:t>
            </w:r>
          </w:p>
        </w:tc>
        <w:tc>
          <w:tcPr>
            <w:tcW w:w="0" w:type="auto"/>
            <w:tcBorders>
              <w:top w:val="single" w:sz="1" w:space="0" w:color="000000"/>
              <w:bottom w:val="single" w:sz="1" w:space="0" w:color="000000"/>
            </w:tcBorders>
          </w:tcPr>
          <w:p w14:paraId="64C53EEC"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Bảo mật dữ liệu hình ảnh, không lưu PII trong EXIF; đồng bộ danh mục/giá, tránh item hết hàng; SLA &lt; 10s với giới hạn tốc độ và timeout; kích thước file kết quả ≤ 25MB, định dạng web-friendly; quyền riêng tư, TTL, thu hồi liên kết</w:t>
            </w:r>
          </w:p>
        </w:tc>
      </w:tr>
      <w:tr w:rsidR="004E516D" w:rsidRPr="00D16985" w14:paraId="13670EC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3DBFD6C"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Lỗi</w:t>
            </w:r>
          </w:p>
        </w:tc>
        <w:tc>
          <w:tcPr>
            <w:tcW w:w="0" w:type="auto"/>
            <w:tcBorders>
              <w:top w:val="single" w:sz="1" w:space="0" w:color="000000"/>
              <w:bottom w:val="single" w:sz="1" w:space="0" w:color="000000"/>
            </w:tcBorders>
          </w:tcPr>
          <w:p w14:paraId="4995D05B"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INVALID_FORMAT, FILE_TOO_LARGE, UPLOAD_FAILED, ITEM_NOT_FOUND, SIZE_UNAVAILABLE, AI_TIMEOUT, AI_ERROR, AI_RATE_LIMIT, RENDER_FAILED, CDN_UPLOAD_FAILED, SAVE_FAILED, LINK_EXPIRED</w:t>
            </w:r>
          </w:p>
        </w:tc>
      </w:tr>
      <w:tr w:rsidR="004E516D" w:rsidRPr="00D16985" w14:paraId="754A012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3AE81FE"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KPI</w:t>
            </w:r>
          </w:p>
        </w:tc>
        <w:tc>
          <w:tcPr>
            <w:tcW w:w="0" w:type="auto"/>
            <w:tcBorders>
              <w:top w:val="single" w:sz="1" w:space="0" w:color="000000"/>
              <w:bottom w:val="single" w:sz="1" w:space="0" w:color="000000"/>
            </w:tcBorders>
          </w:tcPr>
          <w:p w14:paraId="08BDD2BB" w14:textId="77777777" w:rsidR="004E516D" w:rsidRPr="00D16985" w:rsidRDefault="004E516D" w:rsidP="00183D05">
            <w:pPr>
              <w:rPr>
                <w:rFonts w:ascii="Times New Roman" w:hAnsi="Times New Roman" w:cs="Times New Roman"/>
              </w:rPr>
            </w:pPr>
            <w:r w:rsidRPr="00D16985">
              <w:rPr>
                <w:rFonts w:ascii="Times New Roman" w:eastAsia="inter" w:hAnsi="Times New Roman" w:cs="Times New Roman"/>
                <w:color w:val="000000"/>
              </w:rPr>
              <w:t>Tỉ lệ upload thành công và thời gian upload; tỉ lệ chọn thành công và số lần thay đổi; thời gian xử lý AI và tỉ lệ thành công; thời gian render và tỉ lệ upload CDN thành công; tỉ lệ chia sẻ và lượt xem kết quả</w:t>
            </w:r>
          </w:p>
        </w:tc>
      </w:tr>
    </w:tbl>
    <w:p w14:paraId="68036221" w14:textId="77777777" w:rsidR="00EC53C1" w:rsidRDefault="00EC53C1" w:rsidP="00EC53C1">
      <w:pPr>
        <w:pStyle w:val="Captions"/>
        <w:jc w:val="left"/>
        <w:rPr>
          <w:b/>
          <w:bCs w:val="0"/>
          <w:szCs w:val="28"/>
        </w:rPr>
      </w:pPr>
    </w:p>
    <w:p w14:paraId="654A0B89" w14:textId="77777777" w:rsidR="005C456E" w:rsidRDefault="005C456E" w:rsidP="00EC53C1">
      <w:pPr>
        <w:pStyle w:val="Captions"/>
        <w:jc w:val="left"/>
        <w:rPr>
          <w:b/>
          <w:bCs w:val="0"/>
          <w:szCs w:val="28"/>
        </w:rPr>
      </w:pPr>
    </w:p>
    <w:p w14:paraId="1ADA8A6C" w14:textId="58EB3A86" w:rsidR="005C456E" w:rsidRPr="0046068E" w:rsidRDefault="005C456E" w:rsidP="007A1D2F">
      <w:pPr>
        <w:pStyle w:val="Heading4"/>
        <w:numPr>
          <w:ilvl w:val="0"/>
          <w:numId w:val="60"/>
        </w:numPr>
        <w:rPr>
          <w:szCs w:val="28"/>
        </w:rPr>
      </w:pPr>
      <w:r>
        <w:t xml:space="preserve">Chức năng </w:t>
      </w:r>
      <w:r w:rsidR="00B2096A">
        <w:t>thanh toán</w:t>
      </w:r>
    </w:p>
    <w:p w14:paraId="4CFD0216" w14:textId="03773ED9" w:rsidR="005C456E" w:rsidRDefault="005C456E" w:rsidP="00E80228">
      <w:pPr>
        <w:spacing w:line="312" w:lineRule="auto"/>
        <w:ind w:firstLine="360"/>
      </w:pPr>
      <w:r>
        <w:t xml:space="preserve">Biểu đồ usecase của chức năng </w:t>
      </w:r>
      <w:r w:rsidR="00717196">
        <w:t>thanh toán</w:t>
      </w:r>
      <w:r w:rsidR="00684CDA">
        <w:tab/>
      </w:r>
    </w:p>
    <w:p w14:paraId="2145F051" w14:textId="79FB6D3E" w:rsidR="005C456E" w:rsidRPr="00C25B70" w:rsidRDefault="00AF6854" w:rsidP="00116F4A">
      <w:pPr>
        <w:spacing w:line="312" w:lineRule="auto"/>
        <w:ind w:firstLine="360"/>
      </w:pPr>
      <w:r>
        <w:fldChar w:fldCharType="begin"/>
      </w:r>
      <w:r>
        <w:instrText xml:space="preserve"> INCLUDEPICTURE "https://img.plantuml.biz/plantuml/png/TLAnJiCm4Dtp5QViRVy05MNfrafKWYro4zUsICwLumWgr9aHTM0dOgkKYQqHOZ3YF_mdk8cWQT9EzlczTtxlTEDC4wNpDF4IkjIW9IZ1k8POA1ff8T4xd0HPGi6VsEePDBVL5XdCrNgADtgTq4c-yE790sXHvvmWT-rCWJ20Y0lGmkw_T4C4o3CQaQmccbqwUZGV19YmrGjmyuRC1v91u9o5rt7S4PZITMR25ES5CoKYWQmZilj2meeBiqENuDzRBPkHTHWeIZGz5TsP8WBaTb_YYBa4pVMydAnqhYxhuNlxuoPnj3fLCLLX874fLDgHsQg4n7p20rrmAUzh_crp3oS4uwJvvsyyC1XSzQEt7sf69-MnFAAj4Aswnlj-JrvgJi_ZnjjSN1zjoeY3AzvNpKwGI4i5Vc2hrmFS6NADEbCfHUswjjmFXrUdQDjw3nnJZ0_R_Wi0" \* MERGEFORMATINET </w:instrText>
      </w:r>
      <w:r>
        <w:fldChar w:fldCharType="separate"/>
      </w:r>
      <w:r>
        <w:rPr>
          <w:noProof/>
        </w:rPr>
        <w:drawing>
          <wp:inline distT="0" distB="0" distL="0" distR="0" wp14:anchorId="3136B725" wp14:editId="2DFA5293">
            <wp:extent cx="5580380" cy="2307101"/>
            <wp:effectExtent l="0" t="0" r="0" b="4445"/>
            <wp:docPr id="18531749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490" name="Picture 7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5489" cy="2317482"/>
                    </a:xfrm>
                    <a:prstGeom prst="rect">
                      <a:avLst/>
                    </a:prstGeom>
                    <a:noFill/>
                    <a:ln>
                      <a:noFill/>
                    </a:ln>
                  </pic:spPr>
                </pic:pic>
              </a:graphicData>
            </a:graphic>
          </wp:inline>
        </w:drawing>
      </w:r>
      <w:r>
        <w:fldChar w:fldCharType="end"/>
      </w:r>
    </w:p>
    <w:p w14:paraId="1321239A" w14:textId="36BCA31F" w:rsidR="005C456E" w:rsidRPr="00C25B70" w:rsidRDefault="005C456E" w:rsidP="005C456E">
      <w:pPr>
        <w:pStyle w:val="Captions"/>
      </w:pPr>
      <w:r>
        <w:t xml:space="preserve">Hình </w:t>
      </w:r>
      <w:r>
        <w:fldChar w:fldCharType="begin"/>
      </w:r>
      <w:r>
        <w:instrText xml:space="preserve"> STYLEREF 1 \s </w:instrText>
      </w:r>
      <w:r>
        <w:fldChar w:fldCharType="separate"/>
      </w:r>
      <w:r>
        <w:rPr>
          <w:noProof/>
        </w:rPr>
        <w:t>2</w:t>
      </w:r>
      <w:r>
        <w:fldChar w:fldCharType="end"/>
      </w:r>
      <w:r>
        <w:noBreakHyphen/>
        <w:t>8</w:t>
      </w:r>
      <w:r w:rsidRPr="00112B47">
        <w:t xml:space="preserve"> </w:t>
      </w:r>
      <w:r>
        <w:t xml:space="preserve">Biểu đồ usecase chức năng </w:t>
      </w:r>
      <w:r w:rsidR="00E80228">
        <w:t>thanh toán</w:t>
      </w:r>
    </w:p>
    <w:p w14:paraId="37A894D4" w14:textId="77777777" w:rsidR="006D49F4" w:rsidRDefault="006D49F4">
      <w:pPr>
        <w:rPr>
          <w:b/>
          <w:bCs/>
          <w:szCs w:val="28"/>
        </w:rPr>
      </w:pP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48"/>
        <w:gridCol w:w="7734"/>
      </w:tblGrid>
      <w:tr w:rsidR="000C54D5" w:rsidRPr="00E01D0A" w14:paraId="264ED99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7B1E4C3"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Mục</w:t>
            </w:r>
          </w:p>
        </w:tc>
        <w:tc>
          <w:tcPr>
            <w:tcW w:w="0" w:type="auto"/>
            <w:tcBorders>
              <w:top w:val="single" w:sz="1" w:space="0" w:color="000000"/>
              <w:bottom w:val="single" w:sz="1" w:space="0" w:color="000000"/>
            </w:tcBorders>
          </w:tcPr>
          <w:p w14:paraId="7EA1F55C"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Nội dung</w:t>
            </w:r>
          </w:p>
        </w:tc>
      </w:tr>
      <w:tr w:rsidR="000C54D5" w:rsidRPr="00E01D0A" w14:paraId="27C9432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9FF1402"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Mục tiêu</w:t>
            </w:r>
          </w:p>
        </w:tc>
        <w:tc>
          <w:tcPr>
            <w:tcW w:w="0" w:type="auto"/>
            <w:tcBorders>
              <w:top w:val="single" w:sz="1" w:space="0" w:color="000000"/>
              <w:bottom w:val="single" w:sz="1" w:space="0" w:color="000000"/>
            </w:tcBorders>
          </w:tcPr>
          <w:p w14:paraId="09AF5E81"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Quản lý toàn bộ quy trình thêm/xóa sản phẩm vào giỏ, tính giá, tạo phiên thanh toán, xác nhận thanh toán, chuyển đơn, và xử lý webhook từ PSP.</w:t>
            </w:r>
          </w:p>
        </w:tc>
      </w:tr>
      <w:tr w:rsidR="000C54D5" w:rsidRPr="00E01D0A" w14:paraId="23E333B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F22AD52"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Đầu vào</w:t>
            </w:r>
          </w:p>
        </w:tc>
        <w:tc>
          <w:tcPr>
            <w:tcW w:w="0" w:type="auto"/>
            <w:tcBorders>
              <w:top w:val="single" w:sz="1" w:space="0" w:color="000000"/>
              <w:bottom w:val="single" w:sz="1" w:space="0" w:color="000000"/>
            </w:tcBorders>
          </w:tcPr>
          <w:p w14:paraId="206027CA" w14:textId="77777777" w:rsidR="000C54D5" w:rsidRPr="00E01D0A" w:rsidRDefault="000C54D5" w:rsidP="00183D05">
            <w:pPr>
              <w:rPr>
                <w:rFonts w:ascii="Times New Roman" w:hAnsi="Times New Roman" w:cs="Times New Roman"/>
              </w:rPr>
            </w:pPr>
            <w:r w:rsidRPr="00E01D0A">
              <w:rPr>
                <w:rStyle w:val="VerbatimChar"/>
                <w:rFonts w:ascii="Times New Roman" w:eastAsia="IBM Plex Mono" w:hAnsi="Times New Roman" w:cs="Times New Roman"/>
                <w:color w:val="000000"/>
                <w:sz w:val="24"/>
                <w:shd w:val="clear" w:color="auto" w:fill="F8F8FA"/>
              </w:rPr>
              <w:t>productId</w:t>
            </w:r>
            <w:r w:rsidRPr="00E01D0A">
              <w:rPr>
                <w:rFonts w:ascii="Times New Roman" w:eastAsia="inter" w:hAnsi="Times New Roman" w:cs="Times New Roman"/>
                <w:color w:val="000000"/>
              </w:rPr>
              <w:t xml:space="preserve">, số lượng, biến thể; mục giỏ, mã giảm giá, thuế; tổng tiền, đơn vị tiền tệ, giỏ hàng; </w:t>
            </w:r>
            <w:r w:rsidRPr="00E01D0A">
              <w:rPr>
                <w:rStyle w:val="VerbatimChar"/>
                <w:rFonts w:ascii="Times New Roman" w:eastAsia="IBM Plex Mono" w:hAnsi="Times New Roman" w:cs="Times New Roman"/>
                <w:color w:val="000000"/>
                <w:sz w:val="24"/>
                <w:shd w:val="clear" w:color="auto" w:fill="F8F8FA"/>
              </w:rPr>
              <w:t>paymentSessionId</w:t>
            </w:r>
            <w:r w:rsidRPr="00E01D0A">
              <w:rPr>
                <w:rFonts w:ascii="Times New Roman" w:eastAsia="inter" w:hAnsi="Times New Roman" w:cs="Times New Roman"/>
                <w:color w:val="000000"/>
              </w:rPr>
              <w:t>, callback từ PSP; trạng thái thanh toán OK; sự kiện PSP, chữ ký.</w:t>
            </w:r>
          </w:p>
        </w:tc>
      </w:tr>
      <w:tr w:rsidR="000C54D5" w:rsidRPr="00E01D0A" w14:paraId="172739E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44E52D"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Xử lý</w:t>
            </w:r>
          </w:p>
        </w:tc>
        <w:tc>
          <w:tcPr>
            <w:tcW w:w="0" w:type="auto"/>
            <w:tcBorders>
              <w:top w:val="single" w:sz="1" w:space="0" w:color="000000"/>
              <w:bottom w:val="single" w:sz="1" w:space="0" w:color="000000"/>
            </w:tcBorders>
          </w:tcPr>
          <w:p w14:paraId="1418D16F"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Kiểm tra tồn kho, hợp lệ giá; áp khuyến mãi, tính thuế, làm tròn; tạo phiên thanh toán và order draft; xác thực chữ ký callback, ghi nhận hóa đơn; tạo order, gửi email/SMS, cập nhật tồn kho; xác thực webhook, cập nhật trạng thái, retry/backoff.</w:t>
            </w:r>
          </w:p>
        </w:tc>
      </w:tr>
      <w:tr w:rsidR="000C54D5" w:rsidRPr="00E01D0A" w14:paraId="189F697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6E47388"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lastRenderedPageBreak/>
              <w:t>Đầu ra</w:t>
            </w:r>
          </w:p>
        </w:tc>
        <w:tc>
          <w:tcPr>
            <w:tcW w:w="0" w:type="auto"/>
            <w:tcBorders>
              <w:top w:val="single" w:sz="1" w:space="0" w:color="000000"/>
              <w:bottom w:val="single" w:sz="1" w:space="0" w:color="000000"/>
            </w:tcBorders>
          </w:tcPr>
          <w:p w14:paraId="15311FD8"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 xml:space="preserve">Trạng thái giỏ hàng; tổng tiền phải trả; </w:t>
            </w:r>
            <w:r w:rsidRPr="00E01D0A">
              <w:rPr>
                <w:rStyle w:val="VerbatimChar"/>
                <w:rFonts w:ascii="Times New Roman" w:eastAsia="IBM Plex Mono" w:hAnsi="Times New Roman" w:cs="Times New Roman"/>
                <w:color w:val="000000"/>
                <w:sz w:val="24"/>
                <w:shd w:val="clear" w:color="auto" w:fill="F8F8FA"/>
              </w:rPr>
              <w:t>paymentSessionId</w:t>
            </w:r>
            <w:r w:rsidRPr="00E01D0A">
              <w:rPr>
                <w:rFonts w:ascii="Times New Roman" w:eastAsia="inter" w:hAnsi="Times New Roman" w:cs="Times New Roman"/>
                <w:color w:val="000000"/>
              </w:rPr>
              <w:t xml:space="preserve">, URL thanh toán; trạng thái thanh toán, biên lai; </w:t>
            </w:r>
            <w:r w:rsidRPr="00E01D0A">
              <w:rPr>
                <w:rStyle w:val="VerbatimChar"/>
                <w:rFonts w:ascii="Times New Roman" w:eastAsia="IBM Plex Mono" w:hAnsi="Times New Roman" w:cs="Times New Roman"/>
                <w:color w:val="000000"/>
                <w:sz w:val="24"/>
                <w:shd w:val="clear" w:color="auto" w:fill="F8F8FA"/>
              </w:rPr>
              <w:t>orderId</w:t>
            </w:r>
            <w:r w:rsidRPr="00E01D0A">
              <w:rPr>
                <w:rFonts w:ascii="Times New Roman" w:eastAsia="inter" w:hAnsi="Times New Roman" w:cs="Times New Roman"/>
                <w:color w:val="000000"/>
              </w:rPr>
              <w:t>, xác nhận gửi; ACK và log sự kiện webhook.</w:t>
            </w:r>
          </w:p>
        </w:tc>
      </w:tr>
      <w:tr w:rsidR="000C54D5" w:rsidRPr="00E01D0A" w14:paraId="2ECACBE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69E3627"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Tích hợp ngoài</w:t>
            </w:r>
          </w:p>
        </w:tc>
        <w:tc>
          <w:tcPr>
            <w:tcW w:w="0" w:type="auto"/>
            <w:tcBorders>
              <w:top w:val="single" w:sz="1" w:space="0" w:color="000000"/>
              <w:bottom w:val="single" w:sz="1" w:space="0" w:color="000000"/>
            </w:tcBorders>
          </w:tcPr>
          <w:p w14:paraId="6E903EEC" w14:textId="77777777" w:rsidR="000C54D5" w:rsidRPr="00E01D0A" w:rsidRDefault="000C54D5" w:rsidP="00183D05">
            <w:pPr>
              <w:rPr>
                <w:rFonts w:ascii="Times New Roman" w:hAnsi="Times New Roman" w:cs="Times New Roman"/>
              </w:rPr>
            </w:pPr>
            <w:r w:rsidRPr="00E01D0A">
              <w:rPr>
                <w:rStyle w:val="VerbatimChar"/>
                <w:rFonts w:ascii="Times New Roman" w:eastAsia="IBM Plex Mono" w:hAnsi="Times New Roman" w:cs="Times New Roman"/>
                <w:color w:val="000000"/>
                <w:sz w:val="24"/>
                <w:shd w:val="clear" w:color="auto" w:fill="F8F8FA"/>
              </w:rPr>
              <w:t>actorPayment</w:t>
            </w:r>
            <w:r w:rsidRPr="00E01D0A">
              <w:rPr>
                <w:rFonts w:ascii="Times New Roman" w:eastAsia="inter" w:hAnsi="Times New Roman" w:cs="Times New Roman"/>
                <w:color w:val="000000"/>
              </w:rPr>
              <w:t xml:space="preserve"> cho thanh toán và webhook; nhà kho/vận chuyển (tuỳ chọn)</w:t>
            </w:r>
          </w:p>
        </w:tc>
      </w:tr>
      <w:tr w:rsidR="000C54D5" w:rsidRPr="00E01D0A" w14:paraId="3E569E3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4FC8960"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Ràng buộc</w:t>
            </w:r>
          </w:p>
        </w:tc>
        <w:tc>
          <w:tcPr>
            <w:tcW w:w="0" w:type="auto"/>
            <w:tcBorders>
              <w:top w:val="single" w:sz="1" w:space="0" w:color="000000"/>
              <w:bottom w:val="single" w:sz="1" w:space="0" w:color="000000"/>
            </w:tcBorders>
          </w:tcPr>
          <w:p w14:paraId="572EED68"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Idempotent mọi bước; chống gian lận, xác minh số tiền; kiểm soát chênh lệch giá; bảo mật chữ ký webhook; atomic với tồn kho; giới hạn số lượng sản phẩm; kiểm soát lỗi an toàn.</w:t>
            </w:r>
          </w:p>
        </w:tc>
      </w:tr>
      <w:tr w:rsidR="000C54D5" w:rsidRPr="00E01D0A" w14:paraId="6D81591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BFFE831"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Lỗi</w:t>
            </w:r>
          </w:p>
        </w:tc>
        <w:tc>
          <w:tcPr>
            <w:tcW w:w="0" w:type="auto"/>
            <w:tcBorders>
              <w:top w:val="single" w:sz="1" w:space="0" w:color="000000"/>
              <w:bottom w:val="single" w:sz="1" w:space="0" w:color="000000"/>
            </w:tcBorders>
          </w:tcPr>
          <w:p w14:paraId="437B553A" w14:textId="77777777" w:rsidR="000C54D5" w:rsidRPr="00E01D0A" w:rsidRDefault="000C54D5" w:rsidP="00183D05">
            <w:pPr>
              <w:rPr>
                <w:rFonts w:ascii="Times New Roman" w:hAnsi="Times New Roman" w:cs="Times New Roman"/>
              </w:rPr>
            </w:pPr>
            <w:r w:rsidRPr="00E01D0A">
              <w:rPr>
                <w:rStyle w:val="VerbatimChar"/>
                <w:rFonts w:ascii="Times New Roman" w:eastAsia="IBM Plex Mono" w:hAnsi="Times New Roman" w:cs="Times New Roman"/>
                <w:color w:val="000000"/>
                <w:sz w:val="24"/>
                <w:shd w:val="clear" w:color="auto" w:fill="F8F8FA"/>
              </w:rPr>
              <w:t>OUT_OF_STOCK</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INVALID_VARIANT</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PRICING_RULE_CONFLICT</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PAYMENT_SESSION_FAILED</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PAYMENT_FAILED</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SIGNATURE_INVALID</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ORDER_CREATE_FAILED</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WEBHOOK_INVALID</w:t>
            </w:r>
            <w:r w:rsidRPr="00E01D0A">
              <w:rPr>
                <w:rFonts w:ascii="Times New Roman" w:eastAsia="inter" w:hAnsi="Times New Roman" w:cs="Times New Roman"/>
                <w:color w:val="000000"/>
              </w:rPr>
              <w:t xml:space="preserve">, </w:t>
            </w:r>
            <w:r w:rsidRPr="00E01D0A">
              <w:rPr>
                <w:rStyle w:val="VerbatimChar"/>
                <w:rFonts w:ascii="Times New Roman" w:eastAsia="IBM Plex Mono" w:hAnsi="Times New Roman" w:cs="Times New Roman"/>
                <w:color w:val="000000"/>
                <w:sz w:val="24"/>
                <w:shd w:val="clear" w:color="auto" w:fill="F8F8FA"/>
              </w:rPr>
              <w:t>WEBHOOK_DUPLICATE</w:t>
            </w:r>
          </w:p>
        </w:tc>
      </w:tr>
      <w:tr w:rsidR="000C54D5" w:rsidRPr="00E01D0A" w14:paraId="373D9C2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6441BC8"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KPI</w:t>
            </w:r>
          </w:p>
        </w:tc>
        <w:tc>
          <w:tcPr>
            <w:tcW w:w="0" w:type="auto"/>
            <w:tcBorders>
              <w:top w:val="single" w:sz="1" w:space="0" w:color="000000"/>
              <w:bottom w:val="single" w:sz="1" w:space="0" w:color="000000"/>
            </w:tcBorders>
          </w:tcPr>
          <w:p w14:paraId="4DEA7955" w14:textId="77777777" w:rsidR="000C54D5" w:rsidRPr="00E01D0A" w:rsidRDefault="000C54D5" w:rsidP="00183D05">
            <w:pPr>
              <w:rPr>
                <w:rFonts w:ascii="Times New Roman" w:hAnsi="Times New Roman" w:cs="Times New Roman"/>
              </w:rPr>
            </w:pPr>
            <w:r w:rsidRPr="00E01D0A">
              <w:rPr>
                <w:rFonts w:ascii="Times New Roman" w:eastAsia="inter" w:hAnsi="Times New Roman" w:cs="Times New Roman"/>
                <w:color w:val="000000"/>
              </w:rPr>
              <w:t>Tỉ lệ thêm giỏ thành công; tốc độ và tỉ lệ chính xác tính giá; tỉ lệ tạo phiên thành công; tỉ lệ capture thành công; tỉ lệ xác nhận đơn; độ trễ và tỉ lệ lỗi webhook.</w:t>
            </w:r>
          </w:p>
        </w:tc>
      </w:tr>
    </w:tbl>
    <w:p w14:paraId="62E29DC5" w14:textId="52E2B14B" w:rsidR="00F13FB0" w:rsidRDefault="00F13FB0" w:rsidP="000C54D5">
      <w:pPr>
        <w:pStyle w:val="Captions"/>
      </w:pPr>
      <w:bookmarkStart w:id="137" w:name="OLE_LINK11"/>
      <w:bookmarkStart w:id="138" w:name="OLE_LINK12"/>
      <w:r w:rsidRPr="00D86825">
        <w:t xml:space="preserve">Bảng </w:t>
      </w:r>
      <w:r w:rsidRPr="00D86825">
        <w:fldChar w:fldCharType="begin"/>
      </w:r>
      <w:r w:rsidRPr="00D86825">
        <w:instrText xml:space="preserve"> STYLEREF 1 \s </w:instrText>
      </w:r>
      <w:r w:rsidRPr="00D86825">
        <w:fldChar w:fldCharType="separate"/>
      </w:r>
      <w:r w:rsidRPr="00D86825">
        <w:t>2</w:t>
      </w:r>
      <w:r w:rsidRPr="00D86825">
        <w:fldChar w:fldCharType="end"/>
      </w:r>
      <w:r w:rsidRPr="00D86825">
        <w:noBreakHyphen/>
      </w:r>
      <w:r>
        <w:t>7</w:t>
      </w:r>
      <w:r w:rsidRPr="00D86825">
        <w:t xml:space="preserve"> Bảng đặc tả chi tiết usecase của chức năng </w:t>
      </w:r>
      <w:r w:rsidR="00604A69">
        <w:t>thanh toán</w:t>
      </w:r>
      <w:bookmarkEnd w:id="138"/>
    </w:p>
    <w:bookmarkEnd w:id="137"/>
    <w:p w14:paraId="69B40FC5" w14:textId="77777777" w:rsidR="000A561D" w:rsidRDefault="000A561D" w:rsidP="000A561D">
      <w:pPr>
        <w:pStyle w:val="Heading4"/>
        <w:numPr>
          <w:ilvl w:val="0"/>
          <w:numId w:val="0"/>
        </w:numPr>
      </w:pPr>
    </w:p>
    <w:p w14:paraId="350E3FFB" w14:textId="77777777" w:rsidR="0095697B" w:rsidRPr="0095697B" w:rsidRDefault="0095697B" w:rsidP="0095697B"/>
    <w:p w14:paraId="3EFF119F" w14:textId="0CD66EAB" w:rsidR="003866FE" w:rsidRPr="000A561D" w:rsidRDefault="003866FE" w:rsidP="007A1D2F">
      <w:pPr>
        <w:pStyle w:val="Heading4"/>
        <w:numPr>
          <w:ilvl w:val="0"/>
          <w:numId w:val="60"/>
        </w:numPr>
        <w:rPr>
          <w:szCs w:val="28"/>
        </w:rPr>
      </w:pPr>
      <w:r>
        <w:t xml:space="preserve">Chức năng </w:t>
      </w:r>
      <w:r w:rsidR="00F70BCC">
        <w:t>gợi ý trang phục</w:t>
      </w:r>
    </w:p>
    <w:p w14:paraId="1D7FB442" w14:textId="1B7B7679" w:rsidR="00AC4A8A" w:rsidRDefault="003866FE" w:rsidP="0084575A">
      <w:pPr>
        <w:ind w:firstLine="360"/>
      </w:pPr>
      <w:r>
        <w:t xml:space="preserve">Biểu đồ usecase của chức năng </w:t>
      </w:r>
      <w:r w:rsidR="00F70BCC">
        <w:t>gợi ý trang phục</w:t>
      </w:r>
    </w:p>
    <w:p w14:paraId="082ACE12" w14:textId="2C703629" w:rsidR="0084575A" w:rsidRDefault="005B4448">
      <w:r>
        <w:fldChar w:fldCharType="begin"/>
      </w:r>
      <w:r>
        <w:instrText xml:space="preserve"> INCLUDEPICTURE "https://img.plantuml.biz/plantuml/png/TLAnJiCm5Dpp5QViAN-0MWb1kr3KCh2XuBgnrU1KpWkYe0vC34mL7u12rR4JMot44CH_-4zmqX9I92Rh-UxUdTzpEwLGKtOTUp4V4oY1bf4WZAJcZ6IYlF8CLHHp-5rh7a72ceMASAvdVJMaMSoxsPMFUmzeK4-iMKeKxo3jRZ1reXL302OaIDhD1sqbG9Po5gRRxiz8ltAarhmucsBDX8ymnO2popETZ6NCznN3R8OuivkrmgHaWrcJrvAXlFl3lt2-KmYxoLLq4EqIrlm1Tr4d-uhJA7Ef53uNrZpWrdcj2Ap8eKJngY2Ajx3M7tC-gjIDl0Y2m_qmFqMDD6n_onhTDPrxytyNGTNJNR6SRcSQCaeq_2DhdXnmuoQFJg_SLz1NLTgAqEcvdWt7Lkkm1jfSZSe_yGq0" \* MERGEFORMATINET </w:instrText>
      </w:r>
      <w:r>
        <w:fldChar w:fldCharType="separate"/>
      </w:r>
      <w:r>
        <w:rPr>
          <w:noProof/>
        </w:rPr>
        <w:drawing>
          <wp:inline distT="0" distB="0" distL="0" distR="0" wp14:anchorId="1DA29C93" wp14:editId="4E596D35">
            <wp:extent cx="5580380" cy="2954216"/>
            <wp:effectExtent l="0" t="0" r="0" b="5080"/>
            <wp:docPr id="1634352596" name="Picture 74"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52596" name="Picture 74" descr="A diagram of a person's hand&#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3862" cy="2956059"/>
                    </a:xfrm>
                    <a:prstGeom prst="rect">
                      <a:avLst/>
                    </a:prstGeom>
                    <a:noFill/>
                    <a:ln>
                      <a:noFill/>
                    </a:ln>
                  </pic:spPr>
                </pic:pic>
              </a:graphicData>
            </a:graphic>
          </wp:inline>
        </w:drawing>
      </w:r>
      <w:r>
        <w:fldChar w:fldCharType="end"/>
      </w:r>
    </w:p>
    <w:p w14:paraId="662D0838" w14:textId="584E7134" w:rsidR="0084575A" w:rsidRPr="00FB4240" w:rsidRDefault="0084575A" w:rsidP="00FB4240">
      <w:pPr>
        <w:pStyle w:val="Captions"/>
      </w:pPr>
      <w:r w:rsidRPr="00FB4240">
        <w:t>Hình</w:t>
      </w:r>
      <w:r w:rsidRPr="00FB4240">
        <w:t xml:space="preserve"> </w:t>
      </w:r>
      <w:r w:rsidRPr="00FB4240">
        <w:fldChar w:fldCharType="begin"/>
      </w:r>
      <w:r w:rsidRPr="00FB4240">
        <w:instrText xml:space="preserve"> STYLEREF 1 \s </w:instrText>
      </w:r>
      <w:r w:rsidRPr="00FB4240">
        <w:fldChar w:fldCharType="separate"/>
      </w:r>
      <w:r w:rsidRPr="00FB4240">
        <w:t>2</w:t>
      </w:r>
      <w:r w:rsidRPr="00FB4240">
        <w:fldChar w:fldCharType="end"/>
      </w:r>
      <w:r w:rsidRPr="00FB4240">
        <w:noBreakHyphen/>
      </w:r>
      <w:r w:rsidRPr="00FB4240">
        <w:t>9</w:t>
      </w:r>
      <w:r w:rsidRPr="00FB4240">
        <w:t xml:space="preserve"> Biểu đồ </w:t>
      </w:r>
      <w:bookmarkStart w:id="139" w:name="OLE_LINK17"/>
      <w:r w:rsidRPr="00FB4240">
        <w:t xml:space="preserve">usecase chức năng </w:t>
      </w:r>
      <w:r w:rsidRPr="00FB4240">
        <w:t>gợi ý trang phục</w:t>
      </w:r>
      <w:bookmarkEnd w:id="139"/>
    </w:p>
    <w:p w14:paraId="12C48AE2" w14:textId="3D875F2A" w:rsidR="0084575A" w:rsidRPr="00B05E3E" w:rsidRDefault="00B05E3E" w:rsidP="00B05E3E">
      <w:pPr>
        <w:rPr>
          <w:bCs/>
          <w:sz w:val="22"/>
          <w:szCs w:val="20"/>
        </w:rPr>
      </w:pPr>
      <w:r>
        <w:br w:type="page"/>
      </w:r>
    </w:p>
    <w:p w14:paraId="7C7FECFD" w14:textId="77777777" w:rsidR="00FF793E" w:rsidRDefault="00FF793E" w:rsidP="00FF793E">
      <w:pPr>
        <w:pStyle w:val="Captions"/>
      </w:pP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134"/>
        <w:gridCol w:w="7648"/>
      </w:tblGrid>
      <w:tr w:rsidR="00694277" w:rsidRPr="00A706F8" w14:paraId="78BCC5D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59CCB2F"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Mục</w:t>
            </w:r>
          </w:p>
        </w:tc>
        <w:tc>
          <w:tcPr>
            <w:tcW w:w="0" w:type="auto"/>
            <w:tcBorders>
              <w:top w:val="single" w:sz="1" w:space="0" w:color="000000"/>
              <w:bottom w:val="single" w:sz="1" w:space="0" w:color="000000"/>
            </w:tcBorders>
          </w:tcPr>
          <w:p w14:paraId="1B2BC1F6"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Nội dung</w:t>
            </w:r>
          </w:p>
        </w:tc>
      </w:tr>
      <w:tr w:rsidR="00694277" w:rsidRPr="00A706F8" w14:paraId="2219A1C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CFDDFC1"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Mục tiêu</w:t>
            </w:r>
          </w:p>
        </w:tc>
        <w:tc>
          <w:tcPr>
            <w:tcW w:w="0" w:type="auto"/>
            <w:tcBorders>
              <w:top w:val="single" w:sz="1" w:space="0" w:color="000000"/>
              <w:bottom w:val="single" w:sz="1" w:space="0" w:color="000000"/>
            </w:tcBorders>
          </w:tcPr>
          <w:p w14:paraId="327DE07B"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Thu thập hồ sơ sở thích người dùng, suy luận kích cỡ phù hợp, xếp hạng/gợi ý sản phẩm và sinh feed đề xuất cá nhân hóa</w:t>
            </w:r>
          </w:p>
        </w:tc>
      </w:tr>
      <w:tr w:rsidR="00694277" w:rsidRPr="00A706F8" w14:paraId="11F403F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C6039FE"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Đầu vào</w:t>
            </w:r>
          </w:p>
        </w:tc>
        <w:tc>
          <w:tcPr>
            <w:tcW w:w="0" w:type="auto"/>
            <w:tcBorders>
              <w:top w:val="single" w:sz="1" w:space="0" w:color="000000"/>
              <w:bottom w:val="single" w:sz="1" w:space="0" w:color="000000"/>
            </w:tcBorders>
          </w:tcPr>
          <w:p w14:paraId="229D91ED"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Lịch sử xem/mua, like, kích cỡ, phong cách; số đo (nếu có), brand fit; hồ sơ, size gợi ý, catalog hiện hành; Top-N từ rerank, ngữ cảnh phiên</w:t>
            </w:r>
          </w:p>
        </w:tc>
      </w:tr>
      <w:tr w:rsidR="00694277" w:rsidRPr="00A706F8" w14:paraId="6993CF6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94916E3"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Xử lý</w:t>
            </w:r>
          </w:p>
        </w:tc>
        <w:tc>
          <w:tcPr>
            <w:tcW w:w="0" w:type="auto"/>
            <w:tcBorders>
              <w:top w:val="single" w:sz="1" w:space="0" w:color="000000"/>
              <w:bottom w:val="single" w:sz="1" w:space="0" w:color="000000"/>
            </w:tcBorders>
          </w:tcPr>
          <w:p w14:paraId="63FFDB7A"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Chuẩn hóa, ẩn danh hóa, lưu trữ phiên bản hồ sơ; heuristic kết hợp mô hình suy luận size; mô hình gợi ý + business rules loại bỏ sản phẩm hết hàng; pagination, diversification, caching</w:t>
            </w:r>
          </w:p>
        </w:tc>
      </w:tr>
      <w:tr w:rsidR="00694277" w:rsidRPr="00A706F8" w14:paraId="6DB14B5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6898F51"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Đầu ra</w:t>
            </w:r>
          </w:p>
        </w:tc>
        <w:tc>
          <w:tcPr>
            <w:tcW w:w="0" w:type="auto"/>
            <w:tcBorders>
              <w:top w:val="single" w:sz="1" w:space="0" w:color="000000"/>
              <w:bottom w:val="single" w:sz="1" w:space="0" w:color="000000"/>
            </w:tcBorders>
          </w:tcPr>
          <w:p w14:paraId="464C06E5"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Hồ sơ đề xuất chuẩn hóa; bảng size khuyến nghị per-category; danh sách sản phẩm đề xuất; API feed cho UI</w:t>
            </w:r>
          </w:p>
        </w:tc>
      </w:tr>
      <w:tr w:rsidR="00694277" w:rsidRPr="00A706F8" w14:paraId="6E3FC38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5A3513F"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Tích hợp ngoài</w:t>
            </w:r>
          </w:p>
        </w:tc>
        <w:tc>
          <w:tcPr>
            <w:tcW w:w="0" w:type="auto"/>
            <w:tcBorders>
              <w:top w:val="single" w:sz="1" w:space="0" w:color="000000"/>
              <w:bottom w:val="single" w:sz="1" w:space="0" w:color="000000"/>
            </w:tcBorders>
          </w:tcPr>
          <w:p w14:paraId="2570AA3E" w14:textId="77777777" w:rsidR="00694277" w:rsidRPr="00A706F8" w:rsidRDefault="00694277" w:rsidP="00183D05">
            <w:pPr>
              <w:rPr>
                <w:rFonts w:ascii="Times New Roman" w:hAnsi="Times New Roman" w:cs="Times New Roman"/>
              </w:rPr>
            </w:pPr>
            <w:r w:rsidRPr="00A706F8">
              <w:rPr>
                <w:rStyle w:val="VerbatimChar"/>
                <w:rFonts w:ascii="Times New Roman" w:eastAsia="IBM Plex Mono" w:hAnsi="Times New Roman" w:cs="Times New Roman"/>
                <w:color w:val="000000"/>
                <w:sz w:val="24"/>
                <w:shd w:val="clear" w:color="auto" w:fill="F8F8FA"/>
              </w:rPr>
              <w:t>actorAI</w:t>
            </w:r>
            <w:r w:rsidRPr="00A706F8">
              <w:rPr>
                <w:rFonts w:ascii="Times New Roman" w:eastAsia="inter" w:hAnsi="Times New Roman" w:cs="Times New Roman"/>
                <w:color w:val="000000"/>
              </w:rPr>
              <w:t xml:space="preserve"> (mô hình gợi ý)</w:t>
            </w:r>
          </w:p>
        </w:tc>
      </w:tr>
      <w:tr w:rsidR="00694277" w:rsidRPr="00A706F8" w14:paraId="2671950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F3CAB99"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Ràng buộc</w:t>
            </w:r>
          </w:p>
        </w:tc>
        <w:tc>
          <w:tcPr>
            <w:tcW w:w="0" w:type="auto"/>
            <w:tcBorders>
              <w:top w:val="single" w:sz="1" w:space="0" w:color="000000"/>
              <w:bottom w:val="single" w:sz="1" w:space="0" w:color="000000"/>
            </w:tcBorders>
          </w:tcPr>
          <w:p w14:paraId="758FBDCF"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Bảo vệ dữ liệu cá nhân và tuân thủ yêu cầu xóa; sai số hiển thị với mức tự tin; thời gian xử lý &lt; 300ms; kiểm soát bias; cache TTL, idempotent</w:t>
            </w:r>
          </w:p>
        </w:tc>
      </w:tr>
      <w:tr w:rsidR="00694277" w:rsidRPr="00A706F8" w14:paraId="1B7CE6E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6E02EE"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Lỗi</w:t>
            </w:r>
          </w:p>
        </w:tc>
        <w:tc>
          <w:tcPr>
            <w:tcW w:w="0" w:type="auto"/>
            <w:tcBorders>
              <w:top w:val="single" w:sz="1" w:space="0" w:color="000000"/>
              <w:bottom w:val="single" w:sz="1" w:space="0" w:color="000000"/>
            </w:tcBorders>
          </w:tcPr>
          <w:p w14:paraId="0D734DD0" w14:textId="77777777" w:rsidR="00694277" w:rsidRPr="00A706F8" w:rsidRDefault="00694277" w:rsidP="00183D05">
            <w:pPr>
              <w:rPr>
                <w:rFonts w:ascii="Times New Roman" w:hAnsi="Times New Roman" w:cs="Times New Roman"/>
              </w:rPr>
            </w:pPr>
            <w:r w:rsidRPr="00A706F8">
              <w:rPr>
                <w:rStyle w:val="VerbatimChar"/>
                <w:rFonts w:ascii="Times New Roman" w:eastAsia="IBM Plex Mono" w:hAnsi="Times New Roman" w:cs="Times New Roman"/>
                <w:color w:val="000000"/>
                <w:sz w:val="24"/>
                <w:shd w:val="clear" w:color="auto" w:fill="F8F8FA"/>
              </w:rPr>
              <w:t>PROFILE_NOT_FOUND</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PROFILE_SAVE_FAILED</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SIZE_INFERENCE_FAILED</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AI_ERROR</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CATALOG_MISMATCH</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FEED_EMPTY</w:t>
            </w:r>
            <w:r w:rsidRPr="00A706F8">
              <w:rPr>
                <w:rFonts w:ascii="Times New Roman" w:eastAsia="inter" w:hAnsi="Times New Roman" w:cs="Times New Roman"/>
                <w:color w:val="000000"/>
              </w:rPr>
              <w:t xml:space="preserve">, </w:t>
            </w:r>
            <w:r w:rsidRPr="00A706F8">
              <w:rPr>
                <w:rStyle w:val="VerbatimChar"/>
                <w:rFonts w:ascii="Times New Roman" w:eastAsia="IBM Plex Mono" w:hAnsi="Times New Roman" w:cs="Times New Roman"/>
                <w:color w:val="000000"/>
                <w:sz w:val="24"/>
                <w:shd w:val="clear" w:color="auto" w:fill="F8F8FA"/>
              </w:rPr>
              <w:t>CACHE_STALE</w:t>
            </w:r>
          </w:p>
        </w:tc>
      </w:tr>
      <w:tr w:rsidR="00694277" w:rsidRPr="00A706F8" w14:paraId="7DA94BF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1B1EFB3"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KPI</w:t>
            </w:r>
          </w:p>
        </w:tc>
        <w:tc>
          <w:tcPr>
            <w:tcW w:w="0" w:type="auto"/>
            <w:tcBorders>
              <w:top w:val="single" w:sz="1" w:space="0" w:color="000000"/>
              <w:bottom w:val="single" w:sz="1" w:space="0" w:color="000000"/>
            </w:tcBorders>
          </w:tcPr>
          <w:p w14:paraId="42457514" w14:textId="77777777" w:rsidR="00694277" w:rsidRPr="00A706F8" w:rsidRDefault="00694277" w:rsidP="00183D05">
            <w:pPr>
              <w:rPr>
                <w:rFonts w:ascii="Times New Roman" w:hAnsi="Times New Roman" w:cs="Times New Roman"/>
              </w:rPr>
            </w:pPr>
            <w:r w:rsidRPr="00A706F8">
              <w:rPr>
                <w:rFonts w:ascii="Times New Roman" w:eastAsia="inter" w:hAnsi="Times New Roman" w:cs="Times New Roman"/>
                <w:color w:val="000000"/>
              </w:rPr>
              <w:t>Tỉ lệ cập nhật và độ đầy đủ hồ sơ; tỉ lệ đúng size, giảm trả hàng do sai size; CTR đề xuất; tỉ lệ thêm giỏ từ đề xuất; tốc độ phản hồi; độ mới nội dung</w:t>
            </w:r>
          </w:p>
        </w:tc>
      </w:tr>
    </w:tbl>
    <w:p w14:paraId="49427FDF" w14:textId="324097DF" w:rsidR="00CB14A0" w:rsidRDefault="00E1346B" w:rsidP="000C3AEA">
      <w:pPr>
        <w:pStyle w:val="Captions"/>
      </w:pPr>
      <w:r w:rsidRPr="00D86825">
        <w:t xml:space="preserve">Bảng </w:t>
      </w:r>
      <w:r>
        <w:t>2-8</w:t>
      </w:r>
      <w:r w:rsidRPr="00D86825">
        <w:t xml:space="preserve"> Bảng đặc tả chi tiết </w:t>
      </w:r>
      <w:r w:rsidRPr="00FB4240">
        <w:t>usecase chức năng gợi ý trang phục</w:t>
      </w:r>
      <w:r w:rsidR="00F13FB0">
        <w:rPr>
          <w:lang w:val="vi-VN"/>
        </w:rPr>
        <w:br w:type="page"/>
      </w:r>
    </w:p>
    <w:p w14:paraId="5E0BD8EA" w14:textId="1B1C9227" w:rsidR="001F2CEB" w:rsidRDefault="001F2CEB" w:rsidP="007A1D2F">
      <w:pPr>
        <w:pStyle w:val="Heading4"/>
        <w:numPr>
          <w:ilvl w:val="0"/>
          <w:numId w:val="60"/>
        </w:numPr>
      </w:pPr>
      <w:r>
        <w:lastRenderedPageBreak/>
        <w:t xml:space="preserve">Chức năng gợi </w:t>
      </w:r>
      <w:r w:rsidR="00941A37">
        <w:t>quản lý blog</w:t>
      </w:r>
    </w:p>
    <w:p w14:paraId="6E2F1C4C" w14:textId="34CC9E60" w:rsidR="00FC2202" w:rsidRDefault="00FC2202" w:rsidP="00FC2202">
      <w:pPr>
        <w:ind w:firstLine="360"/>
      </w:pPr>
      <w:r>
        <w:t xml:space="preserve">Biểu đồ usecase của chức năng </w:t>
      </w:r>
      <w:r>
        <w:t>quản lý blog</w:t>
      </w:r>
    </w:p>
    <w:p w14:paraId="63467A8D" w14:textId="4EF4AC18" w:rsidR="004F0A04" w:rsidRDefault="004F0A04">
      <w:r>
        <w:fldChar w:fldCharType="begin"/>
      </w:r>
      <w:r>
        <w:instrText xml:space="preserve"> INCLUDEPICTURE "https://img.plantuml.biz/plantuml/png/TLJHQjH057sVhxZio-f3wH-KsXKgTAsMtPOA1PbDncJOPB9c9jL5VIfOn9Vw0O9BAGkr2ttmnGtYGqh_O_x4Eqac9Z6-J98pvzuvzzupsPQAnYe90nAmLmfK137tV0KkZvcZU2I8d78nep4DOKQTAVNOICq31cQR2YzWX517HJ7qzlniuVWdui4HbnoHXpsW4ieFIzhtxczr-fM3c_qK7f8F9IkPvitInfWAFAxNbqXvb2ZVfYlUBUqWGOO05Ulqio6w8HSbpxmIKgc4tXETVeGnhXVxkx0pVBRRWtS4e6_E1OTA9i79VWWFfZxbk958Pb3e7RCGN2fya4Lza-mRXrFKzbiLkWSlXrogTeZZSr0vgpFaYBCtzP1nTXF2r532Jlw8qTZnCQAbUPvT9-3ezJA1koztPwXV-7gzcjLpxsGtA3_0Pgr4P_9158PCD4eOtjyccozCSkLdg__KFQAdx5z9ZawN55GrmaQPUhs8e4j2pAXYTUh0r-adqtQThcZdyOSpjnLp76MBhkoFMS1QJEp6bOA9CT3cYK1VBEVmjWRQqEV99E2oe_ElQ-QhPzxZEZr3ooHpdPxdm__RVPlqQUIokAMzD7EG_SAMwtMAgdBRXJgzScpWc7gIV22aNrsiyWaR6rkL5LjOxhKMLlg9z8jxPnQxPTrGn_998xcyVyMZ2YXcrmJBuJJ1SWvDq7QuYUQLcXFpcvolTglg7cuV95G0EkKSfZXmqxdqExNItszLRQgI8vPNR3FYTraKsMR2nL_X7m00" \* MERGEFORMATINET </w:instrText>
      </w:r>
      <w:r>
        <w:fldChar w:fldCharType="separate"/>
      </w:r>
      <w:r>
        <w:rPr>
          <w:noProof/>
        </w:rPr>
        <w:drawing>
          <wp:inline distT="0" distB="0" distL="0" distR="0" wp14:anchorId="4195CC41" wp14:editId="1B7AEAF7">
            <wp:extent cx="5580380" cy="7533640"/>
            <wp:effectExtent l="0" t="0" r="0" b="0"/>
            <wp:docPr id="910349252" name="Picture 84"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9252" name="Picture 84" descr="A diagram of a person's relationship&#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7533640"/>
                    </a:xfrm>
                    <a:prstGeom prst="rect">
                      <a:avLst/>
                    </a:prstGeom>
                    <a:noFill/>
                    <a:ln>
                      <a:noFill/>
                    </a:ln>
                  </pic:spPr>
                </pic:pic>
              </a:graphicData>
            </a:graphic>
          </wp:inline>
        </w:drawing>
      </w:r>
      <w:r>
        <w:fldChar w:fldCharType="end"/>
      </w:r>
    </w:p>
    <w:p w14:paraId="08FF2FCF" w14:textId="43D0C3CC" w:rsidR="004F0A04" w:rsidRPr="00FB4240" w:rsidRDefault="004F0A04" w:rsidP="004F0A04">
      <w:pPr>
        <w:pStyle w:val="Captions"/>
      </w:pPr>
      <w:r w:rsidRPr="00FB4240">
        <w:t xml:space="preserve">Hình </w:t>
      </w:r>
      <w:r w:rsidRPr="00FB4240">
        <w:fldChar w:fldCharType="begin"/>
      </w:r>
      <w:r w:rsidRPr="00FB4240">
        <w:instrText xml:space="preserve"> STYLEREF 1 \s </w:instrText>
      </w:r>
      <w:r w:rsidRPr="00FB4240">
        <w:fldChar w:fldCharType="separate"/>
      </w:r>
      <w:r w:rsidRPr="00FB4240">
        <w:t>2</w:t>
      </w:r>
      <w:r w:rsidRPr="00FB4240">
        <w:fldChar w:fldCharType="end"/>
      </w:r>
      <w:r w:rsidRPr="00FB4240">
        <w:noBreakHyphen/>
      </w:r>
      <w:r>
        <w:t>10</w:t>
      </w:r>
      <w:r w:rsidRPr="00FB4240">
        <w:t xml:space="preserve"> Biểu đồ usecase chức năng </w:t>
      </w:r>
      <w:r>
        <w:t>quản lý blog</w:t>
      </w:r>
    </w:p>
    <w:p w14:paraId="45F69366" w14:textId="77777777" w:rsidR="004F0A04" w:rsidRDefault="004F0A04"/>
    <w:p w14:paraId="6CB17BC6" w14:textId="77777777" w:rsidR="00FC2202" w:rsidRDefault="00FC2202" w:rsidP="00FC2202">
      <w:pPr>
        <w:ind w:firstLine="360"/>
      </w:pP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437"/>
        <w:gridCol w:w="1080"/>
        <w:gridCol w:w="990"/>
        <w:gridCol w:w="1350"/>
        <w:gridCol w:w="1620"/>
        <w:gridCol w:w="1620"/>
        <w:gridCol w:w="1407"/>
      </w:tblGrid>
      <w:tr w:rsidR="000D17BE" w:rsidRPr="0076346E" w14:paraId="36A11BE7"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55EA902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lastRenderedPageBreak/>
              <w:t>ID</w:t>
            </w:r>
          </w:p>
        </w:tc>
        <w:tc>
          <w:tcPr>
            <w:tcW w:w="1080" w:type="dxa"/>
            <w:tcBorders>
              <w:top w:val="single" w:sz="1" w:space="0" w:color="000000"/>
              <w:bottom w:val="single" w:sz="1" w:space="0" w:color="000000"/>
              <w:right w:val="single" w:sz="1" w:space="0" w:color="000000"/>
            </w:tcBorders>
          </w:tcPr>
          <w:p w14:paraId="22AA3930"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Tên</w:t>
            </w:r>
          </w:p>
        </w:tc>
        <w:tc>
          <w:tcPr>
            <w:tcW w:w="990" w:type="dxa"/>
            <w:tcBorders>
              <w:top w:val="single" w:sz="1" w:space="0" w:color="000000"/>
              <w:bottom w:val="single" w:sz="1" w:space="0" w:color="000000"/>
              <w:right w:val="single" w:sz="1" w:space="0" w:color="000000"/>
            </w:tcBorders>
          </w:tcPr>
          <w:p w14:paraId="77609F4E"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Actor</w:t>
            </w:r>
          </w:p>
        </w:tc>
        <w:tc>
          <w:tcPr>
            <w:tcW w:w="1350" w:type="dxa"/>
            <w:tcBorders>
              <w:top w:val="single" w:sz="1" w:space="0" w:color="000000"/>
              <w:bottom w:val="single" w:sz="1" w:space="0" w:color="000000"/>
              <w:right w:val="single" w:sz="1" w:space="0" w:color="000000"/>
            </w:tcBorders>
          </w:tcPr>
          <w:p w14:paraId="50CC6E5E"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Tiền đề</w:t>
            </w:r>
          </w:p>
        </w:tc>
        <w:tc>
          <w:tcPr>
            <w:tcW w:w="1620" w:type="dxa"/>
            <w:tcBorders>
              <w:top w:val="single" w:sz="1" w:space="0" w:color="000000"/>
              <w:bottom w:val="single" w:sz="1" w:space="0" w:color="000000"/>
              <w:right w:val="single" w:sz="1" w:space="0" w:color="000000"/>
            </w:tcBorders>
          </w:tcPr>
          <w:p w14:paraId="4DB2EFBA"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Dòng chính</w:t>
            </w:r>
          </w:p>
        </w:tc>
        <w:tc>
          <w:tcPr>
            <w:tcW w:w="1620" w:type="dxa"/>
            <w:tcBorders>
              <w:top w:val="single" w:sz="1" w:space="0" w:color="000000"/>
              <w:bottom w:val="single" w:sz="1" w:space="0" w:color="000000"/>
              <w:right w:val="single" w:sz="1" w:space="0" w:color="000000"/>
            </w:tcBorders>
          </w:tcPr>
          <w:p w14:paraId="64A39BC5"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Ngoại lệ/Lỗi</w:t>
            </w:r>
          </w:p>
        </w:tc>
        <w:tc>
          <w:tcPr>
            <w:tcW w:w="1407" w:type="dxa"/>
            <w:tcBorders>
              <w:top w:val="single" w:sz="1" w:space="0" w:color="000000"/>
              <w:bottom w:val="single" w:sz="1" w:space="0" w:color="000000"/>
            </w:tcBorders>
          </w:tcPr>
          <w:p w14:paraId="739BAF4D"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Hậu điều kiện</w:t>
            </w:r>
          </w:p>
        </w:tc>
      </w:tr>
      <w:tr w:rsidR="000D17BE" w:rsidRPr="0076346E" w14:paraId="3A16AA88"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5DB83B37"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UC_Blog_List</w:t>
            </w:r>
          </w:p>
        </w:tc>
        <w:tc>
          <w:tcPr>
            <w:tcW w:w="1080" w:type="dxa"/>
            <w:tcBorders>
              <w:top w:val="single" w:sz="1" w:space="0" w:color="000000"/>
              <w:bottom w:val="single" w:sz="1" w:space="0" w:color="000000"/>
              <w:right w:val="single" w:sz="1" w:space="0" w:color="000000"/>
            </w:tcBorders>
          </w:tcPr>
          <w:p w14:paraId="7FC4A610"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Xem danh sách bài viết</w:t>
            </w:r>
          </w:p>
        </w:tc>
        <w:tc>
          <w:tcPr>
            <w:tcW w:w="990" w:type="dxa"/>
            <w:tcBorders>
              <w:top w:val="single" w:sz="1" w:space="0" w:color="000000"/>
              <w:bottom w:val="single" w:sz="1" w:space="0" w:color="000000"/>
              <w:right w:val="single" w:sz="1" w:space="0" w:color="000000"/>
            </w:tcBorders>
          </w:tcPr>
          <w:p w14:paraId="3623A20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Visitor/User</w:t>
            </w:r>
          </w:p>
        </w:tc>
        <w:tc>
          <w:tcPr>
            <w:tcW w:w="1350" w:type="dxa"/>
            <w:tcBorders>
              <w:top w:val="single" w:sz="1" w:space="0" w:color="000000"/>
              <w:bottom w:val="single" w:sz="1" w:space="0" w:color="000000"/>
              <w:right w:val="single" w:sz="1" w:space="0" w:color="000000"/>
            </w:tcBorders>
          </w:tcPr>
          <w:p w14:paraId="100BEE3E"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Có bài viết trạng thái </w:t>
            </w:r>
            <w:r w:rsidRPr="0076346E">
              <w:rPr>
                <w:rStyle w:val="VerbatimChar"/>
                <w:rFonts w:ascii="Times New Roman" w:eastAsia="IBM Plex Mono" w:hAnsi="Times New Roman" w:cs="Times New Roman"/>
                <w:color w:val="000000"/>
                <w:sz w:val="24"/>
                <w:shd w:val="clear" w:color="auto" w:fill="F8F8FA"/>
              </w:rPr>
              <w:t>published</w:t>
            </w:r>
          </w:p>
        </w:tc>
        <w:tc>
          <w:tcPr>
            <w:tcW w:w="1620" w:type="dxa"/>
            <w:tcBorders>
              <w:top w:val="single" w:sz="1" w:space="0" w:color="000000"/>
              <w:bottom w:val="single" w:sz="1" w:space="0" w:color="000000"/>
              <w:right w:val="single" w:sz="1" w:space="0" w:color="000000"/>
            </w:tcBorders>
          </w:tcPr>
          <w:p w14:paraId="34BF7221"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Nhận tham số phân trang/lọc → truy vấn bài viết </w:t>
            </w:r>
            <w:r w:rsidRPr="0076346E">
              <w:rPr>
                <w:rStyle w:val="VerbatimChar"/>
                <w:rFonts w:ascii="Times New Roman" w:eastAsia="IBM Plex Mono" w:hAnsi="Times New Roman" w:cs="Times New Roman"/>
                <w:color w:val="000000"/>
                <w:sz w:val="24"/>
                <w:shd w:val="clear" w:color="auto" w:fill="F8F8FA"/>
              </w:rPr>
              <w:t>published</w:t>
            </w:r>
            <w:r w:rsidRPr="0076346E">
              <w:rPr>
                <w:rFonts w:ascii="Times New Roman" w:eastAsia="inter" w:hAnsi="Times New Roman" w:cs="Times New Roman"/>
                <w:color w:val="000000"/>
              </w:rPr>
              <w:t xml:space="preserve"> → sắp xếp → trả danh sách</w:t>
            </w:r>
          </w:p>
        </w:tc>
        <w:tc>
          <w:tcPr>
            <w:tcW w:w="1620" w:type="dxa"/>
            <w:tcBorders>
              <w:top w:val="single" w:sz="1" w:space="0" w:color="000000"/>
              <w:bottom w:val="single" w:sz="1" w:space="0" w:color="000000"/>
              <w:right w:val="single" w:sz="1" w:space="0" w:color="000000"/>
            </w:tcBorders>
          </w:tcPr>
          <w:p w14:paraId="2F8A18E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400 tham số không hợp lệ; 200 danh sách rỗng nếu không có dữ liệu</w:t>
            </w:r>
          </w:p>
        </w:tc>
        <w:tc>
          <w:tcPr>
            <w:tcW w:w="1407" w:type="dxa"/>
            <w:tcBorders>
              <w:top w:val="single" w:sz="1" w:space="0" w:color="000000"/>
              <w:bottom w:val="single" w:sz="1" w:space="0" w:color="000000"/>
            </w:tcBorders>
          </w:tcPr>
          <w:p w14:paraId="5FEA499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Payload danh sách bài viết theo trang</w:t>
            </w:r>
          </w:p>
        </w:tc>
      </w:tr>
      <w:tr w:rsidR="000D17BE" w:rsidRPr="0076346E" w14:paraId="73DF666B"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1298FA7A"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UC_Blog_View</w:t>
            </w:r>
          </w:p>
        </w:tc>
        <w:tc>
          <w:tcPr>
            <w:tcW w:w="1080" w:type="dxa"/>
            <w:tcBorders>
              <w:top w:val="single" w:sz="1" w:space="0" w:color="000000"/>
              <w:bottom w:val="single" w:sz="1" w:space="0" w:color="000000"/>
              <w:right w:val="single" w:sz="1" w:space="0" w:color="000000"/>
            </w:tcBorders>
          </w:tcPr>
          <w:p w14:paraId="11CDD059"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Xem chi tiết bài viết</w:t>
            </w:r>
          </w:p>
        </w:tc>
        <w:tc>
          <w:tcPr>
            <w:tcW w:w="990" w:type="dxa"/>
            <w:tcBorders>
              <w:top w:val="single" w:sz="1" w:space="0" w:color="000000"/>
              <w:bottom w:val="single" w:sz="1" w:space="0" w:color="000000"/>
              <w:right w:val="single" w:sz="1" w:space="0" w:color="000000"/>
            </w:tcBorders>
          </w:tcPr>
          <w:p w14:paraId="1FBE986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Visitor/User</w:t>
            </w:r>
          </w:p>
        </w:tc>
        <w:tc>
          <w:tcPr>
            <w:tcW w:w="1350" w:type="dxa"/>
            <w:tcBorders>
              <w:top w:val="single" w:sz="1" w:space="0" w:color="000000"/>
              <w:bottom w:val="single" w:sz="1" w:space="0" w:color="000000"/>
              <w:right w:val="single" w:sz="1" w:space="0" w:color="000000"/>
            </w:tcBorders>
          </w:tcPr>
          <w:p w14:paraId="6DE8CE5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Post </w:t>
            </w:r>
            <w:r w:rsidRPr="0076346E">
              <w:rPr>
                <w:rStyle w:val="VerbatimChar"/>
                <w:rFonts w:ascii="Times New Roman" w:eastAsia="IBM Plex Mono" w:hAnsi="Times New Roman" w:cs="Times New Roman"/>
                <w:color w:val="000000"/>
                <w:sz w:val="24"/>
                <w:shd w:val="clear" w:color="auto" w:fill="F8F8FA"/>
              </w:rPr>
              <w:t>published</w:t>
            </w:r>
            <w:r w:rsidRPr="0076346E">
              <w:rPr>
                <w:rFonts w:ascii="Times New Roman" w:eastAsia="inter" w:hAnsi="Times New Roman" w:cs="Times New Roman"/>
                <w:color w:val="000000"/>
              </w:rPr>
              <w:t xml:space="preserve"> tồn tại</w:t>
            </w:r>
          </w:p>
        </w:tc>
        <w:tc>
          <w:tcPr>
            <w:tcW w:w="1620" w:type="dxa"/>
            <w:tcBorders>
              <w:top w:val="single" w:sz="1" w:space="0" w:color="000000"/>
              <w:bottom w:val="single" w:sz="1" w:space="0" w:color="000000"/>
              <w:right w:val="single" w:sz="1" w:space="0" w:color="000000"/>
            </w:tcBorders>
          </w:tcPr>
          <w:p w14:paraId="1740477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Nhận </w:t>
            </w:r>
            <w:r w:rsidRPr="0076346E">
              <w:rPr>
                <w:rStyle w:val="VerbatimChar"/>
                <w:rFonts w:ascii="Times New Roman" w:eastAsia="IBM Plex Mono" w:hAnsi="Times New Roman" w:cs="Times New Roman"/>
                <w:color w:val="000000"/>
                <w:sz w:val="24"/>
                <w:shd w:val="clear" w:color="auto" w:fill="F8F8FA"/>
              </w:rPr>
              <w:t>slug/postId</w:t>
            </w:r>
            <w:r w:rsidRPr="0076346E">
              <w:rPr>
                <w:rFonts w:ascii="Times New Roman" w:eastAsia="inter" w:hAnsi="Times New Roman" w:cs="Times New Roman"/>
                <w:color w:val="000000"/>
              </w:rPr>
              <w:t xml:space="preserve"> → truy vấn → enrich nội dung/ảnh → tải bình luận đã duyệt → trả chi tiết</w:t>
            </w:r>
          </w:p>
        </w:tc>
        <w:tc>
          <w:tcPr>
            <w:tcW w:w="1620" w:type="dxa"/>
            <w:tcBorders>
              <w:top w:val="single" w:sz="1" w:space="0" w:color="000000"/>
              <w:bottom w:val="single" w:sz="1" w:space="0" w:color="000000"/>
              <w:right w:val="single" w:sz="1" w:space="0" w:color="000000"/>
            </w:tcBorders>
          </w:tcPr>
          <w:p w14:paraId="180300C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404 không tồn tại; 410 bài viết bị unpublish</w:t>
            </w:r>
          </w:p>
        </w:tc>
        <w:tc>
          <w:tcPr>
            <w:tcW w:w="1407" w:type="dxa"/>
            <w:tcBorders>
              <w:top w:val="single" w:sz="1" w:space="0" w:color="000000"/>
              <w:bottom w:val="single" w:sz="1" w:space="0" w:color="000000"/>
            </w:tcBorders>
          </w:tcPr>
          <w:p w14:paraId="46422DA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Payload chi tiết bài viết</w:t>
            </w:r>
          </w:p>
        </w:tc>
      </w:tr>
      <w:tr w:rsidR="000D17BE" w:rsidRPr="0076346E" w14:paraId="3E25E377"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5C68FA86"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UC_Blog_Search</w:t>
            </w:r>
          </w:p>
        </w:tc>
        <w:tc>
          <w:tcPr>
            <w:tcW w:w="1080" w:type="dxa"/>
            <w:tcBorders>
              <w:top w:val="single" w:sz="1" w:space="0" w:color="000000"/>
              <w:bottom w:val="single" w:sz="1" w:space="0" w:color="000000"/>
              <w:right w:val="single" w:sz="1" w:space="0" w:color="000000"/>
            </w:tcBorders>
          </w:tcPr>
          <w:p w14:paraId="425FD6D9"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Tìm kiếm bài viết</w:t>
            </w:r>
          </w:p>
        </w:tc>
        <w:tc>
          <w:tcPr>
            <w:tcW w:w="990" w:type="dxa"/>
            <w:tcBorders>
              <w:top w:val="single" w:sz="1" w:space="0" w:color="000000"/>
              <w:bottom w:val="single" w:sz="1" w:space="0" w:color="000000"/>
              <w:right w:val="single" w:sz="1" w:space="0" w:color="000000"/>
            </w:tcBorders>
          </w:tcPr>
          <w:p w14:paraId="71C21972"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Visitor/User</w:t>
            </w:r>
          </w:p>
        </w:tc>
        <w:tc>
          <w:tcPr>
            <w:tcW w:w="1350" w:type="dxa"/>
            <w:tcBorders>
              <w:top w:val="single" w:sz="1" w:space="0" w:color="000000"/>
              <w:bottom w:val="single" w:sz="1" w:space="0" w:color="000000"/>
              <w:right w:val="single" w:sz="1" w:space="0" w:color="000000"/>
            </w:tcBorders>
          </w:tcPr>
          <w:p w14:paraId="3E5729B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Có dữ liệu bài viết</w:t>
            </w:r>
          </w:p>
        </w:tc>
        <w:tc>
          <w:tcPr>
            <w:tcW w:w="1620" w:type="dxa"/>
            <w:tcBorders>
              <w:top w:val="single" w:sz="1" w:space="0" w:color="000000"/>
              <w:bottom w:val="single" w:sz="1" w:space="0" w:color="000000"/>
              <w:right w:val="single" w:sz="1" w:space="0" w:color="000000"/>
            </w:tcBorders>
          </w:tcPr>
          <w:p w14:paraId="30E842B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Nhận </w:t>
            </w:r>
            <w:r w:rsidRPr="0076346E">
              <w:rPr>
                <w:rStyle w:val="VerbatimChar"/>
                <w:rFonts w:ascii="Times New Roman" w:eastAsia="IBM Plex Mono" w:hAnsi="Times New Roman" w:cs="Times New Roman"/>
                <w:color w:val="000000"/>
                <w:sz w:val="24"/>
                <w:shd w:val="clear" w:color="auto" w:fill="F8F8FA"/>
              </w:rPr>
              <w:t>q</w:t>
            </w:r>
            <w:r w:rsidRPr="0076346E">
              <w:rPr>
                <w:rFonts w:ascii="Times New Roman" w:eastAsia="inter" w:hAnsi="Times New Roman" w:cs="Times New Roman"/>
                <w:color w:val="000000"/>
              </w:rPr>
              <w:t>/filter → chuẩn hóa → tìm kiếm theo tiêu đề/nội dung/tags → sắp xếp điểm phù hợp → trả kết quả</w:t>
            </w:r>
          </w:p>
        </w:tc>
        <w:tc>
          <w:tcPr>
            <w:tcW w:w="1620" w:type="dxa"/>
            <w:tcBorders>
              <w:top w:val="single" w:sz="1" w:space="0" w:color="000000"/>
              <w:bottom w:val="single" w:sz="1" w:space="0" w:color="000000"/>
              <w:right w:val="single" w:sz="1" w:space="0" w:color="000000"/>
            </w:tcBorders>
          </w:tcPr>
          <w:p w14:paraId="5953921C"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400 query không hợp lệ</w:t>
            </w:r>
          </w:p>
        </w:tc>
        <w:tc>
          <w:tcPr>
            <w:tcW w:w="1407" w:type="dxa"/>
            <w:tcBorders>
              <w:top w:val="single" w:sz="1" w:space="0" w:color="000000"/>
              <w:bottom w:val="single" w:sz="1" w:space="0" w:color="000000"/>
            </w:tcBorders>
          </w:tcPr>
          <w:p w14:paraId="76192824"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Danh sách kết quả tìm kiếm</w:t>
            </w:r>
          </w:p>
        </w:tc>
      </w:tr>
      <w:tr w:rsidR="000D17BE" w:rsidRPr="0076346E" w14:paraId="42982731"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4E9425C5"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UC_Blog_Comment_Create</w:t>
            </w:r>
          </w:p>
        </w:tc>
        <w:tc>
          <w:tcPr>
            <w:tcW w:w="1080" w:type="dxa"/>
            <w:tcBorders>
              <w:top w:val="single" w:sz="1" w:space="0" w:color="000000"/>
              <w:bottom w:val="single" w:sz="1" w:space="0" w:color="000000"/>
              <w:right w:val="single" w:sz="1" w:space="0" w:color="000000"/>
            </w:tcBorders>
          </w:tcPr>
          <w:p w14:paraId="2479D2B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Bình luận bài viết</w:t>
            </w:r>
          </w:p>
        </w:tc>
        <w:tc>
          <w:tcPr>
            <w:tcW w:w="990" w:type="dxa"/>
            <w:tcBorders>
              <w:top w:val="single" w:sz="1" w:space="0" w:color="000000"/>
              <w:bottom w:val="single" w:sz="1" w:space="0" w:color="000000"/>
              <w:right w:val="single" w:sz="1" w:space="0" w:color="000000"/>
            </w:tcBorders>
          </w:tcPr>
          <w:p w14:paraId="70961371"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User</w:t>
            </w:r>
          </w:p>
        </w:tc>
        <w:tc>
          <w:tcPr>
            <w:tcW w:w="1350" w:type="dxa"/>
            <w:tcBorders>
              <w:top w:val="single" w:sz="1" w:space="0" w:color="000000"/>
              <w:bottom w:val="single" w:sz="1" w:space="0" w:color="000000"/>
              <w:right w:val="single" w:sz="1" w:space="0" w:color="000000"/>
            </w:tcBorders>
          </w:tcPr>
          <w:p w14:paraId="4874C924"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bài viết tồn tại</w:t>
            </w:r>
          </w:p>
        </w:tc>
        <w:tc>
          <w:tcPr>
            <w:tcW w:w="1620" w:type="dxa"/>
            <w:tcBorders>
              <w:top w:val="single" w:sz="1" w:space="0" w:color="000000"/>
              <w:bottom w:val="single" w:sz="1" w:space="0" w:color="000000"/>
              <w:right w:val="single" w:sz="1" w:space="0" w:color="000000"/>
            </w:tcBorders>
          </w:tcPr>
          <w:p w14:paraId="435543E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Parse body → validate → tạo comment trạng thái </w:t>
            </w:r>
            <w:r w:rsidRPr="0076346E">
              <w:rPr>
                <w:rStyle w:val="VerbatimChar"/>
                <w:rFonts w:ascii="Times New Roman" w:eastAsia="IBM Plex Mono" w:hAnsi="Times New Roman" w:cs="Times New Roman"/>
                <w:color w:val="000000"/>
                <w:sz w:val="24"/>
                <w:shd w:val="clear" w:color="auto" w:fill="F8F8FA"/>
              </w:rPr>
              <w:t>pending/approved</w:t>
            </w:r>
            <w:r w:rsidRPr="0076346E">
              <w:rPr>
                <w:rFonts w:ascii="Times New Roman" w:eastAsia="inter" w:hAnsi="Times New Roman" w:cs="Times New Roman"/>
                <w:color w:val="000000"/>
              </w:rPr>
              <w:t xml:space="preserve"> tuỳ chính sách → trả thành công</w:t>
            </w:r>
          </w:p>
        </w:tc>
        <w:tc>
          <w:tcPr>
            <w:tcW w:w="1620" w:type="dxa"/>
            <w:tcBorders>
              <w:top w:val="single" w:sz="1" w:space="0" w:color="000000"/>
              <w:bottom w:val="single" w:sz="1" w:space="0" w:color="000000"/>
              <w:right w:val="single" w:sz="1" w:space="0" w:color="000000"/>
            </w:tcBorders>
          </w:tcPr>
          <w:p w14:paraId="391B600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401 chưa đăng nhập; 404 post không tồn tại; 400 nội dung không hợp lệ</w:t>
            </w:r>
          </w:p>
        </w:tc>
        <w:tc>
          <w:tcPr>
            <w:tcW w:w="1407" w:type="dxa"/>
            <w:tcBorders>
              <w:top w:val="single" w:sz="1" w:space="0" w:color="000000"/>
              <w:bottom w:val="single" w:sz="1" w:space="0" w:color="000000"/>
            </w:tcBorders>
          </w:tcPr>
          <w:p w14:paraId="6A405F62"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Comment mới được lưu</w:t>
            </w:r>
          </w:p>
        </w:tc>
      </w:tr>
      <w:tr w:rsidR="000D17BE" w:rsidRPr="0076346E" w14:paraId="15FF6552"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62244E8D"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UC_Blog_Comment_Moderate</w:t>
            </w:r>
          </w:p>
        </w:tc>
        <w:tc>
          <w:tcPr>
            <w:tcW w:w="1080" w:type="dxa"/>
            <w:tcBorders>
              <w:top w:val="single" w:sz="1" w:space="0" w:color="000000"/>
              <w:bottom w:val="single" w:sz="1" w:space="0" w:color="000000"/>
              <w:right w:val="single" w:sz="1" w:space="0" w:color="000000"/>
            </w:tcBorders>
          </w:tcPr>
          <w:p w14:paraId="25E66991"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Kiểm duyệt bình luận</w:t>
            </w:r>
          </w:p>
        </w:tc>
        <w:tc>
          <w:tcPr>
            <w:tcW w:w="990" w:type="dxa"/>
            <w:tcBorders>
              <w:top w:val="single" w:sz="1" w:space="0" w:color="000000"/>
              <w:bottom w:val="single" w:sz="1" w:space="0" w:color="000000"/>
              <w:right w:val="single" w:sz="1" w:space="0" w:color="000000"/>
            </w:tcBorders>
          </w:tcPr>
          <w:p w14:paraId="136C9A3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Admin</w:t>
            </w:r>
          </w:p>
        </w:tc>
        <w:tc>
          <w:tcPr>
            <w:tcW w:w="1350" w:type="dxa"/>
            <w:tcBorders>
              <w:top w:val="single" w:sz="1" w:space="0" w:color="000000"/>
              <w:bottom w:val="single" w:sz="1" w:space="0" w:color="000000"/>
              <w:right w:val="single" w:sz="1" w:space="0" w:color="000000"/>
            </w:tcBorders>
          </w:tcPr>
          <w:p w14:paraId="486444A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Admin; comment tồn tại</w:t>
            </w:r>
          </w:p>
        </w:tc>
        <w:tc>
          <w:tcPr>
            <w:tcW w:w="1620" w:type="dxa"/>
            <w:tcBorders>
              <w:top w:val="single" w:sz="1" w:space="0" w:color="000000"/>
              <w:bottom w:val="single" w:sz="1" w:space="0" w:color="000000"/>
              <w:right w:val="single" w:sz="1" w:space="0" w:color="000000"/>
            </w:tcBorders>
          </w:tcPr>
          <w:p w14:paraId="49ABC33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Nhận </w:t>
            </w:r>
            <w:r w:rsidRPr="0076346E">
              <w:rPr>
                <w:rStyle w:val="VerbatimChar"/>
                <w:rFonts w:ascii="Times New Roman" w:eastAsia="IBM Plex Mono" w:hAnsi="Times New Roman" w:cs="Times New Roman"/>
                <w:color w:val="000000"/>
                <w:sz w:val="24"/>
                <w:shd w:val="clear" w:color="auto" w:fill="F8F8FA"/>
              </w:rPr>
              <w:t>approve/reject</w:t>
            </w:r>
            <w:r w:rsidRPr="0076346E">
              <w:rPr>
                <w:rFonts w:ascii="Times New Roman" w:eastAsia="inter" w:hAnsi="Times New Roman" w:cs="Times New Roman"/>
                <w:color w:val="000000"/>
              </w:rPr>
              <w:t xml:space="preserve"> → cập nhật trạng thái → trả kết quả</w:t>
            </w:r>
          </w:p>
        </w:tc>
        <w:tc>
          <w:tcPr>
            <w:tcW w:w="1620" w:type="dxa"/>
            <w:tcBorders>
              <w:top w:val="single" w:sz="1" w:space="0" w:color="000000"/>
              <w:bottom w:val="single" w:sz="1" w:space="0" w:color="000000"/>
              <w:right w:val="single" w:sz="1" w:space="0" w:color="000000"/>
            </w:tcBorders>
          </w:tcPr>
          <w:p w14:paraId="5D6D066C"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403 không đủ quyền; 404 không tồn tại</w:t>
            </w:r>
          </w:p>
        </w:tc>
        <w:tc>
          <w:tcPr>
            <w:tcW w:w="1407" w:type="dxa"/>
            <w:tcBorders>
              <w:top w:val="single" w:sz="1" w:space="0" w:color="000000"/>
              <w:bottom w:val="single" w:sz="1" w:space="0" w:color="000000"/>
            </w:tcBorders>
          </w:tcPr>
          <w:p w14:paraId="3A9C3739"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Trạng thái comment cập nhật</w:t>
            </w:r>
          </w:p>
        </w:tc>
      </w:tr>
      <w:tr w:rsidR="000D17BE" w:rsidRPr="0076346E" w14:paraId="2EC36030"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01DEA594"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lastRenderedPageBreak/>
              <w:t>UC_Blog_Post_Create</w:t>
            </w:r>
          </w:p>
        </w:tc>
        <w:tc>
          <w:tcPr>
            <w:tcW w:w="1080" w:type="dxa"/>
            <w:tcBorders>
              <w:top w:val="single" w:sz="1" w:space="0" w:color="000000"/>
              <w:bottom w:val="single" w:sz="1" w:space="0" w:color="000000"/>
              <w:right w:val="single" w:sz="1" w:space="0" w:color="000000"/>
            </w:tcBorders>
          </w:tcPr>
          <w:p w14:paraId="5582C760"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Tạo bài viết</w:t>
            </w:r>
          </w:p>
        </w:tc>
        <w:tc>
          <w:tcPr>
            <w:tcW w:w="990" w:type="dxa"/>
            <w:tcBorders>
              <w:top w:val="single" w:sz="1" w:space="0" w:color="000000"/>
              <w:bottom w:val="single" w:sz="1" w:space="0" w:color="000000"/>
              <w:right w:val="single" w:sz="1" w:space="0" w:color="000000"/>
            </w:tcBorders>
          </w:tcPr>
          <w:p w14:paraId="152798F4"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Author/Admin</w:t>
            </w:r>
          </w:p>
        </w:tc>
        <w:tc>
          <w:tcPr>
            <w:tcW w:w="1350" w:type="dxa"/>
            <w:tcBorders>
              <w:top w:val="single" w:sz="1" w:space="0" w:color="000000"/>
              <w:bottom w:val="single" w:sz="1" w:space="0" w:color="000000"/>
              <w:right w:val="single" w:sz="1" w:space="0" w:color="000000"/>
            </w:tcBorders>
          </w:tcPr>
          <w:p w14:paraId="2B238269"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dữ liệu hợp lệ</w:t>
            </w:r>
          </w:p>
        </w:tc>
        <w:tc>
          <w:tcPr>
            <w:tcW w:w="1620" w:type="dxa"/>
            <w:tcBorders>
              <w:top w:val="single" w:sz="1" w:space="0" w:color="000000"/>
              <w:bottom w:val="single" w:sz="1" w:space="0" w:color="000000"/>
              <w:right w:val="single" w:sz="1" w:space="0" w:color="000000"/>
            </w:tcBorders>
          </w:tcPr>
          <w:p w14:paraId="0C4ED1B6"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Parse JSON/FormData → validate → upload ảnh bìa S3 (nếu có) → tạo bài viết trạng thái </w:t>
            </w:r>
            <w:r w:rsidRPr="0076346E">
              <w:rPr>
                <w:rStyle w:val="VerbatimChar"/>
                <w:rFonts w:ascii="Times New Roman" w:eastAsia="IBM Plex Mono" w:hAnsi="Times New Roman" w:cs="Times New Roman"/>
                <w:color w:val="000000"/>
                <w:sz w:val="24"/>
                <w:shd w:val="clear" w:color="auto" w:fill="F8F8FA"/>
              </w:rPr>
              <w:t>draft/published</w:t>
            </w:r>
            <w:r w:rsidRPr="0076346E">
              <w:rPr>
                <w:rFonts w:ascii="Times New Roman" w:eastAsia="inter" w:hAnsi="Times New Roman" w:cs="Times New Roman"/>
                <w:color w:val="000000"/>
              </w:rPr>
              <w:t xml:space="preserve"> → trả model</w:t>
            </w:r>
          </w:p>
        </w:tc>
        <w:tc>
          <w:tcPr>
            <w:tcW w:w="1620" w:type="dxa"/>
            <w:tcBorders>
              <w:top w:val="single" w:sz="1" w:space="0" w:color="000000"/>
              <w:bottom w:val="single" w:sz="1" w:space="0" w:color="000000"/>
              <w:right w:val="single" w:sz="1" w:space="0" w:color="000000"/>
            </w:tcBorders>
          </w:tcPr>
          <w:p w14:paraId="46CFE53E"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401; 400; 503 lỗi upload</w:t>
            </w:r>
          </w:p>
        </w:tc>
        <w:tc>
          <w:tcPr>
            <w:tcW w:w="1407" w:type="dxa"/>
            <w:tcBorders>
              <w:top w:val="single" w:sz="1" w:space="0" w:color="000000"/>
              <w:bottom w:val="single" w:sz="1" w:space="0" w:color="000000"/>
            </w:tcBorders>
          </w:tcPr>
          <w:p w14:paraId="309A693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Bài viết mới lưu vào DB</w:t>
            </w:r>
          </w:p>
        </w:tc>
      </w:tr>
      <w:tr w:rsidR="000D17BE" w:rsidRPr="0076346E" w14:paraId="106EE513"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184DD8EC"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UC_Blog_Post_Update</w:t>
            </w:r>
          </w:p>
        </w:tc>
        <w:tc>
          <w:tcPr>
            <w:tcW w:w="1080" w:type="dxa"/>
            <w:tcBorders>
              <w:top w:val="single" w:sz="1" w:space="0" w:color="000000"/>
              <w:bottom w:val="single" w:sz="1" w:space="0" w:color="000000"/>
              <w:right w:val="single" w:sz="1" w:space="0" w:color="000000"/>
            </w:tcBorders>
          </w:tcPr>
          <w:p w14:paraId="7D879425"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Chỉnh sửa bài viết</w:t>
            </w:r>
          </w:p>
        </w:tc>
        <w:tc>
          <w:tcPr>
            <w:tcW w:w="990" w:type="dxa"/>
            <w:tcBorders>
              <w:top w:val="single" w:sz="1" w:space="0" w:color="000000"/>
              <w:bottom w:val="single" w:sz="1" w:space="0" w:color="000000"/>
              <w:right w:val="single" w:sz="1" w:space="0" w:color="000000"/>
            </w:tcBorders>
          </w:tcPr>
          <w:p w14:paraId="554B5B6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Author/Admin</w:t>
            </w:r>
          </w:p>
        </w:tc>
        <w:tc>
          <w:tcPr>
            <w:tcW w:w="1350" w:type="dxa"/>
            <w:tcBorders>
              <w:top w:val="single" w:sz="1" w:space="0" w:color="000000"/>
              <w:bottom w:val="single" w:sz="1" w:space="0" w:color="000000"/>
              <w:right w:val="single" w:sz="1" w:space="0" w:color="000000"/>
            </w:tcBorders>
          </w:tcPr>
          <w:p w14:paraId="46FE8A4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sở hữu hoặc Admin</w:t>
            </w:r>
          </w:p>
        </w:tc>
        <w:tc>
          <w:tcPr>
            <w:tcW w:w="1620" w:type="dxa"/>
            <w:tcBorders>
              <w:top w:val="single" w:sz="1" w:space="0" w:color="000000"/>
              <w:bottom w:val="single" w:sz="1" w:space="0" w:color="000000"/>
              <w:right w:val="single" w:sz="1" w:space="0" w:color="000000"/>
            </w:tcBorders>
          </w:tcPr>
          <w:p w14:paraId="2E0CD74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Tìm bài viết → validate cập nhật → upload ảnh mới (nếu có) → cập nhật → trả model</w:t>
            </w:r>
          </w:p>
        </w:tc>
        <w:tc>
          <w:tcPr>
            <w:tcW w:w="1620" w:type="dxa"/>
            <w:tcBorders>
              <w:top w:val="single" w:sz="1" w:space="0" w:color="000000"/>
              <w:bottom w:val="single" w:sz="1" w:space="0" w:color="000000"/>
              <w:right w:val="single" w:sz="1" w:space="0" w:color="000000"/>
            </w:tcBorders>
          </w:tcPr>
          <w:p w14:paraId="3DAAE1A8"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403 không đủ quyền; 404 không tồn tại</w:t>
            </w:r>
          </w:p>
        </w:tc>
        <w:tc>
          <w:tcPr>
            <w:tcW w:w="1407" w:type="dxa"/>
            <w:tcBorders>
              <w:top w:val="single" w:sz="1" w:space="0" w:color="000000"/>
              <w:bottom w:val="single" w:sz="1" w:space="0" w:color="000000"/>
            </w:tcBorders>
          </w:tcPr>
          <w:p w14:paraId="5F9FCC56"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Bài viết được cập nhật</w:t>
            </w:r>
          </w:p>
        </w:tc>
      </w:tr>
      <w:tr w:rsidR="000D17BE" w:rsidRPr="0076346E" w14:paraId="0847A24A"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0956B79D"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UC_Blog_Post_Delete</w:t>
            </w:r>
          </w:p>
        </w:tc>
        <w:tc>
          <w:tcPr>
            <w:tcW w:w="1080" w:type="dxa"/>
            <w:tcBorders>
              <w:top w:val="single" w:sz="1" w:space="0" w:color="000000"/>
              <w:bottom w:val="single" w:sz="1" w:space="0" w:color="000000"/>
              <w:right w:val="single" w:sz="1" w:space="0" w:color="000000"/>
            </w:tcBorders>
          </w:tcPr>
          <w:p w14:paraId="5ECEADDE"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Xoá bài viết</w:t>
            </w:r>
          </w:p>
        </w:tc>
        <w:tc>
          <w:tcPr>
            <w:tcW w:w="990" w:type="dxa"/>
            <w:tcBorders>
              <w:top w:val="single" w:sz="1" w:space="0" w:color="000000"/>
              <w:bottom w:val="single" w:sz="1" w:space="0" w:color="000000"/>
              <w:right w:val="single" w:sz="1" w:space="0" w:color="000000"/>
            </w:tcBorders>
          </w:tcPr>
          <w:p w14:paraId="39F10174"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Author/Admin</w:t>
            </w:r>
          </w:p>
        </w:tc>
        <w:tc>
          <w:tcPr>
            <w:tcW w:w="1350" w:type="dxa"/>
            <w:tcBorders>
              <w:top w:val="single" w:sz="1" w:space="0" w:color="000000"/>
              <w:bottom w:val="single" w:sz="1" w:space="0" w:color="000000"/>
              <w:right w:val="single" w:sz="1" w:space="0" w:color="000000"/>
            </w:tcBorders>
          </w:tcPr>
          <w:p w14:paraId="6DD196E1"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sở hữu hoặc Admin</w:t>
            </w:r>
          </w:p>
        </w:tc>
        <w:tc>
          <w:tcPr>
            <w:tcW w:w="1620" w:type="dxa"/>
            <w:tcBorders>
              <w:top w:val="single" w:sz="1" w:space="0" w:color="000000"/>
              <w:bottom w:val="single" w:sz="1" w:space="0" w:color="000000"/>
              <w:right w:val="single" w:sz="1" w:space="0" w:color="000000"/>
            </w:tcBorders>
          </w:tcPr>
          <w:p w14:paraId="1C962A7B"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Tìm bài viết → xoá mềm/ cứng theo chính sách → trả success</w:t>
            </w:r>
          </w:p>
        </w:tc>
        <w:tc>
          <w:tcPr>
            <w:tcW w:w="1620" w:type="dxa"/>
            <w:tcBorders>
              <w:top w:val="single" w:sz="1" w:space="0" w:color="000000"/>
              <w:bottom w:val="single" w:sz="1" w:space="0" w:color="000000"/>
              <w:right w:val="single" w:sz="1" w:space="0" w:color="000000"/>
            </w:tcBorders>
          </w:tcPr>
          <w:p w14:paraId="47E86402"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403; 404</w:t>
            </w:r>
          </w:p>
        </w:tc>
        <w:tc>
          <w:tcPr>
            <w:tcW w:w="1407" w:type="dxa"/>
            <w:tcBorders>
              <w:top w:val="single" w:sz="1" w:space="0" w:color="000000"/>
              <w:bottom w:val="single" w:sz="1" w:space="0" w:color="000000"/>
            </w:tcBorders>
          </w:tcPr>
          <w:p w14:paraId="39518AD3"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Bài viết bị xoá</w:t>
            </w:r>
          </w:p>
        </w:tc>
      </w:tr>
      <w:tr w:rsidR="000D17BE" w:rsidRPr="0076346E" w14:paraId="6AF898A3" w14:textId="77777777" w:rsidTr="00183D05">
        <w:trPr>
          <w:cantSplit/>
          <w:tblCellSpacing w:w="0" w:type="dxa"/>
          <w:jc w:val="center"/>
        </w:trPr>
        <w:tc>
          <w:tcPr>
            <w:tcW w:w="1437" w:type="dxa"/>
            <w:tcBorders>
              <w:top w:val="single" w:sz="1" w:space="0" w:color="000000"/>
              <w:bottom w:val="single" w:sz="1" w:space="0" w:color="000000"/>
              <w:right w:val="single" w:sz="1" w:space="0" w:color="000000"/>
            </w:tcBorders>
          </w:tcPr>
          <w:p w14:paraId="3F2997F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UC_Blog_Post_PublishToggle</w:t>
            </w:r>
          </w:p>
        </w:tc>
        <w:tc>
          <w:tcPr>
            <w:tcW w:w="1080" w:type="dxa"/>
            <w:tcBorders>
              <w:top w:val="single" w:sz="1" w:space="0" w:color="000000"/>
              <w:bottom w:val="single" w:sz="1" w:space="0" w:color="000000"/>
              <w:right w:val="single" w:sz="1" w:space="0" w:color="000000"/>
            </w:tcBorders>
          </w:tcPr>
          <w:p w14:paraId="39B8E46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Xuất bản/Hủy xuất bản</w:t>
            </w:r>
          </w:p>
        </w:tc>
        <w:tc>
          <w:tcPr>
            <w:tcW w:w="990" w:type="dxa"/>
            <w:tcBorders>
              <w:top w:val="single" w:sz="1" w:space="0" w:color="000000"/>
              <w:bottom w:val="single" w:sz="1" w:space="0" w:color="000000"/>
              <w:right w:val="single" w:sz="1" w:space="0" w:color="000000"/>
            </w:tcBorders>
          </w:tcPr>
          <w:p w14:paraId="05204527"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Author/Admin</w:t>
            </w:r>
          </w:p>
        </w:tc>
        <w:tc>
          <w:tcPr>
            <w:tcW w:w="1350" w:type="dxa"/>
            <w:tcBorders>
              <w:top w:val="single" w:sz="1" w:space="0" w:color="000000"/>
              <w:bottom w:val="single" w:sz="1" w:space="0" w:color="000000"/>
              <w:right w:val="single" w:sz="1" w:space="0" w:color="000000"/>
            </w:tcBorders>
          </w:tcPr>
          <w:p w14:paraId="42099FF1"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Đăng nhập; sở hữu hoặc Admin</w:t>
            </w:r>
          </w:p>
        </w:tc>
        <w:tc>
          <w:tcPr>
            <w:tcW w:w="1620" w:type="dxa"/>
            <w:tcBorders>
              <w:top w:val="single" w:sz="1" w:space="0" w:color="000000"/>
              <w:bottom w:val="single" w:sz="1" w:space="0" w:color="000000"/>
              <w:right w:val="single" w:sz="1" w:space="0" w:color="000000"/>
            </w:tcBorders>
          </w:tcPr>
          <w:p w14:paraId="0649B1ED"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 xml:space="preserve">Tìm bài viết → chuyển </w:t>
            </w:r>
            <w:r w:rsidRPr="0076346E">
              <w:rPr>
                <w:rStyle w:val="VerbatimChar"/>
                <w:rFonts w:ascii="Times New Roman" w:eastAsia="IBM Plex Mono" w:hAnsi="Times New Roman" w:cs="Times New Roman"/>
                <w:color w:val="000000"/>
                <w:sz w:val="24"/>
                <w:shd w:val="clear" w:color="auto" w:fill="F8F8FA"/>
              </w:rPr>
              <w:t>status</w:t>
            </w:r>
            <w:r w:rsidRPr="0076346E">
              <w:rPr>
                <w:rFonts w:ascii="Times New Roman" w:eastAsia="inter" w:hAnsi="Times New Roman" w:cs="Times New Roman"/>
                <w:color w:val="000000"/>
              </w:rPr>
              <w:t xml:space="preserve"> </w:t>
            </w:r>
            <w:r w:rsidRPr="0076346E">
              <w:rPr>
                <w:rStyle w:val="VerbatimChar"/>
                <w:rFonts w:ascii="Times New Roman" w:eastAsia="IBM Plex Mono" w:hAnsi="Times New Roman" w:cs="Times New Roman"/>
                <w:color w:val="000000"/>
                <w:sz w:val="24"/>
                <w:shd w:val="clear" w:color="auto" w:fill="F8F8FA"/>
              </w:rPr>
              <w:t>draft↔published</w:t>
            </w:r>
            <w:r w:rsidRPr="0076346E">
              <w:rPr>
                <w:rFonts w:ascii="Times New Roman" w:eastAsia="inter" w:hAnsi="Times New Roman" w:cs="Times New Roman"/>
                <w:color w:val="000000"/>
              </w:rPr>
              <w:t xml:space="preserve"> → trả success</w:t>
            </w:r>
          </w:p>
        </w:tc>
        <w:tc>
          <w:tcPr>
            <w:tcW w:w="1620" w:type="dxa"/>
            <w:tcBorders>
              <w:top w:val="single" w:sz="1" w:space="0" w:color="000000"/>
              <w:bottom w:val="single" w:sz="1" w:space="0" w:color="000000"/>
              <w:right w:val="single" w:sz="1" w:space="0" w:color="000000"/>
            </w:tcBorders>
          </w:tcPr>
          <w:p w14:paraId="543B8E9D"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403; 404</w:t>
            </w:r>
          </w:p>
        </w:tc>
        <w:tc>
          <w:tcPr>
            <w:tcW w:w="1407" w:type="dxa"/>
            <w:tcBorders>
              <w:top w:val="single" w:sz="1" w:space="0" w:color="000000"/>
              <w:bottom w:val="single" w:sz="1" w:space="0" w:color="000000"/>
            </w:tcBorders>
          </w:tcPr>
          <w:p w14:paraId="0BDAFBBF" w14:textId="77777777" w:rsidR="000D17BE" w:rsidRPr="0076346E" w:rsidRDefault="000D17BE" w:rsidP="00183D05">
            <w:pPr>
              <w:rPr>
                <w:rFonts w:ascii="Times New Roman" w:hAnsi="Times New Roman" w:cs="Times New Roman"/>
              </w:rPr>
            </w:pPr>
            <w:r w:rsidRPr="0076346E">
              <w:rPr>
                <w:rFonts w:ascii="Times New Roman" w:eastAsia="inter" w:hAnsi="Times New Roman" w:cs="Times New Roman"/>
                <w:color w:val="000000"/>
              </w:rPr>
              <w:t>Trạng thái bài viết thay đổi</w:t>
            </w:r>
          </w:p>
        </w:tc>
      </w:tr>
    </w:tbl>
    <w:p w14:paraId="4B9B0708" w14:textId="56DF696C" w:rsidR="001F2CEB" w:rsidRDefault="001F0814" w:rsidP="000D17BE">
      <w:pPr>
        <w:pStyle w:val="Captions"/>
      </w:pPr>
      <w:r w:rsidRPr="00D86825">
        <w:t xml:space="preserve">Bảng </w:t>
      </w:r>
      <w:r>
        <w:t>2-</w:t>
      </w:r>
      <w:r w:rsidR="00252FE3">
        <w:t>9</w:t>
      </w:r>
      <w:r w:rsidRPr="00D86825">
        <w:t xml:space="preserve"> Bảng đặc tả chi tiết </w:t>
      </w:r>
      <w:r w:rsidRPr="00FB4240">
        <w:t>usecase chức năng gợi ý trang phục</w:t>
      </w:r>
    </w:p>
    <w:p w14:paraId="0EB8AE85" w14:textId="6AC90111" w:rsidR="001F2CEB" w:rsidRPr="001F0814" w:rsidRDefault="001F0814" w:rsidP="001F0814">
      <w:pPr>
        <w:rPr>
          <w:bCs/>
          <w:sz w:val="22"/>
          <w:szCs w:val="20"/>
        </w:rPr>
      </w:pPr>
      <w:r>
        <w:br w:type="page"/>
      </w:r>
    </w:p>
    <w:p w14:paraId="7847FC32" w14:textId="5D110841" w:rsidR="00CB14A0" w:rsidRDefault="0042240A" w:rsidP="00CB14A0">
      <w:pPr>
        <w:pStyle w:val="Heading3"/>
      </w:pPr>
      <w:r>
        <w:lastRenderedPageBreak/>
        <w:t xml:space="preserve"> </w:t>
      </w:r>
      <w:bookmarkStart w:id="140" w:name="_Toc209039068"/>
      <w:r w:rsidR="00CB14A0">
        <w:t>Biểu đồ Activity</w:t>
      </w:r>
      <w:bookmarkEnd w:id="140"/>
    </w:p>
    <w:p w14:paraId="1FF4C516" w14:textId="528E6368" w:rsidR="00CB14A0" w:rsidRDefault="00CB14A0" w:rsidP="007A1D2F">
      <w:pPr>
        <w:pStyle w:val="Heading4"/>
        <w:numPr>
          <w:ilvl w:val="0"/>
          <w:numId w:val="9"/>
        </w:numPr>
      </w:pPr>
      <w:r w:rsidRPr="00CB14A0">
        <w:t>Chức năng đăng nhập</w:t>
      </w:r>
    </w:p>
    <w:p w14:paraId="428F6530" w14:textId="0B0D9BF1" w:rsidR="00F0095B" w:rsidRDefault="009503B1" w:rsidP="00FA392C">
      <w:pPr>
        <w:spacing w:line="312" w:lineRule="auto"/>
        <w:jc w:val="both"/>
        <w:rPr>
          <w:noProof/>
        </w:rPr>
      </w:pPr>
      <w:r>
        <w:fldChar w:fldCharType="begin"/>
      </w:r>
      <w:r>
        <w:instrText xml:space="preserve"> INCLUDEPICTURE "https://img.plantuml.biz/plantuml/png/ZPGzRzD06CTtVufdR0M1yBRO0ms9AsXAMpMk6AEBSubDx7EmpvKOKOOEJ1KJGeYMYA53L2Iwu1iO7FLxt3VXkNFUqo2csBd_ytl-pyjv9-4avcaO6Fh1C8-y_3i3dezS3weHuvJnalE-Jot3xy3MNkFmO1kuHnbiLVDVsmQ06TDtAKtuWxT9n2o31WbLojqe3aidn_ibcxbHcxPNe_2eGKdiUaSa9c4o3toT1jplevTDUJf8hX5EYX3CH8AWHToU5ZcU52DOiSJQViSmdLWNHKFY1_SXbDc8Gy-JsLLg6MRTbs8G0ey9ZC-b-CWyQCliadKBFPpc5tXu-rEAh_XVIsRN75gf59_TeZ6sLc7oOHy2ASwUhxfVID2JsHyEJ8fp7zpRIqYa-8RPn3K4A3f3Em2AMNkX_GtLsG_MNKMgQf7cId6L0kjgRpwqyzze48LHuTpIIeLpfFY4ayMg_1NvEXdPZKXb5r_wIwt2xkH3Q8q7eJKHwfcjABAxcRFvA1CHxBrnT5yJoi6DefvFhPcmC3nLSI-_m8cu-SqcCA8VbyicEB5gsAaK7o1DQ0ptWBWkJH8dwb7sCAQTc2QUVh4MOd53Pc_5KjKzbMk9_qpnAoVEowPpMBSFcjLZk-BOpTtAgtsxjf6cT-zVPFDf-P493UAhAc_Kx7o6FHmFy95XHqTzorWdpxbtKV-VEILEUUiqhFk92NeNDMfn9IrZpYW8o_7e0tjMt8r9-FoAw8ivkPmx-AC-Gdy1" \* MERGEFORMATINET </w:instrText>
      </w:r>
      <w:r>
        <w:fldChar w:fldCharType="separate"/>
      </w:r>
      <w:r>
        <w:rPr>
          <w:noProof/>
        </w:rPr>
        <w:drawing>
          <wp:inline distT="0" distB="0" distL="0" distR="0" wp14:anchorId="5BAB70EB" wp14:editId="4F6BBD4E">
            <wp:extent cx="5580380" cy="5317587"/>
            <wp:effectExtent l="0" t="0" r="0" b="3810"/>
            <wp:docPr id="853527409" name="Picture 7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7409" name="Picture 75" descr="A diagram of a flowchart&#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3035" cy="5339175"/>
                    </a:xfrm>
                    <a:prstGeom prst="rect">
                      <a:avLst/>
                    </a:prstGeom>
                    <a:noFill/>
                    <a:ln>
                      <a:noFill/>
                    </a:ln>
                  </pic:spPr>
                </pic:pic>
              </a:graphicData>
            </a:graphic>
          </wp:inline>
        </w:drawing>
      </w:r>
      <w:r>
        <w:fldChar w:fldCharType="end"/>
      </w:r>
      <w:r>
        <w:rPr>
          <w:noProof/>
        </w:rPr>
        <w:t xml:space="preserve"> </w:t>
      </w:r>
    </w:p>
    <w:p w14:paraId="6CB34C92" w14:textId="140B1C60" w:rsidR="00F45436" w:rsidRPr="00F45436" w:rsidRDefault="00F45436" w:rsidP="00F45436">
      <w:pPr>
        <w:pStyle w:val="Captions"/>
      </w:pPr>
      <w:r w:rsidRPr="00F45436">
        <w:t xml:space="preserve">Hình </w:t>
      </w:r>
      <w:r w:rsidRPr="00F45436">
        <w:fldChar w:fldCharType="begin"/>
      </w:r>
      <w:r w:rsidRPr="00F45436">
        <w:instrText xml:space="preserve"> STYLEREF 1 \s </w:instrText>
      </w:r>
      <w:r w:rsidRPr="00F45436">
        <w:fldChar w:fldCharType="separate"/>
      </w:r>
      <w:r w:rsidRPr="00F45436">
        <w:t>2</w:t>
      </w:r>
      <w:r w:rsidRPr="00F45436">
        <w:fldChar w:fldCharType="end"/>
      </w:r>
      <w:r w:rsidRPr="00F45436">
        <w:noBreakHyphen/>
        <w:t>1</w:t>
      </w:r>
      <w:r w:rsidR="00FD436A">
        <w:t>1</w:t>
      </w:r>
      <w:r w:rsidRPr="00F45436">
        <w:t xml:space="preserve"> Biểu đồ activity của chức năng Đăng nhập</w:t>
      </w:r>
    </w:p>
    <w:p w14:paraId="2A7FA89B" w14:textId="62737A83" w:rsidR="00F45436" w:rsidRPr="00FA392C" w:rsidRDefault="00603136" w:rsidP="00603136">
      <w:r>
        <w:br w:type="page"/>
      </w:r>
    </w:p>
    <w:p w14:paraId="6F85DE2C" w14:textId="419B0B45" w:rsidR="00F0095B" w:rsidRDefault="00F0095B" w:rsidP="00A06031">
      <w:pPr>
        <w:pStyle w:val="Heading4"/>
      </w:pPr>
      <w:r>
        <w:lastRenderedPageBreak/>
        <w:t xml:space="preserve">Chức năng </w:t>
      </w:r>
      <w:r w:rsidR="00520EE2">
        <w:t>đăng ký</w:t>
      </w:r>
    </w:p>
    <w:p w14:paraId="7E1983EA" w14:textId="313ADC98" w:rsidR="00E1703F" w:rsidRDefault="0012711B" w:rsidP="00E1703F">
      <w:pPr>
        <w:keepNext/>
      </w:pPr>
      <w:r>
        <w:fldChar w:fldCharType="begin"/>
      </w:r>
      <w:r>
        <w:instrText xml:space="preserve"> INCLUDEPICTURE "https://img.plantuml.biz/plantuml/png/RP8zJ-Gm48Px_uefToKaSi0LE0MVGN1mt0dsQ97PcCJQn8aShqxK51GqXwv22EbMgoiea92WOLrG1F4__4yO9xiB2zluO_pEuzSpNYuqKxgR9gJe29apnL98XEJw9EUGAHrdf58G-fEfWiEt_H-x57ZAH383EIkAtvaAPq2obFk47h14X4npUBwmvbp64Df1JqOZlOjUGkfYiPjkDNHYExZf-aGSGsFJcduEYJLdIqtGCPVGM2llcmI0RWjhJbFGYi7wAdJiu4c3jEP2-7ZgSbqKKNsyqVoNqKS08bgOsxRcfWioUhcpvbf0M3wYEHHcjKE_KZhSyv-o3zgQlnB7GKzyvY5nmLka4BX4VDcatXzgk0oh5K-mTetjk7oGqJX_anMJPO36KLkTv7gMgIYJSyqHXRQGcK6tu0hrvcgCTrRhCnsN_x2eRNV1DBC8cVE-K6WfLwIAr7xfmH7kf3_MZEnEDuoChvv7uTT-i7UujXUij8B3ZPMjdM1zAa66ufYyNtrc8c-ULXsjWXCjzCaRhoPypCS6UCC6p7v_NyOXBHx_9xzca9gpZ9FxyUGL" \* MERGEFORMATINET </w:instrText>
      </w:r>
      <w:r>
        <w:fldChar w:fldCharType="separate"/>
      </w:r>
      <w:r>
        <w:rPr>
          <w:noProof/>
        </w:rPr>
        <w:drawing>
          <wp:inline distT="0" distB="0" distL="0" distR="0" wp14:anchorId="7CD4E060" wp14:editId="3A2D76CE">
            <wp:extent cx="5580380" cy="3276600"/>
            <wp:effectExtent l="0" t="0" r="0" b="0"/>
            <wp:docPr id="279817544" name="Picture 76" descr="A flowchart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17544" name="Picture 76" descr="A flowchart with black and white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276600"/>
                    </a:xfrm>
                    <a:prstGeom prst="rect">
                      <a:avLst/>
                    </a:prstGeom>
                    <a:noFill/>
                    <a:ln>
                      <a:noFill/>
                    </a:ln>
                  </pic:spPr>
                </pic:pic>
              </a:graphicData>
            </a:graphic>
          </wp:inline>
        </w:drawing>
      </w:r>
      <w:r>
        <w:fldChar w:fldCharType="end"/>
      </w:r>
    </w:p>
    <w:p w14:paraId="3011DED8" w14:textId="4C6C75F2" w:rsidR="00F0095B" w:rsidRDefault="00E1703F" w:rsidP="005E4279">
      <w:pPr>
        <w:pStyle w:val="Captions"/>
      </w:pPr>
      <w:r>
        <w:t xml:space="preserve">Hình </w:t>
      </w:r>
      <w:r w:rsidR="006977FE">
        <w:fldChar w:fldCharType="begin"/>
      </w:r>
      <w:r w:rsidR="006977FE">
        <w:instrText xml:space="preserve"> STYLEREF 1 \s </w:instrText>
      </w:r>
      <w:r w:rsidR="006977FE">
        <w:fldChar w:fldCharType="separate"/>
      </w:r>
      <w:r w:rsidR="00B32C8C">
        <w:rPr>
          <w:noProof/>
        </w:rPr>
        <w:t>2</w:t>
      </w:r>
      <w:r w:rsidR="006977FE">
        <w:rPr>
          <w:noProof/>
        </w:rPr>
        <w:fldChar w:fldCharType="end"/>
      </w:r>
      <w:r>
        <w:noBreakHyphen/>
        <w:t>1</w:t>
      </w:r>
      <w:r w:rsidR="00FD436A">
        <w:t>2</w:t>
      </w:r>
      <w:r>
        <w:t xml:space="preserve"> Biểu </w:t>
      </w:r>
      <w:r w:rsidR="005E4279">
        <w:t xml:space="preserve">đồ </w:t>
      </w:r>
      <w:r w:rsidR="00BD798C" w:rsidRPr="00F45436">
        <w:t xml:space="preserve">activity </w:t>
      </w:r>
      <w:r w:rsidR="005E4279">
        <w:t xml:space="preserve">chức năng </w:t>
      </w:r>
      <w:r w:rsidR="0012711B">
        <w:t>đăng ký</w:t>
      </w:r>
    </w:p>
    <w:p w14:paraId="37D6D987" w14:textId="77777777" w:rsidR="00697419" w:rsidRDefault="00697419" w:rsidP="005E4279">
      <w:pPr>
        <w:pStyle w:val="Captions"/>
      </w:pPr>
    </w:p>
    <w:p w14:paraId="589650CB" w14:textId="77777777" w:rsidR="00697419" w:rsidRPr="00F0095B" w:rsidRDefault="00697419" w:rsidP="005E4279">
      <w:pPr>
        <w:pStyle w:val="Captions"/>
      </w:pPr>
    </w:p>
    <w:p w14:paraId="17C6F900" w14:textId="5618B9B3" w:rsidR="00CB14A0" w:rsidRPr="00065E20" w:rsidRDefault="00F0095B" w:rsidP="00065E20">
      <w:pPr>
        <w:pStyle w:val="Heading4"/>
      </w:pPr>
      <w:r w:rsidRPr="00065E20">
        <w:t>C</w:t>
      </w:r>
      <w:r w:rsidR="00783EE1" w:rsidRPr="00065E20">
        <w:t xml:space="preserve">hức </w:t>
      </w:r>
      <w:r w:rsidR="00CB14A0" w:rsidRPr="00065E20">
        <w:t xml:space="preserve">năng </w:t>
      </w:r>
      <w:r w:rsidR="004750A9" w:rsidRPr="004750A9">
        <w:t>thanh toán</w:t>
      </w:r>
      <w:r w:rsidR="006A257F">
        <w:t xml:space="preserve"> (mua token)</w:t>
      </w:r>
    </w:p>
    <w:p w14:paraId="0A9CB851" w14:textId="34E88E60" w:rsidR="00CB14A0" w:rsidRDefault="00426E8C" w:rsidP="00CB14A0">
      <w:pPr>
        <w:pStyle w:val="Captions"/>
        <w:keepNext/>
        <w:spacing w:line="312" w:lineRule="auto"/>
        <w:ind w:firstLine="567"/>
        <w:jc w:val="both"/>
      </w:pPr>
      <w:r>
        <w:fldChar w:fldCharType="begin"/>
      </w:r>
      <w:r>
        <w:instrText xml:space="preserve"> INCLUDEPICTURE "https://img.plantuml.biz/plantuml/png/fLIxRzD06D_zLtnZ8g8gL9cSWHOJQ4ZpKEFCrSd-R9_YtBbtvw2mLe89YSUCHDML0QbCoS2GYF_3_2LyVYHDInaGqvtllj_ZUvoFj67AfBFOqbCk4gRO368kq2mI1AbC9AqYmh8txxFLEmyyAQSSmSWf2fYlly0S5GyMROi7K3l9LjS9nDdgxPCwc8WYQixwfcu1s2EcDCBByN1WGyAyAGknwpTekvYXC7qa9RyuK1YWKkYNHxfDu9pQZNYs_962KJ-_PQlF8holG1gjPjE6FjUQYn0KNgISU23W69Sy02XyMZ4cAxLUjFukmWhghh_E85pVS1AGX7Q7lSxWt1aEddTVbD32HBRw9C1aoojU1F_fWQXEPGYZoPbpSZpkd7S7NRTxx7QUjRVNYP8UQZqg4w_Hvvpxg7wz-JWsYYVOE3Wug6-ZSz4UvMtW8isMrwJ6H4J5Nr-9hNILfpv3dnRFR7sGr65U3rVbmAhE4nN3vaEskgJobE7jNNXPcs97zVa7PIVcHEr84N0rOuPByR07huWRewVGL2wy4lGV9dJgvUK44RB5dkn8SJrZr4mcDFDoJtRHDmb9gho8qG0y0hEvf5ONe_oKnKnuU6laRXkTONzqsjbhuztC1Bwg21ex_h_b1BM0yHZzFREjvg4DrK10UViWMlWyi6vvzWUuO6dbBCNJ0Y69IQPYHxIbsPAKwtqY8dbimqImb1wVugzB8pcsZ3-Y9VzP_0O0" \* MERGEFORMATINET </w:instrText>
      </w:r>
      <w:r>
        <w:fldChar w:fldCharType="separate"/>
      </w:r>
      <w:r>
        <w:rPr>
          <w:noProof/>
        </w:rPr>
        <w:drawing>
          <wp:inline distT="0" distB="0" distL="0" distR="0" wp14:anchorId="153610BF" wp14:editId="43B0B4B5">
            <wp:extent cx="5580380" cy="4009293"/>
            <wp:effectExtent l="0" t="0" r="0" b="4445"/>
            <wp:docPr id="1559025379" name="Picture 7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5379" name="Picture 77" descr="A diagram of a company&#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5721" cy="4027499"/>
                    </a:xfrm>
                    <a:prstGeom prst="rect">
                      <a:avLst/>
                    </a:prstGeom>
                    <a:noFill/>
                    <a:ln>
                      <a:noFill/>
                    </a:ln>
                  </pic:spPr>
                </pic:pic>
              </a:graphicData>
            </a:graphic>
          </wp:inline>
        </w:drawing>
      </w:r>
      <w:r>
        <w:fldChar w:fldCharType="end"/>
      </w:r>
    </w:p>
    <w:p w14:paraId="3957BA4B" w14:textId="2661F212" w:rsidR="00CB14A0" w:rsidRDefault="00CB14A0" w:rsidP="00CB14A0">
      <w:pPr>
        <w:pStyle w:val="Captions"/>
      </w:pPr>
      <w:r>
        <w:t xml:space="preserve">Hình </w:t>
      </w:r>
      <w:r w:rsidR="006977FE">
        <w:fldChar w:fldCharType="begin"/>
      </w:r>
      <w:r w:rsidR="006977FE">
        <w:instrText xml:space="preserve"> STYLEREF 1 \s </w:instrText>
      </w:r>
      <w:r w:rsidR="006977FE">
        <w:fldChar w:fldCharType="separate"/>
      </w:r>
      <w:r w:rsidR="00B32C8C">
        <w:rPr>
          <w:noProof/>
        </w:rPr>
        <w:t>2</w:t>
      </w:r>
      <w:r w:rsidR="006977FE">
        <w:rPr>
          <w:noProof/>
        </w:rPr>
        <w:fldChar w:fldCharType="end"/>
      </w:r>
      <w:r w:rsidR="00E1703F">
        <w:noBreakHyphen/>
      </w:r>
      <w:r w:rsidR="001F3692">
        <w:t>1</w:t>
      </w:r>
      <w:r w:rsidR="00FD436A">
        <w:t>3</w:t>
      </w:r>
      <w:r>
        <w:t xml:space="preserve"> Biểu đồ activity của chức năng </w:t>
      </w:r>
      <w:r w:rsidR="004750A9">
        <w:t>thanh toán</w:t>
      </w:r>
      <w:r w:rsidR="006A257F">
        <w:t xml:space="preserve"> </w:t>
      </w:r>
      <w:r w:rsidR="006A257F">
        <w:t>(mua token)</w:t>
      </w:r>
    </w:p>
    <w:p w14:paraId="6424B955" w14:textId="67A754C1" w:rsidR="00F0095B" w:rsidRDefault="00F0095B">
      <w:pPr>
        <w:rPr>
          <w:b/>
          <w:bCs/>
          <w:szCs w:val="28"/>
        </w:rPr>
      </w:pPr>
    </w:p>
    <w:p w14:paraId="1E7F1628" w14:textId="5B559856" w:rsidR="0042240A" w:rsidRDefault="00CB14A0" w:rsidP="00A06031">
      <w:pPr>
        <w:pStyle w:val="Heading4"/>
      </w:pPr>
      <w:r>
        <w:lastRenderedPageBreak/>
        <w:t xml:space="preserve">Chức năng </w:t>
      </w:r>
      <w:r w:rsidR="00890E61" w:rsidRPr="00890E61">
        <w:t>webhook thanh toán</w:t>
      </w:r>
    </w:p>
    <w:p w14:paraId="181173B4" w14:textId="6E8EEB03" w:rsidR="00890E61" w:rsidRDefault="00890E61" w:rsidP="00890E61">
      <w:r>
        <w:fldChar w:fldCharType="begin"/>
      </w:r>
      <w:r>
        <w:instrText xml:space="preserve"> INCLUDEPICTURE "https://img.plantuml.biz/plantuml/png/XPGzRzH048Px_uef4n6I256T2nAEWvmk7oTogQF5EtTUdRrhTjS79qILWWef4WKjA2KWYj0GAw9m_eZ_2MFlEVSDXMLRVkUPTz-HPyzOfcqQHvuP2fampMA8X4GxJX2Kjg7oAeNNkBiiiey195gD14SDjiY-mUiKzTZtH1ys3ehiCrXTP5VtcYURO4EKi75gjKXmqmEeCI6o4cAg3m-D64XcKuqmoh-0mK2ZzKbTSflvDQpwVWydGKacTbD90gQ11HoXjCwYPc_WbU9Zlz9KnB38Vi8mlmLwk4eWAh8FoxIfruIDOyAT2sdfjWKnMiQPPV0kOS6G3R3DjrA3kitV-vFIsdWjNOLtgihfTXLtH6URxxLjqY10vCXN0yXZHnJPHKp1Cxhott8moRJhG6tkpwZBXdUN-HMyBR8VrEzs7PR0ZtPt6x0VQHhKk9neWCRW70q09PzvnyWWR7J2_9SSBC1w-VSO9ccHJqKsUoUTrl5vy-JuUVl5FBLqsIkoJv86UFDLm22_5kkD4hshXOdBypDfM625aesgL46IwY1aPEi1sBiBwchL4ELJ5Z4PeB_8ELG3w9wzR1xidxR8sL7tiDLhFLkILSbCyfqc0zMiZEcdKJHUh9aFwbzH4V-nuxkmfBBGLwda_qLABlhUklTr3UjcxZ1biq35IOHsVjIppMR1gx4EUYIC4HHv_G_utZ9jobf5Sfos7B58S71BPBeBV6-ULhEMIOxJ2qLnyoU5eFxzTwQBfgOunYB1rPz9aoO9xKJaE_NPwatdkrhFrU_HhLofVm40" \* MERGEFORMATINET </w:instrText>
      </w:r>
      <w:r>
        <w:fldChar w:fldCharType="separate"/>
      </w:r>
      <w:r>
        <w:rPr>
          <w:noProof/>
        </w:rPr>
        <w:drawing>
          <wp:inline distT="0" distB="0" distL="0" distR="0" wp14:anchorId="39AA06C4" wp14:editId="1E7D174E">
            <wp:extent cx="5579668" cy="4037427"/>
            <wp:effectExtent l="0" t="0" r="0" b="1270"/>
            <wp:docPr id="1233907799" name="Picture 7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7799" name="Picture 78" descr="A diagram of a company&#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6186" cy="4063851"/>
                    </a:xfrm>
                    <a:prstGeom prst="rect">
                      <a:avLst/>
                    </a:prstGeom>
                    <a:noFill/>
                    <a:ln>
                      <a:noFill/>
                    </a:ln>
                  </pic:spPr>
                </pic:pic>
              </a:graphicData>
            </a:graphic>
          </wp:inline>
        </w:drawing>
      </w:r>
      <w:r>
        <w:fldChar w:fldCharType="end"/>
      </w:r>
    </w:p>
    <w:p w14:paraId="1A9287B2" w14:textId="77777777" w:rsidR="00890E61" w:rsidRPr="00890E61" w:rsidRDefault="00890E61" w:rsidP="00890E61"/>
    <w:p w14:paraId="6DCA87DE" w14:textId="3AECE905" w:rsidR="00890E61" w:rsidRPr="00C473FC" w:rsidRDefault="00890E61" w:rsidP="00C473FC">
      <w:pPr>
        <w:pStyle w:val="Captions"/>
      </w:pPr>
      <w:r w:rsidRPr="00C473FC">
        <w:t xml:space="preserve">Hình </w:t>
      </w:r>
      <w:r w:rsidRPr="00C473FC">
        <w:fldChar w:fldCharType="begin"/>
      </w:r>
      <w:r w:rsidRPr="00C473FC">
        <w:instrText xml:space="preserve"> STYLEREF 1 \s </w:instrText>
      </w:r>
      <w:r w:rsidRPr="00C473FC">
        <w:fldChar w:fldCharType="separate"/>
      </w:r>
      <w:r w:rsidRPr="00C473FC">
        <w:t>2</w:t>
      </w:r>
      <w:r w:rsidRPr="00C473FC">
        <w:fldChar w:fldCharType="end"/>
      </w:r>
      <w:r w:rsidRPr="00C473FC">
        <w:noBreakHyphen/>
        <w:t>1</w:t>
      </w:r>
      <w:r w:rsidR="00FD436A">
        <w:t>4</w:t>
      </w:r>
      <w:r w:rsidRPr="00C473FC">
        <w:t xml:space="preserve"> Biểu đồ activity của chức năng </w:t>
      </w:r>
      <w:r w:rsidRPr="00C473FC">
        <w:t>webhook thanh toán</w:t>
      </w:r>
    </w:p>
    <w:p w14:paraId="77943072" w14:textId="77777777" w:rsidR="00A56657" w:rsidRDefault="00A56657" w:rsidP="00A56657"/>
    <w:p w14:paraId="0B0CBBFD" w14:textId="0DD1F2A8" w:rsidR="00CB14A0" w:rsidRPr="00A56657" w:rsidRDefault="00CB14A0" w:rsidP="00A56657">
      <w:pPr>
        <w:pStyle w:val="Heading4"/>
        <w:rPr>
          <w:szCs w:val="28"/>
        </w:rPr>
      </w:pPr>
      <w:r>
        <w:t xml:space="preserve">Chức năng </w:t>
      </w:r>
      <w:r w:rsidR="00246834">
        <w:t>upload ảnh sản phẩm</w:t>
      </w:r>
    </w:p>
    <w:p w14:paraId="0C81CD15" w14:textId="5102F224" w:rsidR="0042240A" w:rsidRDefault="00A56657" w:rsidP="00A56657">
      <w:pPr>
        <w:keepNext/>
        <w:spacing w:line="312" w:lineRule="auto"/>
      </w:pPr>
      <w:r>
        <w:fldChar w:fldCharType="begin"/>
      </w:r>
      <w:r>
        <w:instrText xml:space="preserve"> INCLUDEPICTURE "https://img.plantuml.biz/plantuml/png/ZP9FQnD16CRl-odUMnhmaFhdiZdOQ19PcarAJ0gUbc4pwGoTdLrcPuiY7iI3z6RfKOIMr8iI4FIKGJniyNkCdyHtPck4Wk3jXNb-p_EyCxDNQg9qbOcWFEQo88fa8BYa-aL18LUQvO5N1E6OsSrQmZ1NMPze0jgQpv0AJgNk1dm9Eu_hhw3Lpo_MV917q5foGLiFsw0PbVwm7G24-zoQDndg28ZSRYuvn54yW9Fw0exhTSfGxXpUf_3hz6gt4p_g8hLrj-Pj0SoQLG42vzlkw1zfgeYc8JotPWsY_kvxOX_FTeDmNeYSBF3aauIdzs37vK5cpSSKMeNA5rMgorORXJDMeJlkNC1yEeBhitg59fiLzsopyeqP-cXMNqW6QVrD7jskvPJNxn3VTaBR7tehcrfppc_wt-rqGfWfp84JQrx3IwYKAEz0MQKfBSjGguh2gwuN0vGwBt2aegIOXfkG_xm6PEI2BuE6t6Ukjd-V1ov_VZ2QzFh9i1UD1dqdzZaDyIVjBuFKVKT5SU_988d6XxrHr4ycqsGG7yoUDLMH_NUcfyUJP8XnIPFTn3ggONo1FPpTJ_qD" \* MERGEFORMATINET </w:instrText>
      </w:r>
      <w:r>
        <w:fldChar w:fldCharType="separate"/>
      </w:r>
      <w:r>
        <w:rPr>
          <w:noProof/>
        </w:rPr>
        <w:drawing>
          <wp:inline distT="0" distB="0" distL="0" distR="0" wp14:anchorId="79102BE9" wp14:editId="1E781B51">
            <wp:extent cx="5578998" cy="3348111"/>
            <wp:effectExtent l="0" t="0" r="0" b="5080"/>
            <wp:docPr id="1183258972" name="Picture 79"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8972" name="Picture 79" descr="A diagram of a software flowchar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042" cy="3378144"/>
                    </a:xfrm>
                    <a:prstGeom prst="rect">
                      <a:avLst/>
                    </a:prstGeom>
                    <a:noFill/>
                    <a:ln>
                      <a:noFill/>
                    </a:ln>
                  </pic:spPr>
                </pic:pic>
              </a:graphicData>
            </a:graphic>
          </wp:inline>
        </w:drawing>
      </w:r>
      <w:r>
        <w:fldChar w:fldCharType="end"/>
      </w:r>
    </w:p>
    <w:p w14:paraId="78908EF4" w14:textId="7689C810" w:rsidR="00A56657" w:rsidRDefault="0042240A" w:rsidP="00A56657">
      <w:pPr>
        <w:pStyle w:val="Captions"/>
        <w:spacing w:line="312" w:lineRule="auto"/>
        <w:ind w:firstLine="567"/>
      </w:pPr>
      <w:r>
        <w:t xml:space="preserve">Hình </w:t>
      </w:r>
      <w:r w:rsidR="006977FE">
        <w:fldChar w:fldCharType="begin"/>
      </w:r>
      <w:r w:rsidR="006977FE">
        <w:instrText xml:space="preserve"> STYLEREF 1 \s </w:instrText>
      </w:r>
      <w:r w:rsidR="006977FE">
        <w:fldChar w:fldCharType="separate"/>
      </w:r>
      <w:r w:rsidR="00B32C8C">
        <w:rPr>
          <w:noProof/>
        </w:rPr>
        <w:t>2</w:t>
      </w:r>
      <w:r w:rsidR="006977FE">
        <w:rPr>
          <w:noProof/>
        </w:rPr>
        <w:fldChar w:fldCharType="end"/>
      </w:r>
      <w:r w:rsidR="00E1703F">
        <w:noBreakHyphen/>
      </w:r>
      <w:r w:rsidR="001F3692">
        <w:t>1</w:t>
      </w:r>
      <w:r w:rsidR="00FD436A">
        <w:t>5</w:t>
      </w:r>
      <w:r>
        <w:t xml:space="preserve"> Biểu đồ activity chức năng </w:t>
      </w:r>
      <w:r w:rsidR="00246834">
        <w:t>upload ảnh sản phẩm</w:t>
      </w:r>
    </w:p>
    <w:p w14:paraId="258702A8" w14:textId="175A76AD" w:rsidR="00577399" w:rsidRDefault="00577399" w:rsidP="00577399">
      <w:pPr>
        <w:pStyle w:val="Heading4"/>
      </w:pPr>
      <w:r>
        <w:lastRenderedPageBreak/>
        <w:t xml:space="preserve">Chức năng </w:t>
      </w:r>
      <w:r w:rsidR="006E226B">
        <w:t>thử đồ ảo</w:t>
      </w:r>
    </w:p>
    <w:p w14:paraId="1EA2E290" w14:textId="36BF87A0" w:rsidR="00ED58B9" w:rsidRDefault="00D60CDA" w:rsidP="00577399">
      <w:pPr>
        <w:spacing w:line="312" w:lineRule="auto"/>
        <w:jc w:val="both"/>
      </w:pPr>
      <w:r>
        <w:fldChar w:fldCharType="begin"/>
      </w:r>
      <w:r>
        <w:instrText xml:space="preserve"> INCLUDEPICTURE "https://img.plantuml.biz/plantuml/png/TLN1Rjj64BtpA-Oe0wefEshGa8T6TcYRjIGBjXoaBGfXpLsH6vDBXhiqf0Ov50LQz52WQGyz5OYX6a611WZGNYgYw851_eFvaiwIaYr7xOK4oTatyzwy6TwNYgGgYq93ddEHa9H447B1r3HX4ASgY8qgmh26vNp60IyY0E6_VLtclt2WnL_2XyOd0sVV7FJtuTrtlswrUZiRji77q3Weyra2OPb_-_46g809QEmMVsmO05QtU161BEUNNW3E8tUl2K-ouZS55ppDfAqZ1a5ngK1oJCSZuZENmaNn0awFkw3mN6GRB9GC6eT1yQVmAz1sgsM1st_OwReFHdj7nxtE44pOSxlEQ7XqDEfsZlSTZIrLd1XCK3ushDsWpByNaAGnpJpbqYQSyNB-Zy1wo_ph9XRm9RCDwv3ZKmGg9K09bXIL-PLd-houhAfIPVwJWFCWhecxYaNuX681nK3Xh_4llaAG2VAe4kYFCPobHD2A-ubcxPNpgmo2udUjW0PyyxoOWLVL-v_axo7veTCRzO-6oFwq_m39dxYVEQFJVkTXn-rsThfhz5TuxNLE3lgZpi0T7JgVrZomMi0NSCwcQmnMJieoVmxqxMjGyJaJDHd5MOez9I5NKvrKmxtveSnVra7lmo7WRf1D4L8iF2O9Eck7I7QtRTS1EnaFAIHa6iQ4GYEAAGin_pGM7rniRTvj0XeuKt9Z4RwFGl6Q5RQNKUuf7WkvcMO2tdtpO_NEfNMmhgwF_Neb5g_NwzEMZ4ES3HzpOkFq7ItAjHL-vh0jA_D_r9Bs8bnZ3bSZhp6zE4f2fXXT8YFs0IRFq17vAmYBlsiDB6mval0WOefGeaWJKbRvHQ15C-sGbyA-mN24Xve03gAf9tBbosbIQNPofsuESXpp2MIIfT9ygcykVMPMKguSsiMI4X1Q5WK-2KEMJZSVonWP84223W8cLChPKl956qdgixhBiaw7dfrVAGZrqfW9VoLuMq-i5cbMZvKiz4AevlrQH-tq_zToJ7XuIyWFDUJWkjzG1wo2GKFnYCMPkdMgRK6FJ7YKHP0i-unXm2OUOtG5eHgS6woR4Qo07YqxY7FZf6cSMj1kRPdjrXsqvmME0zNJP4Dx-nwaH37SjX5NDcuBfBxCKKteQhBrL5QDkcs1bpB4SONCncFkSMp9iDB-cCa4_Svgq0La3RYsF2hHUbnAJVkzHN1xOJYJ9CR3jqVWSNocPnrCal3QHYR-DLGcpS_naqk_i8qAupw2w7-DyIy0" \* MERGEFORMATINET </w:instrText>
      </w:r>
      <w:r>
        <w:fldChar w:fldCharType="separate"/>
      </w:r>
      <w:r>
        <w:rPr>
          <w:noProof/>
        </w:rPr>
        <w:drawing>
          <wp:inline distT="0" distB="0" distL="0" distR="0" wp14:anchorId="3E8B3FF7" wp14:editId="014F9665">
            <wp:extent cx="5580380" cy="8131126"/>
            <wp:effectExtent l="0" t="0" r="0" b="0"/>
            <wp:docPr id="1165139042" name="Picture 8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9042" name="Picture 80" descr="A diagram of a flowchar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8761" cy="8157909"/>
                    </a:xfrm>
                    <a:prstGeom prst="rect">
                      <a:avLst/>
                    </a:prstGeom>
                    <a:noFill/>
                    <a:ln>
                      <a:noFill/>
                    </a:ln>
                  </pic:spPr>
                </pic:pic>
              </a:graphicData>
            </a:graphic>
          </wp:inline>
        </w:drawing>
      </w:r>
      <w:r>
        <w:fldChar w:fldCharType="end"/>
      </w:r>
    </w:p>
    <w:p w14:paraId="6800FBFA" w14:textId="3A5D8FAF" w:rsidR="00ED58B9" w:rsidRPr="00ED58B9" w:rsidRDefault="006E226B" w:rsidP="000664C6">
      <w:pPr>
        <w:pStyle w:val="Captions"/>
        <w:spacing w:line="312" w:lineRule="auto"/>
        <w:ind w:firstLine="567"/>
      </w:pPr>
      <w:r>
        <w:t xml:space="preserve">Hình </w:t>
      </w:r>
      <w:r>
        <w:fldChar w:fldCharType="begin"/>
      </w:r>
      <w:r>
        <w:instrText xml:space="preserve"> STYLEREF 1 \s </w:instrText>
      </w:r>
      <w:r>
        <w:fldChar w:fldCharType="separate"/>
      </w:r>
      <w:r>
        <w:rPr>
          <w:noProof/>
        </w:rPr>
        <w:t>2</w:t>
      </w:r>
      <w:r>
        <w:rPr>
          <w:noProof/>
        </w:rPr>
        <w:fldChar w:fldCharType="end"/>
      </w:r>
      <w:r>
        <w:noBreakHyphen/>
        <w:t>1</w:t>
      </w:r>
      <w:r w:rsidR="00FD436A">
        <w:t>6</w:t>
      </w:r>
      <w:r>
        <w:t xml:space="preserve"> Biểu đồ activity chức năng </w:t>
      </w:r>
      <w:r w:rsidR="00D60CDA">
        <w:t>thử đồ ảo</w:t>
      </w:r>
    </w:p>
    <w:p w14:paraId="16F48DFC" w14:textId="4ABF5952" w:rsidR="00CB14A0" w:rsidRDefault="00CB14A0" w:rsidP="00A06031">
      <w:pPr>
        <w:pStyle w:val="Heading4"/>
      </w:pPr>
      <w:r>
        <w:lastRenderedPageBreak/>
        <w:t xml:space="preserve">Chức năng </w:t>
      </w:r>
      <w:r w:rsidR="00BE312A">
        <w:t>gợi ý trang phục</w:t>
      </w:r>
    </w:p>
    <w:p w14:paraId="50C4BCB5" w14:textId="62B1BAEF" w:rsidR="00ED58B9" w:rsidRDefault="001A23A8" w:rsidP="001A23A8">
      <w:pPr>
        <w:keepNext/>
        <w:spacing w:line="312" w:lineRule="auto"/>
      </w:pPr>
      <w:r>
        <w:fldChar w:fldCharType="begin"/>
      </w:r>
      <w:r>
        <w:instrText xml:space="preserve"> INCLUDEPICTURE "https://img.plantuml.biz/plantuml/png/dLGxRzH04ExlLqnv9qvA1AJn2H4fuH4bnOaS3TtUxfntTVQksTrBP3egAYIeg9CJGWXHe53P1ONv8_jFcBNlaLT5u_LZlc--cM_6-yupwnTvrdDpfGjcMGwPqkZB0i5OBqslZUWbOsOTmjI84gQX-gLJU6D40iwN6GxXN3cPAUUFX1j2ON66rg8ubQQWPuiSjJ-DaMxKKpFelmprie0ir1-U3i1BrD0_QAu6FO1a4geB0vnnYSTOne-cIm8FMc9Y08WS1EZ2RbCGoSFTtGGcDbHBc24AyA7-qGMFsW3KWaxCgAB-iMn-wtG575lbSfOGe5eg44nBSCq5fokzq538K7tFIOcZoZggAEKmnkMX_ih1sr1_rkbTJKI-5rLTYxt1kGAELi6Tmliq4j4pRHMN2QYSfVZQPi3bWaWqIDDSjFrtAjLKz-aZqA7wim0Ugczws3LombAtJfEy2FL71IdwLyXDdbDQ56Dhn897B_ihUx5DkFdY1XlyWIG2VQkKwDdHuJR96AqpccNg7IOqGiRvpS3in4wwdMv4EdqRtDhbEPNWuIsLkBolhp61R2ur-EOdELMqzrFg9cI6XadT43VQWlv-QgveZDFcIa71oimm0MRXPygl3Du8kSy48dZEicpA-1mSvanxnMaTkB7ODM2EvRcnmX6PK6VK0JKh_o-x5cgsRgL3Vn3dkB_UaE4QFOJ9vEJ9NhxrvjeMd8NwVRiAT-PhHTwTjmjD7aUAar1_KN16_WdcsmsAw0wnJqVyVVm3" \* MERGEFORMATINET </w:instrText>
      </w:r>
      <w:r>
        <w:fldChar w:fldCharType="separate"/>
      </w:r>
      <w:r>
        <w:rPr>
          <w:noProof/>
        </w:rPr>
        <w:drawing>
          <wp:inline distT="0" distB="0" distL="0" distR="0" wp14:anchorId="126B1EE1" wp14:editId="654A0452">
            <wp:extent cx="5579745" cy="7054947"/>
            <wp:effectExtent l="0" t="0" r="0" b="6350"/>
            <wp:docPr id="29165896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4" cy="7065389"/>
                    </a:xfrm>
                    <a:prstGeom prst="rect">
                      <a:avLst/>
                    </a:prstGeom>
                    <a:noFill/>
                    <a:ln>
                      <a:noFill/>
                    </a:ln>
                  </pic:spPr>
                </pic:pic>
              </a:graphicData>
            </a:graphic>
          </wp:inline>
        </w:drawing>
      </w:r>
      <w:r>
        <w:fldChar w:fldCharType="end"/>
      </w:r>
    </w:p>
    <w:p w14:paraId="268846CB" w14:textId="5D50F4DC" w:rsidR="00ED58B9" w:rsidRDefault="00ED58B9" w:rsidP="00ED58B9">
      <w:pPr>
        <w:pStyle w:val="Captions"/>
        <w:spacing w:line="312" w:lineRule="auto"/>
        <w:ind w:firstLine="567"/>
      </w:pPr>
      <w:r>
        <w:t>Hình 2.1</w:t>
      </w:r>
      <w:r w:rsidR="00FD436A">
        <w:t>7</w:t>
      </w:r>
      <w:r>
        <w:t xml:space="preserve"> Biểu đồ activity</w:t>
      </w:r>
      <w:r w:rsidR="00C9046B">
        <w:t xml:space="preserve"> chức năng</w:t>
      </w:r>
      <w:r>
        <w:t xml:space="preserve"> </w:t>
      </w:r>
      <w:r w:rsidR="00C9046B">
        <w:t>gợi ý trang phục</w:t>
      </w:r>
    </w:p>
    <w:p w14:paraId="1CB7F8B6" w14:textId="77777777" w:rsidR="000362DF" w:rsidRDefault="000362DF" w:rsidP="000362DF">
      <w:pPr>
        <w:spacing w:line="312" w:lineRule="auto"/>
        <w:jc w:val="both"/>
        <w:rPr>
          <w:rFonts w:cs="Arial"/>
          <w:b/>
          <w:bCs/>
          <w:i/>
          <w:szCs w:val="26"/>
        </w:rPr>
      </w:pPr>
    </w:p>
    <w:p w14:paraId="2B804276" w14:textId="79BDD5EE" w:rsidR="000362DF" w:rsidRDefault="000362DF" w:rsidP="000362DF">
      <w:pPr>
        <w:pStyle w:val="Heading4"/>
      </w:pPr>
      <w:r>
        <w:lastRenderedPageBreak/>
        <w:t xml:space="preserve">Chức năng </w:t>
      </w:r>
      <w:r w:rsidR="002151F2">
        <w:t>tạo</w:t>
      </w:r>
      <w:r w:rsidR="009E4524">
        <w:t xml:space="preserve"> ảnh</w:t>
      </w:r>
      <w:r w:rsidR="002151F2">
        <w:t xml:space="preserve"> mẫu ảo</w:t>
      </w:r>
    </w:p>
    <w:p w14:paraId="09A574D8" w14:textId="669EA38E" w:rsidR="000362DF" w:rsidRDefault="00AF1BE0" w:rsidP="000362DF">
      <w:pPr>
        <w:spacing w:line="312" w:lineRule="auto"/>
        <w:jc w:val="both"/>
        <w:rPr>
          <w:rFonts w:cs="Arial"/>
          <w:b/>
          <w:bCs/>
          <w:i/>
          <w:szCs w:val="26"/>
        </w:rPr>
      </w:pPr>
      <w:r>
        <w:fldChar w:fldCharType="begin"/>
      </w:r>
      <w:r>
        <w:instrText xml:space="preserve"> INCLUDEPICTURE "https://img.plantuml.biz/plantuml/png/VPAxJiCm58RtFCKPMmcftAPae188KQwLshAxjPjOSUp8TYgL5s12WX6nK5KiNHXWIiRqHVmcE5SL1YOFv_jzldDq-aeZgPE8EIgaF4OIHS0e9teP4n1I1y8f2SVTFfliQGOp8K9AG8kGSC-XS-XSc6mT0pFPuqaNT40uT4xphwu3K5RpTnx0ziLahznlWR59Lw900DmXaeh0vUZkjdSkP7I6D78X4fWme7mkze16o2TU1TyZHZ7I1AOc_TGmJUo_iwhslqkPdiHC80mcNLidbcyuZ8wyfZYKL4MsjIxSO47jMX2hH5hcS7_VXR6q7zI6aSdUQ5Kcp8xHkGhoR-wt7O-Bm0rLYdA_D-2BGX_cb32iwXJ7TEuqwMjgrJM4-QPPJYt5JFgn18oijyfNi-2tdofc5P0e8WUutjIEwawimWkaRSonyrVTQX-uCE4eiGSWwGF1NaEMgRvzYflv0G00" \* MERGEFORMATINET </w:instrText>
      </w:r>
      <w:r>
        <w:fldChar w:fldCharType="separate"/>
      </w:r>
      <w:r>
        <w:rPr>
          <w:noProof/>
        </w:rPr>
        <w:drawing>
          <wp:inline distT="0" distB="0" distL="0" distR="0" wp14:anchorId="42AD9407" wp14:editId="1AA26E26">
            <wp:extent cx="5580380" cy="5123793"/>
            <wp:effectExtent l="0" t="0" r="0" b="0"/>
            <wp:docPr id="1522922355" name="Picture 8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2355" name="Picture 82" descr="A diagram of a pro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4741" cy="5136979"/>
                    </a:xfrm>
                    <a:prstGeom prst="rect">
                      <a:avLst/>
                    </a:prstGeom>
                    <a:noFill/>
                    <a:ln>
                      <a:noFill/>
                    </a:ln>
                  </pic:spPr>
                </pic:pic>
              </a:graphicData>
            </a:graphic>
          </wp:inline>
        </w:drawing>
      </w:r>
      <w:r>
        <w:fldChar w:fldCharType="end"/>
      </w:r>
    </w:p>
    <w:p w14:paraId="17428FBA" w14:textId="5C18708E" w:rsidR="00E3775B" w:rsidRDefault="009E4524" w:rsidP="009E4524">
      <w:pPr>
        <w:pStyle w:val="Captions"/>
        <w:spacing w:line="312" w:lineRule="auto"/>
        <w:ind w:firstLine="567"/>
      </w:pPr>
      <w:r>
        <w:t>Hình 2.1</w:t>
      </w:r>
      <w:r w:rsidR="00FD436A">
        <w:t>8</w:t>
      </w:r>
      <w:r>
        <w:t xml:space="preserve"> Biểu đồ activity chức năng </w:t>
      </w:r>
      <w:r>
        <w:t>tạo ảnh mẫu ảo</w:t>
      </w:r>
    </w:p>
    <w:p w14:paraId="1C697653" w14:textId="43C01DDA" w:rsidR="009E4524" w:rsidRPr="00E3775B" w:rsidRDefault="00E3775B" w:rsidP="00E3775B">
      <w:pPr>
        <w:rPr>
          <w:bCs/>
          <w:sz w:val="22"/>
          <w:szCs w:val="20"/>
        </w:rPr>
      </w:pPr>
      <w:r>
        <w:br w:type="page"/>
      </w:r>
    </w:p>
    <w:p w14:paraId="326E6927" w14:textId="2917DAF3" w:rsidR="00ED58B9" w:rsidRDefault="00ED58B9" w:rsidP="00ED58B9"/>
    <w:p w14:paraId="1244CBEA" w14:textId="3DF82AC3" w:rsidR="00314C1C" w:rsidRDefault="00314C1C" w:rsidP="00314C1C">
      <w:pPr>
        <w:pStyle w:val="Heading4"/>
      </w:pPr>
      <w:r>
        <w:t xml:space="preserve">Chức năng </w:t>
      </w:r>
      <w:r>
        <w:t>quản lý</w:t>
      </w:r>
      <w:r>
        <w:t xml:space="preserve"> mẫu ảo</w:t>
      </w:r>
    </w:p>
    <w:p w14:paraId="64E35573" w14:textId="40DD473F" w:rsidR="00E3775B" w:rsidRPr="00E3775B" w:rsidRDefault="00E3775B" w:rsidP="00E3775B">
      <w:r>
        <w:fldChar w:fldCharType="begin"/>
      </w:r>
      <w:r>
        <w:instrText xml:space="preserve"> INCLUDEPICTURE "https://img.plantuml.biz/plantuml/png/nLM_RzGm6DtpLtnZ8f2kGAUxWI8gn860IctPNTjtiSwnG-nK71iJ4n8I4sAeZWeX8L07c2vZ-4Vyd_0vpgLtxVLWuCTa9_xUytlFyPSTOqbXoqn6PY9KJWgIWHIAssdEGHSsrL5J4VL_l77LQmfKwudWOFM4gq4aHX3VTzLf3j9LhsudO5Ek8BvRVqiYW0M6K2iqlgO59vRtf32sL-RCpncN70V3xIuVaLBQP810Jtkd0NMK0UjPaNUF58R3W_qdZtltT97j4alwa6aa0w56-Zg8Z8pv81G_9LBulU38pSyi79MkUaV3scRv3VembvemSFDJbOAiFolOlpLOBEuLmcIujNNpcOPZWKaIsGg9nxYTWjBmOiYI3d9pQwiF1mNojNMPgzwBiCmbkeeVflLtDUu4R7l08s6CKEFUK1rxDp0IN3BJeXGJeoYWlQ6GxAQa5CbyyeRsVZEdSwFrbwpLZL7fC1qokDRwF8_rm5LlLHECM9UhBy77DjScWtLblpY0XVKLZTJDl-QWKXni47Xr-Ckr6yzW6y-WGKoQ5JJMsLj_2k73JYv4-woSkkgb0kEg4qXTTLR-hO0xnkUwdbqTWoafvSRyMUzBj_d_-oyLoW4Mz02jPxJbHpSufwxwH1hoIxTw1PTsMlv9Z13xBfciXYFT_ECK6C6BO51x6XIPa5J81-8yhJyWRK6mNHZiu6thMLPxYS6NTBih5brqWEflzE5GaH9_28LumTbWKTcWTd3m_v2V" \* MERGEFORMATINET </w:instrText>
      </w:r>
      <w:r>
        <w:fldChar w:fldCharType="separate"/>
      </w:r>
      <w:r>
        <w:rPr>
          <w:noProof/>
        </w:rPr>
        <w:drawing>
          <wp:inline distT="0" distB="0" distL="0" distR="0" wp14:anchorId="2B6A71BD" wp14:editId="756EC766">
            <wp:extent cx="5831070" cy="5912069"/>
            <wp:effectExtent l="0" t="0" r="0" b="0"/>
            <wp:docPr id="1340785006" name="Picture 8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5006" name="Picture 83" descr="A diagram of a company&#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693" cy="5949201"/>
                    </a:xfrm>
                    <a:prstGeom prst="rect">
                      <a:avLst/>
                    </a:prstGeom>
                    <a:noFill/>
                    <a:ln>
                      <a:noFill/>
                    </a:ln>
                  </pic:spPr>
                </pic:pic>
              </a:graphicData>
            </a:graphic>
          </wp:inline>
        </w:drawing>
      </w:r>
      <w:r>
        <w:fldChar w:fldCharType="end"/>
      </w:r>
    </w:p>
    <w:p w14:paraId="475A0C19" w14:textId="724EA880" w:rsidR="00314C1C" w:rsidRDefault="00314C1C" w:rsidP="00314C1C">
      <w:pPr>
        <w:pStyle w:val="Captions"/>
        <w:spacing w:line="312" w:lineRule="auto"/>
        <w:ind w:firstLine="567"/>
      </w:pPr>
      <w:r>
        <w:t>Hình 2.1</w:t>
      </w:r>
      <w:r w:rsidR="00FD436A">
        <w:t>9</w:t>
      </w:r>
      <w:r>
        <w:t xml:space="preserve"> Biểu đồ activity chức năng </w:t>
      </w:r>
      <w:r>
        <w:t>quản lý</w:t>
      </w:r>
      <w:r>
        <w:t xml:space="preserve"> mẫu ảo</w:t>
      </w:r>
    </w:p>
    <w:p w14:paraId="54C280D4" w14:textId="484FE907" w:rsidR="00314C1C" w:rsidRPr="00ED58B9" w:rsidRDefault="00585E38" w:rsidP="00ED58B9">
      <w:r>
        <w:br w:type="page"/>
      </w:r>
    </w:p>
    <w:p w14:paraId="2813AC87" w14:textId="03F9016E" w:rsidR="007410ED" w:rsidRDefault="007410ED" w:rsidP="007410ED">
      <w:pPr>
        <w:pStyle w:val="Heading4"/>
      </w:pPr>
      <w:r>
        <w:lastRenderedPageBreak/>
        <w:t xml:space="preserve">Chức năng quản lý </w:t>
      </w:r>
      <w:r w:rsidR="00AF4BC5">
        <w:t>bài viết</w:t>
      </w:r>
    </w:p>
    <w:p w14:paraId="720CAE47" w14:textId="23E793FB" w:rsidR="00ED58B9" w:rsidRPr="00585E38" w:rsidRDefault="00585E38" w:rsidP="00585E38">
      <w:pPr>
        <w:keepNext/>
        <w:spacing w:line="312" w:lineRule="auto"/>
      </w:pPr>
      <w:r>
        <w:fldChar w:fldCharType="begin"/>
      </w:r>
      <w:r>
        <w:instrText xml:space="preserve"> INCLUDEPICTURE "https://img.plantuml.biz/plantuml/png/rPRFQzH05CVl-rUyuouKKcrFMOej5h4MjT3gVJOpkncQpAGpasgzIK4F8WXw4GzIYWZIKb11s1pZFpB-9Rx9hqstMVLeBncIlFUTcU_dvKtMjI7Af77Kq_jS94IH628kc3bA64XbGjah8dh-ppSsUnr08EK-Ps3aFXF37Xz3_wxDJXE8RFRorW1Co0JqR-VV1Zq0VvlRx3W6emWS4evZ_XKsKXHLtWQDEGe0E0cd_HaEqYERFHVpAgXJpKq2moM-21GZXdbfGjr0MSHmID9Hn7NeuSLi4XsE955qC2m4t1mRHN8ZNcgK-ZZ33b6QmRtTXm-yErB5cyGG7mmt4Ll2BGl3X5a2GoRQtHuojHMJ2HlMsOz9nDrQO6Id5mP6gStU1_NRFtiqYy47BUtkE9phKH99Gi5EJqK8e_oCG9H_4R2xCcoYcA1ytDpvEuhhs6t7Jaya958RwCidWgcrLEDiT0aGiKdr6bLaR6eZMMrUeN5pUTc7FOMpbWAnpJxm-ZsBqBl-TfX_5vFPMlrLbtEVQyt5nDiIXyua67CMKTraDYjr6iw54keSbv6aHnKEhwBXEHXU1ujcj_bPNAuLVIotlKNRJFPizbOKfl1kisTOgye4RREF4Dhi8eLGskcF09eodkd-fPWN0IyjNHJ_R-3dqRVi2EpqF04Huc0ACzfPL_2serjrrScv8BtY0tut8quf4zs5kB18LdqedoABXiZY0Ya_zy7rmjqiywdCJw2l9Nvd8VQdSh51c9yZKvsV1E5W4HUT1W7J-Z-ZKJMBwueZ25tWiQWw81GTyDUBTqqFl3uqe7_vvBlSGGzIfh259jXewdPVd6TNsoRkZXUyT8ckVLBKlcFGfw99dEAvwXWqLTlsY9Awg75wrxRm1y1chyhGrk85xNLPqEbS5LmapwTWmWqV7WbI_67mPoKzbr76h-FW_dH-0m00" \* MERGEFORMATINET </w:instrText>
      </w:r>
      <w:r>
        <w:fldChar w:fldCharType="separate"/>
      </w:r>
      <w:r>
        <w:rPr>
          <w:noProof/>
        </w:rPr>
        <w:drawing>
          <wp:inline distT="0" distB="0" distL="0" distR="0" wp14:anchorId="35D22665" wp14:editId="758FBFEF">
            <wp:extent cx="5579745" cy="5214731"/>
            <wp:effectExtent l="0" t="0" r="0" b="5080"/>
            <wp:docPr id="1414462159" name="Picture 8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62159" name="Picture 85" descr="A diagram of a company&#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2259" cy="5263810"/>
                    </a:xfrm>
                    <a:prstGeom prst="rect">
                      <a:avLst/>
                    </a:prstGeom>
                    <a:noFill/>
                    <a:ln>
                      <a:noFill/>
                    </a:ln>
                  </pic:spPr>
                </pic:pic>
              </a:graphicData>
            </a:graphic>
          </wp:inline>
        </w:drawing>
      </w:r>
      <w:r>
        <w:fldChar w:fldCharType="end"/>
      </w:r>
    </w:p>
    <w:p w14:paraId="6B86BF65" w14:textId="7EDE0473" w:rsidR="00ED58B9" w:rsidRDefault="00ED58B9" w:rsidP="00ED58B9">
      <w:pPr>
        <w:pStyle w:val="Captions"/>
      </w:pPr>
      <w:bookmarkStart w:id="141" w:name="_Toc207348675"/>
      <w:r>
        <w:t xml:space="preserve">Hình </w:t>
      </w:r>
      <w:r w:rsidR="00761DBB">
        <w:fldChar w:fldCharType="begin"/>
      </w:r>
      <w:r w:rsidR="00761DBB">
        <w:instrText xml:space="preserve"> STYLEREF 1 \s </w:instrText>
      </w:r>
      <w:r w:rsidR="00761DBB">
        <w:fldChar w:fldCharType="separate"/>
      </w:r>
      <w:r w:rsidR="00761DBB">
        <w:rPr>
          <w:noProof/>
        </w:rPr>
        <w:t>2</w:t>
      </w:r>
      <w:r w:rsidR="00761DBB">
        <w:fldChar w:fldCharType="end"/>
      </w:r>
      <w:r w:rsidR="00761DBB">
        <w:noBreakHyphen/>
      </w:r>
      <w:r w:rsidR="008B7ED1">
        <w:t>20</w:t>
      </w:r>
      <w:r>
        <w:t xml:space="preserve"> Biểu đồ activity chức năng </w:t>
      </w:r>
      <w:bookmarkEnd w:id="141"/>
      <w:r w:rsidR="00A7727B">
        <w:t>quản lý bài viết</w:t>
      </w:r>
    </w:p>
    <w:p w14:paraId="2D3F5781" w14:textId="77777777" w:rsidR="00ED58B9" w:rsidRPr="00ED58B9" w:rsidRDefault="00ED58B9" w:rsidP="00ED58B9"/>
    <w:p w14:paraId="25978C8E" w14:textId="77777777" w:rsidR="00ED58B9" w:rsidRDefault="00ED58B9">
      <w:pPr>
        <w:rPr>
          <w:b/>
          <w:bCs/>
          <w:szCs w:val="28"/>
        </w:rPr>
      </w:pPr>
      <w:r>
        <w:br w:type="page"/>
      </w:r>
    </w:p>
    <w:p w14:paraId="00E083F5" w14:textId="5D7A38A8" w:rsidR="00CB14A0" w:rsidRDefault="00CB14A0" w:rsidP="00A06031">
      <w:pPr>
        <w:pStyle w:val="Heading4"/>
      </w:pPr>
      <w:r>
        <w:lastRenderedPageBreak/>
        <w:t xml:space="preserve">Chức năng </w:t>
      </w:r>
      <w:r w:rsidR="00CF3F94">
        <w:t xml:space="preserve">quản lý </w:t>
      </w:r>
      <w:r w:rsidR="00CF3F94" w:rsidRPr="00CF3F94">
        <w:t>comment</w:t>
      </w:r>
    </w:p>
    <w:p w14:paraId="7132B23D" w14:textId="3246EB21" w:rsidR="00ED58B9" w:rsidRDefault="00844D46" w:rsidP="00844D46">
      <w:pPr>
        <w:keepNext/>
        <w:spacing w:line="312" w:lineRule="auto"/>
      </w:pPr>
      <w:r>
        <w:fldChar w:fldCharType="begin"/>
      </w:r>
      <w:r>
        <w:instrText xml:space="preserve"> INCLUDEPICTURE "https://img.plantuml.biz/plantuml/png/fPGnRzGm5CVtV8ettab8TuLEYIfQAY5Gbmw5tR5V6tE97Mpdr6D334n8I4o8XTC9iL0XGIMaP608NyJV13l9vQvtLm5YScJ_tp_l_N-o3xKXoXHP6kW95pbH98EK2pIp744gayYWKGJXhxUsUaE1IZdX24PEK4G1FuV18rijSaXjzVh-44o20WR7zVTX0B2i8THmwRQfGc9mb4c6odymJD7WC79IRtJKo7gJLkrzdDCfKHeXbcmMGYwrUSpkk5Q4GM6YLl6Kf9ov0eXj-TL0NDZgFUtEJXNN6Gd1r5yoYEkF7ARSbZyDv4MSSfqWQuM-YpDRlHDWR3ddc_FSz78AwNh8CjS335nAfj07EGh6nSM8vBcIKsJUmAcI-aeaeEivJORHqkdkU1p2cRBbehV9RFM1jm9CtS23awI-5XVzp_V7-o4yM1jWqfoxPlgcHztMPM7BJyQdiH2TesljF6YT_QHB3bt49znMhp8mYi2KSBVMt-28PLoiil4yFyFpOcQhbs9tEckSkg4yAeQKQmVteCjbfF0PKXDjXUe1TNNBmx-0ikP0RNcLWqZSOg254grKQv7hWbBK_U6kk9U17tTqjiFkgxjeRyLsBuI7KiMSCTn10mRTLVW32KYaBN-uIvXu3ZTo-WyyMnGkPJtVf71hTFy-y6eDDejTuLu8JmGftCkZ-8lsOZRAfkhGBVwn-Wq0" \* MERGEFORMATINET </w:instrText>
      </w:r>
      <w:r>
        <w:fldChar w:fldCharType="separate"/>
      </w:r>
      <w:r>
        <w:rPr>
          <w:noProof/>
        </w:rPr>
        <w:drawing>
          <wp:inline distT="0" distB="0" distL="0" distR="0" wp14:anchorId="61629715" wp14:editId="61CF3B50">
            <wp:extent cx="5580380" cy="6042992"/>
            <wp:effectExtent l="0" t="0" r="0" b="2540"/>
            <wp:docPr id="454053439" name="Picture 8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3439" name="Picture 86" descr="A diagram of a flowchar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7293" cy="6050478"/>
                    </a:xfrm>
                    <a:prstGeom prst="rect">
                      <a:avLst/>
                    </a:prstGeom>
                    <a:noFill/>
                    <a:ln>
                      <a:noFill/>
                    </a:ln>
                  </pic:spPr>
                </pic:pic>
              </a:graphicData>
            </a:graphic>
          </wp:inline>
        </w:drawing>
      </w:r>
      <w:r>
        <w:fldChar w:fldCharType="end"/>
      </w:r>
    </w:p>
    <w:p w14:paraId="40ECBA48" w14:textId="6B54933B" w:rsidR="00ED58B9" w:rsidRDefault="00ED58B9" w:rsidP="00ED58B9">
      <w:pPr>
        <w:pStyle w:val="Captions"/>
      </w:pPr>
      <w:bookmarkStart w:id="142" w:name="_Toc207348676"/>
      <w:r>
        <w:t xml:space="preserve">Hình </w:t>
      </w:r>
      <w:r w:rsidR="00761DBB">
        <w:fldChar w:fldCharType="begin"/>
      </w:r>
      <w:r w:rsidR="00761DBB">
        <w:instrText xml:space="preserve"> STYLEREF 1 \s </w:instrText>
      </w:r>
      <w:r w:rsidR="00761DBB">
        <w:fldChar w:fldCharType="separate"/>
      </w:r>
      <w:r w:rsidR="00761DBB">
        <w:rPr>
          <w:noProof/>
        </w:rPr>
        <w:t>2</w:t>
      </w:r>
      <w:r w:rsidR="00761DBB">
        <w:fldChar w:fldCharType="end"/>
      </w:r>
      <w:r w:rsidR="00761DBB">
        <w:noBreakHyphen/>
      </w:r>
      <w:r w:rsidR="00236166">
        <w:t>21</w:t>
      </w:r>
      <w:r>
        <w:t xml:space="preserve"> Biểu đồ activity chức năng </w:t>
      </w:r>
      <w:bookmarkEnd w:id="142"/>
      <w:r w:rsidR="00CF3F94">
        <w:t xml:space="preserve">quản lý </w:t>
      </w:r>
      <w:r w:rsidR="00CF3F94" w:rsidRPr="00CF3F94">
        <w:t>comment</w:t>
      </w:r>
    </w:p>
    <w:p w14:paraId="5E836125" w14:textId="77777777" w:rsidR="00ED58B9" w:rsidRPr="00ED58B9" w:rsidRDefault="00ED58B9" w:rsidP="00ED58B9"/>
    <w:p w14:paraId="44CA4CE5" w14:textId="77777777" w:rsidR="00CB14A0" w:rsidRPr="00CB14A0" w:rsidRDefault="00CB14A0" w:rsidP="00CB14A0"/>
    <w:p w14:paraId="5C90B2A7" w14:textId="77777777" w:rsidR="00783EE1" w:rsidRDefault="00783EE1">
      <w:pPr>
        <w:rPr>
          <w:rFonts w:cs="Arial"/>
          <w:b/>
          <w:bCs/>
          <w:i/>
          <w:szCs w:val="26"/>
        </w:rPr>
      </w:pPr>
      <w:r>
        <w:br w:type="page"/>
      </w:r>
    </w:p>
    <w:p w14:paraId="6E314549" w14:textId="77777777" w:rsidR="009D1F1A" w:rsidRDefault="00CB14A0" w:rsidP="009D1F1A">
      <w:pPr>
        <w:pStyle w:val="Heading3"/>
      </w:pPr>
      <w:bookmarkStart w:id="143" w:name="_Toc209039069"/>
      <w:r>
        <w:lastRenderedPageBreak/>
        <w:t>Biểu đồ Sequency</w:t>
      </w:r>
      <w:bookmarkEnd w:id="143"/>
    </w:p>
    <w:p w14:paraId="733BED30" w14:textId="55359BD9" w:rsidR="009D1F1A" w:rsidRDefault="009D1F1A" w:rsidP="007A1D2F">
      <w:pPr>
        <w:pStyle w:val="Heading4"/>
        <w:numPr>
          <w:ilvl w:val="0"/>
          <w:numId w:val="61"/>
        </w:numPr>
      </w:pPr>
      <w:r w:rsidRPr="00CB14A0">
        <w:t>Chức năng đăng nhập</w:t>
      </w:r>
    </w:p>
    <w:p w14:paraId="5D074B63" w14:textId="2346D3EA" w:rsidR="009D1F1A" w:rsidRDefault="0051600F" w:rsidP="009D1F1A">
      <w:pPr>
        <w:spacing w:line="312" w:lineRule="auto"/>
        <w:jc w:val="both"/>
        <w:rPr>
          <w:noProof/>
        </w:rPr>
      </w:pPr>
      <w:r>
        <w:fldChar w:fldCharType="begin"/>
      </w:r>
      <w:r>
        <w:instrText xml:space="preserve"> INCLUDEPICTURE "https://img.plantuml.biz/plantuml/png/VL8xJiD04Ett57C08WUKoWLAh401KeWKHwdNzcAlOkzQzbWe8AfS08cI9WXHWA2ZSahd8ha9iuv1ZXHeLlRCc_VUVFevyWoB96OeCHOmA322iuJBs1hpFB_HMS2uZpg3QIuovkb21JnRm4nuWpHblbQOwHWSxi-52bZ0aNiy5p1q63CLq3bji3QCectvcOAesHFwHfXJwArWEuJ1DaGsZAycBbWybHOdIrQiGwbOapN0eME3MtqaK1WLZ8JU4REX0vqsaRCjNnI4aQoHZCTOjmAuNJygUijdoG1QpB-L4styhPzIQ9i5RxDCgC8GRHwgKeLxQSeSPdD9ISF5pBLyhUTIG1h9wbtjurlJEkbsuGurnOyWpVIrZCLz3VuP5c5D8pQvs2p9XTgD5wDgfIBmgoyL4bx4j8q9b_-OR8dskiSmLMRYEfEt8ZWiw4Q67BoA6ig96dV_A4qtvWngqSicQfQ49FkwO7-9zc2a4SxDSR53UjLAadDTRtBUqBRMPoJxz9WpPjy0" \* MERGEFORMATINET </w:instrText>
      </w:r>
      <w:r>
        <w:fldChar w:fldCharType="separate"/>
      </w:r>
      <w:r>
        <w:rPr>
          <w:noProof/>
        </w:rPr>
        <w:drawing>
          <wp:inline distT="0" distB="0" distL="0" distR="0" wp14:anchorId="7BAAD752" wp14:editId="6F3C6C92">
            <wp:extent cx="5580380" cy="6559550"/>
            <wp:effectExtent l="0" t="0" r="0" b="6350"/>
            <wp:docPr id="279548881" name="Picture 8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8881" name="Picture 87" descr="A screenshot of a computer scree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6559550"/>
                    </a:xfrm>
                    <a:prstGeom prst="rect">
                      <a:avLst/>
                    </a:prstGeom>
                    <a:noFill/>
                    <a:ln>
                      <a:noFill/>
                    </a:ln>
                  </pic:spPr>
                </pic:pic>
              </a:graphicData>
            </a:graphic>
          </wp:inline>
        </w:drawing>
      </w:r>
      <w:r>
        <w:fldChar w:fldCharType="end"/>
      </w:r>
    </w:p>
    <w:p w14:paraId="7BE40607" w14:textId="36687E33" w:rsidR="009D1F1A" w:rsidRPr="00F45436" w:rsidRDefault="009D1F1A" w:rsidP="009D1F1A">
      <w:pPr>
        <w:pStyle w:val="Captions"/>
      </w:pPr>
      <w:r w:rsidRPr="00F45436">
        <w:t xml:space="preserve">Hình </w:t>
      </w:r>
      <w:r w:rsidRPr="00F45436">
        <w:fldChar w:fldCharType="begin"/>
      </w:r>
      <w:r w:rsidRPr="00F45436">
        <w:instrText xml:space="preserve"> STYLEREF 1 \s </w:instrText>
      </w:r>
      <w:r w:rsidRPr="00F45436">
        <w:fldChar w:fldCharType="separate"/>
      </w:r>
      <w:r w:rsidRPr="00F45436">
        <w:t>2</w:t>
      </w:r>
      <w:r w:rsidRPr="00F45436">
        <w:fldChar w:fldCharType="end"/>
      </w:r>
      <w:r w:rsidRPr="00F45436">
        <w:noBreakHyphen/>
      </w:r>
      <w:r w:rsidR="002D6FC9">
        <w:t>22</w:t>
      </w:r>
      <w:r w:rsidRPr="00F45436">
        <w:t xml:space="preserve"> Biểu đồ </w:t>
      </w:r>
      <w:r w:rsidR="000E475F">
        <w:t>Sequency</w:t>
      </w:r>
      <w:r w:rsidR="000E475F">
        <w:t xml:space="preserve"> </w:t>
      </w:r>
      <w:r w:rsidRPr="00F45436">
        <w:t>của chức năng Đăng nhập</w:t>
      </w:r>
    </w:p>
    <w:p w14:paraId="75C83E6A" w14:textId="77777777" w:rsidR="009D1F1A" w:rsidRPr="00FA392C" w:rsidRDefault="009D1F1A" w:rsidP="009D1F1A">
      <w:r>
        <w:br w:type="page"/>
      </w:r>
    </w:p>
    <w:p w14:paraId="1E0F5CB9" w14:textId="77777777" w:rsidR="009D1F1A" w:rsidRDefault="009D1F1A" w:rsidP="009D1F1A">
      <w:pPr>
        <w:pStyle w:val="Heading4"/>
      </w:pPr>
      <w:r>
        <w:lastRenderedPageBreak/>
        <w:t>Chức năng đăng ký</w:t>
      </w:r>
    </w:p>
    <w:p w14:paraId="4E64F48E" w14:textId="3E1C776B" w:rsidR="009D1F1A" w:rsidRDefault="004C59AA" w:rsidP="009D1F1A">
      <w:pPr>
        <w:keepNext/>
      </w:pPr>
      <w:r>
        <w:fldChar w:fldCharType="begin"/>
      </w:r>
      <w:r>
        <w:instrText xml:space="preserve"> INCLUDEPICTURE "https://img.plantuml.biz/plantuml/png/TPAnJiCm48PtFyMzGDM2MCY0shH8HPK0qGApcvZ6gkE4n1aGOkh0IiN80kh4KD61XKPCZVeUUHFEIOgIKXRBjdx_tzr_ReQA1Yfo1L5S2GQjI3bmmKOyL2mWr59U09SXReTU96qQtC4r6xPydrYUL84dmAJMc4cRs5JH8GqPT4n2z0ke7HLQ0qwTT3dtGJchJpa2nIKaqsI2s_7gc-GYBI-y33W_wm-WJdrUfrXFFTZKKmWgsYigEC8Ps6dy0OAdyMD4g53GJUEP3mBF1A3qicCQq4FPn0KLK60kvG9K6ZzBN9Tl7DNwUTjPB-ZMVSNdju8k3HrmiKC5OspqFTfMQk80BJo8T31k6h_aRXqJQcMdBBTakffbHA_gKyfplx47zzhhn7x8H9iCKQCz34YUDldgr5-b0vRE7iLCu92EiwOBqZyTbdW7ZKDeU_96S4ljvfKCa-bwWT5ROA--SY9-ZupQo-Vlx1nC1TV0Unl_uMt4Gatym-kdyPnMHgufJLpqNoO_" \* MERGEFORMATINET </w:instrText>
      </w:r>
      <w:r>
        <w:fldChar w:fldCharType="separate"/>
      </w:r>
      <w:r>
        <w:rPr>
          <w:noProof/>
        </w:rPr>
        <w:drawing>
          <wp:inline distT="0" distB="0" distL="0" distR="0" wp14:anchorId="395CA392" wp14:editId="56D42E28">
            <wp:extent cx="5580380" cy="6523990"/>
            <wp:effectExtent l="0" t="0" r="0" b="3810"/>
            <wp:docPr id="533980450" name="Picture 88"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0450" name="Picture 88" descr="A diagram of a web pag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6523990"/>
                    </a:xfrm>
                    <a:prstGeom prst="rect">
                      <a:avLst/>
                    </a:prstGeom>
                    <a:noFill/>
                    <a:ln>
                      <a:noFill/>
                    </a:ln>
                  </pic:spPr>
                </pic:pic>
              </a:graphicData>
            </a:graphic>
          </wp:inline>
        </w:drawing>
      </w:r>
      <w:r>
        <w:fldChar w:fldCharType="end"/>
      </w:r>
    </w:p>
    <w:p w14:paraId="1206D324" w14:textId="4846010F" w:rsidR="009D1F1A" w:rsidRDefault="009D1F1A" w:rsidP="009D1F1A">
      <w:pPr>
        <w:pStyle w:val="Captions"/>
      </w:pPr>
      <w:r>
        <w:t xml:space="preserve">Hình </w:t>
      </w:r>
      <w:r>
        <w:fldChar w:fldCharType="begin"/>
      </w:r>
      <w:r>
        <w:instrText xml:space="preserve"> STYLEREF 1 \s </w:instrText>
      </w:r>
      <w:r>
        <w:fldChar w:fldCharType="separate"/>
      </w:r>
      <w:r>
        <w:rPr>
          <w:noProof/>
        </w:rPr>
        <w:t>2</w:t>
      </w:r>
      <w:r>
        <w:rPr>
          <w:noProof/>
        </w:rPr>
        <w:fldChar w:fldCharType="end"/>
      </w:r>
      <w:r>
        <w:noBreakHyphen/>
      </w:r>
      <w:r w:rsidR="00E0565E">
        <w:t>23</w:t>
      </w:r>
      <w:r>
        <w:t xml:space="preserve"> Biểu đồ </w:t>
      </w:r>
      <w:r w:rsidR="00BF1FDA">
        <w:t>Sequency</w:t>
      </w:r>
      <w:r w:rsidR="00BF1FDA">
        <w:t xml:space="preserve"> </w:t>
      </w:r>
      <w:r>
        <w:t>chức năng đăng ký</w:t>
      </w:r>
    </w:p>
    <w:p w14:paraId="2ADEC09B" w14:textId="77777777" w:rsidR="009D1F1A" w:rsidRDefault="009D1F1A" w:rsidP="009D1F1A">
      <w:pPr>
        <w:pStyle w:val="Captions"/>
      </w:pPr>
    </w:p>
    <w:p w14:paraId="3E8FBA73" w14:textId="77777777" w:rsidR="009D1F1A" w:rsidRPr="00F0095B" w:rsidRDefault="009D1F1A" w:rsidP="009D1F1A">
      <w:pPr>
        <w:pStyle w:val="Captions"/>
      </w:pPr>
    </w:p>
    <w:p w14:paraId="2AF093D6" w14:textId="77777777" w:rsidR="009D1F1A" w:rsidRPr="00065E20" w:rsidRDefault="009D1F1A" w:rsidP="009D1F1A">
      <w:pPr>
        <w:pStyle w:val="Heading4"/>
      </w:pPr>
      <w:r w:rsidRPr="00065E20">
        <w:lastRenderedPageBreak/>
        <w:t xml:space="preserve">Chức năng </w:t>
      </w:r>
      <w:r w:rsidRPr="004750A9">
        <w:t>thanh toán</w:t>
      </w:r>
      <w:r>
        <w:t xml:space="preserve"> (mua token)</w:t>
      </w:r>
    </w:p>
    <w:p w14:paraId="6A644C36" w14:textId="08951222" w:rsidR="009D1F1A" w:rsidRDefault="00E345EF" w:rsidP="00E345EF">
      <w:pPr>
        <w:pStyle w:val="Captions"/>
        <w:keepNext/>
        <w:spacing w:line="312" w:lineRule="auto"/>
        <w:jc w:val="both"/>
      </w:pPr>
      <w:r>
        <w:fldChar w:fldCharType="begin"/>
      </w:r>
      <w:r>
        <w:instrText xml:space="preserve"> INCLUDEPICTURE "https://img.plantuml.biz/plantuml/png/VPAnIWD148RxVOfvWN11hAwGU0fY8Of9i9xSBRabczrrTwu88OMLbM1dOHN4paBGAbUU-1xt9ixb8fmGR9Q3___dstzk1u7GKp7NWXHf2HS5miZEf0a2Kx8Una5wCR65oT0lu4PEZfqJgJNahOO4KxPcGXfEBs18NZafCYISO91mcWZHvA5tj4l6S9BNvOE1QVMXW5fGApMctRmOhYw78uZGgQZrHAxmQTxCN3gDvZnRYPttJspa4T9wyrf0NhsPV4iHg0dE6XoJNnpekhmN09ruUsrErvkrXI13KDP4oX3NOcShGwyBMZfSp5aUUnsbMl7NKAPUqgexkTFweD__D_Ex0euq2ulXwr7LvHtt-7wlosSp1SgH2v6jraP8pOlOLfhbrIUB-vjr-8VCJp23QtbRo43xY4d5vNd4anBDBntmqJmByGC0" \* MERGEFORMATINET </w:instrText>
      </w:r>
      <w:r>
        <w:fldChar w:fldCharType="separate"/>
      </w:r>
      <w:r>
        <w:rPr>
          <w:noProof/>
        </w:rPr>
        <w:drawing>
          <wp:inline distT="0" distB="0" distL="0" distR="0" wp14:anchorId="59E55A79" wp14:editId="4ECCAFAB">
            <wp:extent cx="5227983" cy="3721696"/>
            <wp:effectExtent l="0" t="0" r="4445" b="0"/>
            <wp:docPr id="1890097526" name="Picture 89" descr="A diagram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7526" name="Picture 89" descr="A diagram of a payment method&#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2830" cy="3725147"/>
                    </a:xfrm>
                    <a:prstGeom prst="rect">
                      <a:avLst/>
                    </a:prstGeom>
                    <a:noFill/>
                    <a:ln>
                      <a:noFill/>
                    </a:ln>
                  </pic:spPr>
                </pic:pic>
              </a:graphicData>
            </a:graphic>
          </wp:inline>
        </w:drawing>
      </w:r>
      <w:r>
        <w:fldChar w:fldCharType="end"/>
      </w:r>
    </w:p>
    <w:p w14:paraId="24CC9ACC" w14:textId="2EF778C8" w:rsidR="009D1F1A" w:rsidRDefault="009D1F1A" w:rsidP="009F1E85">
      <w:pPr>
        <w:pStyle w:val="Captions"/>
      </w:pPr>
      <w:r>
        <w:t xml:space="preserve">Hình </w:t>
      </w:r>
      <w:r>
        <w:fldChar w:fldCharType="begin"/>
      </w:r>
      <w:r>
        <w:instrText xml:space="preserve"> STYLEREF 1 \s </w:instrText>
      </w:r>
      <w:r>
        <w:fldChar w:fldCharType="separate"/>
      </w:r>
      <w:r>
        <w:rPr>
          <w:noProof/>
        </w:rPr>
        <w:t>2</w:t>
      </w:r>
      <w:r>
        <w:rPr>
          <w:noProof/>
        </w:rPr>
        <w:fldChar w:fldCharType="end"/>
      </w:r>
      <w:r>
        <w:noBreakHyphen/>
      </w:r>
      <w:r w:rsidR="00A15415">
        <w:t>24</w:t>
      </w:r>
      <w:r>
        <w:t xml:space="preserve"> Biểu đồ </w:t>
      </w:r>
      <w:r w:rsidR="00BF1FDA">
        <w:t>Sequency</w:t>
      </w:r>
      <w:r w:rsidR="00BF1FDA">
        <w:t xml:space="preserve"> </w:t>
      </w:r>
      <w:r>
        <w:t>của chức năng thanh toán (mua token)</w:t>
      </w:r>
    </w:p>
    <w:p w14:paraId="585B3C28" w14:textId="77777777" w:rsidR="009D1F1A" w:rsidRDefault="009D1F1A" w:rsidP="009D1F1A">
      <w:pPr>
        <w:rPr>
          <w:b/>
          <w:bCs/>
          <w:szCs w:val="28"/>
        </w:rPr>
      </w:pPr>
    </w:p>
    <w:p w14:paraId="3F1F9F47" w14:textId="77777777" w:rsidR="009D1F1A" w:rsidRDefault="009D1F1A" w:rsidP="009D1F1A">
      <w:pPr>
        <w:pStyle w:val="Heading4"/>
      </w:pPr>
      <w:r>
        <w:t xml:space="preserve">Chức năng </w:t>
      </w:r>
      <w:r w:rsidRPr="00890E61">
        <w:t>webhook thanh toán</w:t>
      </w:r>
    </w:p>
    <w:p w14:paraId="75339DE5" w14:textId="60E427D3" w:rsidR="009D1F1A" w:rsidRPr="00890E61" w:rsidRDefault="00E345EF" w:rsidP="009D1F1A">
      <w:r>
        <w:fldChar w:fldCharType="begin"/>
      </w:r>
      <w:r>
        <w:instrText xml:space="preserve"> INCLUDEPICTURE "https://img.plantuml.biz/plantuml/png/TL2nQiD03Dtr5M_gr60JCdaemNWeP70XXdPLpjUSyULix7DBA9qwz3j2Fw0KkfbExe_aJwgGDBX35mdfwJqzQTvwRdotiUGBRpLkzSfKLOdCi3FmrR1pf9rWMonzKzIQLELyKrd4h4hjSihPyufRZIGcEivWSlKBHxX9bna2hekWvkr6j8B7quud_I3bCvr6_x3kXfs2D_l-Gq59UaSvV15RZ-jz_rR3xljNNA3jbD9jIy1898aZPDylRYt-fHUpPQVq9TQcGDqroeXROIGn9kELQJcM4UHuJ8Hf629TaBPovC8Cdo9ipYQ2Uowipl-Xpi8mc4sdT7ZKNCBXqVG3" \* MERGEFORMATINET </w:instrText>
      </w:r>
      <w:r>
        <w:fldChar w:fldCharType="separate"/>
      </w:r>
      <w:r>
        <w:rPr>
          <w:noProof/>
        </w:rPr>
        <w:drawing>
          <wp:inline distT="0" distB="0" distL="0" distR="0" wp14:anchorId="35D835F4" wp14:editId="30A90F26">
            <wp:extent cx="5201667" cy="3849756"/>
            <wp:effectExtent l="0" t="0" r="5715" b="0"/>
            <wp:docPr id="1398415916" name="Picture 90" descr="A diagram of a web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15916" name="Picture 90" descr="A diagram of a webbook&#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6955" cy="3883273"/>
                    </a:xfrm>
                    <a:prstGeom prst="rect">
                      <a:avLst/>
                    </a:prstGeom>
                    <a:noFill/>
                    <a:ln>
                      <a:noFill/>
                    </a:ln>
                  </pic:spPr>
                </pic:pic>
              </a:graphicData>
            </a:graphic>
          </wp:inline>
        </w:drawing>
      </w:r>
      <w:r>
        <w:fldChar w:fldCharType="end"/>
      </w:r>
    </w:p>
    <w:p w14:paraId="583D5BAB" w14:textId="444A49AF" w:rsidR="009D1F1A" w:rsidRPr="00C473FC" w:rsidRDefault="009D1F1A" w:rsidP="009D1F1A">
      <w:pPr>
        <w:pStyle w:val="Captions"/>
      </w:pPr>
      <w:r w:rsidRPr="00C473FC">
        <w:t xml:space="preserve">Hình </w:t>
      </w:r>
      <w:r w:rsidRPr="00C473FC">
        <w:fldChar w:fldCharType="begin"/>
      </w:r>
      <w:r w:rsidRPr="00C473FC">
        <w:instrText xml:space="preserve"> STYLEREF 1 \s </w:instrText>
      </w:r>
      <w:r w:rsidRPr="00C473FC">
        <w:fldChar w:fldCharType="separate"/>
      </w:r>
      <w:r w:rsidRPr="00C473FC">
        <w:t>2</w:t>
      </w:r>
      <w:r w:rsidRPr="00C473FC">
        <w:fldChar w:fldCharType="end"/>
      </w:r>
      <w:r w:rsidRPr="00C473FC">
        <w:noBreakHyphen/>
      </w:r>
      <w:r w:rsidR="00A15415">
        <w:t>25</w:t>
      </w:r>
      <w:r w:rsidRPr="00C473FC">
        <w:t xml:space="preserve"> Biểu đồ activity của chức năng webhook thanh toán</w:t>
      </w:r>
    </w:p>
    <w:p w14:paraId="44F2842A" w14:textId="77777777" w:rsidR="009D1F1A" w:rsidRDefault="009D1F1A" w:rsidP="009D1F1A"/>
    <w:p w14:paraId="26C51F51" w14:textId="77777777" w:rsidR="009D1F1A" w:rsidRPr="00A56657" w:rsidRDefault="009D1F1A" w:rsidP="009D1F1A">
      <w:pPr>
        <w:pStyle w:val="Heading4"/>
        <w:rPr>
          <w:szCs w:val="28"/>
        </w:rPr>
      </w:pPr>
      <w:r>
        <w:t>Chức năng upload ảnh sản phẩm</w:t>
      </w:r>
    </w:p>
    <w:p w14:paraId="734F3B04" w14:textId="409B09DA" w:rsidR="009D1F1A" w:rsidRDefault="00A22F3F" w:rsidP="009D1F1A">
      <w:pPr>
        <w:keepNext/>
        <w:spacing w:line="312" w:lineRule="auto"/>
      </w:pPr>
      <w:r>
        <w:fldChar w:fldCharType="begin"/>
      </w:r>
      <w:r>
        <w:instrText xml:space="preserve"> INCLUDEPICTURE "https://img.plantuml.biz/plantuml/png/RP4nImCn5CVtV8h_5oXNh5C7gHN1KelIipYdkT0xcil5Ip8KSN9mSd1oS56AWuFGmQatdlHxv9kOQ0idT0aFykFttl-zdZQqD3ONn6H6S4oKA6Y2GKvd7B5RBoLKwjOVEQ7C52KccfTaMbYPq7A1QpuzLegmGfgo4EXJDkSo8LnwsG9nXv30etMq9RiuILtrA174ANJJ_qS4Tglful8Yla94LHRPtx6YB8oboHRunmupLztdC2N5Q30wZURr9qjXqitALI-CK65mvggbWd3L0m4QZhZJtUKEF79NlJEeiaWiCzgpSGUjPg_9-5pZ-wbUGcnMjYbh93rejt5hIw7lFB0Bv__3HXhzwbU_25P_oHdXGdCCqr0ZtJjhGt_ezNrl6FCRoxNPrwDVlnL1yPmXayeQ4cxJyqyuD_a1" \* MERGEFORMATINET </w:instrText>
      </w:r>
      <w:r>
        <w:fldChar w:fldCharType="separate"/>
      </w:r>
      <w:r>
        <w:rPr>
          <w:noProof/>
        </w:rPr>
        <w:drawing>
          <wp:inline distT="0" distB="0" distL="0" distR="0" wp14:anchorId="0E44F160" wp14:editId="16D5C697">
            <wp:extent cx="5580380" cy="5012690"/>
            <wp:effectExtent l="0" t="0" r="0" b="3810"/>
            <wp:docPr id="1940788877" name="Picture 9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8877" name="Picture 91" descr="A diagram of a diagra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5012690"/>
                    </a:xfrm>
                    <a:prstGeom prst="rect">
                      <a:avLst/>
                    </a:prstGeom>
                    <a:noFill/>
                    <a:ln>
                      <a:noFill/>
                    </a:ln>
                  </pic:spPr>
                </pic:pic>
              </a:graphicData>
            </a:graphic>
          </wp:inline>
        </w:drawing>
      </w:r>
      <w:r>
        <w:fldChar w:fldCharType="end"/>
      </w:r>
    </w:p>
    <w:p w14:paraId="41980B6E" w14:textId="1F750528" w:rsidR="009D1F1A" w:rsidRDefault="009D1F1A" w:rsidP="009D1F1A">
      <w:pPr>
        <w:pStyle w:val="Captions"/>
        <w:spacing w:line="312" w:lineRule="auto"/>
        <w:ind w:firstLine="567"/>
      </w:pPr>
      <w:r>
        <w:t xml:space="preserve">Hình </w:t>
      </w:r>
      <w:r>
        <w:fldChar w:fldCharType="begin"/>
      </w:r>
      <w:r>
        <w:instrText xml:space="preserve"> STYLEREF 1 \s </w:instrText>
      </w:r>
      <w:r>
        <w:fldChar w:fldCharType="separate"/>
      </w:r>
      <w:r>
        <w:rPr>
          <w:noProof/>
        </w:rPr>
        <w:t>2</w:t>
      </w:r>
      <w:r>
        <w:rPr>
          <w:noProof/>
        </w:rPr>
        <w:fldChar w:fldCharType="end"/>
      </w:r>
      <w:r>
        <w:noBreakHyphen/>
      </w:r>
      <w:r w:rsidR="00A15415">
        <w:t>26</w:t>
      </w:r>
      <w:r>
        <w:t xml:space="preserve"> Biểu đồ activity chức năng upload ảnh sản phẩm</w:t>
      </w:r>
    </w:p>
    <w:p w14:paraId="00FB41EC" w14:textId="77777777" w:rsidR="009D1F1A" w:rsidRDefault="009D1F1A" w:rsidP="009D1F1A">
      <w:pPr>
        <w:pStyle w:val="Heading4"/>
      </w:pPr>
      <w:r>
        <w:lastRenderedPageBreak/>
        <w:t>Chức năng thử đồ ảo</w:t>
      </w:r>
    </w:p>
    <w:p w14:paraId="421CAEBC" w14:textId="73FCB546" w:rsidR="009D1F1A" w:rsidRDefault="00917616" w:rsidP="009D1F1A">
      <w:pPr>
        <w:spacing w:line="312" w:lineRule="auto"/>
        <w:jc w:val="both"/>
      </w:pPr>
      <w:r>
        <w:fldChar w:fldCharType="begin"/>
      </w:r>
      <w:r>
        <w:instrText xml:space="preserve"> INCLUDEPICTURE "https://img.plantuml.biz/plantuml/png/XPEzJiCm58LtFyNTKPMARXbG6uf4HILGsuZPIQpMrBM3xI0LnCJ0W7W8L36nCAS36-_XD-6cf2K9V-izrz-nph6xnb9jiuKWbbl1OAANhLD9Q6oLXj0mJIALoOJg9Popg9Uc95RIQYKWeF6SoOGmYIUNq1kCcRxYCTiEHYWotHYEEoIXbaRKCEW7X1GEq3eesJw4gL0q0PUlv8ny3WkvzFB1eodth5ugwMMRLL9AnTQuuyFm_JK3epADdatuuSoj7oLmonQUuTVi7mF318jjrQ0V-732tVfk0LPJGDmg1U7Mzz-i0fS_BxPX_cr3UTLY5wCF4vS_ARXG4TaDeLM5e3H8Y50gXJCb19TJ0l0poyEQRMPG_uLLw4LBjK1h5Vfm96ELC4-pJNWriGuBkCG7qwocx7RkyZSBbnbsJCQT-i5mD3JDm3UDxc7WRlq2Lg7qjL59VB_TXXkyMYPig8MvtQMEEqKxFXmNpKcmMDi30ZVSAHM2uLMxY2i-0Va0" \* MERGEFORMATINET </w:instrText>
      </w:r>
      <w:r>
        <w:fldChar w:fldCharType="separate"/>
      </w:r>
      <w:r>
        <w:rPr>
          <w:noProof/>
        </w:rPr>
        <w:drawing>
          <wp:inline distT="0" distB="0" distL="0" distR="0" wp14:anchorId="574481F0" wp14:editId="40C34287">
            <wp:extent cx="5580380" cy="6767195"/>
            <wp:effectExtent l="0" t="0" r="0" b="1905"/>
            <wp:docPr id="1444952562"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52562" name="Picture 92"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767195"/>
                    </a:xfrm>
                    <a:prstGeom prst="rect">
                      <a:avLst/>
                    </a:prstGeom>
                    <a:noFill/>
                    <a:ln>
                      <a:noFill/>
                    </a:ln>
                  </pic:spPr>
                </pic:pic>
              </a:graphicData>
            </a:graphic>
          </wp:inline>
        </w:drawing>
      </w:r>
      <w:r>
        <w:fldChar w:fldCharType="end"/>
      </w:r>
    </w:p>
    <w:p w14:paraId="61683E62" w14:textId="2F8FAA16" w:rsidR="009D1F1A" w:rsidRPr="00ED58B9" w:rsidRDefault="009D1F1A" w:rsidP="009D1F1A">
      <w:pPr>
        <w:pStyle w:val="Captions"/>
        <w:spacing w:line="312" w:lineRule="auto"/>
        <w:ind w:firstLine="567"/>
      </w:pPr>
      <w:r>
        <w:t xml:space="preserve">Hình </w:t>
      </w:r>
      <w:r>
        <w:fldChar w:fldCharType="begin"/>
      </w:r>
      <w:r>
        <w:instrText xml:space="preserve"> STYLEREF 1 \s </w:instrText>
      </w:r>
      <w:r>
        <w:fldChar w:fldCharType="separate"/>
      </w:r>
      <w:r>
        <w:rPr>
          <w:noProof/>
        </w:rPr>
        <w:t>2</w:t>
      </w:r>
      <w:r>
        <w:rPr>
          <w:noProof/>
        </w:rPr>
        <w:fldChar w:fldCharType="end"/>
      </w:r>
      <w:r>
        <w:noBreakHyphen/>
      </w:r>
      <w:r w:rsidR="00A15415">
        <w:t>27</w:t>
      </w:r>
      <w:r>
        <w:t xml:space="preserve"> Biểu đồ activity chức năng thử đồ ảo</w:t>
      </w:r>
    </w:p>
    <w:p w14:paraId="772E23F8" w14:textId="77777777" w:rsidR="009D1F1A" w:rsidRDefault="009D1F1A" w:rsidP="009D1F1A">
      <w:pPr>
        <w:pStyle w:val="Heading4"/>
      </w:pPr>
      <w:r>
        <w:lastRenderedPageBreak/>
        <w:t>Chức năng gợi ý trang phục</w:t>
      </w:r>
    </w:p>
    <w:p w14:paraId="4026D04A" w14:textId="45D56874" w:rsidR="009D1F1A" w:rsidRDefault="0062718A" w:rsidP="009D1F1A">
      <w:pPr>
        <w:keepNext/>
        <w:spacing w:line="312" w:lineRule="auto"/>
      </w:pPr>
      <w:r>
        <w:fldChar w:fldCharType="begin"/>
      </w:r>
      <w:r>
        <w:instrText xml:space="preserve"> INCLUDEPICTURE "https://img.plantuml.biz/plantuml/png/XLAzJiCm4Dxz53V2KALYp52LDgMm8IXYlZZNni9n8jiTAiJ4m80OU8QAWOcz4HDFuZVXqgHLoyBcytq_v-yyT1wjNnPQUEKrmJJKQmK_t-0jcWLKUQW_99pSa8GBeknKeFIbXJj7LgJbqcHeLt1FwNbL2LaQRqiD8vGFP3AkjIRfLMaSZ57c93BqcA8ZI4P2j2pe3NQ46AQJ6KHOgMZENgAxRX1RUWmpYo2tIgXzUmcvyWAwS-zGx1fNkiICctiXRhUkCPpr-_3Os3m9qZnHAr0evmu90vwKRSDchI8oLiaS71Uc2MRpMJ0q6Hsx9g7-0gr2_RA4HQZVvR7S7ZVcPDyC-9nAk4eSH317hLDkWwC2ZLT_c5q4j-Ix2Fv_5-zW5p8Zcft5SCcZFJU-eNvj1jnkMmmPstm2yGi0" \* MERGEFORMATINET </w:instrText>
      </w:r>
      <w:r>
        <w:fldChar w:fldCharType="separate"/>
      </w:r>
      <w:r>
        <w:rPr>
          <w:noProof/>
        </w:rPr>
        <w:drawing>
          <wp:inline distT="0" distB="0" distL="0" distR="0" wp14:anchorId="088F04D1" wp14:editId="27150A93">
            <wp:extent cx="5580380" cy="5549900"/>
            <wp:effectExtent l="0" t="0" r="0" b="0"/>
            <wp:docPr id="1269200081" name="Picture 9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00081" name="Picture 93" descr="A diagram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5549900"/>
                    </a:xfrm>
                    <a:prstGeom prst="rect">
                      <a:avLst/>
                    </a:prstGeom>
                    <a:noFill/>
                    <a:ln>
                      <a:noFill/>
                    </a:ln>
                  </pic:spPr>
                </pic:pic>
              </a:graphicData>
            </a:graphic>
          </wp:inline>
        </w:drawing>
      </w:r>
      <w:r>
        <w:fldChar w:fldCharType="end"/>
      </w:r>
    </w:p>
    <w:p w14:paraId="2C116FA4" w14:textId="088B9A94" w:rsidR="009D1F1A" w:rsidRDefault="009D1F1A" w:rsidP="009D1F1A">
      <w:pPr>
        <w:pStyle w:val="Captions"/>
        <w:spacing w:line="312" w:lineRule="auto"/>
        <w:ind w:firstLine="567"/>
      </w:pPr>
      <w:r>
        <w:t>Hình 2.</w:t>
      </w:r>
      <w:r w:rsidR="00A15415">
        <w:t>28</w:t>
      </w:r>
      <w:r>
        <w:t xml:space="preserve"> Biểu đồ activity chức năng gợi ý trang phục</w:t>
      </w:r>
    </w:p>
    <w:p w14:paraId="33F4A85E" w14:textId="77777777" w:rsidR="009D1F1A" w:rsidRDefault="009D1F1A" w:rsidP="009D1F1A">
      <w:pPr>
        <w:spacing w:line="312" w:lineRule="auto"/>
        <w:jc w:val="both"/>
        <w:rPr>
          <w:rFonts w:cs="Arial"/>
          <w:b/>
          <w:bCs/>
          <w:i/>
          <w:szCs w:val="26"/>
        </w:rPr>
      </w:pPr>
    </w:p>
    <w:p w14:paraId="4BEBE40E" w14:textId="77777777" w:rsidR="009D1F1A" w:rsidRDefault="009D1F1A" w:rsidP="009D1F1A">
      <w:pPr>
        <w:pStyle w:val="Heading4"/>
      </w:pPr>
      <w:r>
        <w:lastRenderedPageBreak/>
        <w:t>Chức năng tạo ảnh mẫu ảo</w:t>
      </w:r>
    </w:p>
    <w:p w14:paraId="3398D8FC" w14:textId="0F4F3B00" w:rsidR="009D1F1A" w:rsidRDefault="00642153" w:rsidP="009D1F1A">
      <w:pPr>
        <w:spacing w:line="312" w:lineRule="auto"/>
        <w:jc w:val="both"/>
        <w:rPr>
          <w:rFonts w:cs="Arial"/>
          <w:b/>
          <w:bCs/>
          <w:i/>
          <w:szCs w:val="26"/>
        </w:rPr>
      </w:pPr>
      <w:r>
        <w:fldChar w:fldCharType="begin"/>
      </w:r>
      <w:r>
        <w:instrText xml:space="preserve"> INCLUDEPICTURE "https://img.plantuml.biz/plantuml/png/RPAzJiCm58LtFyNP8KfAEsL043eWGGMYFymtYTLOk7Pmd4fLrO69Hs05zHMOse6XJv8tmMdQgfMwMFuvvtpNrxufB1bRJYIpmagEaN0hakZfbCi27kuC9yiP9LOR30jkMAnBbPAPuPN7jtdE4gsiqH8H9MzSfOmh5pL3lyrIiXHJmT6D66lKyAxtmX3FJ_q1VCg5FssmtgJ1pcld9SI4nhnOi9tXn3iYAPoAGwYyjBZ0UpchrX-AaRIuhzRB7B9QVpBWoDrlXnZcKbEAQhLK6MZgGCOlT6aIxhJzDhnZol3biJYDw4OX1jNgHoEk8p3E1BPLEratEdNtTli7kpjisX3YAcXXlZKkd6BV72UeUxn7s6ppxQfCDhzgp5nZE1woUexiS45_a8bgzLSUxdyUrma2lnEqpg6YZIEvg2_1wkUxSKFz7zW_" \* MERGEFORMATINET </w:instrText>
      </w:r>
      <w:r>
        <w:fldChar w:fldCharType="separate"/>
      </w:r>
      <w:r>
        <w:rPr>
          <w:noProof/>
        </w:rPr>
        <w:drawing>
          <wp:inline distT="0" distB="0" distL="0" distR="0" wp14:anchorId="1B76CD63" wp14:editId="252E5E31">
            <wp:extent cx="5559286" cy="3612515"/>
            <wp:effectExtent l="0" t="0" r="3810" b="0"/>
            <wp:docPr id="1753696699" name="Picture 94" descr="A diagram of a virtua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96699" name="Picture 94" descr="A diagram of a virtual model&#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5078" cy="3648770"/>
                    </a:xfrm>
                    <a:prstGeom prst="rect">
                      <a:avLst/>
                    </a:prstGeom>
                    <a:noFill/>
                    <a:ln>
                      <a:noFill/>
                    </a:ln>
                  </pic:spPr>
                </pic:pic>
              </a:graphicData>
            </a:graphic>
          </wp:inline>
        </w:drawing>
      </w:r>
      <w:r>
        <w:fldChar w:fldCharType="end"/>
      </w:r>
    </w:p>
    <w:p w14:paraId="5FC0C718" w14:textId="2F009CE2" w:rsidR="009D1F1A" w:rsidRDefault="009D1F1A" w:rsidP="00D6443B">
      <w:pPr>
        <w:pStyle w:val="Captions"/>
        <w:spacing w:line="312" w:lineRule="auto"/>
        <w:ind w:firstLine="567"/>
      </w:pPr>
      <w:r>
        <w:t>Hình 2.</w:t>
      </w:r>
      <w:r w:rsidR="00A15415">
        <w:t>29</w:t>
      </w:r>
      <w:r>
        <w:t xml:space="preserve"> Biểu đồ activity chức năng tạo ảnh mẫu ảo</w:t>
      </w:r>
    </w:p>
    <w:p w14:paraId="3B526954" w14:textId="77777777" w:rsidR="00D6443B" w:rsidRDefault="00D6443B" w:rsidP="00D6443B">
      <w:pPr>
        <w:pStyle w:val="Captions"/>
        <w:spacing w:line="312" w:lineRule="auto"/>
        <w:ind w:firstLine="567"/>
      </w:pPr>
    </w:p>
    <w:p w14:paraId="01708BDB" w14:textId="77777777" w:rsidR="00D6443B" w:rsidRDefault="00D6443B" w:rsidP="00D6443B">
      <w:pPr>
        <w:pStyle w:val="Heading4"/>
      </w:pPr>
      <w:r>
        <w:t>Chức năng sửa mẫu ảo</w:t>
      </w:r>
    </w:p>
    <w:p w14:paraId="55B1F007" w14:textId="77777777" w:rsidR="00D6443B" w:rsidRPr="00E3775B" w:rsidRDefault="00D6443B" w:rsidP="00D6443B">
      <w:r>
        <w:fldChar w:fldCharType="begin"/>
      </w:r>
      <w:r>
        <w:instrText xml:space="preserve"> INCLUDEPICTURE "https://img.plantuml.biz/plantuml/png/RPAzJiCm58LtFyNPeKgWdJ90IIk114Y8_Z2xYTLOk4v8d4fLrO69cOc11TI90J70r0mCWGV9cs2dFqfHXoIoTUvtxZqtpKJHMAKZGHHNWg7FzOaAN8O-4mbgw4K-LOnGJuKnUWcBoI1CfK_Z2MxOu2IAY1TA5OS2BlLkcVG9anerGQTET2KTq8IXxHAoLADsj1OwkEfrOT68M-EbQsrKkbfJxiymDTNxu2CwPCdnZAogjW1zAhXf3rn6gS8Uxj99aTrBGeN2MP7D8uWYUo20kMZbdoWMSnbWL6JFNDy25MgdxkXfHKZzbOgETGUnbOHfxB5ItQcZLlNlNLya6vZkdE4yoB_a4DxQwh_9flIK5zd74k3zlfbo7TsMjEqwg_GnC2mC0uuo8QrhkzkTbFl2psC-XrSitYF8G7zKbQZbonquEBHjJ4lKJ2lMcz42is07hGe1AiXVT1YUcOjKPmms-LhTW1UBxtGJ_sxNXcrR3Vj0F_LThcx-6XhS4oScYwP-cV-I_040" \* MERGEFORMATINET </w:instrText>
      </w:r>
      <w:r>
        <w:fldChar w:fldCharType="separate"/>
      </w:r>
      <w:r>
        <w:rPr>
          <w:noProof/>
        </w:rPr>
        <w:drawing>
          <wp:inline distT="0" distB="0" distL="0" distR="0" wp14:anchorId="66597DD9" wp14:editId="43E2D788">
            <wp:extent cx="5558790" cy="3883556"/>
            <wp:effectExtent l="0" t="0" r="3810" b="3175"/>
            <wp:docPr id="208729239" name="Picture 97" descr="A diagram of a virtua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9239" name="Picture 97" descr="A diagram of a virtual model&#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6601" cy="3944903"/>
                    </a:xfrm>
                    <a:prstGeom prst="rect">
                      <a:avLst/>
                    </a:prstGeom>
                    <a:noFill/>
                    <a:ln>
                      <a:noFill/>
                    </a:ln>
                  </pic:spPr>
                </pic:pic>
              </a:graphicData>
            </a:graphic>
          </wp:inline>
        </w:drawing>
      </w:r>
      <w:r>
        <w:fldChar w:fldCharType="end"/>
      </w:r>
    </w:p>
    <w:p w14:paraId="26522179" w14:textId="0CDC1AE3" w:rsidR="00D6443B" w:rsidRDefault="00D6443B" w:rsidP="00D6443B">
      <w:pPr>
        <w:pStyle w:val="Captions"/>
        <w:spacing w:line="312" w:lineRule="auto"/>
        <w:ind w:firstLine="567"/>
      </w:pPr>
      <w:r>
        <w:t>Hình 2.</w:t>
      </w:r>
      <w:r w:rsidR="00A15415">
        <w:t>30</w:t>
      </w:r>
      <w:r>
        <w:t xml:space="preserve"> Biểu đồ activity chức năng sửa mẫu ảo</w:t>
      </w:r>
    </w:p>
    <w:p w14:paraId="08562C73" w14:textId="2786E538" w:rsidR="0068245D" w:rsidRDefault="00D6443B" w:rsidP="0068245D">
      <w:pPr>
        <w:pStyle w:val="Heading4"/>
      </w:pPr>
      <w:r>
        <w:br w:type="page"/>
      </w:r>
      <w:r w:rsidR="0068245D">
        <w:lastRenderedPageBreak/>
        <w:t xml:space="preserve">Chức năng </w:t>
      </w:r>
      <w:r w:rsidR="0068245D">
        <w:t>xóa</w:t>
      </w:r>
      <w:r w:rsidR="0068245D">
        <w:t xml:space="preserve"> mẫu ảo</w:t>
      </w:r>
    </w:p>
    <w:p w14:paraId="6CF3E45B" w14:textId="64C4190D" w:rsidR="0068245D" w:rsidRPr="00E3775B" w:rsidRDefault="000055A4" w:rsidP="0068245D">
      <w:r>
        <w:fldChar w:fldCharType="begin"/>
      </w:r>
      <w:r>
        <w:instrText xml:space="preserve"> INCLUDEPICTURE "https://img.plantuml.biz/plantuml/png/TPBDIiD058NtynJd1K92srKNKcCAGXKNhJ_RIJ8qGwUJc4o48Yx41r1muTOY8eWxNJKB5_55yYREf4rffMu6ClVSxvnxCxrCqLJbKq4KLuBXZEilAd0SXqnaiE0nmHGZD51nYjECfSIFSndIT8Ppvkyd2GbYgT9OmAN1XCcGCAbHCmpR9AIA-ZHZy5n2bcfOUusm2wz_r1_rOTE4srTBOsjQ6zlNFBmXA-5Mpu1NnTqKAgMup6TLSIi95Ge_3rNnjhu1DbezjukBk9p3hnOl4kE8epRHAi-5jGa_cUXBWpieFn5KYzSSKVaX8mI2KPadPYXWYpvih-W67a7mybtg75JMmc5xXu6UZy6jYdkZQz1_kUkMmxXybb0wZ3AzUi4REYrSxhMBbkFOBQUZgyscTT7yi5K-5McEdgJyacDIHnX5l5fyvytMx45aQjggUAmDv_mVguxJjZkxhTno7aDKnHCd9cfF7-PnaLy0" \* MERGEFORMATINET </w:instrText>
      </w:r>
      <w:r>
        <w:fldChar w:fldCharType="separate"/>
      </w:r>
      <w:r>
        <w:rPr>
          <w:noProof/>
        </w:rPr>
        <w:drawing>
          <wp:inline distT="0" distB="0" distL="0" distR="0" wp14:anchorId="0923DEA0" wp14:editId="7261F1B6">
            <wp:extent cx="5579984" cy="7242313"/>
            <wp:effectExtent l="0" t="0" r="0" b="0"/>
            <wp:docPr id="226892961" name="Picture 98" descr="A diagram of a virtual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2961" name="Picture 98" descr="A diagram of a virtual model&#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0475" cy="7255930"/>
                    </a:xfrm>
                    <a:prstGeom prst="rect">
                      <a:avLst/>
                    </a:prstGeom>
                    <a:noFill/>
                    <a:ln>
                      <a:noFill/>
                    </a:ln>
                  </pic:spPr>
                </pic:pic>
              </a:graphicData>
            </a:graphic>
          </wp:inline>
        </w:drawing>
      </w:r>
      <w:r>
        <w:fldChar w:fldCharType="end"/>
      </w:r>
    </w:p>
    <w:p w14:paraId="638C7A2E" w14:textId="7FCB7416" w:rsidR="0068245D" w:rsidRDefault="0068245D" w:rsidP="0068245D">
      <w:pPr>
        <w:pStyle w:val="Captions"/>
        <w:spacing w:line="312" w:lineRule="auto"/>
        <w:ind w:firstLine="567"/>
      </w:pPr>
      <w:r>
        <w:t>Hình 2.</w:t>
      </w:r>
      <w:r w:rsidR="00A15415">
        <w:t>31</w:t>
      </w:r>
      <w:r>
        <w:t xml:space="preserve"> Biểu đồ activity chức năng </w:t>
      </w:r>
      <w:r>
        <w:t>xóa</w:t>
      </w:r>
      <w:r>
        <w:t xml:space="preserve"> mẫu ảo</w:t>
      </w:r>
    </w:p>
    <w:p w14:paraId="37DAF799" w14:textId="1F3831F8" w:rsidR="00D6443B" w:rsidRPr="00ED58B9" w:rsidRDefault="00D6443B" w:rsidP="00D6443B"/>
    <w:p w14:paraId="197899CD" w14:textId="77777777" w:rsidR="00D6443B" w:rsidRPr="00D6443B" w:rsidRDefault="00D6443B" w:rsidP="00D6443B">
      <w:pPr>
        <w:pStyle w:val="Captions"/>
        <w:spacing w:line="312" w:lineRule="auto"/>
        <w:jc w:val="left"/>
      </w:pPr>
    </w:p>
    <w:p w14:paraId="1C29D056" w14:textId="77777777" w:rsidR="009D1F1A" w:rsidRDefault="009D1F1A" w:rsidP="009D1F1A">
      <w:pPr>
        <w:pStyle w:val="Heading4"/>
      </w:pPr>
      <w:r>
        <w:lastRenderedPageBreak/>
        <w:t>Chức năng quản lý bài viết</w:t>
      </w:r>
    </w:p>
    <w:p w14:paraId="0B2A3927" w14:textId="0A95B537" w:rsidR="009D1F1A" w:rsidRPr="00585E38" w:rsidRDefault="008819C1" w:rsidP="009D1F1A">
      <w:pPr>
        <w:keepNext/>
        <w:spacing w:line="312" w:lineRule="auto"/>
      </w:pPr>
      <w:r>
        <w:fldChar w:fldCharType="begin"/>
      </w:r>
      <w:r>
        <w:instrText xml:space="preserve"> INCLUDEPICTURE "https://img.plantuml.biz/plantuml/png/RLAxJiCm5Dtz5VS7AeV2r06r8G4aa9hIL7Hr7cgYkdPm7AGACI061XOsrbO8CJ4WCJL23E57_2SuJIgbqD4wZtlFkUwcaWYPpIYIiQGXc9HFe0M3JArU6D3Y2xnY4SDrh5RV4X5VSW6zJ4PSR1x1B6R8unaBY9Z3PUZraWJvd4d1APZ4duOiG06Hn2Df29Q9KAM7rc7Dxe2hLakEXof_9tZCYoKUw_cl4hno2rInIdvjrm6dFtInCtAnPP_RhesTddjq2fWaCVPq0fpmLAQefcyfpsALtyz02W9NsLpbTwpEWwiaX4huULBvsmP600qVozJRHYh_y27IJWyCZYv6bkPO9hIQS_hJfh2HjMqOk6tiQNIJIuFL2gLriM0H-CKdcw2GwiBSgAm-sxLDm_J0s8TZBhmu24AsszeibXoeofzZL5vadRPv0ulemMcnz2CzQtrzALJ-kAlz4zjjT4rAf_-DbqqDib3_YGhwMv2pBTXk26xMeblKrM3vEz4l" \* MERGEFORMATINET </w:instrText>
      </w:r>
      <w:r>
        <w:fldChar w:fldCharType="separate"/>
      </w:r>
      <w:r>
        <w:rPr>
          <w:noProof/>
        </w:rPr>
        <w:drawing>
          <wp:inline distT="0" distB="0" distL="0" distR="0" wp14:anchorId="64E8237C" wp14:editId="0B2CD51D">
            <wp:extent cx="5580380" cy="4852035"/>
            <wp:effectExtent l="0" t="0" r="5080" b="2540"/>
            <wp:docPr id="996262345" name="Picture 95" descr="A diagram of a web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2345" name="Picture 95" descr="A diagram of a webpag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4852035"/>
                    </a:xfrm>
                    <a:prstGeom prst="rect">
                      <a:avLst/>
                    </a:prstGeom>
                    <a:noFill/>
                    <a:ln>
                      <a:noFill/>
                    </a:ln>
                  </pic:spPr>
                </pic:pic>
              </a:graphicData>
            </a:graphic>
          </wp:inline>
        </w:drawing>
      </w:r>
      <w:r>
        <w:fldChar w:fldCharType="end"/>
      </w:r>
    </w:p>
    <w:p w14:paraId="6DDF52B3" w14:textId="6DBB3C38" w:rsidR="009D1F1A" w:rsidRDefault="009D1F1A" w:rsidP="009D1F1A">
      <w:pPr>
        <w:pStyle w:val="Captions"/>
      </w:pPr>
      <w:r>
        <w:t xml:space="preserve">Hình </w:t>
      </w:r>
      <w:r>
        <w:fldChar w:fldCharType="begin"/>
      </w:r>
      <w:r>
        <w:instrText xml:space="preserve"> STYLEREF 1 \s </w:instrText>
      </w:r>
      <w:r>
        <w:fldChar w:fldCharType="separate"/>
      </w:r>
      <w:r>
        <w:rPr>
          <w:noProof/>
        </w:rPr>
        <w:t>2</w:t>
      </w:r>
      <w:r>
        <w:fldChar w:fldCharType="end"/>
      </w:r>
      <w:r>
        <w:noBreakHyphen/>
      </w:r>
      <w:r w:rsidR="009D1C6B">
        <w:t>32</w:t>
      </w:r>
      <w:r>
        <w:t xml:space="preserve"> Biểu đồ activity chức năng quản lý bài viết</w:t>
      </w:r>
    </w:p>
    <w:p w14:paraId="2B748C73" w14:textId="77777777" w:rsidR="009D1F1A" w:rsidRPr="00ED58B9" w:rsidRDefault="009D1F1A" w:rsidP="009D1F1A"/>
    <w:p w14:paraId="313CCF27" w14:textId="77777777" w:rsidR="009D1F1A" w:rsidRDefault="009D1F1A" w:rsidP="009D1F1A">
      <w:pPr>
        <w:rPr>
          <w:b/>
          <w:bCs/>
          <w:szCs w:val="28"/>
        </w:rPr>
      </w:pPr>
      <w:r>
        <w:br w:type="page"/>
      </w:r>
    </w:p>
    <w:p w14:paraId="04E3C790" w14:textId="77777777" w:rsidR="009D1F1A" w:rsidRDefault="009D1F1A" w:rsidP="009D1F1A">
      <w:pPr>
        <w:pStyle w:val="Heading4"/>
      </w:pPr>
      <w:r>
        <w:lastRenderedPageBreak/>
        <w:t xml:space="preserve">Chức năng quản lý </w:t>
      </w:r>
      <w:r w:rsidRPr="00CF3F94">
        <w:t>comment</w:t>
      </w:r>
    </w:p>
    <w:p w14:paraId="316BA23A" w14:textId="15A3FC92" w:rsidR="009D1F1A" w:rsidRDefault="00EF5603" w:rsidP="009D1F1A">
      <w:pPr>
        <w:keepNext/>
        <w:spacing w:line="312" w:lineRule="auto"/>
      </w:pPr>
      <w:r>
        <w:fldChar w:fldCharType="begin"/>
      </w:r>
      <w:r>
        <w:instrText xml:space="preserve"> INCLUDEPICTURE "https://img.plantuml.biz/plantuml/png/TPAnJiCm54LtVyMRs2e7wDG1jMcAAXLK4AbWTHAhYUhQmN6GAiI0Eh2MJwWwiC20nDG8CIG_aZ_1eMcLgc6nBD_d--uxTZjIHAfuof0A5ADWCZ661bp7-Nh5WQNVuAJlt0Uc3puu8guI4aOHbUNsKdXK4hr3ZeYvH-GCRgdJ2KFa2gwaO60ITqAvXpoYY4CY2fQ9KE40ZREojWLslbwA_LORgIWg7LfmDRon0PCmm8wEYLqndLAk8bGMxDNUfKiNb9yddouSmGDXWGv04M4A-dco2e7boGi2gDorp6sGqbdBbWcDgcrtf-mkLiOuCOwriaskXMBE5cIBT0NPQpRdOqIPHZ3mqoy-1hysICMlQHYugJqBVcY7kWfk4EJ9V0fUFDCk2j-9T5bBhcDt-zZgNVJiNWr1_1XuJxKOItyb2TmNFPvvvSaBcDaYJzwssY7FKLXWnnPbLDC_v3cS_8lIsB2o_I1V_yHrBVP8dSAva4xWUPJ_yMhhfVZNw1S0" \* MERGEFORMATINET </w:instrText>
      </w:r>
      <w:r>
        <w:fldChar w:fldCharType="separate"/>
      </w:r>
      <w:r>
        <w:rPr>
          <w:noProof/>
        </w:rPr>
        <w:drawing>
          <wp:inline distT="0" distB="0" distL="0" distR="0" wp14:anchorId="75ED20D2" wp14:editId="420237F0">
            <wp:extent cx="5580380" cy="5824220"/>
            <wp:effectExtent l="0" t="0" r="0" b="5080"/>
            <wp:docPr id="1615239766" name="Picture 96"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9766" name="Picture 96" descr="A diagram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5824220"/>
                    </a:xfrm>
                    <a:prstGeom prst="rect">
                      <a:avLst/>
                    </a:prstGeom>
                    <a:noFill/>
                    <a:ln>
                      <a:noFill/>
                    </a:ln>
                  </pic:spPr>
                </pic:pic>
              </a:graphicData>
            </a:graphic>
          </wp:inline>
        </w:drawing>
      </w:r>
      <w:r>
        <w:fldChar w:fldCharType="end"/>
      </w:r>
    </w:p>
    <w:p w14:paraId="093B466B" w14:textId="5D76B9C4" w:rsidR="009D1F1A" w:rsidRDefault="009D1F1A" w:rsidP="009D1F1A">
      <w:pPr>
        <w:pStyle w:val="Captions"/>
      </w:pPr>
      <w:r>
        <w:t xml:space="preserve">Hình </w:t>
      </w:r>
      <w:r>
        <w:fldChar w:fldCharType="begin"/>
      </w:r>
      <w:r>
        <w:instrText xml:space="preserve"> STYLEREF 1 \s </w:instrText>
      </w:r>
      <w:r>
        <w:fldChar w:fldCharType="separate"/>
      </w:r>
      <w:r>
        <w:rPr>
          <w:noProof/>
        </w:rPr>
        <w:t>2</w:t>
      </w:r>
      <w:r>
        <w:fldChar w:fldCharType="end"/>
      </w:r>
      <w:r>
        <w:noBreakHyphen/>
      </w:r>
      <w:r w:rsidR="0082418E">
        <w:t>33</w:t>
      </w:r>
      <w:r>
        <w:t xml:space="preserve"> Biểu đồ activity chức năng quản lý </w:t>
      </w:r>
      <w:r w:rsidRPr="00CF3F94">
        <w:t>comment</w:t>
      </w:r>
    </w:p>
    <w:p w14:paraId="420924F4" w14:textId="77777777" w:rsidR="009D1F1A" w:rsidRPr="00ED58B9" w:rsidRDefault="009D1F1A" w:rsidP="009D1F1A"/>
    <w:p w14:paraId="73DB7350" w14:textId="77777777" w:rsidR="009D1F1A" w:rsidRPr="00CB14A0" w:rsidRDefault="009D1F1A" w:rsidP="009D1F1A"/>
    <w:p w14:paraId="44E3B9A0" w14:textId="77777777" w:rsidR="009D1F1A" w:rsidRDefault="009D1F1A" w:rsidP="009D1F1A">
      <w:pPr>
        <w:rPr>
          <w:rFonts w:cs="Arial"/>
          <w:b/>
          <w:bCs/>
          <w:i/>
          <w:szCs w:val="26"/>
        </w:rPr>
      </w:pPr>
      <w:r>
        <w:br w:type="page"/>
      </w:r>
    </w:p>
    <w:p w14:paraId="235635F5" w14:textId="55979E86" w:rsidR="0037335D" w:rsidRDefault="0037335D" w:rsidP="00B3582C">
      <w:pPr>
        <w:pStyle w:val="Heading3"/>
        <w:rPr>
          <w:lang w:val="vi-VN"/>
        </w:rPr>
      </w:pPr>
      <w:bookmarkStart w:id="144" w:name="_Toc209039070"/>
      <w:bookmarkEnd w:id="126"/>
      <w:r>
        <w:rPr>
          <w:lang w:val="vi-VN"/>
        </w:rPr>
        <w:lastRenderedPageBreak/>
        <w:t>Biểu đồ Class</w:t>
      </w:r>
      <w:bookmarkEnd w:id="144"/>
    </w:p>
    <w:p w14:paraId="25C4EC4C" w14:textId="251C38C5" w:rsidR="008C3956" w:rsidRPr="008C3956" w:rsidRDefault="008C3956" w:rsidP="00700D30">
      <w:pPr>
        <w:jc w:val="center"/>
      </w:pPr>
      <w:r>
        <w:fldChar w:fldCharType="begin"/>
      </w:r>
      <w:r>
        <w:instrText xml:space="preserve"> INCLUDEPICTURE "https://img.plantuml.biz/plantuml/png/pLZDRXit4BxlKn0vsMrSD3qAWHrRRW0tRgfQSdeigDtHBc4kkIMvLXN3fpv1qSV9jI-ID-cG-x-aweLY53r96Wuvtynyd1dgZJPKcJBdaM660xbWdp_zKPA___pywIyovrHhSdGfSye4-L4cmFLnn65ZY954iJGp964AOiEaYABOgTzgKEJrQn1uuExqb3n4X7pD4Z8ZIwEOICd3ujsZbG6UodlYs_TNFzz-xvOAF6WhLRV92WNDOI2WznJ1twhka3ChLf9RFOlZ1hzQaP5t82uefoAsIrV2M6ciW1f8pWsABl7RYkLEkomIN_xO-BVCP379Fm-lvcKQzfVBL7f-hAaGuBkNW8uLAsp8XmkOILDgAqE4I_UZYX8eci8DDTRgZBpbafegA8Ro9UMWkv38BPgyIZoKBydRT-Jar0Nr6vOy7Xw-EKfIgNRF7KAMevDUi0ggq4hFeJFoK7dIuFWoRnPA9cLi9ZbJNR2-Dw5KjhxOhFoWyLuvAcXOAER8UmanhlEZLz--_EvuaFSQJ9TwZKGO9BDotVAZTRiEGq3jMIFqWIf6nRH05TMM0AJwi0QHHuyY5AFwSiZuhkEvlYl3DA86PUlI3C9_cES_gMHY9LoNkz6jys_RX5ow2tsUorAO84yoLXIuzJn95EY-Vos37EIEFmNTvOX-sHAi__iB0tDb89yK7EcqVS_TAOthaobJ3EWOAWn3mZRxVYkfGzfHACYrmuEoKbHewZhffB2K-adAqBrKCBl2Gk_PNA5aG8NUMfVllRtdC9zlu9x1TfAxgcbVJU-MkQNY48LNDoS4QJ9p3aohdJmMfOepBE7FbLYDAmNKjp7GhP_AliNKQ_fTpljWdxZbNKENsY1PuZiBu007g_8CwhwwJbqnbmNOh8zwOupcEkW961mYzGGojdW_C9ntANVJx45uWnd1Wef8nsvL4-hxyE1wPTaw8h1Ub6lEOfHUI9nTgMDn1cxIxerkMq-IWh3TfcybeqpD9PU-T6bseqbaBPFTCgF528_6fAwa64bX1yDpdNH3OmWSiGQgag519qTs6Ib7cIiOg1X_Z1FAfSdmH-0O6iSOUgaOZFPif3HRjBtQZH755li2vrvZneUbS5uKkAbx9vmrqS5gK4XbwRZ0xWcZofENEkPm3VV0U_isr8n5sCPBZfdwXIKcQnBeLhQKQRDa7s4WnPxjoJYaro3IqVx3wjC5FZqMzafDkGcqD9bygZZvOsuiXQbgzRKKwGf-TupD8M6qFsGr3uCHJTBWfDBWxgeKPtUWvtNDQoeRFdx6ihfpUEA3mpUlMz6aqHOX1-BNUDF4S48Fc1ZKWxswnd3-roxzQzss1ound_yJKEvlZXUlNf2J4_VX_XQO4Nn0w-7QLo_gby2Cv1Gf6ZdDtchpXfmHcrFAXA_I7B0f-OPnhgFs5Hq-frh5kX7Md7TNhJ59ZkACSNmOYEEeESW_ktd5pGXE226zUgBRkzwD_ZD2NQdLlp8HLVxjqMCYvYLEdbvOMsDRnKnWlJzILuWyZS5qDYD5_TNN74mvCu8yydK6amM6rZ77LsjBBeR05LGTjQAHshoTSX4LQIhNNdLtPojTLmttAhfxL2cw4Xd4s1bl3OVKQgELmP12RQmo5Bt1GSN-tVWF" \* MERGEFORMATINET </w:instrText>
      </w:r>
      <w:r>
        <w:fldChar w:fldCharType="separate"/>
      </w:r>
      <w:r>
        <w:rPr>
          <w:noProof/>
        </w:rPr>
        <w:drawing>
          <wp:inline distT="0" distB="0" distL="0" distR="0" wp14:anchorId="46BA9517" wp14:editId="06999F43">
            <wp:extent cx="5106318" cy="8103295"/>
            <wp:effectExtent l="0" t="0" r="0" b="0"/>
            <wp:docPr id="921272148" name="Picture 9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2148" name="Picture 99" descr="A diagram of a company&#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1966" cy="8143997"/>
                    </a:xfrm>
                    <a:prstGeom prst="rect">
                      <a:avLst/>
                    </a:prstGeom>
                    <a:noFill/>
                    <a:ln>
                      <a:noFill/>
                    </a:ln>
                  </pic:spPr>
                </pic:pic>
              </a:graphicData>
            </a:graphic>
          </wp:inline>
        </w:drawing>
      </w:r>
      <w:r>
        <w:fldChar w:fldCharType="end"/>
      </w:r>
    </w:p>
    <w:p w14:paraId="50C34BA2" w14:textId="66ABC201" w:rsidR="00261520" w:rsidRDefault="008C3956" w:rsidP="00261520">
      <w:pPr>
        <w:pStyle w:val="Captions"/>
      </w:pPr>
      <w:bookmarkStart w:id="145" w:name="_Toc207348696"/>
      <w:r w:rsidRPr="008C3956">
        <w:t xml:space="preserve">Hình </w:t>
      </w:r>
      <w:r w:rsidRPr="008C3956">
        <w:fldChar w:fldCharType="begin"/>
      </w:r>
      <w:r w:rsidRPr="008C3956">
        <w:instrText xml:space="preserve"> STYLEREF 1 \s </w:instrText>
      </w:r>
      <w:r w:rsidRPr="008C3956">
        <w:fldChar w:fldCharType="separate"/>
      </w:r>
      <w:r w:rsidRPr="008C3956">
        <w:t>2</w:t>
      </w:r>
      <w:r w:rsidRPr="008C3956">
        <w:fldChar w:fldCharType="end"/>
      </w:r>
      <w:r w:rsidRPr="008C3956">
        <w:noBreakHyphen/>
      </w:r>
      <w:r w:rsidR="00E17E64">
        <w:t>34</w:t>
      </w:r>
      <w:r w:rsidRPr="008C3956">
        <w:t xml:space="preserve"> Biểu đồ Class</w:t>
      </w:r>
      <w:bookmarkEnd w:id="145"/>
    </w:p>
    <w:p w14:paraId="3AD588FB" w14:textId="2C91CD8E" w:rsidR="00261520" w:rsidRDefault="007A1D2F" w:rsidP="00261520">
      <w:pPr>
        <w:pStyle w:val="Heading3"/>
      </w:pPr>
      <w:r>
        <w:lastRenderedPageBreak/>
        <w:t>Biểu đồ ER</w:t>
      </w:r>
    </w:p>
    <w:p w14:paraId="6E3C3DAB" w14:textId="121DDF86" w:rsidR="005F1D99" w:rsidRPr="005F1D99" w:rsidRDefault="005F1D99" w:rsidP="005F1D99">
      <w:pPr>
        <w:jc w:val="center"/>
      </w:pPr>
      <w:r>
        <w:fldChar w:fldCharType="begin"/>
      </w:r>
      <w:r>
        <w:instrText xml:space="preserve"> INCLUDEPICTURE "https://img.plantuml.biz/plantuml/png/jLZDRkCs4BxxAOGzxHODqFReIzQnbKQ5rn4iEptJqjWc8eagISLmDts8ea_Gv-Yrw7lqJJeaPPaK9MpYR4-clk5mVZapz4SX2PTraOyabJa4oJz_1d___kzVVmJXCdWVbeWUhvQG4qbPAVQq-Z3AOIi3oG9ETtiPP9H3geYZ4PHr4Qm5y2N3apwFWc0o-nGjy7UTX4lyISBv71U_DLkJFQiIIMGjzEOuNCoYnO-ARRgA7aB5i4uK6ivQdfYph4wbnJPRJcvNYdrzCu-IEzoB1oodTtZ2cUsUPy1xPSNB-scO9EOZkOlYM9ym2-Tum5AlfvF5L6bkQK6E1PIs5kj5F8dKvkPd6Twk7SLNd9I2Q4-jZfLnpooCxvF8A8yQJvAmvUpZwzK_MK-L_hYwdKIsZYls26LSytHF15Yi5PGPBNUuIbbHvI0Xm_MMq1mN9-QRdErY9bxdPvKhmJkL0Ey28dGcQCvl0fe5uo2HtCWD0YXGd0jLH8W3uvsD9Id0HSWJmOnTypFxjSQvohbnctuQaye5DoGdPQfeKIard78WQFL48ZR3rOeMPdzTPJx1Caqbh3PDBGPCypKMURrp4NGkyotOaBA47iio42cdbSg03aMOw8ojczJu23ZPmH8lRQb4t-QCoCOZakG9oK5O_c07b1jrxBZOILF4TemVjQDE7szm5YtG5Dyh5U4eqTBw-crgDuL5Qzsi1vGsXTA1-a9qLbxv-YU15T94MK3CgKx86QIu8N___NVV_l31ZQXJvmm9O-m5gN7lLmjU8_Q1S4fAnnaDDE2Jocpgwk77jt9DF-KnIn-jX1IFTUVIIrnlQkcwyc8hTJVGnkdLW4sR-kXVYxuew4irALXTolwWOjkiSFCaopW8nuGstbQ3QjBRxZ1Zj-Dy1UiZ2SNP0-fhm0jCqryMxif95Uzk_b8Jey8vqjNWJRZOFAjXQWEjxm4JQ-5RI8R3ALNx7dSRkXjEhsj_eP9VREqIdYWSjA5cEM0ZF_M2jWcoGYLKHm-_NlKvPo3ybuVC7bLCq6pa5M4JkAoWkIolYQcIP_V4SoJzCMhOMBiDulI4MP0-edJJ2YtWPHOrnH7uaxaazgsiW1E_tQGemp8Y0ubpbdX9hbcQFr1y493y4yiWrvhRmEiq5m9Lz70pmYq6Hhj8fM0tBKLSRtAQ8dp3SBeZ9ZVte9yWze1pyA4T3hnOv1rHUqBvbEMi1qxaiTlUDomx9djITTKI6CiLAxim7C4zsy1RaaBVAHiWF7Eb6W8ccsIi6xwA0a_nomjhpkGUl_fE8ccAiM2SGfThovWye0AhewTNgco8SLQKqZjl1vEgGhRpP7tTUWe7XefnbPmnjZlebfYY5caEStY2tERS4kbXs6ph76FtCyta_XHJGpeGYgyJ-YkuC7PQ7ynXDuTorptYud9rUXpfot7w6BWOf9PxvfMfdX4oPQMqwx7n5MIKE2FFQPxkPigkVwnmtt766_GHnBIfX6svmoU31pOjmiVVuhYfERJrNVCzD5UYxbtdzTNz5thlBOhFqM-jrkhZhIf_eGmhCGc6fPMfFludcVgf_lnyTVNyRDwsO_CeF1FOvsPM7fkvUAItDPJcYU1WUlUeVVzrTdRnwJclqptDSKukHwTNcClQ39TTgXb-kcWxt8wCyXviszSSOKFM6EVYzb3WKEmkxn3i9keGsW8oReh5g4Mi7SqrwQMfPEmbg8pnP9rEwkBwb2weJnXzn0wg_YBy3m00" \* MERGEFORMATINET </w:instrText>
      </w:r>
      <w:r>
        <w:fldChar w:fldCharType="separate"/>
      </w:r>
      <w:r>
        <w:rPr>
          <w:noProof/>
        </w:rPr>
        <w:drawing>
          <wp:inline distT="0" distB="0" distL="0" distR="0" wp14:anchorId="3E4578AD" wp14:editId="2825CFC3">
            <wp:extent cx="3597088" cy="7778403"/>
            <wp:effectExtent l="0" t="0" r="0" b="0"/>
            <wp:docPr id="142720594" name="Picture 103"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0594" name="Picture 103" descr="A screenshot of a diagram&#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16274" cy="7819892"/>
                    </a:xfrm>
                    <a:prstGeom prst="rect">
                      <a:avLst/>
                    </a:prstGeom>
                    <a:noFill/>
                    <a:ln>
                      <a:noFill/>
                    </a:ln>
                  </pic:spPr>
                </pic:pic>
              </a:graphicData>
            </a:graphic>
          </wp:inline>
        </w:drawing>
      </w:r>
      <w:r>
        <w:fldChar w:fldCharType="end"/>
      </w:r>
    </w:p>
    <w:p w14:paraId="03550865" w14:textId="1DFF4839" w:rsidR="009E1FA0" w:rsidRPr="005F1D99" w:rsidRDefault="005F1D99" w:rsidP="005F1D99">
      <w:pPr>
        <w:pStyle w:val="Captions"/>
      </w:pPr>
      <w:r w:rsidRPr="008C3956">
        <w:t xml:space="preserve">Hình </w:t>
      </w:r>
      <w:r w:rsidRPr="008C3956">
        <w:fldChar w:fldCharType="begin"/>
      </w:r>
      <w:r w:rsidRPr="008C3956">
        <w:instrText xml:space="preserve"> STYLEREF 1 \s </w:instrText>
      </w:r>
      <w:r w:rsidRPr="008C3956">
        <w:fldChar w:fldCharType="separate"/>
      </w:r>
      <w:r w:rsidRPr="008C3956">
        <w:t>2</w:t>
      </w:r>
      <w:r w:rsidRPr="008C3956">
        <w:fldChar w:fldCharType="end"/>
      </w:r>
      <w:r w:rsidRPr="008C3956">
        <w:noBreakHyphen/>
      </w:r>
      <w:r w:rsidR="005E5EDE">
        <w:t>35</w:t>
      </w:r>
      <w:r w:rsidRPr="008C3956">
        <w:t xml:space="preserve"> Biểu đồ </w:t>
      </w:r>
      <w:r>
        <w:t>ER</w:t>
      </w:r>
    </w:p>
    <w:p w14:paraId="066F4F2D" w14:textId="2061A35D" w:rsidR="009E1FA0" w:rsidRPr="009E1FA0" w:rsidRDefault="002F54CA" w:rsidP="009E1FA0">
      <w:pPr>
        <w:pStyle w:val="Heading3"/>
        <w:rPr>
          <w:lang w:val="vi-VN"/>
        </w:rPr>
      </w:pPr>
      <w:r>
        <w:lastRenderedPageBreak/>
        <w:t>Database</w:t>
      </w:r>
    </w:p>
    <w:p w14:paraId="773D23D9" w14:textId="504ED49A" w:rsidR="009E1FA0" w:rsidRPr="008C3956" w:rsidRDefault="003230CE" w:rsidP="009E1FA0">
      <w:pPr>
        <w:jc w:val="center"/>
      </w:pPr>
      <w:r>
        <w:fldChar w:fldCharType="begin"/>
      </w:r>
      <w:r>
        <w:instrText xml:space="preserve"> INCLUDEPICTURE "https://img.plantuml.biz/plantuml/png/rLZDRkCs4BxxAOYSaY8fkZqQYsGJPnTmawPkv6mB13dGqaGYJ8agITbrYpv4qHTeqKVehJrkqVVOD-bGlwGa_pQNdcmFXvpvPZxE3Fr6QIfr5lE1Pfe3yVxvZVpzyyU_VY7NLDCPLK2Ehpx--NiIaiM7NybDzE4FUZBWyAo95aIoCD8aO19ypKGo6FYSAaKU54Zo-ZNkvt1-JduS4C82CYIUbWmFUfpSFA48Oigu9Nsu6t_zyDQif7Z8KiXc2yeI6eFzcoxGF_aWcnCkK2e5Drh6WNlpzN5yT_tsMtEc5dD8hYYdYMyqneb6eI-1QWWkDKeGBqnP32ZEqg0h_gb2vqKYtOwkxQ_YMTW1Uqfg_xW8HHlDZ2O9T306e7p9KXDmHuwPr9ao8dJGot_aSG99GxYdsjWTadTSK9t7GrFkKGwgZePOehLnqEFbknjoTfv7zLCMF1qQk15AGY5NBnyy5YF4TfnIAY7H5fuBybW0gHn1CDOX1s6QI15aljuEgRXU5gQ-D5PGJ4w-K7YX30SKJ2JBINiDFYxpurUVdNv-OcUyzA9Eka86E8aiS1jYj32NaUXHVlaWlQUIqMI7MAM5VezJvKckJsssf7tXAcw8yESrtTKywwq-LADebcax2mV1_ae6kzJ1MRPgNJldkbb0TqvhVhalOv4bkeys4KjJt7yP11AKXRBcK-vvpQQKhcAyILxDDlltVmhEM4EyFK0YL-tYpezmWU_9dDGXPb-fSAdhxlukGn7JgvfHlSGxD41JIHD5yxwwFKIPsf52T1qfz2erhbjMfoYnIM4jbLHekkkwddGGydjOC5Xk1oshdbOsSn4RMZhsszLqvpZjIQJ3Ccn6aaac_SYCMI-NOuNhAPItjAUVR-Q1SQgP2PhisyvkllfDmnTA8slykJ6-BxwyO8DS55UgBkuY1PDtjsdwQAXsEG2DWwNQXOS5WOyBowULkPEd1i9xXjCnvL-A0FZ-43Ra20ilWd2LcrkQ3xTtlIFls50QnRSY2QVmlSvfhYRPZ3CVnLS2vrvgk1v1Ffqt8z-oBGWXCHtACX5H9aU2YuxGqojtV9c9OEL5D0KtOPZggKXS8Qp0FTC8dwaFtVqpe39mRHanqaqBuQOqPI1z_DvAD1Swmk_TCwZlOyo5PE3kU1P2Bz7iTDNonJS-Jt12rhfrKWYNQOfRchV4HHaHB0wfa8QU4soju1QZE5C-XrjO06zsFLFTac2NppZcvHiMwAZAbbbOKgQqntu0MuYzl2tY4Dv24hgR3wfGL_WgcPYxjPNvDDEHsAqyTIPXNoIwADmLfqsm863K6i2gjqFVTT4qx9jYAkyxtOgpEQXHMG3BEeVlf9Qex2TjwQ5n79NjQVlqYoxt1B92umPpvwQmKv0FnNQB0Nq9OFiXMbFJYoPtN5WxBS-pQxenw66-_myUvt-b7Bqw8cTd-KV-vyEmUggxovySbK-EOVMc6EJgrdhrN1sMRucEGdL0kLm_sNlFQ5wFlOgZvixw4UFus4W6rURkUTNhSDZCNdtQvN2uHQjvNTYA1RWrQkKhOz1oP_EXzSkXaudQpoARdNLxl5-lv4o8QzMSEMkjbZFAhDMgI_wmhkc3MjRI6zKJTq7TjOfvVTYgbT_9MglFiSRW1kzBOniqIaEbnk0DZa7c7z1_0G00" \* MERGEFORMATINET </w:instrText>
      </w:r>
      <w:r>
        <w:fldChar w:fldCharType="separate"/>
      </w:r>
      <w:r>
        <w:rPr>
          <w:noProof/>
        </w:rPr>
        <w:drawing>
          <wp:inline distT="0" distB="0" distL="0" distR="0" wp14:anchorId="105E8732" wp14:editId="6045C321">
            <wp:extent cx="5657215" cy="8041341"/>
            <wp:effectExtent l="0" t="0" r="0" b="0"/>
            <wp:docPr id="174565760" name="Picture 10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760" name="Picture 102" descr="A screenshot of a diagra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99678" cy="8101699"/>
                    </a:xfrm>
                    <a:prstGeom prst="rect">
                      <a:avLst/>
                    </a:prstGeom>
                    <a:noFill/>
                    <a:ln>
                      <a:noFill/>
                    </a:ln>
                  </pic:spPr>
                </pic:pic>
              </a:graphicData>
            </a:graphic>
          </wp:inline>
        </w:drawing>
      </w:r>
      <w:r>
        <w:fldChar w:fldCharType="end"/>
      </w:r>
    </w:p>
    <w:p w14:paraId="74F174BF" w14:textId="5E3F5592" w:rsidR="001263A2" w:rsidRPr="001263A2" w:rsidRDefault="009E1FA0" w:rsidP="001263A2">
      <w:pPr>
        <w:pStyle w:val="Captions"/>
      </w:pPr>
      <w:r w:rsidRPr="008C3956">
        <w:t xml:space="preserve">Hình </w:t>
      </w:r>
      <w:r w:rsidRPr="008C3956">
        <w:fldChar w:fldCharType="begin"/>
      </w:r>
      <w:r w:rsidRPr="008C3956">
        <w:instrText xml:space="preserve"> STYLEREF 1 \s </w:instrText>
      </w:r>
      <w:r w:rsidRPr="008C3956">
        <w:fldChar w:fldCharType="separate"/>
      </w:r>
      <w:r w:rsidRPr="008C3956">
        <w:t>2</w:t>
      </w:r>
      <w:r w:rsidRPr="008C3956">
        <w:fldChar w:fldCharType="end"/>
      </w:r>
      <w:r w:rsidRPr="008C3956">
        <w:noBreakHyphen/>
      </w:r>
      <w:r w:rsidR="00DA3089">
        <w:t>36</w:t>
      </w:r>
      <w:r w:rsidRPr="008C3956">
        <w:t xml:space="preserve"> </w:t>
      </w:r>
      <w:r w:rsidR="00E474FF">
        <w:rPr>
          <w:lang w:val="vi-VN"/>
        </w:rPr>
        <w:t>Database</w:t>
      </w:r>
    </w:p>
    <w:p w14:paraId="6E18AC6F" w14:textId="5AED0B2D" w:rsidR="001263A2" w:rsidRPr="007312C6" w:rsidRDefault="001263A2" w:rsidP="001263A2">
      <w:pPr>
        <w:spacing w:before="315" w:after="105"/>
        <w:ind w:left="-30"/>
        <w:rPr>
          <w:bCs/>
        </w:rPr>
      </w:pPr>
      <w:bookmarkStart w:id="146" w:name="bm_1_bảng_user"/>
      <w:r w:rsidRPr="007312C6">
        <w:rPr>
          <w:rFonts w:eastAsia="inter"/>
          <w:bCs/>
          <w:color w:val="000000"/>
        </w:rPr>
        <w:lastRenderedPageBreak/>
        <w:t>1. BẢNG USER</w:t>
      </w:r>
      <w:bookmarkEnd w:id="146"/>
    </w:p>
    <w:p w14:paraId="439C117D" w14:textId="77777777" w:rsidR="001263A2" w:rsidRPr="007312C6" w:rsidRDefault="001263A2" w:rsidP="001263A2">
      <w:pPr>
        <w:spacing w:after="210"/>
      </w:pPr>
      <w:r w:rsidRPr="007312C6">
        <w:rPr>
          <w:rFonts w:eastAsia="inter"/>
          <w:color w:val="000000"/>
        </w:rPr>
        <w:t>Core người dùng hệ thống (khách, seller, admin). Quản lý token AI balance.</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634"/>
        <w:gridCol w:w="1562"/>
        <w:gridCol w:w="2886"/>
      </w:tblGrid>
      <w:tr w:rsidR="001263A2" w:rsidRPr="007312C6" w14:paraId="616B79E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557C94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23D216C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4DC032D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5ED65B6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330B9A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2F4E5B7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C178F0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r w:rsidRPr="007312C6">
              <w:rPr>
                <w:rFonts w:ascii="Times New Roman" w:eastAsia="inter" w:hAnsi="Times New Roman" w:cs="Times New Roman"/>
                <w:color w:val="000000"/>
              </w:rPr>
              <w:t>, cuid</w:t>
            </w:r>
          </w:p>
        </w:tc>
      </w:tr>
      <w:tr w:rsidR="001263A2" w:rsidRPr="007312C6" w14:paraId="064C026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07E4FA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email</w:t>
            </w:r>
          </w:p>
        </w:tc>
        <w:tc>
          <w:tcPr>
            <w:tcW w:w="0" w:type="auto"/>
            <w:tcBorders>
              <w:top w:val="single" w:sz="1" w:space="0" w:color="000000"/>
              <w:bottom w:val="single" w:sz="1" w:space="0" w:color="000000"/>
              <w:right w:val="single" w:sz="1" w:space="0" w:color="000000"/>
            </w:tcBorders>
          </w:tcPr>
          <w:p w14:paraId="68C3429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25DF65A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r w:rsidRPr="007312C6">
              <w:rPr>
                <w:rFonts w:ascii="Times New Roman" w:eastAsia="inter" w:hAnsi="Times New Roman" w:cs="Times New Roman"/>
                <w:color w:val="000000"/>
              </w:rPr>
              <w:t xml:space="preserve"> đăng nhập</w:t>
            </w:r>
          </w:p>
        </w:tc>
      </w:tr>
      <w:tr w:rsidR="001263A2" w:rsidRPr="007312C6" w14:paraId="51A538E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D05D70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password</w:t>
            </w:r>
          </w:p>
        </w:tc>
        <w:tc>
          <w:tcPr>
            <w:tcW w:w="0" w:type="auto"/>
            <w:tcBorders>
              <w:top w:val="single" w:sz="1" w:space="0" w:color="000000"/>
              <w:bottom w:val="single" w:sz="1" w:space="0" w:color="000000"/>
              <w:right w:val="single" w:sz="1" w:space="0" w:color="000000"/>
            </w:tcBorders>
          </w:tcPr>
          <w:p w14:paraId="54161F2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FB6C4B5"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bcrypt hash</w:t>
            </w:r>
          </w:p>
        </w:tc>
      </w:tr>
      <w:tr w:rsidR="001263A2" w:rsidRPr="007312C6" w14:paraId="6565B89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A84FE5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name</w:t>
            </w:r>
          </w:p>
        </w:tc>
        <w:tc>
          <w:tcPr>
            <w:tcW w:w="0" w:type="auto"/>
            <w:tcBorders>
              <w:top w:val="single" w:sz="1" w:space="0" w:color="000000"/>
              <w:bottom w:val="single" w:sz="1" w:space="0" w:color="000000"/>
              <w:right w:val="single" w:sz="1" w:space="0" w:color="000000"/>
            </w:tcBorders>
          </w:tcPr>
          <w:p w14:paraId="6B1F06B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20512E3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Tên hiển thị</w:t>
            </w:r>
          </w:p>
        </w:tc>
      </w:tr>
      <w:tr w:rsidR="001263A2" w:rsidRPr="007312C6" w14:paraId="4CA913D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A67217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avatarUrl</w:t>
            </w:r>
          </w:p>
        </w:tc>
        <w:tc>
          <w:tcPr>
            <w:tcW w:w="0" w:type="auto"/>
            <w:tcBorders>
              <w:top w:val="single" w:sz="1" w:space="0" w:color="000000"/>
              <w:bottom w:val="single" w:sz="1" w:space="0" w:color="000000"/>
              <w:right w:val="single" w:sz="1" w:space="0" w:color="000000"/>
            </w:tcBorders>
          </w:tcPr>
          <w:p w14:paraId="317BBD4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31A227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CDN avatar</w:t>
            </w:r>
          </w:p>
        </w:tc>
      </w:tr>
      <w:tr w:rsidR="001263A2" w:rsidRPr="007312C6" w14:paraId="520069C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D6BB6A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role</w:t>
            </w:r>
          </w:p>
        </w:tc>
        <w:tc>
          <w:tcPr>
            <w:tcW w:w="0" w:type="auto"/>
            <w:tcBorders>
              <w:top w:val="single" w:sz="1" w:space="0" w:color="000000"/>
              <w:bottom w:val="single" w:sz="1" w:space="0" w:color="000000"/>
              <w:right w:val="single" w:sz="1" w:space="0" w:color="000000"/>
            </w:tcBorders>
          </w:tcPr>
          <w:p w14:paraId="784B662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7F9A000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ADMIN/USER/SELLER</w:t>
            </w:r>
          </w:p>
        </w:tc>
      </w:tr>
      <w:tr w:rsidR="001263A2" w:rsidRPr="007312C6" w14:paraId="2280C02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4E7EC8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tokenBalance</w:t>
            </w:r>
          </w:p>
        </w:tc>
        <w:tc>
          <w:tcPr>
            <w:tcW w:w="0" w:type="auto"/>
            <w:tcBorders>
              <w:top w:val="single" w:sz="1" w:space="0" w:color="000000"/>
              <w:bottom w:val="single" w:sz="1" w:space="0" w:color="000000"/>
              <w:right w:val="single" w:sz="1" w:space="0" w:color="000000"/>
            </w:tcBorders>
          </w:tcPr>
          <w:p w14:paraId="00692DE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5E13390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Token AI</w:t>
            </w:r>
            <w:r w:rsidRPr="007312C6">
              <w:rPr>
                <w:rFonts w:ascii="Times New Roman" w:eastAsia="inter" w:hAnsi="Times New Roman" w:cs="Times New Roman"/>
                <w:color w:val="000000"/>
              </w:rPr>
              <w:t>, mặc định 0</w:t>
            </w:r>
          </w:p>
        </w:tc>
      </w:tr>
      <w:tr w:rsidR="001263A2" w:rsidRPr="007312C6" w14:paraId="1139A56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057856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createdAt</w:t>
            </w:r>
          </w:p>
        </w:tc>
        <w:tc>
          <w:tcPr>
            <w:tcW w:w="0" w:type="auto"/>
            <w:tcBorders>
              <w:top w:val="single" w:sz="1" w:space="0" w:color="000000"/>
              <w:bottom w:val="single" w:sz="1" w:space="0" w:color="000000"/>
              <w:right w:val="single" w:sz="1" w:space="0" w:color="000000"/>
            </w:tcBorders>
          </w:tcPr>
          <w:p w14:paraId="78A4E0C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datetime</w:t>
            </w:r>
          </w:p>
        </w:tc>
        <w:tc>
          <w:tcPr>
            <w:tcW w:w="0" w:type="auto"/>
            <w:tcBorders>
              <w:top w:val="single" w:sz="1" w:space="0" w:color="000000"/>
              <w:bottom w:val="single" w:sz="1" w:space="0" w:color="000000"/>
            </w:tcBorders>
          </w:tcPr>
          <w:p w14:paraId="685147B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Auto now</w:t>
            </w:r>
          </w:p>
        </w:tc>
      </w:tr>
      <w:tr w:rsidR="001263A2" w:rsidRPr="007312C6" w14:paraId="52A4B1A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B8A48E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updatedAt</w:t>
            </w:r>
          </w:p>
        </w:tc>
        <w:tc>
          <w:tcPr>
            <w:tcW w:w="0" w:type="auto"/>
            <w:tcBorders>
              <w:top w:val="single" w:sz="1" w:space="0" w:color="000000"/>
              <w:bottom w:val="single" w:sz="1" w:space="0" w:color="000000"/>
              <w:right w:val="single" w:sz="1" w:space="0" w:color="000000"/>
            </w:tcBorders>
          </w:tcPr>
          <w:p w14:paraId="331C083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datetime</w:t>
            </w:r>
          </w:p>
        </w:tc>
        <w:tc>
          <w:tcPr>
            <w:tcW w:w="0" w:type="auto"/>
            <w:tcBorders>
              <w:top w:val="single" w:sz="1" w:space="0" w:color="000000"/>
              <w:bottom w:val="single" w:sz="1" w:space="0" w:color="000000"/>
            </w:tcBorders>
          </w:tcPr>
          <w:p w14:paraId="5573B2F1"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Auto update</w:t>
            </w:r>
          </w:p>
        </w:tc>
      </w:tr>
    </w:tbl>
    <w:p w14:paraId="12967E8F" w14:textId="33B1B341" w:rsidR="001263A2" w:rsidRPr="007312C6" w:rsidRDefault="001263A2" w:rsidP="00425CA0">
      <w:pPr>
        <w:pStyle w:val="Captions"/>
      </w:pPr>
      <w:r w:rsidRPr="007312C6">
        <w:rPr>
          <w:rFonts w:eastAsia="inter"/>
        </w:rPr>
        <w:t>Bảng 2-1</w:t>
      </w:r>
      <w:r w:rsidR="00425CA0" w:rsidRPr="007312C6">
        <w:rPr>
          <w:rFonts w:eastAsia="inter"/>
        </w:rPr>
        <w:t>0</w:t>
      </w:r>
      <w:r w:rsidRPr="007312C6">
        <w:rPr>
          <w:rFonts w:eastAsia="inter"/>
        </w:rPr>
        <w:t xml:space="preserve"> Bảng User</w:t>
      </w:r>
    </w:p>
    <w:p w14:paraId="3281DC69" w14:textId="77777777" w:rsidR="001263A2" w:rsidRPr="007312C6" w:rsidRDefault="001263A2" w:rsidP="001263A2">
      <w:pPr>
        <w:spacing w:before="315" w:after="105"/>
        <w:ind w:left="-30"/>
        <w:rPr>
          <w:bCs/>
        </w:rPr>
      </w:pPr>
      <w:bookmarkStart w:id="147" w:name="bm_2_bảng_shop"/>
      <w:r w:rsidRPr="007312C6">
        <w:rPr>
          <w:rFonts w:eastAsia="inter"/>
          <w:bCs/>
          <w:color w:val="000000"/>
        </w:rPr>
        <w:t>2. BẢNG SHOP</w:t>
      </w:r>
      <w:bookmarkEnd w:id="147"/>
    </w:p>
    <w:p w14:paraId="3AF18548" w14:textId="77777777" w:rsidR="001263A2" w:rsidRPr="007312C6" w:rsidRDefault="001263A2" w:rsidP="001263A2">
      <w:pPr>
        <w:spacing w:after="210"/>
      </w:pPr>
      <w:r w:rsidRPr="007312C6">
        <w:rPr>
          <w:rFonts w:eastAsia="inter"/>
          <w:color w:val="000000"/>
        </w:rPr>
        <w:t>Cửa hàng Seller. Theo dõi rating, doanh số, trạng thái hoạt động.</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713"/>
        <w:gridCol w:w="1562"/>
        <w:gridCol w:w="3926"/>
      </w:tblGrid>
      <w:tr w:rsidR="001263A2" w:rsidRPr="007312C6" w14:paraId="6BF0D5A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92EC8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4588DAE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2E436E7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2A2DA30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141DB3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268280A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78E53B1"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5C64648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3D391B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name</w:t>
            </w:r>
          </w:p>
        </w:tc>
        <w:tc>
          <w:tcPr>
            <w:tcW w:w="0" w:type="auto"/>
            <w:tcBorders>
              <w:top w:val="single" w:sz="1" w:space="0" w:color="000000"/>
              <w:bottom w:val="single" w:sz="1" w:space="0" w:color="000000"/>
              <w:right w:val="single" w:sz="1" w:space="0" w:color="000000"/>
            </w:tcBorders>
          </w:tcPr>
          <w:p w14:paraId="5689FB5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67BF4A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Tên shop</w:t>
            </w:r>
          </w:p>
        </w:tc>
      </w:tr>
      <w:tr w:rsidR="001263A2" w:rsidRPr="007312C6" w14:paraId="6844BBC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27291E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slug</w:t>
            </w:r>
          </w:p>
        </w:tc>
        <w:tc>
          <w:tcPr>
            <w:tcW w:w="0" w:type="auto"/>
            <w:tcBorders>
              <w:top w:val="single" w:sz="1" w:space="0" w:color="000000"/>
              <w:bottom w:val="single" w:sz="1" w:space="0" w:color="000000"/>
              <w:right w:val="single" w:sz="1" w:space="0" w:color="000000"/>
            </w:tcBorders>
          </w:tcPr>
          <w:p w14:paraId="5053F72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03C66E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 URL</w:t>
            </w:r>
          </w:p>
        </w:tc>
      </w:tr>
      <w:tr w:rsidR="001263A2" w:rsidRPr="007312C6" w14:paraId="4655213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FE4B7E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logoUrl</w:t>
            </w:r>
          </w:p>
        </w:tc>
        <w:tc>
          <w:tcPr>
            <w:tcW w:w="0" w:type="auto"/>
            <w:tcBorders>
              <w:top w:val="single" w:sz="1" w:space="0" w:color="000000"/>
              <w:bottom w:val="single" w:sz="1" w:space="0" w:color="000000"/>
              <w:right w:val="single" w:sz="1" w:space="0" w:color="000000"/>
            </w:tcBorders>
          </w:tcPr>
          <w:p w14:paraId="7470075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8D74A9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CDN logo</w:t>
            </w:r>
          </w:p>
        </w:tc>
      </w:tr>
      <w:tr w:rsidR="001263A2" w:rsidRPr="007312C6" w14:paraId="74B49F0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AE7910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30B3517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6A485A1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PENDING/ACTIVE/SUSPENDED</w:t>
            </w:r>
          </w:p>
        </w:tc>
      </w:tr>
      <w:tr w:rsidR="001263A2" w:rsidRPr="007312C6" w14:paraId="67B184E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045FA1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ownerId</w:t>
            </w:r>
          </w:p>
        </w:tc>
        <w:tc>
          <w:tcPr>
            <w:tcW w:w="0" w:type="auto"/>
            <w:tcBorders>
              <w:top w:val="single" w:sz="1" w:space="0" w:color="000000"/>
              <w:bottom w:val="single" w:sz="1" w:space="0" w:color="000000"/>
              <w:right w:val="single" w:sz="1" w:space="0" w:color="000000"/>
            </w:tcBorders>
          </w:tcPr>
          <w:p w14:paraId="2797BAF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2ED6111" w14:textId="3B4A4FDA"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Unique FK </w:t>
            </w:r>
            <w:r w:rsidRPr="007312C6">
              <w:rPr>
                <w:rFonts w:ascii="Times New Roman" w:eastAsia="inter" w:hAnsi="Times New Roman" w:cs="Times New Roman"/>
                <w:b/>
              </w:rPr>
              <w:t>User.id</w:t>
            </w:r>
          </w:p>
        </w:tc>
      </w:tr>
      <w:tr w:rsidR="001263A2" w:rsidRPr="007312C6" w14:paraId="594FCB2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044161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averageRating</w:t>
            </w:r>
          </w:p>
        </w:tc>
        <w:tc>
          <w:tcPr>
            <w:tcW w:w="0" w:type="auto"/>
            <w:tcBorders>
              <w:top w:val="single" w:sz="1" w:space="0" w:color="000000"/>
              <w:bottom w:val="single" w:sz="1" w:space="0" w:color="000000"/>
              <w:right w:val="single" w:sz="1" w:space="0" w:color="000000"/>
            </w:tcBorders>
          </w:tcPr>
          <w:p w14:paraId="6F114DF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float</w:t>
            </w:r>
          </w:p>
        </w:tc>
        <w:tc>
          <w:tcPr>
            <w:tcW w:w="0" w:type="auto"/>
            <w:tcBorders>
              <w:top w:val="single" w:sz="1" w:space="0" w:color="000000"/>
              <w:bottom w:val="single" w:sz="1" w:space="0" w:color="000000"/>
            </w:tcBorders>
          </w:tcPr>
          <w:p w14:paraId="05E9117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Mặc định 0</w:t>
            </w:r>
          </w:p>
        </w:tc>
      </w:tr>
    </w:tbl>
    <w:p w14:paraId="4A21CA20" w14:textId="1299F85C" w:rsidR="001263A2" w:rsidRPr="007312C6" w:rsidRDefault="001263A2" w:rsidP="000C064B">
      <w:pPr>
        <w:pStyle w:val="Captions"/>
      </w:pPr>
      <w:r w:rsidRPr="007312C6">
        <w:rPr>
          <w:rFonts w:eastAsia="inter"/>
        </w:rPr>
        <w:t>Bảng 2-</w:t>
      </w:r>
      <w:r w:rsidR="00425CA0" w:rsidRPr="007312C6">
        <w:rPr>
          <w:rFonts w:eastAsia="inter"/>
        </w:rPr>
        <w:t>11</w:t>
      </w:r>
      <w:r w:rsidRPr="007312C6">
        <w:rPr>
          <w:rFonts w:eastAsia="inter"/>
        </w:rPr>
        <w:t xml:space="preserve"> Bảng Shop</w:t>
      </w:r>
    </w:p>
    <w:p w14:paraId="0D541601" w14:textId="77777777" w:rsidR="001263A2" w:rsidRPr="007312C6" w:rsidRDefault="001263A2" w:rsidP="001263A2">
      <w:pPr>
        <w:spacing w:before="315" w:after="105"/>
        <w:ind w:left="-30"/>
        <w:rPr>
          <w:bCs/>
        </w:rPr>
      </w:pPr>
      <w:bookmarkStart w:id="148" w:name="bm_3_bảng_category"/>
      <w:r w:rsidRPr="007312C6">
        <w:rPr>
          <w:rFonts w:eastAsia="inter"/>
          <w:bCs/>
          <w:color w:val="000000"/>
        </w:rPr>
        <w:t>3. BẢNG CATEGORY</w:t>
      </w:r>
      <w:bookmarkEnd w:id="148"/>
    </w:p>
    <w:p w14:paraId="6DDCD8D0" w14:textId="77777777" w:rsidR="001263A2" w:rsidRPr="007312C6" w:rsidRDefault="001263A2" w:rsidP="001263A2">
      <w:pPr>
        <w:spacing w:after="210"/>
      </w:pPr>
      <w:r w:rsidRPr="007312C6">
        <w:rPr>
          <w:rFonts w:eastAsia="inter"/>
          <w:color w:val="000000"/>
        </w:rPr>
        <w:t>Cây danh mục phân cấp sản phẩm (Áo → Áo nam → Áo sơ mi).</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34"/>
        <w:gridCol w:w="1562"/>
        <w:gridCol w:w="2005"/>
      </w:tblGrid>
      <w:tr w:rsidR="001263A2" w:rsidRPr="007312C6" w14:paraId="7F495FE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C76831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79902055"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29355D4F"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2697562B"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CF1610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1324659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65B45F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67F7F5A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6D16FD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name</w:t>
            </w:r>
          </w:p>
        </w:tc>
        <w:tc>
          <w:tcPr>
            <w:tcW w:w="0" w:type="auto"/>
            <w:tcBorders>
              <w:top w:val="single" w:sz="1" w:space="0" w:color="000000"/>
              <w:bottom w:val="single" w:sz="1" w:space="0" w:color="000000"/>
              <w:right w:val="single" w:sz="1" w:space="0" w:color="000000"/>
            </w:tcBorders>
          </w:tcPr>
          <w:p w14:paraId="7BBC31C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DCE21E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Tên danh mục</w:t>
            </w:r>
          </w:p>
        </w:tc>
      </w:tr>
      <w:tr w:rsidR="001263A2" w:rsidRPr="007312C6" w14:paraId="4688020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E9729C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lastRenderedPageBreak/>
              <w:t>slug</w:t>
            </w:r>
          </w:p>
        </w:tc>
        <w:tc>
          <w:tcPr>
            <w:tcW w:w="0" w:type="auto"/>
            <w:tcBorders>
              <w:top w:val="single" w:sz="1" w:space="0" w:color="000000"/>
              <w:bottom w:val="single" w:sz="1" w:space="0" w:color="000000"/>
              <w:right w:val="single" w:sz="1" w:space="0" w:color="000000"/>
            </w:tcBorders>
          </w:tcPr>
          <w:p w14:paraId="782AC70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1C215A0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p>
        </w:tc>
      </w:tr>
      <w:tr w:rsidR="001263A2" w:rsidRPr="007312C6" w14:paraId="32795AF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AC2C2E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imageUrl</w:t>
            </w:r>
          </w:p>
        </w:tc>
        <w:tc>
          <w:tcPr>
            <w:tcW w:w="0" w:type="auto"/>
            <w:tcBorders>
              <w:top w:val="single" w:sz="1" w:space="0" w:color="000000"/>
              <w:bottom w:val="single" w:sz="1" w:space="0" w:color="000000"/>
              <w:right w:val="single" w:sz="1" w:space="0" w:color="000000"/>
            </w:tcBorders>
          </w:tcPr>
          <w:p w14:paraId="4CBCC5A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0F7836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Icon CDN</w:t>
            </w:r>
          </w:p>
        </w:tc>
      </w:tr>
      <w:tr w:rsidR="001263A2" w:rsidRPr="007312C6" w14:paraId="58D7074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4A481D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parentId</w:t>
            </w:r>
          </w:p>
        </w:tc>
        <w:tc>
          <w:tcPr>
            <w:tcW w:w="0" w:type="auto"/>
            <w:tcBorders>
              <w:top w:val="single" w:sz="1" w:space="0" w:color="000000"/>
              <w:bottom w:val="single" w:sz="1" w:space="0" w:color="000000"/>
              <w:right w:val="single" w:sz="1" w:space="0" w:color="000000"/>
            </w:tcBorders>
          </w:tcPr>
          <w:p w14:paraId="6614EF1A"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C25952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Self FK</w:t>
            </w:r>
            <w:r w:rsidRPr="007312C6">
              <w:rPr>
                <w:rFonts w:ascii="Times New Roman" w:eastAsia="inter" w:hAnsi="Times New Roman" w:cs="Times New Roman"/>
                <w:color w:val="000000"/>
              </w:rPr>
              <w:t>, null OK</w:t>
            </w:r>
          </w:p>
        </w:tc>
      </w:tr>
    </w:tbl>
    <w:p w14:paraId="2A5C1352" w14:textId="281CD95C" w:rsidR="001263A2" w:rsidRPr="007312C6" w:rsidRDefault="001263A2" w:rsidP="005A1221">
      <w:pPr>
        <w:pStyle w:val="Captions"/>
      </w:pPr>
      <w:r w:rsidRPr="007312C6">
        <w:rPr>
          <w:rFonts w:eastAsia="inter"/>
        </w:rPr>
        <w:t>Bảng 2-</w:t>
      </w:r>
      <w:r w:rsidR="00AB66C5" w:rsidRPr="007312C6">
        <w:rPr>
          <w:rFonts w:eastAsia="inter"/>
        </w:rPr>
        <w:t>12</w:t>
      </w:r>
      <w:r w:rsidRPr="007312C6">
        <w:rPr>
          <w:rFonts w:eastAsia="inter"/>
        </w:rPr>
        <w:t xml:space="preserve"> Bảng Category</w:t>
      </w:r>
    </w:p>
    <w:p w14:paraId="295DED08" w14:textId="77777777" w:rsidR="001263A2" w:rsidRPr="007312C6" w:rsidRDefault="001263A2" w:rsidP="001263A2">
      <w:pPr>
        <w:spacing w:before="315" w:after="105"/>
        <w:ind w:left="-30"/>
        <w:rPr>
          <w:bCs/>
        </w:rPr>
      </w:pPr>
      <w:bookmarkStart w:id="149" w:name="bm_4_bảng_product"/>
      <w:r w:rsidRPr="007312C6">
        <w:rPr>
          <w:rFonts w:eastAsia="inter"/>
          <w:bCs/>
          <w:color w:val="000000"/>
        </w:rPr>
        <w:t>4. BẢNG PRODUCT</w:t>
      </w:r>
      <w:bookmarkEnd w:id="149"/>
    </w:p>
    <w:p w14:paraId="135B273F" w14:textId="77777777" w:rsidR="001263A2" w:rsidRPr="007312C6" w:rsidRDefault="001263A2" w:rsidP="001263A2">
      <w:pPr>
        <w:spacing w:after="210"/>
      </w:pPr>
      <w:r w:rsidRPr="007312C6">
        <w:rPr>
          <w:rFonts w:eastAsia="inter"/>
          <w:color w:val="000000"/>
        </w:rPr>
        <w:t>Sản phẩm chính (không variant). Quản lý draft/published.</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394"/>
        <w:gridCol w:w="1662"/>
        <w:gridCol w:w="3979"/>
      </w:tblGrid>
      <w:tr w:rsidR="001263A2" w:rsidRPr="007312C6" w14:paraId="1DDECC0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AFD5F7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54478A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3ED5746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29DF9D8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74564F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0C3EEAF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4C9B98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68C4850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2AA247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title</w:t>
            </w:r>
          </w:p>
        </w:tc>
        <w:tc>
          <w:tcPr>
            <w:tcW w:w="0" w:type="auto"/>
            <w:tcBorders>
              <w:top w:val="single" w:sz="1" w:space="0" w:color="000000"/>
              <w:bottom w:val="single" w:sz="1" w:space="0" w:color="000000"/>
              <w:right w:val="single" w:sz="1" w:space="0" w:color="000000"/>
            </w:tcBorders>
          </w:tcPr>
          <w:p w14:paraId="5445074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735DF4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Tiêu đề</w:t>
            </w:r>
          </w:p>
        </w:tc>
      </w:tr>
      <w:tr w:rsidR="001263A2" w:rsidRPr="007312C6" w14:paraId="5F3CF84A"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62F771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description</w:t>
            </w:r>
          </w:p>
        </w:tc>
        <w:tc>
          <w:tcPr>
            <w:tcW w:w="0" w:type="auto"/>
            <w:tcBorders>
              <w:top w:val="single" w:sz="1" w:space="0" w:color="000000"/>
              <w:bottom w:val="single" w:sz="1" w:space="0" w:color="000000"/>
              <w:right w:val="single" w:sz="1" w:space="0" w:color="000000"/>
            </w:tcBorders>
          </w:tcPr>
          <w:p w14:paraId="75F9881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text</w:t>
            </w:r>
          </w:p>
        </w:tc>
        <w:tc>
          <w:tcPr>
            <w:tcW w:w="0" w:type="auto"/>
            <w:tcBorders>
              <w:top w:val="single" w:sz="1" w:space="0" w:color="000000"/>
              <w:bottom w:val="single" w:sz="1" w:space="0" w:color="000000"/>
            </w:tcBorders>
          </w:tcPr>
          <w:p w14:paraId="00E7FF6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Nội dung</w:t>
            </w:r>
          </w:p>
        </w:tc>
      </w:tr>
      <w:tr w:rsidR="001263A2" w:rsidRPr="007312C6" w14:paraId="3F92CE6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10E16B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images</w:t>
            </w:r>
          </w:p>
        </w:tc>
        <w:tc>
          <w:tcPr>
            <w:tcW w:w="0" w:type="auto"/>
            <w:tcBorders>
              <w:top w:val="single" w:sz="1" w:space="0" w:color="000000"/>
              <w:bottom w:val="single" w:sz="1" w:space="0" w:color="000000"/>
              <w:right w:val="single" w:sz="1" w:space="0" w:color="000000"/>
            </w:tcBorders>
          </w:tcPr>
          <w:p w14:paraId="548B062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json</w:t>
            </w:r>
          </w:p>
        </w:tc>
        <w:tc>
          <w:tcPr>
            <w:tcW w:w="0" w:type="auto"/>
            <w:tcBorders>
              <w:top w:val="single" w:sz="1" w:space="0" w:color="000000"/>
              <w:bottom w:val="single" w:sz="1" w:space="0" w:color="000000"/>
            </w:tcBorders>
          </w:tcPr>
          <w:p w14:paraId="747820E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 CDN URLs</w:t>
            </w:r>
          </w:p>
        </w:tc>
      </w:tr>
      <w:tr w:rsidR="001263A2" w:rsidRPr="007312C6" w14:paraId="662223D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E051DC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basePrice</w:t>
            </w:r>
          </w:p>
        </w:tc>
        <w:tc>
          <w:tcPr>
            <w:tcW w:w="0" w:type="auto"/>
            <w:tcBorders>
              <w:top w:val="single" w:sz="1" w:space="0" w:color="000000"/>
              <w:bottom w:val="single" w:sz="1" w:space="0" w:color="000000"/>
              <w:right w:val="single" w:sz="1" w:space="0" w:color="000000"/>
            </w:tcBorders>
          </w:tcPr>
          <w:p w14:paraId="25537B3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decimal(10,2)</w:t>
            </w:r>
          </w:p>
        </w:tc>
        <w:tc>
          <w:tcPr>
            <w:tcW w:w="0" w:type="auto"/>
            <w:tcBorders>
              <w:top w:val="single" w:sz="1" w:space="0" w:color="000000"/>
              <w:bottom w:val="single" w:sz="1" w:space="0" w:color="000000"/>
            </w:tcBorders>
          </w:tcPr>
          <w:p w14:paraId="0EAB8BE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Giá gốc</w:t>
            </w:r>
          </w:p>
        </w:tc>
      </w:tr>
      <w:tr w:rsidR="001263A2" w:rsidRPr="007312C6" w14:paraId="1AC7995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6C58E3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23ED22F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5B63B29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DRAFT/PUBLISHED/ARCHIVED</w:t>
            </w:r>
          </w:p>
        </w:tc>
      </w:tr>
      <w:tr w:rsidR="001263A2" w:rsidRPr="007312C6" w14:paraId="0C2AC39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65328F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shopId</w:t>
            </w:r>
          </w:p>
        </w:tc>
        <w:tc>
          <w:tcPr>
            <w:tcW w:w="0" w:type="auto"/>
            <w:tcBorders>
              <w:top w:val="single" w:sz="1" w:space="0" w:color="000000"/>
              <w:bottom w:val="single" w:sz="1" w:space="0" w:color="000000"/>
              <w:right w:val="single" w:sz="1" w:space="0" w:color="000000"/>
            </w:tcBorders>
          </w:tcPr>
          <w:p w14:paraId="6F57CE6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1695CEC9" w14:textId="65832BBD"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Shop.id</w:t>
            </w:r>
          </w:p>
        </w:tc>
      </w:tr>
    </w:tbl>
    <w:p w14:paraId="653C277B" w14:textId="7F27D196" w:rsidR="001263A2" w:rsidRPr="007312C6" w:rsidRDefault="001263A2" w:rsidP="002C5AE5">
      <w:pPr>
        <w:pStyle w:val="Captions"/>
      </w:pPr>
      <w:r w:rsidRPr="007312C6">
        <w:rPr>
          <w:rFonts w:eastAsia="inter"/>
        </w:rPr>
        <w:t>Bảng 2-</w:t>
      </w:r>
      <w:r w:rsidR="005A1221" w:rsidRPr="007312C6">
        <w:rPr>
          <w:rFonts w:eastAsia="inter"/>
        </w:rPr>
        <w:t>13</w:t>
      </w:r>
      <w:r w:rsidRPr="007312C6">
        <w:rPr>
          <w:rFonts w:eastAsia="inter"/>
        </w:rPr>
        <w:t xml:space="preserve"> Bảng Product</w:t>
      </w:r>
    </w:p>
    <w:p w14:paraId="4FC382F6" w14:textId="77777777" w:rsidR="001263A2" w:rsidRPr="007312C6" w:rsidRDefault="001263A2" w:rsidP="001263A2">
      <w:pPr>
        <w:spacing w:before="315" w:after="105"/>
        <w:ind w:left="-30"/>
        <w:rPr>
          <w:bCs/>
        </w:rPr>
      </w:pPr>
      <w:bookmarkStart w:id="150" w:name="bm_5_bảng_productvariant"/>
      <w:r w:rsidRPr="007312C6">
        <w:rPr>
          <w:rFonts w:eastAsia="inter"/>
          <w:bCs/>
          <w:color w:val="000000"/>
        </w:rPr>
        <w:t>5. BẢNG PRODUCTVARIANT</w:t>
      </w:r>
      <w:bookmarkEnd w:id="150"/>
    </w:p>
    <w:p w14:paraId="1A83E9B7" w14:textId="77777777" w:rsidR="001263A2" w:rsidRPr="007312C6" w:rsidRDefault="001263A2" w:rsidP="001263A2">
      <w:pPr>
        <w:spacing w:after="210"/>
      </w:pPr>
      <w:r w:rsidRPr="007312C6">
        <w:rPr>
          <w:rFonts w:eastAsia="inter"/>
          <w:color w:val="000000"/>
        </w:rPr>
        <w:t>Size/Color SKU riêng (Áo M-Đỏ, Áo L-Xanh). Quản lý stock.</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61"/>
        <w:gridCol w:w="1662"/>
        <w:gridCol w:w="2158"/>
      </w:tblGrid>
      <w:tr w:rsidR="001263A2" w:rsidRPr="007312C6" w14:paraId="7E646D1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1A9DCD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7C8AB36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7012055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2243050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DB90C8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6F2176E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1DC0F4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2B3D23E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024256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productId</w:t>
            </w:r>
          </w:p>
        </w:tc>
        <w:tc>
          <w:tcPr>
            <w:tcW w:w="0" w:type="auto"/>
            <w:tcBorders>
              <w:top w:val="single" w:sz="1" w:space="0" w:color="000000"/>
              <w:bottom w:val="single" w:sz="1" w:space="0" w:color="000000"/>
              <w:right w:val="single" w:sz="1" w:space="0" w:color="000000"/>
            </w:tcBorders>
          </w:tcPr>
          <w:p w14:paraId="05BC783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2A5C1FCF" w14:textId="35F11852"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Product.id</w:t>
            </w:r>
          </w:p>
        </w:tc>
      </w:tr>
      <w:tr w:rsidR="001263A2" w:rsidRPr="007312C6" w14:paraId="6872A9A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396FE1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name</w:t>
            </w:r>
          </w:p>
        </w:tc>
        <w:tc>
          <w:tcPr>
            <w:tcW w:w="0" w:type="auto"/>
            <w:tcBorders>
              <w:top w:val="single" w:sz="1" w:space="0" w:color="000000"/>
              <w:bottom w:val="single" w:sz="1" w:space="0" w:color="000000"/>
              <w:right w:val="single" w:sz="1" w:space="0" w:color="000000"/>
            </w:tcBorders>
          </w:tcPr>
          <w:p w14:paraId="329E9E2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A25D54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"M-Đỏ"</w:t>
            </w:r>
          </w:p>
        </w:tc>
      </w:tr>
      <w:tr w:rsidR="001263A2" w:rsidRPr="007312C6" w14:paraId="13B2C93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1E253D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price</w:t>
            </w:r>
          </w:p>
        </w:tc>
        <w:tc>
          <w:tcPr>
            <w:tcW w:w="0" w:type="auto"/>
            <w:tcBorders>
              <w:top w:val="single" w:sz="1" w:space="0" w:color="000000"/>
              <w:bottom w:val="single" w:sz="1" w:space="0" w:color="000000"/>
              <w:right w:val="single" w:sz="1" w:space="0" w:color="000000"/>
            </w:tcBorders>
          </w:tcPr>
          <w:p w14:paraId="32B81EFA"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decimal(10,2)</w:t>
            </w:r>
          </w:p>
        </w:tc>
        <w:tc>
          <w:tcPr>
            <w:tcW w:w="0" w:type="auto"/>
            <w:tcBorders>
              <w:top w:val="single" w:sz="1" w:space="0" w:color="000000"/>
              <w:bottom w:val="single" w:sz="1" w:space="0" w:color="000000"/>
            </w:tcBorders>
          </w:tcPr>
          <w:p w14:paraId="5C89208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Override basePrice</w:t>
            </w:r>
          </w:p>
        </w:tc>
      </w:tr>
      <w:tr w:rsidR="001263A2" w:rsidRPr="007312C6" w14:paraId="6E8E920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CDE36D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stock</w:t>
            </w:r>
          </w:p>
        </w:tc>
        <w:tc>
          <w:tcPr>
            <w:tcW w:w="0" w:type="auto"/>
            <w:tcBorders>
              <w:top w:val="single" w:sz="1" w:space="0" w:color="000000"/>
              <w:bottom w:val="single" w:sz="1" w:space="0" w:color="000000"/>
              <w:right w:val="single" w:sz="1" w:space="0" w:color="000000"/>
            </w:tcBorders>
          </w:tcPr>
          <w:p w14:paraId="03E9E91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3F9FBFD1"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Tồn kho</w:t>
            </w:r>
          </w:p>
        </w:tc>
      </w:tr>
      <w:tr w:rsidR="001263A2" w:rsidRPr="007312C6" w14:paraId="7C4F9CD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86412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sku</w:t>
            </w:r>
          </w:p>
        </w:tc>
        <w:tc>
          <w:tcPr>
            <w:tcW w:w="0" w:type="auto"/>
            <w:tcBorders>
              <w:top w:val="single" w:sz="1" w:space="0" w:color="000000"/>
              <w:bottom w:val="single" w:sz="1" w:space="0" w:color="000000"/>
              <w:right w:val="single" w:sz="1" w:space="0" w:color="000000"/>
            </w:tcBorders>
          </w:tcPr>
          <w:p w14:paraId="2F7F8BF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B28EE6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p>
        </w:tc>
      </w:tr>
    </w:tbl>
    <w:p w14:paraId="1D05CF58" w14:textId="3AE2BC3F" w:rsidR="001263A2" w:rsidRPr="007312C6" w:rsidRDefault="001263A2" w:rsidP="00EF7E64">
      <w:pPr>
        <w:pStyle w:val="Captions"/>
      </w:pPr>
      <w:r w:rsidRPr="007312C6">
        <w:rPr>
          <w:rFonts w:eastAsia="inter"/>
        </w:rPr>
        <w:t>Bảng 2-</w:t>
      </w:r>
      <w:r w:rsidR="002452EC" w:rsidRPr="007312C6">
        <w:rPr>
          <w:rFonts w:eastAsia="inter"/>
        </w:rPr>
        <w:t>14</w:t>
      </w:r>
      <w:r w:rsidRPr="007312C6">
        <w:rPr>
          <w:rFonts w:eastAsia="inter"/>
        </w:rPr>
        <w:t xml:space="preserve"> Bảng ProductVariant</w:t>
      </w:r>
    </w:p>
    <w:p w14:paraId="02F01998" w14:textId="77777777" w:rsidR="001263A2" w:rsidRPr="007312C6" w:rsidRDefault="001263A2" w:rsidP="001263A2">
      <w:pPr>
        <w:spacing w:before="315" w:after="105"/>
        <w:ind w:left="-30"/>
        <w:rPr>
          <w:bCs/>
        </w:rPr>
      </w:pPr>
      <w:bookmarkStart w:id="151" w:name="bm_6_bảng_order"/>
      <w:r w:rsidRPr="007312C6">
        <w:rPr>
          <w:rFonts w:eastAsia="inter"/>
          <w:bCs/>
          <w:color w:val="000000"/>
        </w:rPr>
        <w:t>6. BẢNG ORDER</w:t>
      </w:r>
      <w:bookmarkEnd w:id="151"/>
    </w:p>
    <w:p w14:paraId="50129FA7" w14:textId="77777777" w:rsidR="001263A2" w:rsidRPr="007312C6" w:rsidRDefault="001263A2" w:rsidP="001263A2">
      <w:pPr>
        <w:spacing w:after="210"/>
      </w:pPr>
      <w:r w:rsidRPr="007312C6">
        <w:rPr>
          <w:rFonts w:eastAsia="inter"/>
          <w:color w:val="000000"/>
        </w:rPr>
        <w:t>Đơn hàng hoàn chỉnh. Track delivery + payment status.</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941"/>
        <w:gridCol w:w="1662"/>
        <w:gridCol w:w="4673"/>
      </w:tblGrid>
      <w:tr w:rsidR="001263A2" w:rsidRPr="007312C6" w14:paraId="38D34AEB"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583B5C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8E1FB5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70744DA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1D6B38B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CEDF80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7050280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E1BD94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330EDD4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56B4F4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lastRenderedPageBreak/>
              <w:t>buyerId</w:t>
            </w:r>
          </w:p>
        </w:tc>
        <w:tc>
          <w:tcPr>
            <w:tcW w:w="0" w:type="auto"/>
            <w:tcBorders>
              <w:top w:val="single" w:sz="1" w:space="0" w:color="000000"/>
              <w:bottom w:val="single" w:sz="1" w:space="0" w:color="000000"/>
              <w:right w:val="single" w:sz="1" w:space="0" w:color="000000"/>
            </w:tcBorders>
          </w:tcPr>
          <w:p w14:paraId="70CCE9E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0036029C" w14:textId="40B9C454"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1BD5414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C4BFF5A"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shopId</w:t>
            </w:r>
          </w:p>
        </w:tc>
        <w:tc>
          <w:tcPr>
            <w:tcW w:w="0" w:type="auto"/>
            <w:tcBorders>
              <w:top w:val="single" w:sz="1" w:space="0" w:color="000000"/>
              <w:bottom w:val="single" w:sz="1" w:space="0" w:color="000000"/>
              <w:right w:val="single" w:sz="1" w:space="0" w:color="000000"/>
            </w:tcBorders>
          </w:tcPr>
          <w:p w14:paraId="6A90130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4362279" w14:textId="6B4B02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Shop.id</w:t>
            </w:r>
          </w:p>
        </w:tc>
      </w:tr>
      <w:tr w:rsidR="001263A2" w:rsidRPr="007312C6" w14:paraId="565DEB2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F35A83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totalAmount</w:t>
            </w:r>
          </w:p>
        </w:tc>
        <w:tc>
          <w:tcPr>
            <w:tcW w:w="0" w:type="auto"/>
            <w:tcBorders>
              <w:top w:val="single" w:sz="1" w:space="0" w:color="000000"/>
              <w:bottom w:val="single" w:sz="1" w:space="0" w:color="000000"/>
              <w:right w:val="single" w:sz="1" w:space="0" w:color="000000"/>
            </w:tcBorders>
          </w:tcPr>
          <w:p w14:paraId="2883300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decimal(10,2)</w:t>
            </w:r>
          </w:p>
        </w:tc>
        <w:tc>
          <w:tcPr>
            <w:tcW w:w="0" w:type="auto"/>
            <w:tcBorders>
              <w:top w:val="single" w:sz="1" w:space="0" w:color="000000"/>
              <w:bottom w:val="single" w:sz="1" w:space="0" w:color="000000"/>
            </w:tcBorders>
          </w:tcPr>
          <w:p w14:paraId="4BD5710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Tổng thanh toán</w:t>
            </w:r>
          </w:p>
        </w:tc>
      </w:tr>
      <w:tr w:rsidR="001263A2" w:rsidRPr="007312C6" w14:paraId="641AC4F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C12967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shippingAddress</w:t>
            </w:r>
          </w:p>
        </w:tc>
        <w:tc>
          <w:tcPr>
            <w:tcW w:w="0" w:type="auto"/>
            <w:tcBorders>
              <w:top w:val="single" w:sz="1" w:space="0" w:color="000000"/>
              <w:bottom w:val="single" w:sz="1" w:space="0" w:color="000000"/>
              <w:right w:val="single" w:sz="1" w:space="0" w:color="000000"/>
            </w:tcBorders>
          </w:tcPr>
          <w:p w14:paraId="20247ED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json</w:t>
            </w:r>
          </w:p>
        </w:tc>
        <w:tc>
          <w:tcPr>
            <w:tcW w:w="0" w:type="auto"/>
            <w:tcBorders>
              <w:top w:val="single" w:sz="1" w:space="0" w:color="000000"/>
              <w:bottom w:val="single" w:sz="1" w:space="0" w:color="000000"/>
            </w:tcBorders>
          </w:tcPr>
          <w:p w14:paraId="3323164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{street, city, zip...}</w:t>
            </w:r>
          </w:p>
        </w:tc>
      </w:tr>
      <w:tr w:rsidR="001263A2" w:rsidRPr="007312C6" w14:paraId="50090A3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203E8E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1B0B2C0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16A4EC4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PENDING→DELIVERED/CANCELLED</w:t>
            </w:r>
          </w:p>
        </w:tc>
      </w:tr>
    </w:tbl>
    <w:p w14:paraId="0C359B6B" w14:textId="20EEF717" w:rsidR="001263A2" w:rsidRPr="007312C6" w:rsidRDefault="001263A2" w:rsidP="004C7283">
      <w:pPr>
        <w:pStyle w:val="Captions"/>
      </w:pPr>
      <w:r w:rsidRPr="007312C6">
        <w:rPr>
          <w:rFonts w:eastAsia="inter"/>
        </w:rPr>
        <w:t>Bảng 2-</w:t>
      </w:r>
      <w:r w:rsidR="001247F6" w:rsidRPr="007312C6">
        <w:rPr>
          <w:rFonts w:eastAsia="inter"/>
        </w:rPr>
        <w:t>15</w:t>
      </w:r>
      <w:r w:rsidRPr="007312C6">
        <w:rPr>
          <w:rFonts w:eastAsia="inter"/>
        </w:rPr>
        <w:t xml:space="preserve"> Bảng Order</w:t>
      </w:r>
    </w:p>
    <w:p w14:paraId="7F980174" w14:textId="77777777" w:rsidR="001263A2" w:rsidRPr="007312C6" w:rsidRDefault="001263A2" w:rsidP="001263A2">
      <w:pPr>
        <w:spacing w:before="315" w:after="105"/>
        <w:ind w:left="-30"/>
        <w:rPr>
          <w:bCs/>
        </w:rPr>
      </w:pPr>
      <w:bookmarkStart w:id="152" w:name="bm_7_bảng_orderitem"/>
      <w:r w:rsidRPr="007312C6">
        <w:rPr>
          <w:rFonts w:eastAsia="inter"/>
          <w:bCs/>
          <w:color w:val="000000"/>
        </w:rPr>
        <w:t>7. BẢNG ORDERITEM</w:t>
      </w:r>
      <w:bookmarkEnd w:id="152"/>
    </w:p>
    <w:p w14:paraId="057CB814" w14:textId="77777777" w:rsidR="001263A2" w:rsidRPr="007312C6" w:rsidRDefault="001263A2" w:rsidP="001263A2">
      <w:pPr>
        <w:spacing w:after="210"/>
      </w:pPr>
      <w:r w:rsidRPr="007312C6">
        <w:rPr>
          <w:rFonts w:eastAsia="inter"/>
          <w:color w:val="000000"/>
        </w:rPr>
        <w:t>Item chi tiết trong Order. Lock giá + qty lúc mua.</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61"/>
        <w:gridCol w:w="1662"/>
        <w:gridCol w:w="1992"/>
      </w:tblGrid>
      <w:tr w:rsidR="001263A2" w:rsidRPr="007312C6" w14:paraId="203752D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CAE913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7004A19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7CB754A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1F436FF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5713F8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649DB29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10DA3C2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724C7EE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92AA2C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orderId</w:t>
            </w:r>
          </w:p>
        </w:tc>
        <w:tc>
          <w:tcPr>
            <w:tcW w:w="0" w:type="auto"/>
            <w:tcBorders>
              <w:top w:val="single" w:sz="1" w:space="0" w:color="000000"/>
              <w:bottom w:val="single" w:sz="1" w:space="0" w:color="000000"/>
              <w:right w:val="single" w:sz="1" w:space="0" w:color="000000"/>
            </w:tcBorders>
          </w:tcPr>
          <w:p w14:paraId="73B4976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220E05F" w14:textId="6EED9ED9"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Order.id</w:t>
            </w:r>
          </w:p>
        </w:tc>
      </w:tr>
      <w:tr w:rsidR="001263A2" w:rsidRPr="007312C6" w14:paraId="01D4A63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BACDDB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productId</w:t>
            </w:r>
          </w:p>
        </w:tc>
        <w:tc>
          <w:tcPr>
            <w:tcW w:w="0" w:type="auto"/>
            <w:tcBorders>
              <w:top w:val="single" w:sz="1" w:space="0" w:color="000000"/>
              <w:bottom w:val="single" w:sz="1" w:space="0" w:color="000000"/>
              <w:right w:val="single" w:sz="1" w:space="0" w:color="000000"/>
            </w:tcBorders>
          </w:tcPr>
          <w:p w14:paraId="31C1F30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894DC4E" w14:textId="20597A63"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Product.id</w:t>
            </w:r>
          </w:p>
        </w:tc>
      </w:tr>
      <w:tr w:rsidR="001263A2" w:rsidRPr="007312C6" w14:paraId="4AA2A04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5F8FB1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quantity</w:t>
            </w:r>
          </w:p>
        </w:tc>
        <w:tc>
          <w:tcPr>
            <w:tcW w:w="0" w:type="auto"/>
            <w:tcBorders>
              <w:top w:val="single" w:sz="1" w:space="0" w:color="000000"/>
              <w:bottom w:val="single" w:sz="1" w:space="0" w:color="000000"/>
              <w:right w:val="single" w:sz="1" w:space="0" w:color="000000"/>
            </w:tcBorders>
          </w:tcPr>
          <w:p w14:paraId="4BC6B31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20D29B75"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Số lượng mua</w:t>
            </w:r>
          </w:p>
        </w:tc>
      </w:tr>
      <w:tr w:rsidR="001263A2" w:rsidRPr="007312C6" w14:paraId="3441AF6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BEAEC2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price</w:t>
            </w:r>
          </w:p>
        </w:tc>
        <w:tc>
          <w:tcPr>
            <w:tcW w:w="0" w:type="auto"/>
            <w:tcBorders>
              <w:top w:val="single" w:sz="1" w:space="0" w:color="000000"/>
              <w:bottom w:val="single" w:sz="1" w:space="0" w:color="000000"/>
              <w:right w:val="single" w:sz="1" w:space="0" w:color="000000"/>
            </w:tcBorders>
          </w:tcPr>
          <w:p w14:paraId="5E7173E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decimal(10,2)</w:t>
            </w:r>
          </w:p>
        </w:tc>
        <w:tc>
          <w:tcPr>
            <w:tcW w:w="0" w:type="auto"/>
            <w:tcBorders>
              <w:top w:val="single" w:sz="1" w:space="0" w:color="000000"/>
              <w:bottom w:val="single" w:sz="1" w:space="0" w:color="000000"/>
            </w:tcBorders>
          </w:tcPr>
          <w:p w14:paraId="4178041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Giá snapshot</w:t>
            </w:r>
          </w:p>
        </w:tc>
      </w:tr>
    </w:tbl>
    <w:p w14:paraId="180CDF29" w14:textId="392D7BB1" w:rsidR="001263A2" w:rsidRPr="007312C6" w:rsidRDefault="001263A2" w:rsidP="00771A09">
      <w:pPr>
        <w:pStyle w:val="Captions"/>
      </w:pPr>
      <w:r w:rsidRPr="007312C6">
        <w:rPr>
          <w:rFonts w:eastAsia="inter"/>
        </w:rPr>
        <w:t>Bảng 2-</w:t>
      </w:r>
      <w:r w:rsidR="00F37CEE" w:rsidRPr="007312C6">
        <w:rPr>
          <w:rFonts w:eastAsia="inter"/>
        </w:rPr>
        <w:t>16</w:t>
      </w:r>
      <w:r w:rsidRPr="007312C6">
        <w:rPr>
          <w:rFonts w:eastAsia="inter"/>
        </w:rPr>
        <w:t xml:space="preserve"> Bảng OrderItem</w:t>
      </w:r>
    </w:p>
    <w:p w14:paraId="40D9E2DD" w14:textId="77777777" w:rsidR="001263A2" w:rsidRPr="007312C6" w:rsidRDefault="001263A2" w:rsidP="001263A2">
      <w:pPr>
        <w:spacing w:before="315" w:after="105"/>
        <w:ind w:left="-30"/>
        <w:rPr>
          <w:bCs/>
        </w:rPr>
      </w:pPr>
      <w:bookmarkStart w:id="153" w:name="bm_8_bảng_review"/>
      <w:r w:rsidRPr="007312C6">
        <w:rPr>
          <w:rFonts w:eastAsia="inter"/>
          <w:bCs/>
          <w:color w:val="000000"/>
        </w:rPr>
        <w:t>8. BẢNG REVIEW</w:t>
      </w:r>
      <w:bookmarkEnd w:id="153"/>
    </w:p>
    <w:p w14:paraId="01E11041" w14:textId="77777777" w:rsidR="001263A2" w:rsidRPr="007312C6" w:rsidRDefault="001263A2" w:rsidP="001263A2">
      <w:pPr>
        <w:spacing w:after="210"/>
      </w:pPr>
      <w:r w:rsidRPr="007312C6">
        <w:rPr>
          <w:rFonts w:eastAsia="inter"/>
          <w:color w:val="000000"/>
        </w:rPr>
        <w:t>Rating + comment sản phẩm. Tính average cho Shop/Product.</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21"/>
        <w:gridCol w:w="1562"/>
        <w:gridCol w:w="1992"/>
      </w:tblGrid>
      <w:tr w:rsidR="001263A2" w:rsidRPr="007312C6" w14:paraId="691C6AE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2394A8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AED10B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53A7D82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22920CE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23DB06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13A537C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458ED3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020882E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8051E2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rating</w:t>
            </w:r>
          </w:p>
        </w:tc>
        <w:tc>
          <w:tcPr>
            <w:tcW w:w="0" w:type="auto"/>
            <w:tcBorders>
              <w:top w:val="single" w:sz="1" w:space="0" w:color="000000"/>
              <w:bottom w:val="single" w:sz="1" w:space="0" w:color="000000"/>
              <w:right w:val="single" w:sz="1" w:space="0" w:color="000000"/>
            </w:tcBorders>
          </w:tcPr>
          <w:p w14:paraId="5761C4A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5CC1633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1-5 sao</w:t>
            </w:r>
          </w:p>
        </w:tc>
      </w:tr>
      <w:tr w:rsidR="001263A2" w:rsidRPr="007312C6" w14:paraId="18C8850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B91F7A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comment</w:t>
            </w:r>
          </w:p>
        </w:tc>
        <w:tc>
          <w:tcPr>
            <w:tcW w:w="0" w:type="auto"/>
            <w:tcBorders>
              <w:top w:val="single" w:sz="1" w:space="0" w:color="000000"/>
              <w:bottom w:val="single" w:sz="1" w:space="0" w:color="000000"/>
              <w:right w:val="single" w:sz="1" w:space="0" w:color="000000"/>
            </w:tcBorders>
          </w:tcPr>
          <w:p w14:paraId="49D5F26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text</w:t>
            </w:r>
          </w:p>
        </w:tc>
        <w:tc>
          <w:tcPr>
            <w:tcW w:w="0" w:type="auto"/>
            <w:tcBorders>
              <w:top w:val="single" w:sz="1" w:space="0" w:color="000000"/>
              <w:bottom w:val="single" w:sz="1" w:space="0" w:color="000000"/>
            </w:tcBorders>
          </w:tcPr>
          <w:p w14:paraId="2FC0F6C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Nhận xét</w:t>
            </w:r>
          </w:p>
        </w:tc>
      </w:tr>
      <w:tr w:rsidR="001263A2" w:rsidRPr="007312C6" w14:paraId="535BF79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FA3B7E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images</w:t>
            </w:r>
          </w:p>
        </w:tc>
        <w:tc>
          <w:tcPr>
            <w:tcW w:w="0" w:type="auto"/>
            <w:tcBorders>
              <w:top w:val="single" w:sz="1" w:space="0" w:color="000000"/>
              <w:bottom w:val="single" w:sz="1" w:space="0" w:color="000000"/>
              <w:right w:val="single" w:sz="1" w:space="0" w:color="000000"/>
            </w:tcBorders>
          </w:tcPr>
          <w:p w14:paraId="26D3F84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json</w:t>
            </w:r>
          </w:p>
        </w:tc>
        <w:tc>
          <w:tcPr>
            <w:tcW w:w="0" w:type="auto"/>
            <w:tcBorders>
              <w:top w:val="single" w:sz="1" w:space="0" w:color="000000"/>
              <w:bottom w:val="single" w:sz="1" w:space="0" w:color="000000"/>
            </w:tcBorders>
          </w:tcPr>
          <w:p w14:paraId="2CE7CAC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Ảnh review</w:t>
            </w:r>
          </w:p>
        </w:tc>
      </w:tr>
      <w:tr w:rsidR="001263A2" w:rsidRPr="007312C6" w14:paraId="0357F84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A36ED0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7830A2D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CE54A15" w14:textId="43E032FE"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bl>
    <w:p w14:paraId="5DD80A79" w14:textId="50D291BA" w:rsidR="001263A2" w:rsidRPr="007312C6" w:rsidRDefault="001263A2" w:rsidP="0068325F">
      <w:pPr>
        <w:pStyle w:val="Captions"/>
      </w:pPr>
      <w:r w:rsidRPr="007312C6">
        <w:rPr>
          <w:rFonts w:eastAsia="inter"/>
        </w:rPr>
        <w:t>Bảng 2-</w:t>
      </w:r>
      <w:r w:rsidR="00771A09" w:rsidRPr="007312C6">
        <w:rPr>
          <w:rFonts w:eastAsia="inter"/>
        </w:rPr>
        <w:t>17</w:t>
      </w:r>
      <w:r w:rsidRPr="007312C6">
        <w:rPr>
          <w:rFonts w:eastAsia="inter"/>
        </w:rPr>
        <w:t xml:space="preserve"> Bảng Review</w:t>
      </w:r>
    </w:p>
    <w:p w14:paraId="4416BA0B" w14:textId="77777777" w:rsidR="001263A2" w:rsidRPr="007312C6" w:rsidRDefault="001263A2" w:rsidP="001263A2">
      <w:pPr>
        <w:spacing w:before="315" w:after="105"/>
        <w:ind w:left="-30"/>
        <w:rPr>
          <w:bCs/>
        </w:rPr>
      </w:pPr>
      <w:bookmarkStart w:id="154" w:name="bm_9_bảng_transaction"/>
      <w:r w:rsidRPr="007312C6">
        <w:rPr>
          <w:rFonts w:eastAsia="inter"/>
          <w:bCs/>
          <w:color w:val="000000"/>
        </w:rPr>
        <w:t>9. BẢNG TRANSACTION</w:t>
      </w:r>
      <w:bookmarkEnd w:id="154"/>
    </w:p>
    <w:p w14:paraId="36EC1C07" w14:textId="77777777" w:rsidR="001263A2" w:rsidRPr="007312C6" w:rsidRDefault="001263A2" w:rsidP="001263A2">
      <w:pPr>
        <w:spacing w:after="210"/>
      </w:pPr>
      <w:r w:rsidRPr="007312C6">
        <w:rPr>
          <w:rFonts w:eastAsia="inter"/>
          <w:color w:val="000000"/>
        </w:rPr>
        <w:t>Lịch sử ví token (deposit/purchase/refund). Sync tokenBalance.</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51"/>
        <w:gridCol w:w="1662"/>
        <w:gridCol w:w="3833"/>
      </w:tblGrid>
      <w:tr w:rsidR="001263A2" w:rsidRPr="007312C6" w14:paraId="2D6E629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AFBFED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06BCD0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52A5605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3651806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EC92B6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0692BB2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6228B9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48C5BC9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FB724B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600856A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AF0F3CC" w14:textId="601945BE"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0BA7B2B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4E1B54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lastRenderedPageBreak/>
              <w:t>amount</w:t>
            </w:r>
          </w:p>
        </w:tc>
        <w:tc>
          <w:tcPr>
            <w:tcW w:w="0" w:type="auto"/>
            <w:tcBorders>
              <w:top w:val="single" w:sz="1" w:space="0" w:color="000000"/>
              <w:bottom w:val="single" w:sz="1" w:space="0" w:color="000000"/>
              <w:right w:val="single" w:sz="1" w:space="0" w:color="000000"/>
            </w:tcBorders>
          </w:tcPr>
          <w:p w14:paraId="41F3D09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decimal(10,2)</w:t>
            </w:r>
          </w:p>
        </w:tc>
        <w:tc>
          <w:tcPr>
            <w:tcW w:w="0" w:type="auto"/>
            <w:tcBorders>
              <w:top w:val="single" w:sz="1" w:space="0" w:color="000000"/>
              <w:bottom w:val="single" w:sz="1" w:space="0" w:color="000000"/>
            </w:tcBorders>
          </w:tcPr>
          <w:p w14:paraId="4194FC81"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 số dư</w:t>
            </w:r>
          </w:p>
        </w:tc>
      </w:tr>
      <w:tr w:rsidR="001263A2" w:rsidRPr="007312C6" w14:paraId="6BA8232B"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B7ECAE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type</w:t>
            </w:r>
          </w:p>
        </w:tc>
        <w:tc>
          <w:tcPr>
            <w:tcW w:w="0" w:type="auto"/>
            <w:tcBorders>
              <w:top w:val="single" w:sz="1" w:space="0" w:color="000000"/>
              <w:bottom w:val="single" w:sz="1" w:space="0" w:color="000000"/>
              <w:right w:val="single" w:sz="1" w:space="0" w:color="000000"/>
            </w:tcBorders>
          </w:tcPr>
          <w:p w14:paraId="0A3AC5E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0BC6FB6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DEPOSIT/PURCHASE/REFUND</w:t>
            </w:r>
          </w:p>
        </w:tc>
      </w:tr>
      <w:tr w:rsidR="001263A2" w:rsidRPr="007312C6" w14:paraId="3C156D2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C5A06A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14BE336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5FC5A345"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PENDING/SUCCESS/FAILED</w:t>
            </w:r>
          </w:p>
        </w:tc>
      </w:tr>
    </w:tbl>
    <w:p w14:paraId="26DB7154" w14:textId="58DDD21D" w:rsidR="001263A2" w:rsidRPr="007312C6" w:rsidRDefault="001263A2" w:rsidP="0009126D">
      <w:pPr>
        <w:pStyle w:val="Captions"/>
      </w:pPr>
      <w:r w:rsidRPr="007312C6">
        <w:rPr>
          <w:rFonts w:eastAsia="inter"/>
        </w:rPr>
        <w:t>Bảng 2-</w:t>
      </w:r>
      <w:r w:rsidR="00486D05" w:rsidRPr="007312C6">
        <w:rPr>
          <w:rFonts w:eastAsia="inter"/>
        </w:rPr>
        <w:t>18</w:t>
      </w:r>
      <w:r w:rsidRPr="007312C6">
        <w:rPr>
          <w:rFonts w:eastAsia="inter"/>
        </w:rPr>
        <w:t xml:space="preserve"> Bảng Transaction</w:t>
      </w:r>
    </w:p>
    <w:p w14:paraId="4B975EEF" w14:textId="77777777" w:rsidR="001263A2" w:rsidRPr="007312C6" w:rsidRDefault="001263A2" w:rsidP="001263A2">
      <w:pPr>
        <w:spacing w:before="315" w:after="105"/>
        <w:ind w:left="-30"/>
        <w:rPr>
          <w:bCs/>
        </w:rPr>
      </w:pPr>
      <w:bookmarkStart w:id="155" w:name="bm_10_bảng_tokenpurchase"/>
      <w:r w:rsidRPr="007312C6">
        <w:rPr>
          <w:rFonts w:eastAsia="inter"/>
          <w:bCs/>
          <w:color w:val="000000"/>
        </w:rPr>
        <w:t>10. BẢNG TOKENPURCHASE</w:t>
      </w:r>
      <w:bookmarkEnd w:id="155"/>
    </w:p>
    <w:p w14:paraId="0921D23E" w14:textId="77777777" w:rsidR="001263A2" w:rsidRPr="007312C6" w:rsidRDefault="001263A2" w:rsidP="001263A2">
      <w:pPr>
        <w:spacing w:after="210"/>
      </w:pPr>
      <w:r w:rsidRPr="007312C6">
        <w:rPr>
          <w:rFonts w:eastAsia="inter"/>
          <w:color w:val="000000"/>
        </w:rPr>
        <w:t>Stripe payment → token. Webhook sync.</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901"/>
        <w:gridCol w:w="1562"/>
        <w:gridCol w:w="2272"/>
      </w:tblGrid>
      <w:tr w:rsidR="001263A2" w:rsidRPr="007312C6" w14:paraId="1555BA3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18B38B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050B940F"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283BB32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5517491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4D6776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02B04C1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063F0B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0E6B7CC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95C04A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5A2C03F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5A1E217" w14:textId="1CB9FD98"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767E159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C9D96E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stripePaymentId</w:t>
            </w:r>
          </w:p>
        </w:tc>
        <w:tc>
          <w:tcPr>
            <w:tcW w:w="0" w:type="auto"/>
            <w:tcBorders>
              <w:top w:val="single" w:sz="1" w:space="0" w:color="000000"/>
              <w:bottom w:val="single" w:sz="1" w:space="0" w:color="000000"/>
              <w:right w:val="single" w:sz="1" w:space="0" w:color="000000"/>
            </w:tcBorders>
          </w:tcPr>
          <w:p w14:paraId="54B3353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A0D979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r w:rsidRPr="007312C6">
              <w:rPr>
                <w:rFonts w:ascii="Times New Roman" w:eastAsia="inter" w:hAnsi="Times New Roman" w:cs="Times New Roman"/>
                <w:color w:val="000000"/>
              </w:rPr>
              <w:t xml:space="preserve"> Stripe</w:t>
            </w:r>
          </w:p>
        </w:tc>
      </w:tr>
      <w:tr w:rsidR="001263A2" w:rsidRPr="007312C6" w14:paraId="46B2D4E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0EF42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tokens</w:t>
            </w:r>
          </w:p>
        </w:tc>
        <w:tc>
          <w:tcPr>
            <w:tcW w:w="0" w:type="auto"/>
            <w:tcBorders>
              <w:top w:val="single" w:sz="1" w:space="0" w:color="000000"/>
              <w:bottom w:val="single" w:sz="1" w:space="0" w:color="000000"/>
              <w:right w:val="single" w:sz="1" w:space="0" w:color="000000"/>
            </w:tcBorders>
          </w:tcPr>
          <w:p w14:paraId="7EB891B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09BA2F3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Token nhận</w:t>
            </w:r>
          </w:p>
        </w:tc>
      </w:tr>
      <w:tr w:rsidR="001263A2" w:rsidRPr="007312C6" w14:paraId="407979C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59EA66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4262299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4AE14DF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pending/completed</w:t>
            </w:r>
          </w:p>
        </w:tc>
      </w:tr>
    </w:tbl>
    <w:p w14:paraId="41C3D614" w14:textId="4E10B2D5" w:rsidR="001263A2" w:rsidRPr="007312C6" w:rsidRDefault="001263A2" w:rsidP="00747856">
      <w:pPr>
        <w:pStyle w:val="Captions"/>
      </w:pPr>
      <w:r w:rsidRPr="007312C6">
        <w:rPr>
          <w:rFonts w:eastAsia="inter"/>
        </w:rPr>
        <w:t>Bảng 2-1</w:t>
      </w:r>
      <w:r w:rsidR="0009126D" w:rsidRPr="007312C6">
        <w:rPr>
          <w:rFonts w:eastAsia="inter"/>
        </w:rPr>
        <w:t>9</w:t>
      </w:r>
      <w:r w:rsidRPr="007312C6">
        <w:rPr>
          <w:rFonts w:eastAsia="inter"/>
        </w:rPr>
        <w:t xml:space="preserve"> Bảng TokenPurchase</w:t>
      </w:r>
    </w:p>
    <w:p w14:paraId="10F88B92" w14:textId="77777777" w:rsidR="001263A2" w:rsidRPr="007312C6" w:rsidRDefault="001263A2" w:rsidP="001263A2">
      <w:pPr>
        <w:spacing w:before="315" w:after="105"/>
        <w:ind w:left="-30"/>
        <w:rPr>
          <w:bCs/>
        </w:rPr>
      </w:pPr>
      <w:bookmarkStart w:id="156" w:name="bm_11_bảng_costtracking"/>
      <w:r w:rsidRPr="007312C6">
        <w:rPr>
          <w:rFonts w:eastAsia="inter"/>
          <w:bCs/>
          <w:color w:val="000000"/>
        </w:rPr>
        <w:t>11. BẢNG COSTTRACKING</w:t>
      </w:r>
      <w:bookmarkEnd w:id="156"/>
    </w:p>
    <w:p w14:paraId="2A0F0C66" w14:textId="77777777" w:rsidR="001263A2" w:rsidRPr="007312C6" w:rsidRDefault="001263A2" w:rsidP="001263A2">
      <w:pPr>
        <w:spacing w:after="210"/>
      </w:pPr>
      <w:r w:rsidRPr="007312C6">
        <w:rPr>
          <w:rFonts w:eastAsia="inter"/>
          <w:color w:val="000000"/>
        </w:rPr>
        <w:t>Billing AI usage (TryOn=10token, Generate=50token...).</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34"/>
        <w:gridCol w:w="1562"/>
        <w:gridCol w:w="1992"/>
      </w:tblGrid>
      <w:tr w:rsidR="001263A2" w:rsidRPr="007312C6" w14:paraId="244D6D6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E5B6CE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346E07E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7C31F9E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546823A5"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96B221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2E07E17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F61578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5EB29D4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A2C5AF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52AA906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4724449" w14:textId="0D52FB0D"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0BDFEF4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5498BB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service</w:t>
            </w:r>
          </w:p>
        </w:tc>
        <w:tc>
          <w:tcPr>
            <w:tcW w:w="0" w:type="auto"/>
            <w:tcBorders>
              <w:top w:val="single" w:sz="1" w:space="0" w:color="000000"/>
              <w:bottom w:val="single" w:sz="1" w:space="0" w:color="000000"/>
              <w:right w:val="single" w:sz="1" w:space="0" w:color="000000"/>
            </w:tcBorders>
          </w:tcPr>
          <w:p w14:paraId="718083F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A52F72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tryOn/generate</w:t>
            </w:r>
          </w:p>
        </w:tc>
      </w:tr>
      <w:tr w:rsidR="001263A2" w:rsidRPr="007312C6" w14:paraId="7D656E2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8EB506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cost</w:t>
            </w:r>
          </w:p>
        </w:tc>
        <w:tc>
          <w:tcPr>
            <w:tcW w:w="0" w:type="auto"/>
            <w:tcBorders>
              <w:top w:val="single" w:sz="1" w:space="0" w:color="000000"/>
              <w:bottom w:val="single" w:sz="1" w:space="0" w:color="000000"/>
              <w:right w:val="single" w:sz="1" w:space="0" w:color="000000"/>
            </w:tcBorders>
          </w:tcPr>
          <w:p w14:paraId="667888E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int</w:t>
            </w:r>
          </w:p>
        </w:tc>
        <w:tc>
          <w:tcPr>
            <w:tcW w:w="0" w:type="auto"/>
            <w:tcBorders>
              <w:top w:val="single" w:sz="1" w:space="0" w:color="000000"/>
              <w:bottom w:val="single" w:sz="1" w:space="0" w:color="000000"/>
            </w:tcBorders>
          </w:tcPr>
          <w:p w14:paraId="3929386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Token trừ</w:t>
            </w:r>
          </w:p>
        </w:tc>
      </w:tr>
      <w:tr w:rsidR="001263A2" w:rsidRPr="007312C6" w14:paraId="34F0C1E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73FCAD9"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operation</w:t>
            </w:r>
          </w:p>
        </w:tc>
        <w:tc>
          <w:tcPr>
            <w:tcW w:w="0" w:type="auto"/>
            <w:tcBorders>
              <w:top w:val="single" w:sz="1" w:space="0" w:color="000000"/>
              <w:bottom w:val="single" w:sz="1" w:space="0" w:color="000000"/>
              <w:right w:val="single" w:sz="1" w:space="0" w:color="000000"/>
            </w:tcBorders>
          </w:tcPr>
          <w:p w14:paraId="2555CA4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673D479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API call name</w:t>
            </w:r>
          </w:p>
        </w:tc>
      </w:tr>
    </w:tbl>
    <w:p w14:paraId="3B471844" w14:textId="05295CD0" w:rsidR="001263A2" w:rsidRPr="007312C6" w:rsidRDefault="001263A2" w:rsidP="0067428A">
      <w:pPr>
        <w:pStyle w:val="Captions"/>
      </w:pPr>
      <w:r w:rsidRPr="007312C6">
        <w:rPr>
          <w:rFonts w:eastAsia="inter"/>
        </w:rPr>
        <w:t>Bảng 2-</w:t>
      </w:r>
      <w:r w:rsidR="00747856" w:rsidRPr="007312C6">
        <w:rPr>
          <w:rFonts w:eastAsia="inter"/>
        </w:rPr>
        <w:t>20</w:t>
      </w:r>
      <w:r w:rsidRPr="007312C6">
        <w:rPr>
          <w:rFonts w:eastAsia="inter"/>
        </w:rPr>
        <w:t xml:space="preserve"> Bảng CostTracking</w:t>
      </w:r>
    </w:p>
    <w:p w14:paraId="317AACD0" w14:textId="77777777" w:rsidR="001263A2" w:rsidRPr="007312C6" w:rsidRDefault="001263A2" w:rsidP="001263A2">
      <w:pPr>
        <w:spacing w:before="315" w:after="105"/>
        <w:ind w:left="-30"/>
        <w:rPr>
          <w:bCs/>
        </w:rPr>
      </w:pPr>
      <w:bookmarkStart w:id="157" w:name="bm_12_bảng_virtualmodel"/>
      <w:r w:rsidRPr="007312C6">
        <w:rPr>
          <w:rFonts w:eastAsia="inter"/>
          <w:bCs/>
          <w:color w:val="000000"/>
        </w:rPr>
        <w:t>12. BẢNG VIRTUALMODEL</w:t>
      </w:r>
      <w:bookmarkEnd w:id="157"/>
    </w:p>
    <w:p w14:paraId="4A4485AC" w14:textId="77777777" w:rsidR="001263A2" w:rsidRPr="007312C6" w:rsidRDefault="001263A2" w:rsidP="001263A2">
      <w:pPr>
        <w:spacing w:after="210"/>
      </w:pPr>
      <w:r w:rsidRPr="007312C6">
        <w:rPr>
          <w:rFonts w:eastAsia="inter"/>
          <w:b/>
          <w:color w:val="000000"/>
        </w:rPr>
        <w:t>AI Avatar Core</w:t>
      </w:r>
      <w:r w:rsidRPr="007312C6">
        <w:rPr>
          <w:rFonts w:eastAsia="inter"/>
          <w:color w:val="000000"/>
        </w:rPr>
        <w:t xml:space="preserve"> - Body scan + style prefs cho TryOn.</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513"/>
        <w:gridCol w:w="1562"/>
        <w:gridCol w:w="2152"/>
      </w:tblGrid>
      <w:tr w:rsidR="001263A2" w:rsidRPr="007312C6" w14:paraId="548258D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1C8F6B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5ADC58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067F162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52CD38A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7964B0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4BC9241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E7B1478"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58608C3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604331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0A27F47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9D91753" w14:textId="34C588B2"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w:t>
            </w:r>
            <w:r w:rsidRPr="007312C6">
              <w:rPr>
                <w:rFonts w:ascii="Times New Roman" w:eastAsia="inter" w:hAnsi="Times New Roman" w:cs="Times New Roman"/>
                <w:b/>
              </w:rPr>
              <w:t>s</w:t>
            </w:r>
            <w:r w:rsidRPr="007312C6">
              <w:rPr>
                <w:rFonts w:ascii="Times New Roman" w:eastAsia="inter" w:hAnsi="Times New Roman" w:cs="Times New Roman"/>
                <w:b/>
              </w:rPr>
              <w:t>er.id</w:t>
            </w:r>
          </w:p>
        </w:tc>
      </w:tr>
      <w:tr w:rsidR="001263A2" w:rsidRPr="007312C6" w14:paraId="0666BCE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AEF00C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avatarImage</w:t>
            </w:r>
          </w:p>
        </w:tc>
        <w:tc>
          <w:tcPr>
            <w:tcW w:w="0" w:type="auto"/>
            <w:tcBorders>
              <w:top w:val="single" w:sz="1" w:space="0" w:color="000000"/>
              <w:bottom w:val="single" w:sz="1" w:space="0" w:color="000000"/>
              <w:right w:val="single" w:sz="1" w:space="0" w:color="000000"/>
            </w:tcBorders>
          </w:tcPr>
          <w:p w14:paraId="0DFCB47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longtext</w:t>
            </w:r>
          </w:p>
        </w:tc>
        <w:tc>
          <w:tcPr>
            <w:tcW w:w="0" w:type="auto"/>
            <w:tcBorders>
              <w:top w:val="single" w:sz="1" w:space="0" w:color="000000"/>
              <w:bottom w:val="single" w:sz="1" w:space="0" w:color="000000"/>
            </w:tcBorders>
          </w:tcPr>
          <w:p w14:paraId="32A5317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Base64 model data</w:t>
            </w:r>
          </w:p>
        </w:tc>
      </w:tr>
      <w:tr w:rsidR="001263A2" w:rsidRPr="007312C6" w14:paraId="2C39B916"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2E6ABA1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height</w:t>
            </w:r>
          </w:p>
        </w:tc>
        <w:tc>
          <w:tcPr>
            <w:tcW w:w="0" w:type="auto"/>
            <w:tcBorders>
              <w:top w:val="single" w:sz="1" w:space="0" w:color="000000"/>
              <w:bottom w:val="single" w:sz="1" w:space="0" w:color="000000"/>
              <w:right w:val="single" w:sz="1" w:space="0" w:color="000000"/>
            </w:tcBorders>
          </w:tcPr>
          <w:p w14:paraId="4F7311E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float</w:t>
            </w:r>
          </w:p>
        </w:tc>
        <w:tc>
          <w:tcPr>
            <w:tcW w:w="0" w:type="auto"/>
            <w:tcBorders>
              <w:top w:val="single" w:sz="1" w:space="0" w:color="000000"/>
              <w:bottom w:val="single" w:sz="1" w:space="0" w:color="000000"/>
            </w:tcBorders>
          </w:tcPr>
          <w:p w14:paraId="0C8382B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cm</w:t>
            </w:r>
          </w:p>
        </w:tc>
      </w:tr>
      <w:tr w:rsidR="001263A2" w:rsidRPr="007312C6" w14:paraId="505B157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D7E535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lastRenderedPageBreak/>
              <w:t>gender</w:t>
            </w:r>
          </w:p>
        </w:tc>
        <w:tc>
          <w:tcPr>
            <w:tcW w:w="0" w:type="auto"/>
            <w:tcBorders>
              <w:top w:val="single" w:sz="1" w:space="0" w:color="000000"/>
              <w:bottom w:val="single" w:sz="1" w:space="0" w:color="000000"/>
              <w:right w:val="single" w:sz="1" w:space="0" w:color="000000"/>
            </w:tcBorders>
          </w:tcPr>
          <w:p w14:paraId="324FFBF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182C20C"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male/female/other</w:t>
            </w:r>
          </w:p>
        </w:tc>
      </w:tr>
      <w:tr w:rsidR="001263A2" w:rsidRPr="007312C6" w14:paraId="18B5CF9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15408B1"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isPublic</w:t>
            </w:r>
          </w:p>
        </w:tc>
        <w:tc>
          <w:tcPr>
            <w:tcW w:w="0" w:type="auto"/>
            <w:tcBorders>
              <w:top w:val="single" w:sz="1" w:space="0" w:color="000000"/>
              <w:bottom w:val="single" w:sz="1" w:space="0" w:color="000000"/>
              <w:right w:val="single" w:sz="1" w:space="0" w:color="000000"/>
            </w:tcBorders>
          </w:tcPr>
          <w:p w14:paraId="1FDE558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boolean</w:t>
            </w:r>
          </w:p>
        </w:tc>
        <w:tc>
          <w:tcPr>
            <w:tcW w:w="0" w:type="auto"/>
            <w:tcBorders>
              <w:top w:val="single" w:sz="1" w:space="0" w:color="000000"/>
              <w:bottom w:val="single" w:sz="1" w:space="0" w:color="000000"/>
            </w:tcBorders>
          </w:tcPr>
          <w:p w14:paraId="2F84E79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Public/private</w:t>
            </w:r>
          </w:p>
        </w:tc>
      </w:tr>
    </w:tbl>
    <w:p w14:paraId="6717F695" w14:textId="4B68D422" w:rsidR="001263A2" w:rsidRPr="007312C6" w:rsidRDefault="001263A2" w:rsidP="002F5128">
      <w:pPr>
        <w:pStyle w:val="Captions"/>
      </w:pPr>
      <w:r w:rsidRPr="007312C6">
        <w:rPr>
          <w:rFonts w:eastAsia="inter"/>
        </w:rPr>
        <w:t>Bảng 2-</w:t>
      </w:r>
      <w:r w:rsidR="0067428A" w:rsidRPr="007312C6">
        <w:rPr>
          <w:rFonts w:eastAsia="inter"/>
        </w:rPr>
        <w:t>21</w:t>
      </w:r>
      <w:r w:rsidRPr="007312C6">
        <w:rPr>
          <w:rFonts w:eastAsia="inter"/>
        </w:rPr>
        <w:t xml:space="preserve"> Bảng VirtualModel</w:t>
      </w:r>
    </w:p>
    <w:p w14:paraId="1D5BAF69" w14:textId="77777777" w:rsidR="001263A2" w:rsidRPr="007312C6" w:rsidRDefault="001263A2" w:rsidP="001263A2">
      <w:pPr>
        <w:spacing w:before="315" w:after="105"/>
        <w:ind w:left="-30"/>
        <w:rPr>
          <w:bCs/>
        </w:rPr>
      </w:pPr>
      <w:bookmarkStart w:id="158" w:name="bm_13_bảng_blogpost"/>
      <w:r w:rsidRPr="007312C6">
        <w:rPr>
          <w:rFonts w:eastAsia="inter"/>
          <w:bCs/>
          <w:color w:val="000000"/>
        </w:rPr>
        <w:t>13. BẢNG BLOGPOST</w:t>
      </w:r>
      <w:bookmarkEnd w:id="158"/>
    </w:p>
    <w:p w14:paraId="61651D98" w14:textId="77777777" w:rsidR="001263A2" w:rsidRPr="007312C6" w:rsidRDefault="001263A2" w:rsidP="001263A2">
      <w:pPr>
        <w:spacing w:after="210"/>
      </w:pPr>
      <w:r w:rsidRPr="007312C6">
        <w:rPr>
          <w:rFonts w:eastAsia="inter"/>
          <w:color w:val="000000"/>
        </w:rPr>
        <w:t>Content marketing. Author system.</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141"/>
        <w:gridCol w:w="1562"/>
        <w:gridCol w:w="2606"/>
      </w:tblGrid>
      <w:tr w:rsidR="001263A2" w:rsidRPr="007312C6" w14:paraId="256B283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F2D30DF"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03B8E75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679049C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1E17FC8C"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AF2A66A"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69E7019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5E347922"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478C88D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9404F9E"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authorId</w:t>
            </w:r>
          </w:p>
        </w:tc>
        <w:tc>
          <w:tcPr>
            <w:tcW w:w="0" w:type="auto"/>
            <w:tcBorders>
              <w:top w:val="single" w:sz="1" w:space="0" w:color="000000"/>
              <w:bottom w:val="single" w:sz="1" w:space="0" w:color="000000"/>
              <w:right w:val="single" w:sz="1" w:space="0" w:color="000000"/>
            </w:tcBorders>
          </w:tcPr>
          <w:p w14:paraId="533B222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1E9B5159" w14:textId="1564D8CC"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7499569E"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56B75B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title</w:t>
            </w:r>
          </w:p>
        </w:tc>
        <w:tc>
          <w:tcPr>
            <w:tcW w:w="0" w:type="auto"/>
            <w:tcBorders>
              <w:top w:val="single" w:sz="1" w:space="0" w:color="000000"/>
              <w:bottom w:val="single" w:sz="1" w:space="0" w:color="000000"/>
              <w:right w:val="single" w:sz="1" w:space="0" w:color="000000"/>
            </w:tcBorders>
          </w:tcPr>
          <w:p w14:paraId="368F580D"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431C683" w14:textId="77777777" w:rsidR="001263A2" w:rsidRPr="007312C6" w:rsidRDefault="001263A2" w:rsidP="00183D05">
            <w:pPr>
              <w:rPr>
                <w:rFonts w:ascii="Times New Roman" w:hAnsi="Times New Roman" w:cs="Times New Roman"/>
              </w:rPr>
            </w:pPr>
          </w:p>
        </w:tc>
      </w:tr>
      <w:tr w:rsidR="001263A2" w:rsidRPr="007312C6" w14:paraId="2E51E3C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99CF31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content</w:t>
            </w:r>
          </w:p>
        </w:tc>
        <w:tc>
          <w:tcPr>
            <w:tcW w:w="0" w:type="auto"/>
            <w:tcBorders>
              <w:top w:val="single" w:sz="1" w:space="0" w:color="000000"/>
              <w:bottom w:val="single" w:sz="1" w:space="0" w:color="000000"/>
              <w:right w:val="single" w:sz="1" w:space="0" w:color="000000"/>
            </w:tcBorders>
          </w:tcPr>
          <w:p w14:paraId="5526B7C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longtext</w:t>
            </w:r>
          </w:p>
        </w:tc>
        <w:tc>
          <w:tcPr>
            <w:tcW w:w="0" w:type="auto"/>
            <w:tcBorders>
              <w:top w:val="single" w:sz="1" w:space="0" w:color="000000"/>
              <w:bottom w:val="single" w:sz="1" w:space="0" w:color="000000"/>
            </w:tcBorders>
          </w:tcPr>
          <w:p w14:paraId="496477B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Markdown/HTML</w:t>
            </w:r>
          </w:p>
        </w:tc>
      </w:tr>
      <w:tr w:rsidR="001263A2" w:rsidRPr="007312C6" w14:paraId="44B8538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69C0E8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status</w:t>
            </w:r>
          </w:p>
        </w:tc>
        <w:tc>
          <w:tcPr>
            <w:tcW w:w="0" w:type="auto"/>
            <w:tcBorders>
              <w:top w:val="single" w:sz="1" w:space="0" w:color="000000"/>
              <w:bottom w:val="single" w:sz="1" w:space="0" w:color="000000"/>
              <w:right w:val="single" w:sz="1" w:space="0" w:color="000000"/>
            </w:tcBorders>
          </w:tcPr>
          <w:p w14:paraId="7BE62496"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enum</w:t>
            </w:r>
          </w:p>
        </w:tc>
        <w:tc>
          <w:tcPr>
            <w:tcW w:w="0" w:type="auto"/>
            <w:tcBorders>
              <w:top w:val="single" w:sz="1" w:space="0" w:color="000000"/>
              <w:bottom w:val="single" w:sz="1" w:space="0" w:color="000000"/>
            </w:tcBorders>
          </w:tcPr>
          <w:p w14:paraId="47167CA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DRAFT/PUBLISHED</w:t>
            </w:r>
          </w:p>
        </w:tc>
      </w:tr>
    </w:tbl>
    <w:p w14:paraId="5EFDAC2A" w14:textId="72E476F7" w:rsidR="001263A2" w:rsidRPr="007312C6" w:rsidRDefault="001263A2" w:rsidP="00365C78">
      <w:pPr>
        <w:pStyle w:val="Captions"/>
      </w:pPr>
      <w:r w:rsidRPr="007312C6">
        <w:rPr>
          <w:rFonts w:eastAsia="inter"/>
        </w:rPr>
        <w:t>Bảng 2-</w:t>
      </w:r>
      <w:r w:rsidR="002F5128" w:rsidRPr="007312C6">
        <w:rPr>
          <w:rFonts w:eastAsia="inter"/>
        </w:rPr>
        <w:t>22</w:t>
      </w:r>
      <w:r w:rsidRPr="007312C6">
        <w:rPr>
          <w:rFonts w:eastAsia="inter"/>
        </w:rPr>
        <w:t xml:space="preserve"> Bảng BlogPost</w:t>
      </w:r>
    </w:p>
    <w:p w14:paraId="44C2AB36" w14:textId="77777777" w:rsidR="001263A2" w:rsidRPr="007312C6" w:rsidRDefault="001263A2" w:rsidP="001263A2">
      <w:pPr>
        <w:spacing w:before="315" w:after="105"/>
        <w:ind w:left="-30"/>
        <w:rPr>
          <w:bCs/>
        </w:rPr>
      </w:pPr>
      <w:bookmarkStart w:id="159" w:name="bm_14_bảng_blogcomment"/>
      <w:r w:rsidRPr="007312C6">
        <w:rPr>
          <w:rFonts w:eastAsia="inter"/>
          <w:bCs/>
          <w:color w:val="000000"/>
        </w:rPr>
        <w:t>14. BẢNG BLOGCOMMENT</w:t>
      </w:r>
      <w:bookmarkEnd w:id="159"/>
    </w:p>
    <w:p w14:paraId="7B2F1C4B" w14:textId="77777777" w:rsidR="001263A2" w:rsidRPr="007312C6" w:rsidRDefault="001263A2" w:rsidP="001263A2">
      <w:pPr>
        <w:spacing w:after="210"/>
      </w:pPr>
      <w:r w:rsidRPr="007312C6">
        <w:rPr>
          <w:rFonts w:eastAsia="inter"/>
          <w:color w:val="000000"/>
        </w:rPr>
        <w:t>Comment tree cho BlogPost.</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51"/>
        <w:gridCol w:w="1562"/>
        <w:gridCol w:w="2185"/>
      </w:tblGrid>
      <w:tr w:rsidR="001263A2" w:rsidRPr="007312C6" w14:paraId="79C4BD84"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95D55B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6CAF347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187C75ED"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0989AA1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BA7688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30624C1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460D5BDB"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3E8D2B0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14E08E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postId</w:t>
            </w:r>
          </w:p>
        </w:tc>
        <w:tc>
          <w:tcPr>
            <w:tcW w:w="0" w:type="auto"/>
            <w:tcBorders>
              <w:top w:val="single" w:sz="1" w:space="0" w:color="000000"/>
              <w:bottom w:val="single" w:sz="1" w:space="0" w:color="000000"/>
              <w:right w:val="single" w:sz="1" w:space="0" w:color="000000"/>
            </w:tcBorders>
          </w:tcPr>
          <w:p w14:paraId="29B908C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A934364" w14:textId="2DEA8CBC"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BlogPost.id</w:t>
            </w:r>
          </w:p>
        </w:tc>
      </w:tr>
      <w:tr w:rsidR="001263A2" w:rsidRPr="007312C6" w14:paraId="4660A9E3"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48B8B004"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704568A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1CDFC9C" w14:textId="37506DB2"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7B13B5B0"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56252AB"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content</w:t>
            </w:r>
          </w:p>
        </w:tc>
        <w:tc>
          <w:tcPr>
            <w:tcW w:w="0" w:type="auto"/>
            <w:tcBorders>
              <w:top w:val="single" w:sz="1" w:space="0" w:color="000000"/>
              <w:bottom w:val="single" w:sz="1" w:space="0" w:color="000000"/>
              <w:right w:val="single" w:sz="1" w:space="0" w:color="000000"/>
            </w:tcBorders>
          </w:tcPr>
          <w:p w14:paraId="280A1E7F"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longtext</w:t>
            </w:r>
          </w:p>
        </w:tc>
        <w:tc>
          <w:tcPr>
            <w:tcW w:w="0" w:type="auto"/>
            <w:tcBorders>
              <w:top w:val="single" w:sz="1" w:space="0" w:color="000000"/>
              <w:bottom w:val="single" w:sz="1" w:space="0" w:color="000000"/>
            </w:tcBorders>
          </w:tcPr>
          <w:p w14:paraId="2740C6B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Nội dung bình luận</w:t>
            </w:r>
          </w:p>
        </w:tc>
      </w:tr>
    </w:tbl>
    <w:p w14:paraId="383EDA87" w14:textId="2CB98A7C" w:rsidR="001263A2" w:rsidRPr="007312C6" w:rsidRDefault="001263A2" w:rsidP="004A2EE9">
      <w:pPr>
        <w:pStyle w:val="Captions"/>
      </w:pPr>
      <w:r w:rsidRPr="007312C6">
        <w:rPr>
          <w:rFonts w:eastAsia="inter"/>
        </w:rPr>
        <w:t>Bảng 2-</w:t>
      </w:r>
      <w:r w:rsidR="00365C78" w:rsidRPr="007312C6">
        <w:rPr>
          <w:rFonts w:eastAsia="inter"/>
        </w:rPr>
        <w:t>23</w:t>
      </w:r>
      <w:r w:rsidRPr="007312C6">
        <w:rPr>
          <w:rFonts w:eastAsia="inter"/>
        </w:rPr>
        <w:t xml:space="preserve"> Bảng BlogComment</w:t>
      </w:r>
    </w:p>
    <w:p w14:paraId="5E523E0A" w14:textId="77777777" w:rsidR="001263A2" w:rsidRPr="007312C6" w:rsidRDefault="001263A2" w:rsidP="001263A2">
      <w:pPr>
        <w:spacing w:before="315" w:after="105"/>
        <w:ind w:left="-30"/>
        <w:rPr>
          <w:bCs/>
        </w:rPr>
      </w:pPr>
      <w:bookmarkStart w:id="160" w:name="bm_15_bảng_bloglike"/>
      <w:r w:rsidRPr="007312C6">
        <w:rPr>
          <w:rFonts w:eastAsia="inter"/>
          <w:bCs/>
          <w:color w:val="000000"/>
        </w:rPr>
        <w:t>15. BẢNG BLOGLIKE</w:t>
      </w:r>
      <w:bookmarkEnd w:id="160"/>
    </w:p>
    <w:p w14:paraId="1422ED09" w14:textId="77777777" w:rsidR="001263A2" w:rsidRPr="007312C6" w:rsidRDefault="001263A2" w:rsidP="001263A2">
      <w:pPr>
        <w:spacing w:after="210"/>
      </w:pPr>
      <w:r w:rsidRPr="007312C6">
        <w:rPr>
          <w:rFonts w:eastAsia="inter"/>
          <w:color w:val="000000"/>
        </w:rPr>
        <w:t>Like bài viết. UNIQUE(user,post) anti-dupe.</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74"/>
        <w:gridCol w:w="1562"/>
        <w:gridCol w:w="1992"/>
      </w:tblGrid>
      <w:tr w:rsidR="001263A2" w:rsidRPr="007312C6" w14:paraId="4C0EB559"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AEC3F39"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74423616"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2B21D5AA"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1CEA983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B4FE1F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729C70E8"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6A46CB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41D0D51B"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EDF698C"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postId</w:t>
            </w:r>
          </w:p>
        </w:tc>
        <w:tc>
          <w:tcPr>
            <w:tcW w:w="0" w:type="auto"/>
            <w:tcBorders>
              <w:top w:val="single" w:sz="1" w:space="0" w:color="000000"/>
              <w:bottom w:val="single" w:sz="1" w:space="0" w:color="000000"/>
              <w:right w:val="single" w:sz="1" w:space="0" w:color="000000"/>
            </w:tcBorders>
          </w:tcPr>
          <w:p w14:paraId="0BE116B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553087A6" w14:textId="2E446126"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hyperlink r:id="rId67">
              <w:r w:rsidRPr="007312C6">
                <w:rPr>
                  <w:rFonts w:ascii="Times New Roman" w:eastAsia="inter" w:hAnsi="Times New Roman" w:cs="Times New Roman"/>
                  <w:b/>
                </w:rPr>
                <w:t>BlogPost.id</w:t>
              </w:r>
            </w:hyperlink>
          </w:p>
        </w:tc>
      </w:tr>
      <w:tr w:rsidR="001263A2" w:rsidRPr="007312C6" w14:paraId="0E0A5681"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038C3292"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347CC2A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3143B883" w14:textId="4C875AF1"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hyperlink r:id="rId68">
              <w:r w:rsidRPr="007312C6">
                <w:rPr>
                  <w:rFonts w:ascii="Times New Roman" w:eastAsia="inter" w:hAnsi="Times New Roman" w:cs="Times New Roman"/>
                  <w:b/>
                </w:rPr>
                <w:t>User.id</w:t>
              </w:r>
            </w:hyperlink>
          </w:p>
        </w:tc>
      </w:tr>
      <w:tr w:rsidR="001263A2" w:rsidRPr="007312C6" w14:paraId="42D62BA2"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3DA54F55"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p>
        </w:tc>
        <w:tc>
          <w:tcPr>
            <w:tcW w:w="0" w:type="auto"/>
            <w:tcBorders>
              <w:top w:val="single" w:sz="1" w:space="0" w:color="000000"/>
              <w:bottom w:val="single" w:sz="1" w:space="0" w:color="000000"/>
              <w:right w:val="single" w:sz="1" w:space="0" w:color="000000"/>
            </w:tcBorders>
          </w:tcPr>
          <w:p w14:paraId="09E139C3"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w:t>
            </w:r>
          </w:p>
        </w:tc>
        <w:tc>
          <w:tcPr>
            <w:tcW w:w="0" w:type="auto"/>
            <w:tcBorders>
              <w:top w:val="single" w:sz="1" w:space="0" w:color="000000"/>
              <w:bottom w:val="single" w:sz="1" w:space="0" w:color="000000"/>
            </w:tcBorders>
          </w:tcPr>
          <w:p w14:paraId="2071A510"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(postId,userId)</w:t>
            </w:r>
          </w:p>
        </w:tc>
      </w:tr>
    </w:tbl>
    <w:p w14:paraId="0B0AA948" w14:textId="752D4C71" w:rsidR="001263A2" w:rsidRPr="007312C6" w:rsidRDefault="001263A2" w:rsidP="004A2EE9">
      <w:pPr>
        <w:pStyle w:val="Captions"/>
      </w:pPr>
      <w:r w:rsidRPr="007312C6">
        <w:rPr>
          <w:rFonts w:eastAsia="inter"/>
        </w:rPr>
        <w:t>Bảng 2-</w:t>
      </w:r>
      <w:r w:rsidR="004A2EE9" w:rsidRPr="007312C6">
        <w:rPr>
          <w:rFonts w:eastAsia="inter"/>
        </w:rPr>
        <w:t>24</w:t>
      </w:r>
      <w:r w:rsidRPr="007312C6">
        <w:rPr>
          <w:rFonts w:eastAsia="inter"/>
        </w:rPr>
        <w:t xml:space="preserve"> Bảng BlogLike</w:t>
      </w:r>
    </w:p>
    <w:p w14:paraId="19DB2D44" w14:textId="77777777" w:rsidR="00B4433E" w:rsidRPr="007312C6" w:rsidRDefault="00B4433E" w:rsidP="001263A2">
      <w:pPr>
        <w:spacing w:before="315" w:after="105"/>
        <w:ind w:left="-30"/>
        <w:rPr>
          <w:rFonts w:eastAsia="inter"/>
          <w:b/>
          <w:color w:val="000000"/>
        </w:rPr>
      </w:pPr>
      <w:bookmarkStart w:id="161" w:name="bm_16_bảng_blogsave"/>
    </w:p>
    <w:p w14:paraId="330CDA51" w14:textId="0A3E7A01" w:rsidR="001263A2" w:rsidRPr="007312C6" w:rsidRDefault="001263A2" w:rsidP="001263A2">
      <w:pPr>
        <w:spacing w:before="315" w:after="105"/>
        <w:ind w:left="-30"/>
        <w:rPr>
          <w:bCs/>
        </w:rPr>
      </w:pPr>
      <w:r w:rsidRPr="007312C6">
        <w:rPr>
          <w:rFonts w:eastAsia="inter"/>
          <w:bCs/>
          <w:color w:val="000000"/>
        </w:rPr>
        <w:lastRenderedPageBreak/>
        <w:t>16. BẢNG BLOGSAVE</w:t>
      </w:r>
      <w:bookmarkEnd w:id="161"/>
    </w:p>
    <w:p w14:paraId="0F2020E2" w14:textId="77777777" w:rsidR="001263A2" w:rsidRPr="007312C6" w:rsidRDefault="001263A2" w:rsidP="001263A2">
      <w:pPr>
        <w:spacing w:after="210"/>
      </w:pPr>
      <w:r w:rsidRPr="007312C6">
        <w:rPr>
          <w:rFonts w:eastAsia="inter"/>
          <w:color w:val="000000"/>
        </w:rPr>
        <w:t>Save/Yêu thích bài viết. UNIQUE anti-dupe.</w:t>
      </w:r>
    </w:p>
    <w:tbl>
      <w:tblPr>
        <w:tblStyle w:val="NormalGrid"/>
        <w:tblW w:w="0" w:type="auto"/>
        <w:jc w:val="center"/>
        <w:tblCellSpacing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074"/>
        <w:gridCol w:w="1562"/>
        <w:gridCol w:w="1992"/>
      </w:tblGrid>
      <w:tr w:rsidR="001263A2" w:rsidRPr="007312C6" w14:paraId="5E7DBA5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5E9A2E3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Trường</w:t>
            </w:r>
          </w:p>
        </w:tc>
        <w:tc>
          <w:tcPr>
            <w:tcW w:w="0" w:type="auto"/>
            <w:tcBorders>
              <w:top w:val="single" w:sz="1" w:space="0" w:color="000000"/>
              <w:bottom w:val="single" w:sz="1" w:space="0" w:color="000000"/>
              <w:right w:val="single" w:sz="1" w:space="0" w:color="000000"/>
            </w:tcBorders>
          </w:tcPr>
          <w:p w14:paraId="5BEB7241"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Kiểu dữ liệu</w:t>
            </w:r>
          </w:p>
        </w:tc>
        <w:tc>
          <w:tcPr>
            <w:tcW w:w="0" w:type="auto"/>
            <w:tcBorders>
              <w:top w:val="single" w:sz="1" w:space="0" w:color="000000"/>
              <w:bottom w:val="single" w:sz="1" w:space="0" w:color="000000"/>
            </w:tcBorders>
          </w:tcPr>
          <w:p w14:paraId="728B20FF"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Ràng buộc/Mô tả</w:t>
            </w:r>
          </w:p>
        </w:tc>
      </w:tr>
      <w:tr w:rsidR="001263A2" w:rsidRPr="007312C6" w14:paraId="016DD537"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18637900"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id</w:t>
            </w:r>
          </w:p>
        </w:tc>
        <w:tc>
          <w:tcPr>
            <w:tcW w:w="0" w:type="auto"/>
            <w:tcBorders>
              <w:top w:val="single" w:sz="1" w:space="0" w:color="000000"/>
              <w:bottom w:val="single" w:sz="1" w:space="0" w:color="000000"/>
              <w:right w:val="single" w:sz="1" w:space="0" w:color="000000"/>
            </w:tcBorders>
          </w:tcPr>
          <w:p w14:paraId="3B25A81A"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2EAEC2A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Khóa chính</w:t>
            </w:r>
          </w:p>
        </w:tc>
      </w:tr>
      <w:tr w:rsidR="001263A2" w:rsidRPr="007312C6" w14:paraId="65188778"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6D9944F7"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postId</w:t>
            </w:r>
          </w:p>
        </w:tc>
        <w:tc>
          <w:tcPr>
            <w:tcW w:w="0" w:type="auto"/>
            <w:tcBorders>
              <w:top w:val="single" w:sz="1" w:space="0" w:color="000000"/>
              <w:bottom w:val="single" w:sz="1" w:space="0" w:color="000000"/>
              <w:right w:val="single" w:sz="1" w:space="0" w:color="000000"/>
            </w:tcBorders>
          </w:tcPr>
          <w:p w14:paraId="2BF7BB7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59DF42F5" w14:textId="5DAF4FBA"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BlogPost.id</w:t>
            </w:r>
          </w:p>
        </w:tc>
      </w:tr>
      <w:tr w:rsidR="001263A2" w:rsidRPr="007312C6" w14:paraId="65F4B56F"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911F7F5"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userId</w:t>
            </w:r>
          </w:p>
        </w:tc>
        <w:tc>
          <w:tcPr>
            <w:tcW w:w="0" w:type="auto"/>
            <w:tcBorders>
              <w:top w:val="single" w:sz="1" w:space="0" w:color="000000"/>
              <w:bottom w:val="single" w:sz="1" w:space="0" w:color="000000"/>
              <w:right w:val="single" w:sz="1" w:space="0" w:color="000000"/>
            </w:tcBorders>
          </w:tcPr>
          <w:p w14:paraId="41626B63" w14:textId="77777777" w:rsidR="001263A2" w:rsidRPr="007312C6" w:rsidRDefault="001263A2" w:rsidP="00183D05">
            <w:pPr>
              <w:rPr>
                <w:rFonts w:ascii="Times New Roman" w:hAnsi="Times New Roman" w:cs="Times New Roman"/>
              </w:rPr>
            </w:pPr>
            <w:r w:rsidRPr="007312C6">
              <w:rPr>
                <w:rStyle w:val="VerbatimChar"/>
                <w:rFonts w:ascii="Times New Roman" w:eastAsia="IBM Plex Mono" w:hAnsi="Times New Roman" w:cs="Times New Roman"/>
                <w:color w:val="000000"/>
                <w:sz w:val="24"/>
                <w:shd w:val="clear" w:color="auto" w:fill="F8F8FA"/>
              </w:rPr>
              <w:t>varchar(255)</w:t>
            </w:r>
          </w:p>
        </w:tc>
        <w:tc>
          <w:tcPr>
            <w:tcW w:w="0" w:type="auto"/>
            <w:tcBorders>
              <w:top w:val="single" w:sz="1" w:space="0" w:color="000000"/>
              <w:bottom w:val="single" w:sz="1" w:space="0" w:color="000000"/>
            </w:tcBorders>
          </w:tcPr>
          <w:p w14:paraId="77BE98B1" w14:textId="748BE4D4"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 xml:space="preserve">FK </w:t>
            </w:r>
            <w:r w:rsidRPr="007312C6">
              <w:rPr>
                <w:rFonts w:ascii="Times New Roman" w:eastAsia="inter" w:hAnsi="Times New Roman" w:cs="Times New Roman"/>
                <w:b/>
              </w:rPr>
              <w:t>User.id</w:t>
            </w:r>
          </w:p>
        </w:tc>
      </w:tr>
      <w:tr w:rsidR="001263A2" w:rsidRPr="007312C6" w14:paraId="5C63F15D" w14:textId="77777777" w:rsidTr="00183D05">
        <w:trPr>
          <w:cantSplit/>
          <w:tblCellSpacing w:w="0" w:type="dxa"/>
          <w:jc w:val="center"/>
        </w:trPr>
        <w:tc>
          <w:tcPr>
            <w:tcW w:w="0" w:type="auto"/>
            <w:tcBorders>
              <w:top w:val="single" w:sz="1" w:space="0" w:color="000000"/>
              <w:bottom w:val="single" w:sz="1" w:space="0" w:color="000000"/>
              <w:right w:val="single" w:sz="1" w:space="0" w:color="000000"/>
            </w:tcBorders>
          </w:tcPr>
          <w:p w14:paraId="77E15C2E"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Unique</w:t>
            </w:r>
          </w:p>
        </w:tc>
        <w:tc>
          <w:tcPr>
            <w:tcW w:w="0" w:type="auto"/>
            <w:tcBorders>
              <w:top w:val="single" w:sz="1" w:space="0" w:color="000000"/>
              <w:bottom w:val="single" w:sz="1" w:space="0" w:color="000000"/>
              <w:right w:val="single" w:sz="1" w:space="0" w:color="000000"/>
            </w:tcBorders>
          </w:tcPr>
          <w:p w14:paraId="1B9A5064"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color w:val="000000"/>
              </w:rPr>
              <w:t>-</w:t>
            </w:r>
          </w:p>
        </w:tc>
        <w:tc>
          <w:tcPr>
            <w:tcW w:w="0" w:type="auto"/>
            <w:tcBorders>
              <w:top w:val="single" w:sz="1" w:space="0" w:color="000000"/>
              <w:bottom w:val="single" w:sz="1" w:space="0" w:color="000000"/>
            </w:tcBorders>
          </w:tcPr>
          <w:p w14:paraId="0A0AD397" w14:textId="77777777" w:rsidR="001263A2" w:rsidRPr="007312C6" w:rsidRDefault="001263A2" w:rsidP="00183D05">
            <w:pPr>
              <w:rPr>
                <w:rFonts w:ascii="Times New Roman" w:hAnsi="Times New Roman" w:cs="Times New Roman"/>
              </w:rPr>
            </w:pPr>
            <w:r w:rsidRPr="007312C6">
              <w:rPr>
                <w:rFonts w:ascii="Times New Roman" w:eastAsia="inter" w:hAnsi="Times New Roman" w:cs="Times New Roman"/>
                <w:b/>
                <w:color w:val="000000"/>
              </w:rPr>
              <w:t>(postId,userId)</w:t>
            </w:r>
          </w:p>
        </w:tc>
      </w:tr>
    </w:tbl>
    <w:p w14:paraId="13B8A028" w14:textId="320C31B4" w:rsidR="001263A2" w:rsidRPr="007312C6" w:rsidRDefault="001263A2" w:rsidP="00B4433E">
      <w:pPr>
        <w:pStyle w:val="Captions"/>
        <w:rPr>
          <w:rFonts w:eastAsia="inter"/>
        </w:rPr>
      </w:pPr>
      <w:r w:rsidRPr="007312C6">
        <w:rPr>
          <w:rFonts w:eastAsia="inter"/>
        </w:rPr>
        <w:t>Bảng 2-</w:t>
      </w:r>
      <w:r w:rsidR="00B4433E" w:rsidRPr="007312C6">
        <w:rPr>
          <w:rFonts w:eastAsia="inter"/>
        </w:rPr>
        <w:t>25</w:t>
      </w:r>
      <w:r w:rsidRPr="007312C6">
        <w:rPr>
          <w:rFonts w:eastAsia="inter"/>
        </w:rPr>
        <w:t xml:space="preserve"> Bảng BlogSave</w:t>
      </w:r>
    </w:p>
    <w:p w14:paraId="25D5BD33" w14:textId="5ED8C250" w:rsidR="00E8728F" w:rsidRDefault="00E8728F" w:rsidP="002B7FDD"/>
    <w:p w14:paraId="644332F8" w14:textId="77777777" w:rsidR="002B7FDD" w:rsidRPr="002B7FDD" w:rsidRDefault="002B7FDD" w:rsidP="002B7FDD"/>
    <w:p w14:paraId="64E59A0C" w14:textId="63647CD6" w:rsidR="008C0E80" w:rsidRDefault="000526E0" w:rsidP="008C0E80">
      <w:pPr>
        <w:pStyle w:val="Heading3"/>
        <w:rPr>
          <w:lang w:val="vi-VN"/>
        </w:rPr>
      </w:pPr>
      <w:bookmarkStart w:id="162" w:name="_Toc209039073"/>
      <w:r>
        <w:rPr>
          <w:lang w:val="vi-VN"/>
        </w:rPr>
        <w:t>Thiết kế giao diện người dùng</w:t>
      </w:r>
      <w:bookmarkEnd w:id="162"/>
    </w:p>
    <w:p w14:paraId="761E1F5E" w14:textId="2887E547" w:rsidR="008C0E80" w:rsidRPr="008C0E80" w:rsidRDefault="008C0E80" w:rsidP="007A1D2F">
      <w:pPr>
        <w:pStyle w:val="Heading4"/>
        <w:numPr>
          <w:ilvl w:val="0"/>
          <w:numId w:val="10"/>
        </w:numPr>
      </w:pPr>
      <w:r>
        <w:t>Đăng nhập</w:t>
      </w:r>
    </w:p>
    <w:p w14:paraId="3CEEE526" w14:textId="29C4F395" w:rsidR="008C0E80" w:rsidRDefault="00185F5E" w:rsidP="008C0E80">
      <w:pPr>
        <w:rPr>
          <w:lang w:val="vi-VN"/>
        </w:rPr>
      </w:pPr>
      <w:r>
        <w:rPr>
          <w:noProof/>
        </w:rPr>
        <mc:AlternateContent>
          <mc:Choice Requires="wps">
            <w:drawing>
              <wp:anchor distT="0" distB="0" distL="114300" distR="114300" simplePos="0" relativeHeight="251852800" behindDoc="0" locked="0" layoutInCell="1" allowOverlap="1" wp14:anchorId="03C16E9A" wp14:editId="57F7278D">
                <wp:simplePos x="0" y="0"/>
                <wp:positionH relativeFrom="column">
                  <wp:posOffset>1407160</wp:posOffset>
                </wp:positionH>
                <wp:positionV relativeFrom="paragraph">
                  <wp:posOffset>4117975</wp:posOffset>
                </wp:positionV>
                <wp:extent cx="3032125" cy="635"/>
                <wp:effectExtent l="0" t="0" r="3175" b="12065"/>
                <wp:wrapSquare wrapText="bothSides"/>
                <wp:docPr id="2116992158" name="Text Box 1"/>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14:paraId="0A563F3E" w14:textId="3724D6FE" w:rsidR="00185F5E" w:rsidRPr="00185F5E" w:rsidRDefault="00185F5E" w:rsidP="00BF21DB">
                            <w:pPr>
                              <w:pStyle w:val="Captions"/>
                              <w:rPr>
                                <w:lang w:val="vi-VN"/>
                              </w:rPr>
                            </w:pPr>
                            <w:bookmarkStart w:id="163" w:name="_Toc207348699"/>
                            <w:r>
                              <w:t xml:space="preserve">Hình </w:t>
                            </w:r>
                            <w:r w:rsidR="00761DBB">
                              <w:fldChar w:fldCharType="begin"/>
                            </w:r>
                            <w:r w:rsidR="00761DBB">
                              <w:instrText xml:space="preserve"> STYLEREF 1 \s </w:instrText>
                            </w:r>
                            <w:r w:rsidR="00761DBB">
                              <w:fldChar w:fldCharType="separate"/>
                            </w:r>
                            <w:r w:rsidR="00761DBB">
                              <w:rPr>
                                <w:noProof/>
                              </w:rPr>
                              <w:t>2</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32</w:t>
                            </w:r>
                            <w:r w:rsidR="00761DBB">
                              <w:fldChar w:fldCharType="end"/>
                            </w:r>
                            <w:r>
                              <w:rPr>
                                <w:lang w:val="vi-VN"/>
                              </w:rPr>
                              <w:t xml:space="preserve"> Mockup màn hình đăng nhập</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C16E9A" id="_x0000_t202" coordsize="21600,21600" o:spt="202" path="m,l,21600r21600,l21600,xe">
                <v:stroke joinstyle="miter"/>
                <v:path gradientshapeok="t" o:connecttype="rect"/>
              </v:shapetype>
              <v:shape id="Text Box 1" o:spid="_x0000_s1026" type="#_x0000_t202" style="position:absolute;margin-left:110.8pt;margin-top:324.25pt;width:238.7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" stroked="f">
                <v:textbox style="mso-fit-shape-to-text:t" inset="0,0,0,0">
                  <w:txbxContent>
                    <w:p w14:paraId="0A563F3E" w14:textId="3724D6FE" w:rsidR="00185F5E" w:rsidRPr="00185F5E" w:rsidRDefault="00185F5E" w:rsidP="00BF21DB">
                      <w:pPr>
                        <w:pStyle w:val="Captions"/>
                        <w:rPr>
                          <w:lang w:val="vi-VN"/>
                        </w:rPr>
                      </w:pPr>
                      <w:bookmarkStart w:id="164" w:name="_Toc207348699"/>
                      <w:r>
                        <w:t xml:space="preserve">Hình </w:t>
                      </w:r>
                      <w:r w:rsidR="00761DBB">
                        <w:fldChar w:fldCharType="begin"/>
                      </w:r>
                      <w:r w:rsidR="00761DBB">
                        <w:instrText xml:space="preserve"> STYLEREF 1 \s </w:instrText>
                      </w:r>
                      <w:r w:rsidR="00761DBB">
                        <w:fldChar w:fldCharType="separate"/>
                      </w:r>
                      <w:r w:rsidR="00761DBB">
                        <w:rPr>
                          <w:noProof/>
                        </w:rPr>
                        <w:t>2</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32</w:t>
                      </w:r>
                      <w:r w:rsidR="00761DBB">
                        <w:fldChar w:fldCharType="end"/>
                      </w:r>
                      <w:r>
                        <w:rPr>
                          <w:lang w:val="vi-VN"/>
                        </w:rPr>
                        <w:t xml:space="preserve"> Mockup màn hình đăng nhập</w:t>
                      </w:r>
                      <w:bookmarkEnd w:id="164"/>
                    </w:p>
                  </w:txbxContent>
                </v:textbox>
                <w10:wrap type="square"/>
              </v:shape>
            </w:pict>
          </mc:Fallback>
        </mc:AlternateContent>
      </w:r>
      <w:r w:rsidRPr="008C0E80">
        <w:rPr>
          <w:noProof/>
          <w:lang w:val="vi-VN"/>
        </w:rPr>
        <w:drawing>
          <wp:anchor distT="0" distB="0" distL="114300" distR="114300" simplePos="0" relativeHeight="251850752" behindDoc="0" locked="0" layoutInCell="1" allowOverlap="1" wp14:anchorId="042F00EF" wp14:editId="1AB6629A">
            <wp:simplePos x="0" y="0"/>
            <wp:positionH relativeFrom="column">
              <wp:posOffset>1407160</wp:posOffset>
            </wp:positionH>
            <wp:positionV relativeFrom="paragraph">
              <wp:posOffset>130849</wp:posOffset>
            </wp:positionV>
            <wp:extent cx="3032125" cy="3930015"/>
            <wp:effectExtent l="0" t="0" r="3175" b="0"/>
            <wp:wrapSquare wrapText="bothSides"/>
            <wp:docPr id="1091599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9451"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32125" cy="3930015"/>
                    </a:xfrm>
                    <a:prstGeom prst="rect">
                      <a:avLst/>
                    </a:prstGeom>
                  </pic:spPr>
                </pic:pic>
              </a:graphicData>
            </a:graphic>
            <wp14:sizeRelH relativeFrom="page">
              <wp14:pctWidth>0</wp14:pctWidth>
            </wp14:sizeRelH>
            <wp14:sizeRelV relativeFrom="page">
              <wp14:pctHeight>0</wp14:pctHeight>
            </wp14:sizeRelV>
          </wp:anchor>
        </w:drawing>
      </w:r>
    </w:p>
    <w:p w14:paraId="37D1EDFD" w14:textId="77777777" w:rsidR="00DE5C2C" w:rsidRPr="0050784D" w:rsidRDefault="00DE5C2C" w:rsidP="0050784D">
      <w:pPr>
        <w:pStyle w:val="Captions"/>
        <w:rPr>
          <w:lang w:val="vi-VN"/>
        </w:rPr>
      </w:pPr>
    </w:p>
    <w:p w14:paraId="4B6DD842" w14:textId="77777777" w:rsidR="00AA5AE5" w:rsidRDefault="00AA5AE5">
      <w:pPr>
        <w:rPr>
          <w:rFonts w:cs="Arial"/>
          <w:b/>
          <w:bCs/>
          <w:caps/>
          <w:kern w:val="32"/>
          <w:sz w:val="30"/>
          <w:szCs w:val="32"/>
        </w:rPr>
      </w:pPr>
      <w:r>
        <w:br w:type="page"/>
      </w:r>
    </w:p>
    <w:p w14:paraId="36300B09" w14:textId="2B613653" w:rsidR="00B4738F" w:rsidRDefault="00D73279" w:rsidP="00673B83">
      <w:pPr>
        <w:pStyle w:val="Heading1"/>
        <w:spacing w:before="120" w:after="0" w:line="312" w:lineRule="auto"/>
        <w:ind w:firstLine="567"/>
      </w:pPr>
      <w:bookmarkStart w:id="165" w:name="_Toc209039074"/>
      <w:r>
        <w:lastRenderedPageBreak/>
        <w:t>kết quả cài đặt thử nghiệm</w:t>
      </w:r>
      <w:bookmarkEnd w:id="165"/>
    </w:p>
    <w:p w14:paraId="21F01F05" w14:textId="32A8D15C" w:rsidR="00D73279" w:rsidRDefault="00D73279" w:rsidP="00DC08AF">
      <w:pPr>
        <w:pStyle w:val="Heading2"/>
        <w:spacing w:before="120" w:line="312" w:lineRule="auto"/>
        <w:ind w:left="0" w:firstLine="567"/>
        <w:jc w:val="both"/>
      </w:pPr>
      <w:r>
        <w:t xml:space="preserve"> </w:t>
      </w:r>
      <w:bookmarkStart w:id="166" w:name="_Toc209039075"/>
      <w:r>
        <w:t>Màn hình đăng nhập</w:t>
      </w:r>
      <w:bookmarkEnd w:id="166"/>
    </w:p>
    <w:p w14:paraId="3A9744BB" w14:textId="4B0BBE83" w:rsidR="00D73279" w:rsidRPr="0096297B" w:rsidRDefault="00D73279" w:rsidP="00DC08AF">
      <w:pPr>
        <w:spacing w:before="120" w:line="312" w:lineRule="auto"/>
        <w:ind w:firstLine="567"/>
        <w:jc w:val="both"/>
      </w:pPr>
      <w:r w:rsidRPr="0096297B">
        <w:t>Đây là màn hình chức năng đăng nhập, ở đây người dùng sẽ nhập thông tin tài khoản và mật khẩu vào các trường tương ứng sau đó bấm Login. Bên cạnh trường mật khẩu sẽ có nút hiển thị mật khẩu trong trường hợp người dùng muốn nhìn qua mật khẩu mình đã nhập</w:t>
      </w:r>
    </w:p>
    <w:p w14:paraId="3DE961DE" w14:textId="37077F1B" w:rsidR="00D73279" w:rsidRPr="00D73279" w:rsidRDefault="00D73279" w:rsidP="00DC08AF">
      <w:pPr>
        <w:spacing w:before="120" w:line="312" w:lineRule="auto"/>
        <w:ind w:firstLine="567"/>
        <w:jc w:val="both"/>
      </w:pPr>
      <w:r>
        <w:rPr>
          <w:noProof/>
        </w:rPr>
        <mc:AlternateContent>
          <mc:Choice Requires="wps">
            <w:drawing>
              <wp:anchor distT="0" distB="0" distL="114300" distR="114300" simplePos="0" relativeHeight="251683840" behindDoc="0" locked="0" layoutInCell="1" allowOverlap="1" wp14:anchorId="35A400DB" wp14:editId="001D8DA5">
                <wp:simplePos x="0" y="0"/>
                <wp:positionH relativeFrom="column">
                  <wp:posOffset>1595120</wp:posOffset>
                </wp:positionH>
                <wp:positionV relativeFrom="paragraph">
                  <wp:posOffset>5417185</wp:posOffset>
                </wp:positionV>
                <wp:extent cx="2381885" cy="635"/>
                <wp:effectExtent l="0" t="0" r="5715" b="635"/>
                <wp:wrapTopAndBottom/>
                <wp:docPr id="1822498725" name="Text Box 1"/>
                <wp:cNvGraphicFramePr/>
                <a:graphic xmlns:a="http://schemas.openxmlformats.org/drawingml/2006/main">
                  <a:graphicData uri="http://schemas.microsoft.com/office/word/2010/wordprocessingShape">
                    <wps:wsp>
                      <wps:cNvSpPr txBox="1"/>
                      <wps:spPr>
                        <a:xfrm>
                          <a:off x="0" y="0"/>
                          <a:ext cx="2381885" cy="635"/>
                        </a:xfrm>
                        <a:prstGeom prst="rect">
                          <a:avLst/>
                        </a:prstGeom>
                        <a:noFill/>
                        <a:ln>
                          <a:noFill/>
                        </a:ln>
                      </wps:spPr>
                      <wps:txbx>
                        <w:txbxContent>
                          <w:p w14:paraId="3B361071" w14:textId="4CDE14B3" w:rsidR="00D73279" w:rsidRPr="00ED5A70" w:rsidRDefault="00D73279" w:rsidP="00FA6A52">
                            <w:pPr>
                              <w:pStyle w:val="Captions"/>
                              <w:rPr>
                                <w:noProof/>
                              </w:rPr>
                            </w:pPr>
                            <w:bookmarkStart w:id="167" w:name="_Toc207348704"/>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w:t>
                            </w:r>
                            <w:r w:rsidR="00761DBB">
                              <w:fldChar w:fldCharType="end"/>
                            </w:r>
                            <w:r>
                              <w:t xml:space="preserve"> Màn hình đăng nhập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400DB" id="_x0000_s1027" type="#_x0000_t202" style="position:absolute;left:0;text-align:left;margin-left:125.6pt;margin-top:426.55pt;width:187.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" filled="f" stroked="f">
                <v:textbox style="mso-fit-shape-to-text:t" inset="0,0,0,0">
                  <w:txbxContent>
                    <w:p w14:paraId="3B361071" w14:textId="4CDE14B3" w:rsidR="00D73279" w:rsidRPr="00ED5A70" w:rsidRDefault="00D73279" w:rsidP="00FA6A52">
                      <w:pPr>
                        <w:pStyle w:val="Captions"/>
                        <w:rPr>
                          <w:noProof/>
                        </w:rPr>
                      </w:pPr>
                      <w:bookmarkStart w:id="168" w:name="_Toc207348704"/>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w:t>
                      </w:r>
                      <w:r w:rsidR="00761DBB">
                        <w:fldChar w:fldCharType="end"/>
                      </w:r>
                      <w:r>
                        <w:t xml:space="preserve"> Màn hình đăng nhập</w:t>
                      </w:r>
                      <w:bookmarkEnd w:id="168"/>
                    </w:p>
                  </w:txbxContent>
                </v:textbox>
                <w10:wrap type="topAndBottom"/>
              </v:shape>
            </w:pict>
          </mc:Fallback>
        </mc:AlternateContent>
      </w:r>
      <w:r w:rsidRPr="004C173B">
        <w:rPr>
          <w:noProof/>
        </w:rPr>
        <w:drawing>
          <wp:anchor distT="0" distB="0" distL="114300" distR="114300" simplePos="0" relativeHeight="251681792" behindDoc="0" locked="0" layoutInCell="1" allowOverlap="1" wp14:anchorId="5AB9A2CA" wp14:editId="4B1B239D">
            <wp:simplePos x="0" y="0"/>
            <wp:positionH relativeFrom="column">
              <wp:posOffset>1595120</wp:posOffset>
            </wp:positionH>
            <wp:positionV relativeFrom="paragraph">
              <wp:posOffset>197582</wp:posOffset>
            </wp:positionV>
            <wp:extent cx="2381885" cy="5162599"/>
            <wp:effectExtent l="0" t="0" r="5715" b="6350"/>
            <wp:wrapTopAndBottom/>
            <wp:docPr id="10137640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4019" name="Picture 1" descr="A screenshot of a phone&#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81885" cy="5162599"/>
                    </a:xfrm>
                    <a:prstGeom prst="rect">
                      <a:avLst/>
                    </a:prstGeom>
                  </pic:spPr>
                </pic:pic>
              </a:graphicData>
            </a:graphic>
            <wp14:sizeRelH relativeFrom="page">
              <wp14:pctWidth>0</wp14:pctWidth>
            </wp14:sizeRelH>
            <wp14:sizeRelV relativeFrom="page">
              <wp14:pctHeight>0</wp14:pctHeight>
            </wp14:sizeRelV>
          </wp:anchor>
        </w:drawing>
      </w:r>
    </w:p>
    <w:p w14:paraId="62171A87" w14:textId="6FA51750" w:rsidR="00D73279" w:rsidRDefault="00D73279" w:rsidP="00DC08AF">
      <w:pPr>
        <w:spacing w:before="120" w:line="312" w:lineRule="auto"/>
        <w:ind w:firstLine="567"/>
        <w:jc w:val="both"/>
      </w:pPr>
    </w:p>
    <w:p w14:paraId="5A2DF313" w14:textId="77777777" w:rsidR="00D73279" w:rsidRDefault="00D73279" w:rsidP="00DC08AF">
      <w:pPr>
        <w:spacing w:before="120" w:line="312" w:lineRule="auto"/>
        <w:ind w:firstLine="567"/>
        <w:jc w:val="both"/>
      </w:pPr>
    </w:p>
    <w:p w14:paraId="33BBD63A" w14:textId="77777777" w:rsidR="00D73279" w:rsidRDefault="00D73279" w:rsidP="00DC08AF">
      <w:pPr>
        <w:spacing w:before="120" w:line="312" w:lineRule="auto"/>
        <w:ind w:firstLine="567"/>
        <w:jc w:val="both"/>
      </w:pPr>
      <w:r>
        <w:br w:type="page"/>
      </w:r>
    </w:p>
    <w:p w14:paraId="301D943B" w14:textId="14A7FC18" w:rsidR="00D73279" w:rsidRDefault="00D73279" w:rsidP="00DC08AF">
      <w:pPr>
        <w:spacing w:before="120" w:line="312" w:lineRule="auto"/>
        <w:ind w:firstLine="567"/>
        <w:jc w:val="both"/>
        <w:rPr>
          <w:bCs/>
        </w:rPr>
      </w:pPr>
      <w:r>
        <w:rPr>
          <w:bCs/>
          <w:lang w:val="vi-VN"/>
        </w:rPr>
        <w:lastRenderedPageBreak/>
        <w:t>Trong trường hợp người dùng quên mật khẩu, hệ thống sẽ cung cấp tính năng lấy lại mật khẩu để người dùng đặt lại mật khẩu và đăng nhập.</w:t>
      </w:r>
    </w:p>
    <w:p w14:paraId="463B4A00" w14:textId="158C3000" w:rsidR="00D73279" w:rsidRPr="00D73279" w:rsidRDefault="00D73279" w:rsidP="00DC08AF">
      <w:pPr>
        <w:spacing w:before="120" w:line="312" w:lineRule="auto"/>
        <w:ind w:firstLine="567"/>
        <w:jc w:val="both"/>
        <w:rPr>
          <w:bCs/>
        </w:rPr>
      </w:pPr>
      <w:r>
        <w:rPr>
          <w:noProof/>
        </w:rPr>
        <mc:AlternateContent>
          <mc:Choice Requires="wps">
            <w:drawing>
              <wp:anchor distT="0" distB="0" distL="114300" distR="114300" simplePos="0" relativeHeight="251689984" behindDoc="0" locked="0" layoutInCell="1" allowOverlap="1" wp14:anchorId="7A759DF8" wp14:editId="5693BB46">
                <wp:simplePos x="0" y="0"/>
                <wp:positionH relativeFrom="column">
                  <wp:posOffset>580390</wp:posOffset>
                </wp:positionH>
                <wp:positionV relativeFrom="paragraph">
                  <wp:posOffset>4113530</wp:posOffset>
                </wp:positionV>
                <wp:extent cx="1736090" cy="635"/>
                <wp:effectExtent l="0" t="0" r="3810" b="12065"/>
                <wp:wrapTopAndBottom/>
                <wp:docPr id="1272336928" name="Text Box 1"/>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3AAFFB25" w14:textId="3113430C" w:rsidR="00D73279" w:rsidRPr="00973EC2" w:rsidRDefault="00D73279" w:rsidP="000F58BB">
                            <w:pPr>
                              <w:pStyle w:val="Captions"/>
                              <w:rPr>
                                <w:noProof/>
                                <w:lang w:val="vi-VN"/>
                              </w:rPr>
                            </w:pPr>
                            <w:bookmarkStart w:id="169" w:name="_Toc207348705"/>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2</w:t>
                            </w:r>
                            <w:r w:rsidR="00761DBB">
                              <w:fldChar w:fldCharType="end"/>
                            </w:r>
                            <w:r>
                              <w:t xml:space="preserve"> Màn nhập email xác thực</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59DF8" id="_x0000_s1028" type="#_x0000_t202" style="position:absolute;left:0;text-align:left;margin-left:45.7pt;margin-top:323.9pt;width:136.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VM6GQIAAD8EAAAOAAAAZHJzL2Uyb0RvYy54bWysU8GO0zAQvSPxD5bvNG1XFI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" stroked="f">
                <v:textbox style="mso-fit-shape-to-text:t" inset="0,0,0,0">
                  <w:txbxContent>
                    <w:p w14:paraId="3AAFFB25" w14:textId="3113430C" w:rsidR="00D73279" w:rsidRPr="00973EC2" w:rsidRDefault="00D73279" w:rsidP="000F58BB">
                      <w:pPr>
                        <w:pStyle w:val="Captions"/>
                        <w:rPr>
                          <w:noProof/>
                          <w:lang w:val="vi-VN"/>
                        </w:rPr>
                      </w:pPr>
                      <w:bookmarkStart w:id="170" w:name="_Toc207348705"/>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2</w:t>
                      </w:r>
                      <w:r w:rsidR="00761DBB">
                        <w:fldChar w:fldCharType="end"/>
                      </w:r>
                      <w:r>
                        <w:t xml:space="preserve"> Màn nhập email xác thực</w:t>
                      </w:r>
                      <w:bookmarkEnd w:id="170"/>
                    </w:p>
                  </w:txbxContent>
                </v:textbox>
                <w10:wrap type="topAndBottom"/>
              </v:shape>
            </w:pict>
          </mc:Fallback>
        </mc:AlternateContent>
      </w:r>
      <w:r w:rsidRPr="00E259F3">
        <w:rPr>
          <w:bCs/>
          <w:noProof/>
          <w:lang w:val="vi-VN"/>
        </w:rPr>
        <w:drawing>
          <wp:anchor distT="0" distB="0" distL="114300" distR="114300" simplePos="0" relativeHeight="251685888" behindDoc="0" locked="0" layoutInCell="1" allowOverlap="1" wp14:anchorId="146F6271" wp14:editId="786DC957">
            <wp:simplePos x="0" y="0"/>
            <wp:positionH relativeFrom="column">
              <wp:posOffset>580976</wp:posOffset>
            </wp:positionH>
            <wp:positionV relativeFrom="paragraph">
              <wp:posOffset>292735</wp:posOffset>
            </wp:positionV>
            <wp:extent cx="1736090" cy="3763645"/>
            <wp:effectExtent l="0" t="0" r="0" b="0"/>
            <wp:wrapTopAndBottom/>
            <wp:docPr id="19108008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00886" name="Picture 1" descr="A screenshot of a phon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36090" cy="3763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3E1A3250" wp14:editId="23A02481">
                <wp:simplePos x="0" y="0"/>
                <wp:positionH relativeFrom="column">
                  <wp:posOffset>3038475</wp:posOffset>
                </wp:positionH>
                <wp:positionV relativeFrom="paragraph">
                  <wp:posOffset>4114800</wp:posOffset>
                </wp:positionV>
                <wp:extent cx="1736090" cy="635"/>
                <wp:effectExtent l="0" t="0" r="3810" b="12065"/>
                <wp:wrapTopAndBottom/>
                <wp:docPr id="1878461541" name="Text Box 1"/>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3398BDB0" w14:textId="4DF8731B" w:rsidR="00D73279" w:rsidRPr="00FA7AD4" w:rsidRDefault="00D73279" w:rsidP="000F58BB">
                            <w:pPr>
                              <w:pStyle w:val="Captions"/>
                              <w:rPr>
                                <w:noProof/>
                              </w:rPr>
                            </w:pPr>
                            <w:bookmarkStart w:id="171" w:name="_Toc207348706"/>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3</w:t>
                            </w:r>
                            <w:r w:rsidR="00761DBB">
                              <w:fldChar w:fldCharType="end"/>
                            </w:r>
                            <w:r>
                              <w:t xml:space="preserve"> Màn nhập mã xác thực</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A3250" id="_x0000_s1029" type="#_x0000_t202" style="position:absolute;left:0;text-align:left;margin-left:239.25pt;margin-top:324pt;width:13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" stroked="f">
                <v:textbox style="mso-fit-shape-to-text:t" inset="0,0,0,0">
                  <w:txbxContent>
                    <w:p w14:paraId="3398BDB0" w14:textId="4DF8731B" w:rsidR="00D73279" w:rsidRPr="00FA7AD4" w:rsidRDefault="00D73279" w:rsidP="000F58BB">
                      <w:pPr>
                        <w:pStyle w:val="Captions"/>
                        <w:rPr>
                          <w:noProof/>
                        </w:rPr>
                      </w:pPr>
                      <w:bookmarkStart w:id="172" w:name="_Toc207348706"/>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3</w:t>
                      </w:r>
                      <w:r w:rsidR="00761DBB">
                        <w:fldChar w:fldCharType="end"/>
                      </w:r>
                      <w:r>
                        <w:t xml:space="preserve"> Màn nhập mã xác thực</w:t>
                      </w:r>
                      <w:bookmarkEnd w:id="172"/>
                    </w:p>
                  </w:txbxContent>
                </v:textbox>
                <w10:wrap type="topAndBottom"/>
              </v:shape>
            </w:pict>
          </mc:Fallback>
        </mc:AlternateContent>
      </w:r>
      <w:r>
        <w:rPr>
          <w:bCs/>
          <w:noProof/>
          <w:lang w:val="vi-VN"/>
        </w:rPr>
        <w:drawing>
          <wp:anchor distT="0" distB="0" distL="114300" distR="114300" simplePos="0" relativeHeight="251687936" behindDoc="0" locked="0" layoutInCell="1" allowOverlap="1" wp14:anchorId="7784D58B" wp14:editId="1D2D14F6">
            <wp:simplePos x="0" y="0"/>
            <wp:positionH relativeFrom="column">
              <wp:posOffset>3038622</wp:posOffset>
            </wp:positionH>
            <wp:positionV relativeFrom="paragraph">
              <wp:posOffset>294249</wp:posOffset>
            </wp:positionV>
            <wp:extent cx="1736090" cy="3763645"/>
            <wp:effectExtent l="0" t="0" r="0" b="0"/>
            <wp:wrapTopAndBottom/>
            <wp:docPr id="144931407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4076" name="Picture 1" descr="A screenshot of a phon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36090" cy="3763645"/>
                    </a:xfrm>
                    <a:prstGeom prst="rect">
                      <a:avLst/>
                    </a:prstGeom>
                  </pic:spPr>
                </pic:pic>
              </a:graphicData>
            </a:graphic>
            <wp14:sizeRelH relativeFrom="page">
              <wp14:pctWidth>0</wp14:pctWidth>
            </wp14:sizeRelH>
            <wp14:sizeRelV relativeFrom="page">
              <wp14:pctHeight>0</wp14:pctHeight>
            </wp14:sizeRelV>
          </wp:anchor>
        </w:drawing>
      </w:r>
    </w:p>
    <w:p w14:paraId="175B9263" w14:textId="7CBA42B7" w:rsidR="00D73279" w:rsidRPr="00D73279" w:rsidRDefault="00D73279" w:rsidP="00DC08AF">
      <w:pPr>
        <w:spacing w:before="120" w:line="312" w:lineRule="auto"/>
        <w:ind w:firstLine="567"/>
        <w:jc w:val="both"/>
        <w:rPr>
          <w:bCs/>
        </w:rPr>
      </w:pPr>
    </w:p>
    <w:p w14:paraId="33787B43" w14:textId="77777777" w:rsidR="00D73279" w:rsidRDefault="00D73279" w:rsidP="00DC08AF">
      <w:pPr>
        <w:spacing w:before="120" w:line="312" w:lineRule="auto"/>
        <w:ind w:firstLine="567"/>
        <w:jc w:val="both"/>
        <w:rPr>
          <w:rFonts w:cs="Arial"/>
          <w:b/>
          <w:bCs/>
          <w:caps/>
          <w:kern w:val="32"/>
          <w:sz w:val="30"/>
          <w:szCs w:val="32"/>
        </w:rPr>
      </w:pPr>
    </w:p>
    <w:p w14:paraId="3791348B" w14:textId="13AE4072" w:rsidR="00D73279" w:rsidRDefault="00D73279" w:rsidP="00DC08AF">
      <w:pPr>
        <w:spacing w:before="120" w:line="312" w:lineRule="auto"/>
        <w:ind w:firstLine="567"/>
        <w:jc w:val="both"/>
        <w:rPr>
          <w:bCs/>
          <w:lang w:val="vi-VN"/>
        </w:rPr>
      </w:pPr>
      <w:r>
        <w:rPr>
          <w:bCs/>
          <w:lang w:val="vi-VN"/>
        </w:rPr>
        <w:t>Một mật khẩu mới được gửi về tài khoản email của người dùng, người dùng đăng nhập lại và tiến hành thay đổi mật khẩu mới</w:t>
      </w:r>
    </w:p>
    <w:p w14:paraId="1EEB0213" w14:textId="77777777" w:rsidR="00D73279" w:rsidRDefault="00D73279" w:rsidP="00DC08AF">
      <w:pPr>
        <w:spacing w:before="120" w:line="312" w:lineRule="auto"/>
        <w:ind w:firstLine="567"/>
        <w:jc w:val="both"/>
        <w:rPr>
          <w:bCs/>
          <w:lang w:val="vi-VN"/>
        </w:rPr>
      </w:pPr>
      <w:r>
        <w:rPr>
          <w:bCs/>
          <w:lang w:val="vi-VN"/>
        </w:rPr>
        <w:br w:type="page"/>
      </w:r>
    </w:p>
    <w:p w14:paraId="5C57142F" w14:textId="38DA546D" w:rsidR="00D73279" w:rsidRDefault="00D73279" w:rsidP="00DC08AF">
      <w:pPr>
        <w:pStyle w:val="Heading2"/>
        <w:spacing w:before="120" w:line="312" w:lineRule="auto"/>
        <w:ind w:left="0" w:firstLine="567"/>
        <w:jc w:val="both"/>
      </w:pPr>
      <w:bookmarkStart w:id="173" w:name="_Toc209039076"/>
      <w:r>
        <w:lastRenderedPageBreak/>
        <w:t>Màn hình Home</w:t>
      </w:r>
      <w:bookmarkEnd w:id="173"/>
    </w:p>
    <w:p w14:paraId="042128A2" w14:textId="77777777" w:rsidR="00DF1B4E" w:rsidRPr="0096297B" w:rsidRDefault="00DF1B4E" w:rsidP="00DC08AF">
      <w:pPr>
        <w:spacing w:before="120" w:line="312" w:lineRule="auto"/>
        <w:ind w:firstLine="567"/>
        <w:jc w:val="both"/>
      </w:pPr>
      <w:r w:rsidRPr="0096297B">
        <w:t xml:space="preserve">Ở màn hình này sẽ bao gồm danh </w:t>
      </w:r>
      <w:r>
        <w:t xml:space="preserve">mục các món ăn và các món theo danh mục </w:t>
      </w:r>
    </w:p>
    <w:p w14:paraId="33C1B084" w14:textId="77777777" w:rsidR="00DF1B4E" w:rsidRPr="00DF1B4E" w:rsidRDefault="00DF1B4E" w:rsidP="00DC08AF">
      <w:pPr>
        <w:spacing w:before="120" w:line="312" w:lineRule="auto"/>
        <w:ind w:firstLine="567"/>
        <w:jc w:val="both"/>
      </w:pPr>
    </w:p>
    <w:p w14:paraId="2537A38E" w14:textId="77777777" w:rsidR="00DF1B4E" w:rsidRDefault="00DF1B4E" w:rsidP="00B51C6B">
      <w:pPr>
        <w:keepNext/>
        <w:spacing w:before="120" w:line="312" w:lineRule="auto"/>
        <w:ind w:firstLine="567"/>
        <w:jc w:val="center"/>
      </w:pPr>
      <w:r w:rsidRPr="00DF1B4E">
        <w:rPr>
          <w:noProof/>
        </w:rPr>
        <w:drawing>
          <wp:inline distT="0" distB="0" distL="0" distR="0" wp14:anchorId="7E42329D" wp14:editId="4355EF52">
            <wp:extent cx="3268475" cy="7084157"/>
            <wp:effectExtent l="0" t="0" r="0" b="2540"/>
            <wp:docPr id="13106510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1069" name="Picture 1" descr="A screenshot of a phone&#10;&#10;AI-generated content may be incorrect."/>
                    <pic:cNvPicPr/>
                  </pic:nvPicPr>
                  <pic:blipFill>
                    <a:blip r:embed="rId73"/>
                    <a:stretch>
                      <a:fillRect/>
                    </a:stretch>
                  </pic:blipFill>
                  <pic:spPr>
                    <a:xfrm>
                      <a:off x="0" y="0"/>
                      <a:ext cx="3277316" cy="7103320"/>
                    </a:xfrm>
                    <a:prstGeom prst="rect">
                      <a:avLst/>
                    </a:prstGeom>
                  </pic:spPr>
                </pic:pic>
              </a:graphicData>
            </a:graphic>
          </wp:inline>
        </w:drawing>
      </w:r>
    </w:p>
    <w:p w14:paraId="692D5FA2" w14:textId="13D7F93D" w:rsidR="00DF1B4E" w:rsidRDefault="00DF1B4E" w:rsidP="00B51C6B">
      <w:pPr>
        <w:pStyle w:val="Captions"/>
      </w:pPr>
      <w:bookmarkStart w:id="174" w:name="_Toc207348707"/>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4</w:t>
      </w:r>
      <w:r w:rsidR="00761DBB">
        <w:fldChar w:fldCharType="end"/>
      </w:r>
      <w:r>
        <w:t xml:space="preserve"> Màn hình Home</w:t>
      </w:r>
      <w:bookmarkEnd w:id="174"/>
    </w:p>
    <w:p w14:paraId="1F3FCE7D" w14:textId="6DE16148" w:rsidR="00DF1B4E" w:rsidRDefault="00DF1B4E" w:rsidP="00DC08AF">
      <w:pPr>
        <w:spacing w:before="120" w:line="312" w:lineRule="auto"/>
        <w:ind w:firstLine="567"/>
        <w:jc w:val="both"/>
      </w:pPr>
      <w:r>
        <w:br w:type="page"/>
      </w:r>
    </w:p>
    <w:p w14:paraId="7A5DF91E" w14:textId="4467FFFF" w:rsidR="00DF1B4E" w:rsidRDefault="00DF1B4E" w:rsidP="00DC08AF">
      <w:pPr>
        <w:pStyle w:val="Heading2"/>
        <w:spacing w:before="120" w:line="312" w:lineRule="auto"/>
        <w:ind w:left="0" w:firstLine="567"/>
        <w:jc w:val="both"/>
      </w:pPr>
      <w:r>
        <w:lastRenderedPageBreak/>
        <w:t xml:space="preserve"> </w:t>
      </w:r>
      <w:bookmarkStart w:id="175" w:name="_Toc209039077"/>
      <w:r>
        <w:t>Màn hình chi tiết món ăn</w:t>
      </w:r>
      <w:bookmarkEnd w:id="175"/>
    </w:p>
    <w:p w14:paraId="2BC1455D" w14:textId="195A5E06" w:rsidR="00DF1B4E" w:rsidRPr="0096297B" w:rsidRDefault="00B51C6B" w:rsidP="00DC08AF">
      <w:pPr>
        <w:spacing w:before="120" w:line="312" w:lineRule="auto"/>
        <w:ind w:firstLine="567"/>
        <w:jc w:val="both"/>
      </w:pPr>
      <w:r>
        <w:rPr>
          <w:noProof/>
        </w:rPr>
        <mc:AlternateContent>
          <mc:Choice Requires="wps">
            <w:drawing>
              <wp:anchor distT="0" distB="0" distL="114300" distR="114300" simplePos="0" relativeHeight="251751424" behindDoc="0" locked="0" layoutInCell="1" allowOverlap="1" wp14:anchorId="3AD5C367" wp14:editId="5E26D4EE">
                <wp:simplePos x="0" y="0"/>
                <wp:positionH relativeFrom="column">
                  <wp:posOffset>1021080</wp:posOffset>
                </wp:positionH>
                <wp:positionV relativeFrom="paragraph">
                  <wp:posOffset>7555230</wp:posOffset>
                </wp:positionV>
                <wp:extent cx="3156585" cy="635"/>
                <wp:effectExtent l="0" t="0" r="5715" b="12065"/>
                <wp:wrapTopAndBottom/>
                <wp:docPr id="893324098" name="Text Box 1"/>
                <wp:cNvGraphicFramePr/>
                <a:graphic xmlns:a="http://schemas.openxmlformats.org/drawingml/2006/main">
                  <a:graphicData uri="http://schemas.microsoft.com/office/word/2010/wordprocessingShape">
                    <wps:wsp>
                      <wps:cNvSpPr txBox="1"/>
                      <wps:spPr>
                        <a:xfrm>
                          <a:off x="0" y="0"/>
                          <a:ext cx="3156585" cy="635"/>
                        </a:xfrm>
                        <a:prstGeom prst="rect">
                          <a:avLst/>
                        </a:prstGeom>
                        <a:solidFill>
                          <a:prstClr val="white"/>
                        </a:solidFill>
                        <a:ln>
                          <a:noFill/>
                        </a:ln>
                      </wps:spPr>
                      <wps:txbx>
                        <w:txbxContent>
                          <w:p w14:paraId="4F883E2B" w14:textId="60F49E61" w:rsidR="00B51C6B" w:rsidRPr="00B46DA9" w:rsidRDefault="00B51C6B" w:rsidP="00673B83">
                            <w:pPr>
                              <w:pStyle w:val="Captions"/>
                            </w:pPr>
                            <w:bookmarkStart w:id="176" w:name="_Toc207348708"/>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5</w:t>
                            </w:r>
                            <w:r w:rsidR="00761DBB">
                              <w:fldChar w:fldCharType="end"/>
                            </w:r>
                            <w:r>
                              <w:t xml:space="preserve"> Chi tiết sản phẩm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5C367" id="_x0000_s1030" type="#_x0000_t202" style="position:absolute;left:0;text-align:left;margin-left:80.4pt;margin-top:594.9pt;width:248.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M/xGwIAAD8EAAAOAAAAZHJzL2Uyb0RvYy54bWysU8Fu2zAMvQ/YPwi6L07aJSi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" stroked="f">
                <v:textbox style="mso-fit-shape-to-text:t" inset="0,0,0,0">
                  <w:txbxContent>
                    <w:p w14:paraId="4F883E2B" w14:textId="60F49E61" w:rsidR="00B51C6B" w:rsidRPr="00B46DA9" w:rsidRDefault="00B51C6B" w:rsidP="00673B83">
                      <w:pPr>
                        <w:pStyle w:val="Captions"/>
                      </w:pPr>
                      <w:bookmarkStart w:id="177" w:name="_Toc207348708"/>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5</w:t>
                      </w:r>
                      <w:r w:rsidR="00761DBB">
                        <w:fldChar w:fldCharType="end"/>
                      </w:r>
                      <w:r>
                        <w:t xml:space="preserve"> Chi tiết sản phẩm</w:t>
                      </w:r>
                      <w:bookmarkEnd w:id="177"/>
                    </w:p>
                  </w:txbxContent>
                </v:textbox>
                <w10:wrap type="topAndBottom"/>
              </v:shape>
            </w:pict>
          </mc:Fallback>
        </mc:AlternateContent>
      </w:r>
      <w:r w:rsidR="00DC08AF" w:rsidRPr="00D73279">
        <w:rPr>
          <w:noProof/>
        </w:rPr>
        <w:drawing>
          <wp:anchor distT="0" distB="0" distL="114300" distR="114300" simplePos="0" relativeHeight="251737088" behindDoc="0" locked="0" layoutInCell="1" allowOverlap="1" wp14:anchorId="31ACAA07" wp14:editId="7FD8646C">
            <wp:simplePos x="0" y="0"/>
            <wp:positionH relativeFrom="column">
              <wp:posOffset>1021080</wp:posOffset>
            </wp:positionH>
            <wp:positionV relativeFrom="paragraph">
              <wp:posOffset>673100</wp:posOffset>
            </wp:positionV>
            <wp:extent cx="3156585" cy="6824980"/>
            <wp:effectExtent l="0" t="0" r="5715" b="0"/>
            <wp:wrapTopAndBottom/>
            <wp:docPr id="16561275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27546" name="Picture 1" descr="A screenshot of a phon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56585" cy="6824980"/>
                    </a:xfrm>
                    <a:prstGeom prst="rect">
                      <a:avLst/>
                    </a:prstGeom>
                  </pic:spPr>
                </pic:pic>
              </a:graphicData>
            </a:graphic>
            <wp14:sizeRelH relativeFrom="page">
              <wp14:pctWidth>0</wp14:pctWidth>
            </wp14:sizeRelH>
            <wp14:sizeRelV relativeFrom="page">
              <wp14:pctHeight>0</wp14:pctHeight>
            </wp14:sizeRelV>
          </wp:anchor>
        </w:drawing>
      </w:r>
      <w:r w:rsidR="00DF1B4E" w:rsidRPr="0096297B">
        <w:t xml:space="preserve">Sau khi bấm chọn </w:t>
      </w:r>
      <w:r w:rsidR="00DF1B4E">
        <w:t>món</w:t>
      </w:r>
      <w:r w:rsidR="00DF1B4E" w:rsidRPr="0096297B">
        <w:t xml:space="preserve"> cụ thể, màn hình </w:t>
      </w:r>
      <w:r w:rsidR="00DF1B4E">
        <w:t>sẽ hiện ra thông tin chi tiết của món ăn đó bao gồm hình ảnh, mô tả, giá tiền</w:t>
      </w:r>
    </w:p>
    <w:p w14:paraId="4C4FBF83" w14:textId="0E657DA7" w:rsidR="00DF1B4E" w:rsidRPr="00DF1B4E" w:rsidRDefault="00DF1B4E" w:rsidP="00DC08AF">
      <w:pPr>
        <w:spacing w:before="120" w:line="312" w:lineRule="auto"/>
        <w:ind w:firstLine="567"/>
        <w:jc w:val="both"/>
      </w:pPr>
    </w:p>
    <w:p w14:paraId="740D7443" w14:textId="383827E0" w:rsidR="00D73279" w:rsidRPr="00B51C6B" w:rsidRDefault="00DF1B4E" w:rsidP="00B51C6B">
      <w:pPr>
        <w:pStyle w:val="Heading2"/>
      </w:pPr>
      <w:bookmarkStart w:id="178" w:name="_Toc209039078"/>
      <w:r w:rsidRPr="00B51C6B">
        <w:lastRenderedPageBreak/>
        <w:t>Màn hình giỏ hàng</w:t>
      </w:r>
      <w:bookmarkEnd w:id="178"/>
    </w:p>
    <w:p w14:paraId="27C4CE0B" w14:textId="7BA4E454" w:rsidR="00DF1B4E" w:rsidRPr="0096297B" w:rsidRDefault="00B51C6B" w:rsidP="00DC08AF">
      <w:pPr>
        <w:spacing w:before="120" w:line="312" w:lineRule="auto"/>
        <w:ind w:firstLine="567"/>
        <w:jc w:val="both"/>
      </w:pPr>
      <w:r>
        <w:rPr>
          <w:noProof/>
        </w:rPr>
        <w:drawing>
          <wp:anchor distT="0" distB="0" distL="114300" distR="114300" simplePos="0" relativeHeight="251694080" behindDoc="1" locked="0" layoutInCell="1" allowOverlap="1" wp14:anchorId="191AA70A" wp14:editId="0142CDFD">
            <wp:simplePos x="0" y="0"/>
            <wp:positionH relativeFrom="column">
              <wp:posOffset>2762250</wp:posOffset>
            </wp:positionH>
            <wp:positionV relativeFrom="paragraph">
              <wp:posOffset>554809</wp:posOffset>
            </wp:positionV>
            <wp:extent cx="2861310" cy="6203315"/>
            <wp:effectExtent l="0" t="0" r="0" b="0"/>
            <wp:wrapTight wrapText="bothSides">
              <wp:wrapPolygon edited="0">
                <wp:start x="0" y="0"/>
                <wp:lineTo x="0" y="21536"/>
                <wp:lineTo x="21475" y="21536"/>
                <wp:lineTo x="21475" y="0"/>
                <wp:lineTo x="0" y="0"/>
              </wp:wrapPolygon>
            </wp:wrapTight>
            <wp:docPr id="745790800"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90800" name="Picture 2" descr="A screenshot of a phon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61310" cy="6203315"/>
                    </a:xfrm>
                    <a:prstGeom prst="rect">
                      <a:avLst/>
                    </a:prstGeom>
                  </pic:spPr>
                </pic:pic>
              </a:graphicData>
            </a:graphic>
            <wp14:sizeRelH relativeFrom="page">
              <wp14:pctWidth>0</wp14:pctWidth>
            </wp14:sizeRelH>
            <wp14:sizeRelV relativeFrom="page">
              <wp14:pctHeight>0</wp14:pctHeight>
            </wp14:sizeRelV>
          </wp:anchor>
        </w:drawing>
      </w:r>
      <w:r w:rsidR="00DF1B4E" w:rsidRPr="00DF1B4E">
        <w:rPr>
          <w:noProof/>
        </w:rPr>
        <w:drawing>
          <wp:anchor distT="0" distB="0" distL="114300" distR="114300" simplePos="0" relativeHeight="251695104" behindDoc="0" locked="0" layoutInCell="1" allowOverlap="1" wp14:anchorId="41533682" wp14:editId="1C1B9276">
            <wp:simplePos x="0" y="0"/>
            <wp:positionH relativeFrom="column">
              <wp:posOffset>-224790</wp:posOffset>
            </wp:positionH>
            <wp:positionV relativeFrom="paragraph">
              <wp:posOffset>557349</wp:posOffset>
            </wp:positionV>
            <wp:extent cx="2861945" cy="6203315"/>
            <wp:effectExtent l="0" t="0" r="0" b="0"/>
            <wp:wrapTopAndBottom/>
            <wp:docPr id="16839539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3965" name="Picture 1" descr="A screenshot of a pho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1945" cy="6203315"/>
                    </a:xfrm>
                    <a:prstGeom prst="rect">
                      <a:avLst/>
                    </a:prstGeom>
                  </pic:spPr>
                </pic:pic>
              </a:graphicData>
            </a:graphic>
            <wp14:sizeRelH relativeFrom="page">
              <wp14:pctWidth>0</wp14:pctWidth>
            </wp14:sizeRelH>
            <wp14:sizeRelV relativeFrom="page">
              <wp14:pctHeight>0</wp14:pctHeight>
            </wp14:sizeRelV>
          </wp:anchor>
        </w:drawing>
      </w:r>
      <w:r w:rsidR="00DF1B4E" w:rsidRPr="0096297B">
        <w:t xml:space="preserve">Đối với tính năng </w:t>
      </w:r>
      <w:r w:rsidR="00DF1B4E">
        <w:t>giỏ hàng</w:t>
      </w:r>
      <w:r w:rsidR="00DF1B4E" w:rsidRPr="0096297B">
        <w:t xml:space="preserve">, màn hình sẽ hiển thị tát cả </w:t>
      </w:r>
      <w:r w:rsidR="00DF1B4E">
        <w:t>các món ăn mà người dung đã thêm vào giỏ hàng</w:t>
      </w:r>
    </w:p>
    <w:p w14:paraId="68D6981B" w14:textId="1729B92C" w:rsidR="00DF1B4E" w:rsidRDefault="00DF1B4E" w:rsidP="00DC08AF">
      <w:pPr>
        <w:keepNext/>
        <w:spacing w:before="120" w:line="312" w:lineRule="auto"/>
        <w:ind w:firstLine="567"/>
        <w:jc w:val="both"/>
      </w:pPr>
    </w:p>
    <w:p w14:paraId="4C949BBC" w14:textId="69FFDE30" w:rsidR="00DF1B4E" w:rsidRDefault="00DF1B4E" w:rsidP="00B51C6B">
      <w:pPr>
        <w:pStyle w:val="Captions"/>
        <w:spacing w:before="120" w:line="312" w:lineRule="auto"/>
        <w:ind w:firstLine="567"/>
      </w:pPr>
      <w:bookmarkStart w:id="179" w:name="_Toc207348709"/>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6</w:t>
      </w:r>
      <w:r w:rsidR="00761DBB">
        <w:fldChar w:fldCharType="end"/>
      </w:r>
      <w:r>
        <w:t xml:space="preserve"> Màn hình giỏ hàng</w:t>
      </w:r>
      <w:bookmarkEnd w:id="179"/>
    </w:p>
    <w:p w14:paraId="68FCF86C" w14:textId="7B9B2B40" w:rsidR="00DF1B4E" w:rsidRPr="00DF1B4E" w:rsidRDefault="00DF1B4E" w:rsidP="00DC08AF">
      <w:pPr>
        <w:spacing w:before="120" w:line="312" w:lineRule="auto"/>
        <w:ind w:firstLine="567"/>
        <w:jc w:val="both"/>
        <w:rPr>
          <w:bCs/>
          <w:sz w:val="22"/>
          <w:szCs w:val="20"/>
        </w:rPr>
      </w:pPr>
    </w:p>
    <w:p w14:paraId="0A383ECB" w14:textId="77777777" w:rsidR="00DF1B4E" w:rsidRPr="00DF1B4E" w:rsidRDefault="00DF1B4E" w:rsidP="00DC08AF">
      <w:pPr>
        <w:spacing w:before="120" w:line="312" w:lineRule="auto"/>
        <w:ind w:firstLine="567"/>
        <w:jc w:val="both"/>
      </w:pPr>
    </w:p>
    <w:p w14:paraId="7D8D2F18" w14:textId="77777777" w:rsidR="00DF1B4E" w:rsidRDefault="00DF1B4E" w:rsidP="00DC08AF">
      <w:pPr>
        <w:spacing w:before="120" w:line="312" w:lineRule="auto"/>
        <w:ind w:firstLine="567"/>
        <w:jc w:val="both"/>
        <w:rPr>
          <w:rFonts w:cs="Arial"/>
          <w:b/>
          <w:bCs/>
          <w:iCs/>
          <w:szCs w:val="28"/>
        </w:rPr>
      </w:pPr>
      <w:r>
        <w:br w:type="page"/>
      </w:r>
    </w:p>
    <w:p w14:paraId="3D62D537" w14:textId="0AD73808" w:rsidR="00DF1B4E" w:rsidRDefault="00DF1B4E" w:rsidP="00DC08AF">
      <w:pPr>
        <w:pStyle w:val="Heading2"/>
        <w:spacing w:before="120" w:line="312" w:lineRule="auto"/>
        <w:ind w:left="0" w:firstLine="567"/>
        <w:jc w:val="both"/>
      </w:pPr>
      <w:r>
        <w:lastRenderedPageBreak/>
        <w:t xml:space="preserve"> </w:t>
      </w:r>
      <w:bookmarkStart w:id="180" w:name="_Toc209039079"/>
      <w:r>
        <w:t>Màn hình đặt bàn</w:t>
      </w:r>
      <w:bookmarkEnd w:id="180"/>
    </w:p>
    <w:p w14:paraId="45CA8020" w14:textId="2938EEFB" w:rsidR="00DF1B4E" w:rsidRPr="0096297B" w:rsidRDefault="00751F39" w:rsidP="00751F39">
      <w:pPr>
        <w:spacing w:before="120" w:line="312" w:lineRule="auto"/>
        <w:ind w:firstLine="567"/>
        <w:jc w:val="both"/>
      </w:pPr>
      <w:r w:rsidRPr="004677C4">
        <w:rPr>
          <w:noProof/>
        </w:rPr>
        <w:drawing>
          <wp:anchor distT="0" distB="0" distL="114300" distR="114300" simplePos="0" relativeHeight="251696128" behindDoc="0" locked="0" layoutInCell="1" allowOverlap="1" wp14:anchorId="1CE45FA3" wp14:editId="57C2A6F2">
            <wp:simplePos x="0" y="0"/>
            <wp:positionH relativeFrom="column">
              <wp:posOffset>1919787</wp:posOffset>
            </wp:positionH>
            <wp:positionV relativeFrom="paragraph">
              <wp:posOffset>716280</wp:posOffset>
            </wp:positionV>
            <wp:extent cx="2667000" cy="6202680"/>
            <wp:effectExtent l="0" t="0" r="0" b="0"/>
            <wp:wrapTopAndBottom/>
            <wp:docPr id="36013444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4443" name="Picture 1" descr="A screenshot of a phone&#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67000" cy="6202680"/>
                    </a:xfrm>
                    <a:prstGeom prst="rect">
                      <a:avLst/>
                    </a:prstGeom>
                  </pic:spPr>
                </pic:pic>
              </a:graphicData>
            </a:graphic>
            <wp14:sizeRelH relativeFrom="page">
              <wp14:pctWidth>0</wp14:pctWidth>
            </wp14:sizeRelH>
            <wp14:sizeRelV relativeFrom="page">
              <wp14:pctHeight>0</wp14:pctHeight>
            </wp14:sizeRelV>
          </wp:anchor>
        </w:drawing>
      </w:r>
      <w:r w:rsidR="00DF1B4E" w:rsidRPr="0096297B">
        <w:t xml:space="preserve">Sau khi </w:t>
      </w:r>
      <w:r w:rsidR="00DF1B4E">
        <w:t>người dùng ấn vào tab đặt bàn sẽ chuyển sang màn đặt bàn. Ở màn này người dung có thể chọn ngày,giờ và chọn món để đặt bàn</w:t>
      </w:r>
      <w:r w:rsidR="00DF1B4E">
        <w:rPr>
          <w:noProof/>
        </w:rPr>
        <mc:AlternateContent>
          <mc:Choice Requires="wps">
            <w:drawing>
              <wp:anchor distT="0" distB="0" distL="114300" distR="114300" simplePos="0" relativeHeight="251698176" behindDoc="0" locked="0" layoutInCell="1" allowOverlap="1" wp14:anchorId="04101E55" wp14:editId="722D78CC">
                <wp:simplePos x="0" y="0"/>
                <wp:positionH relativeFrom="column">
                  <wp:posOffset>2753507</wp:posOffset>
                </wp:positionH>
                <wp:positionV relativeFrom="paragraph">
                  <wp:posOffset>7382754</wp:posOffset>
                </wp:positionV>
                <wp:extent cx="1834515" cy="635"/>
                <wp:effectExtent l="0" t="0" r="0" b="12065"/>
                <wp:wrapTopAndBottom/>
                <wp:docPr id="954413355" name="Text Box 1"/>
                <wp:cNvGraphicFramePr/>
                <a:graphic xmlns:a="http://schemas.openxmlformats.org/drawingml/2006/main">
                  <a:graphicData uri="http://schemas.microsoft.com/office/word/2010/wordprocessingShape">
                    <wps:wsp>
                      <wps:cNvSpPr txBox="1"/>
                      <wps:spPr>
                        <a:xfrm>
                          <a:off x="0" y="0"/>
                          <a:ext cx="1834515" cy="635"/>
                        </a:xfrm>
                        <a:prstGeom prst="rect">
                          <a:avLst/>
                        </a:prstGeom>
                        <a:solidFill>
                          <a:prstClr val="white"/>
                        </a:solidFill>
                        <a:ln>
                          <a:noFill/>
                        </a:ln>
                      </wps:spPr>
                      <wps:txbx>
                        <w:txbxContent>
                          <w:p w14:paraId="547879FB" w14:textId="10037276" w:rsidR="00DF1B4E" w:rsidRPr="005748C5" w:rsidRDefault="00DF1B4E" w:rsidP="00751F39">
                            <w:pPr>
                              <w:pStyle w:val="Captions"/>
                              <w:jc w:val="left"/>
                              <w:rPr>
                                <w:noProof/>
                              </w:rPr>
                            </w:pPr>
                            <w:bookmarkStart w:id="181" w:name="_Toc207348710"/>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7</w:t>
                            </w:r>
                            <w:r w:rsidR="00761DBB">
                              <w:fldChar w:fldCharType="end"/>
                            </w:r>
                            <w:r>
                              <w:t xml:space="preserve"> Màn hình đặt bàn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01E55" id="_x0000_s1031" type="#_x0000_t202" style="position:absolute;left:0;text-align:left;margin-left:216.8pt;margin-top:581.3pt;width:144.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" stroked="f">
                <v:textbox style="mso-fit-shape-to-text:t" inset="0,0,0,0">
                  <w:txbxContent>
                    <w:p w14:paraId="547879FB" w14:textId="10037276" w:rsidR="00DF1B4E" w:rsidRPr="005748C5" w:rsidRDefault="00DF1B4E" w:rsidP="00751F39">
                      <w:pPr>
                        <w:pStyle w:val="Captions"/>
                        <w:jc w:val="left"/>
                        <w:rPr>
                          <w:noProof/>
                        </w:rPr>
                      </w:pPr>
                      <w:bookmarkStart w:id="182" w:name="_Toc207348710"/>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7</w:t>
                      </w:r>
                      <w:r w:rsidR="00761DBB">
                        <w:fldChar w:fldCharType="end"/>
                      </w:r>
                      <w:r>
                        <w:t xml:space="preserve"> Màn hình đặt bàn</w:t>
                      </w:r>
                      <w:bookmarkEnd w:id="182"/>
                    </w:p>
                  </w:txbxContent>
                </v:textbox>
                <w10:wrap type="topAndBottom"/>
              </v:shape>
            </w:pict>
          </mc:Fallback>
        </mc:AlternateContent>
      </w:r>
    </w:p>
    <w:p w14:paraId="25590FC0" w14:textId="0247C297" w:rsidR="00DF1B4E" w:rsidRPr="00DF1B4E" w:rsidRDefault="00751F39" w:rsidP="00DC08AF">
      <w:pPr>
        <w:spacing w:before="120" w:line="312" w:lineRule="auto"/>
        <w:ind w:firstLine="567"/>
        <w:jc w:val="both"/>
      </w:pPr>
      <w:r w:rsidRPr="00DF1B4E">
        <w:rPr>
          <w:noProof/>
        </w:rPr>
        <w:lastRenderedPageBreak/>
        <w:drawing>
          <wp:anchor distT="0" distB="0" distL="114300" distR="114300" simplePos="0" relativeHeight="251699200" behindDoc="0" locked="0" layoutInCell="1" allowOverlap="1" wp14:anchorId="6CC1773E" wp14:editId="0071D5A6">
            <wp:simplePos x="0" y="0"/>
            <wp:positionH relativeFrom="column">
              <wp:posOffset>415925</wp:posOffset>
            </wp:positionH>
            <wp:positionV relativeFrom="paragraph">
              <wp:posOffset>0</wp:posOffset>
            </wp:positionV>
            <wp:extent cx="3651250" cy="7913370"/>
            <wp:effectExtent l="0" t="0" r="6350" b="0"/>
            <wp:wrapTopAndBottom/>
            <wp:docPr id="9020698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9857" name="Picture 1" descr="A screenshot of a phon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51250" cy="7913370"/>
                    </a:xfrm>
                    <a:prstGeom prst="rect">
                      <a:avLst/>
                    </a:prstGeom>
                  </pic:spPr>
                </pic:pic>
              </a:graphicData>
            </a:graphic>
            <wp14:sizeRelH relativeFrom="page">
              <wp14:pctWidth>0</wp14:pctWidth>
            </wp14:sizeRelH>
            <wp14:sizeRelV relativeFrom="page">
              <wp14:pctHeight>0</wp14:pctHeight>
            </wp14:sizeRelV>
          </wp:anchor>
        </w:drawing>
      </w:r>
      <w:r w:rsidR="00DF1B4E">
        <w:rPr>
          <w:noProof/>
        </w:rPr>
        <mc:AlternateContent>
          <mc:Choice Requires="wps">
            <w:drawing>
              <wp:anchor distT="0" distB="0" distL="114300" distR="114300" simplePos="0" relativeHeight="251701248" behindDoc="0" locked="0" layoutInCell="1" allowOverlap="1" wp14:anchorId="4B9603FE" wp14:editId="6E26A4E3">
                <wp:simplePos x="0" y="0"/>
                <wp:positionH relativeFrom="column">
                  <wp:posOffset>412750</wp:posOffset>
                </wp:positionH>
                <wp:positionV relativeFrom="paragraph">
                  <wp:posOffset>8328025</wp:posOffset>
                </wp:positionV>
                <wp:extent cx="3937000" cy="635"/>
                <wp:effectExtent l="0" t="0" r="0" b="12065"/>
                <wp:wrapTopAndBottom/>
                <wp:docPr id="343047047" name="Text Box 1"/>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3ADC4C56" w14:textId="5B62BA6F" w:rsidR="00DF1B4E" w:rsidRPr="008A5C63" w:rsidRDefault="00DF1B4E" w:rsidP="00DF1B4E">
                            <w:pPr>
                              <w:pStyle w:val="Captions"/>
                            </w:pPr>
                            <w:bookmarkStart w:id="183" w:name="_Toc207348711"/>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8</w:t>
                            </w:r>
                            <w:r w:rsidR="00761DBB">
                              <w:fldChar w:fldCharType="end"/>
                            </w:r>
                            <w:r>
                              <w:t xml:space="preserve"> Màn hình chọn món để đặt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603FE" id="_x0000_s1032" type="#_x0000_t202" style="position:absolute;left:0;text-align:left;margin-left:32.5pt;margin-top:655.75pt;width:310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" stroked="f">
                <v:textbox style="mso-fit-shape-to-text:t" inset="0,0,0,0">
                  <w:txbxContent>
                    <w:p w14:paraId="3ADC4C56" w14:textId="5B62BA6F" w:rsidR="00DF1B4E" w:rsidRPr="008A5C63" w:rsidRDefault="00DF1B4E" w:rsidP="00DF1B4E">
                      <w:pPr>
                        <w:pStyle w:val="Captions"/>
                      </w:pPr>
                      <w:bookmarkStart w:id="184" w:name="_Toc207348711"/>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8</w:t>
                      </w:r>
                      <w:r w:rsidR="00761DBB">
                        <w:fldChar w:fldCharType="end"/>
                      </w:r>
                      <w:r>
                        <w:t xml:space="preserve"> Màn hình chọn món để đặt</w:t>
                      </w:r>
                      <w:bookmarkEnd w:id="184"/>
                    </w:p>
                  </w:txbxContent>
                </v:textbox>
                <w10:wrap type="topAndBottom"/>
              </v:shape>
            </w:pict>
          </mc:Fallback>
        </mc:AlternateContent>
      </w:r>
    </w:p>
    <w:p w14:paraId="170D2409" w14:textId="368E6144" w:rsidR="00DF1B4E" w:rsidRDefault="00DF1B4E" w:rsidP="00DC08AF">
      <w:pPr>
        <w:pStyle w:val="Heading2"/>
        <w:spacing w:before="120" w:line="312" w:lineRule="auto"/>
        <w:ind w:left="0" w:firstLine="567"/>
        <w:jc w:val="both"/>
      </w:pPr>
      <w:r>
        <w:lastRenderedPageBreak/>
        <w:t xml:space="preserve"> </w:t>
      </w:r>
      <w:bookmarkStart w:id="185" w:name="_Toc209039080"/>
      <w:r>
        <w:t>Màn hình cài đặt</w:t>
      </w:r>
      <w:bookmarkEnd w:id="185"/>
    </w:p>
    <w:p w14:paraId="5DE87CEC" w14:textId="0B6CB778" w:rsidR="00DF1B4E" w:rsidRDefault="00DF1B4E" w:rsidP="00DC08AF">
      <w:pPr>
        <w:spacing w:before="120" w:line="312" w:lineRule="auto"/>
        <w:ind w:firstLine="567"/>
        <w:jc w:val="both"/>
      </w:pPr>
      <w:r>
        <w:t>Ở màn hình này, hiển thị thông tin cơ bản của người dùng bao gồm ảnh đại diện, tên đầy đủ và địa chỉ email, ngoài ra, ở màn này còn có thể xem các thông tin khác từ các mục như Đơn hàng của tôi, lịch sử đặt bàn</w:t>
      </w:r>
    </w:p>
    <w:p w14:paraId="5973FDAC" w14:textId="481E80C7" w:rsidR="00DF1B4E" w:rsidRPr="00D84B9C" w:rsidRDefault="00751F39" w:rsidP="00DC08AF">
      <w:pPr>
        <w:spacing w:before="120" w:line="312" w:lineRule="auto"/>
        <w:ind w:firstLine="567"/>
        <w:jc w:val="both"/>
      </w:pPr>
      <w:r w:rsidRPr="0073535B">
        <w:rPr>
          <w:noProof/>
        </w:rPr>
        <w:drawing>
          <wp:anchor distT="0" distB="0" distL="114300" distR="114300" simplePos="0" relativeHeight="251702272" behindDoc="0" locked="0" layoutInCell="1" allowOverlap="1" wp14:anchorId="3637787B" wp14:editId="49629B56">
            <wp:simplePos x="0" y="0"/>
            <wp:positionH relativeFrom="column">
              <wp:posOffset>1511300</wp:posOffset>
            </wp:positionH>
            <wp:positionV relativeFrom="paragraph">
              <wp:posOffset>533581</wp:posOffset>
            </wp:positionV>
            <wp:extent cx="2983230" cy="6465570"/>
            <wp:effectExtent l="0" t="0" r="1270" b="0"/>
            <wp:wrapTopAndBottom/>
            <wp:docPr id="12192493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49383" name="Picture 1" descr="A screenshot of a pho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83230" cy="6465570"/>
                    </a:xfrm>
                    <a:prstGeom prst="rect">
                      <a:avLst/>
                    </a:prstGeom>
                  </pic:spPr>
                </pic:pic>
              </a:graphicData>
            </a:graphic>
            <wp14:sizeRelH relativeFrom="page">
              <wp14:pctWidth>0</wp14:pctWidth>
            </wp14:sizeRelH>
            <wp14:sizeRelV relativeFrom="page">
              <wp14:pctHeight>0</wp14:pctHeight>
            </wp14:sizeRelV>
          </wp:anchor>
        </w:drawing>
      </w:r>
      <w:r w:rsidR="00DA586E">
        <w:rPr>
          <w:noProof/>
        </w:rPr>
        <mc:AlternateContent>
          <mc:Choice Requires="wps">
            <w:drawing>
              <wp:anchor distT="0" distB="0" distL="114300" distR="114300" simplePos="0" relativeHeight="251704320" behindDoc="0" locked="0" layoutInCell="1" allowOverlap="1" wp14:anchorId="2FED7BE9" wp14:editId="378A7081">
                <wp:simplePos x="0" y="0"/>
                <wp:positionH relativeFrom="column">
                  <wp:posOffset>1122045</wp:posOffset>
                </wp:positionH>
                <wp:positionV relativeFrom="paragraph">
                  <wp:posOffset>7641590</wp:posOffset>
                </wp:positionV>
                <wp:extent cx="3460115" cy="635"/>
                <wp:effectExtent l="0" t="0" r="0" b="12065"/>
                <wp:wrapTopAndBottom/>
                <wp:docPr id="1291465239" name="Text Box 1"/>
                <wp:cNvGraphicFramePr/>
                <a:graphic xmlns:a="http://schemas.openxmlformats.org/drawingml/2006/main">
                  <a:graphicData uri="http://schemas.microsoft.com/office/word/2010/wordprocessingShape">
                    <wps:wsp>
                      <wps:cNvSpPr txBox="1"/>
                      <wps:spPr>
                        <a:xfrm>
                          <a:off x="0" y="0"/>
                          <a:ext cx="3460115" cy="635"/>
                        </a:xfrm>
                        <a:prstGeom prst="rect">
                          <a:avLst/>
                        </a:prstGeom>
                        <a:solidFill>
                          <a:prstClr val="white"/>
                        </a:solidFill>
                        <a:ln>
                          <a:noFill/>
                        </a:ln>
                      </wps:spPr>
                      <wps:txbx>
                        <w:txbxContent>
                          <w:p w14:paraId="0737B9EE" w14:textId="7C0EE3AA" w:rsidR="00DA586E" w:rsidRPr="000E0F3C" w:rsidRDefault="00DA586E" w:rsidP="000F58BB">
                            <w:pPr>
                              <w:pStyle w:val="Captions"/>
                              <w:rPr>
                                <w:noProof/>
                              </w:rPr>
                            </w:pPr>
                            <w:bookmarkStart w:id="186" w:name="_Toc207348712"/>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9</w:t>
                            </w:r>
                            <w:r w:rsidR="00761DBB">
                              <w:fldChar w:fldCharType="end"/>
                            </w:r>
                            <w:r>
                              <w:t xml:space="preserve"> Màn hình cài đặt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D7BE9" id="_x0000_s1033" type="#_x0000_t202" style="position:absolute;left:0;text-align:left;margin-left:88.35pt;margin-top:601.7pt;width:272.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uHjGwIAAD8EAAAOAAAAZHJzL2Uyb0RvYy54bWysU8Fu2zAMvQ/YPwi6L07aNS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" stroked="f">
                <v:textbox style="mso-fit-shape-to-text:t" inset="0,0,0,0">
                  <w:txbxContent>
                    <w:p w14:paraId="0737B9EE" w14:textId="7C0EE3AA" w:rsidR="00DA586E" w:rsidRPr="000E0F3C" w:rsidRDefault="00DA586E" w:rsidP="000F58BB">
                      <w:pPr>
                        <w:pStyle w:val="Captions"/>
                        <w:rPr>
                          <w:noProof/>
                        </w:rPr>
                      </w:pPr>
                      <w:bookmarkStart w:id="187" w:name="_Toc207348712"/>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9</w:t>
                      </w:r>
                      <w:r w:rsidR="00761DBB">
                        <w:fldChar w:fldCharType="end"/>
                      </w:r>
                      <w:r>
                        <w:t xml:space="preserve"> Màn hình cài đặt</w:t>
                      </w:r>
                      <w:bookmarkEnd w:id="187"/>
                    </w:p>
                  </w:txbxContent>
                </v:textbox>
                <w10:wrap type="topAndBottom"/>
              </v:shape>
            </w:pict>
          </mc:Fallback>
        </mc:AlternateContent>
      </w:r>
      <w:r>
        <w:t>\</w:t>
      </w:r>
    </w:p>
    <w:p w14:paraId="686FA0C1" w14:textId="57B93F72" w:rsidR="00DF1B4E" w:rsidRDefault="00DA586E" w:rsidP="00DC08AF">
      <w:pPr>
        <w:pStyle w:val="Heading2"/>
        <w:spacing w:before="120" w:line="312" w:lineRule="auto"/>
        <w:ind w:left="0" w:firstLine="567"/>
        <w:jc w:val="both"/>
      </w:pPr>
      <w:r>
        <w:lastRenderedPageBreak/>
        <w:t xml:space="preserve"> </w:t>
      </w:r>
      <w:bookmarkStart w:id="188" w:name="_Toc209039081"/>
      <w:r>
        <w:t>Màn hình thông tin cá nhân</w:t>
      </w:r>
      <w:bookmarkEnd w:id="188"/>
    </w:p>
    <w:p w14:paraId="45855A66" w14:textId="35845D7B" w:rsidR="00DA586E" w:rsidRDefault="00DA586E" w:rsidP="00DC08AF">
      <w:pPr>
        <w:spacing w:before="120" w:line="312" w:lineRule="auto"/>
        <w:ind w:firstLine="567"/>
        <w:jc w:val="both"/>
      </w:pPr>
      <w:r w:rsidRPr="0096297B">
        <w:t xml:space="preserve">Màn hình này sẽ hiển thị </w:t>
      </w:r>
      <w:r>
        <w:t>thông tin cá nhân của người dung. Ở màn này người dùng có thể sửa thông tin cá nhân của bản thân</w:t>
      </w:r>
    </w:p>
    <w:p w14:paraId="176CC1BF" w14:textId="3D76F76E" w:rsidR="00DA586E" w:rsidRPr="0096297B" w:rsidRDefault="00DA586E" w:rsidP="00DC08AF">
      <w:pPr>
        <w:spacing w:before="120" w:line="312" w:lineRule="auto"/>
        <w:ind w:firstLine="567"/>
        <w:jc w:val="both"/>
      </w:pPr>
      <w:r>
        <w:rPr>
          <w:noProof/>
        </w:rPr>
        <mc:AlternateContent>
          <mc:Choice Requires="wps">
            <w:drawing>
              <wp:anchor distT="0" distB="0" distL="114300" distR="114300" simplePos="0" relativeHeight="251707392" behindDoc="0" locked="0" layoutInCell="1" allowOverlap="1" wp14:anchorId="17FF0A0F" wp14:editId="69378935">
                <wp:simplePos x="0" y="0"/>
                <wp:positionH relativeFrom="column">
                  <wp:posOffset>652145</wp:posOffset>
                </wp:positionH>
                <wp:positionV relativeFrom="paragraph">
                  <wp:posOffset>7270750</wp:posOffset>
                </wp:positionV>
                <wp:extent cx="3572510" cy="635"/>
                <wp:effectExtent l="0" t="0" r="0" b="12065"/>
                <wp:wrapTopAndBottom/>
                <wp:docPr id="612421415" name="Text Box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5802B416" w14:textId="0B811A7F" w:rsidR="00DA586E" w:rsidRPr="00012515" w:rsidRDefault="00DA586E" w:rsidP="000F58BB">
                            <w:pPr>
                              <w:pStyle w:val="Captions"/>
                              <w:rPr>
                                <w:noProof/>
                              </w:rPr>
                            </w:pPr>
                            <w:bookmarkStart w:id="189" w:name="_Toc207348713"/>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10</w:t>
                            </w:r>
                            <w:r w:rsidR="00761DBB">
                              <w:fldChar w:fldCharType="end"/>
                            </w:r>
                            <w:r>
                              <w:t xml:space="preserve"> Màn hình thông tin cá nhân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0A0F" id="_x0000_s1034" type="#_x0000_t202" style="position:absolute;left:0;text-align:left;margin-left:51.35pt;margin-top:572.5pt;width:281.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" stroked="f">
                <v:textbox style="mso-fit-shape-to-text:t" inset="0,0,0,0">
                  <w:txbxContent>
                    <w:p w14:paraId="5802B416" w14:textId="0B811A7F" w:rsidR="00DA586E" w:rsidRPr="00012515" w:rsidRDefault="00DA586E" w:rsidP="000F58BB">
                      <w:pPr>
                        <w:pStyle w:val="Captions"/>
                        <w:rPr>
                          <w:noProof/>
                        </w:rPr>
                      </w:pPr>
                      <w:bookmarkStart w:id="190" w:name="_Toc207348713"/>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10</w:t>
                      </w:r>
                      <w:r w:rsidR="00761DBB">
                        <w:fldChar w:fldCharType="end"/>
                      </w:r>
                      <w:r>
                        <w:t xml:space="preserve"> Màn hình thông tin cá nhân</w:t>
                      </w:r>
                      <w:bookmarkEnd w:id="190"/>
                    </w:p>
                  </w:txbxContent>
                </v:textbox>
                <w10:wrap type="topAndBottom"/>
              </v:shape>
            </w:pict>
          </mc:Fallback>
        </mc:AlternateContent>
      </w:r>
      <w:r w:rsidRPr="00F52154">
        <w:rPr>
          <w:noProof/>
        </w:rPr>
        <w:drawing>
          <wp:anchor distT="0" distB="0" distL="114300" distR="114300" simplePos="0" relativeHeight="251705344" behindDoc="0" locked="0" layoutInCell="1" allowOverlap="1" wp14:anchorId="4820AFC3" wp14:editId="378B8D21">
            <wp:simplePos x="0" y="0"/>
            <wp:positionH relativeFrom="column">
              <wp:posOffset>652145</wp:posOffset>
            </wp:positionH>
            <wp:positionV relativeFrom="paragraph">
              <wp:posOffset>194310</wp:posOffset>
            </wp:positionV>
            <wp:extent cx="3572510" cy="7019290"/>
            <wp:effectExtent l="0" t="0" r="0" b="3810"/>
            <wp:wrapTopAndBottom/>
            <wp:docPr id="2407091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9120" name="Picture 1" descr="A screenshot of a pho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72510" cy="7019290"/>
                    </a:xfrm>
                    <a:prstGeom prst="rect">
                      <a:avLst/>
                    </a:prstGeom>
                  </pic:spPr>
                </pic:pic>
              </a:graphicData>
            </a:graphic>
            <wp14:sizeRelH relativeFrom="page">
              <wp14:pctWidth>0</wp14:pctWidth>
            </wp14:sizeRelH>
            <wp14:sizeRelV relativeFrom="page">
              <wp14:pctHeight>0</wp14:pctHeight>
            </wp14:sizeRelV>
          </wp:anchor>
        </w:drawing>
      </w:r>
    </w:p>
    <w:p w14:paraId="1202313A" w14:textId="3FA9CFF6" w:rsidR="00DA586E" w:rsidRPr="00751F39" w:rsidRDefault="00DA586E" w:rsidP="00751F39">
      <w:pPr>
        <w:pStyle w:val="Heading2"/>
      </w:pPr>
      <w:bookmarkStart w:id="191" w:name="_Toc209039082"/>
      <w:r w:rsidRPr="00751F39">
        <w:rPr>
          <w:noProof/>
        </w:rPr>
        <w:lastRenderedPageBreak/>
        <mc:AlternateContent>
          <mc:Choice Requires="wps">
            <w:drawing>
              <wp:anchor distT="0" distB="0" distL="114300" distR="114300" simplePos="0" relativeHeight="251710464" behindDoc="0" locked="0" layoutInCell="1" allowOverlap="1" wp14:anchorId="709BD91F" wp14:editId="74789337">
                <wp:simplePos x="0" y="0"/>
                <wp:positionH relativeFrom="column">
                  <wp:posOffset>981075</wp:posOffset>
                </wp:positionH>
                <wp:positionV relativeFrom="paragraph">
                  <wp:posOffset>8120380</wp:posOffset>
                </wp:positionV>
                <wp:extent cx="3530600" cy="635"/>
                <wp:effectExtent l="0" t="0" r="0" b="635"/>
                <wp:wrapTopAndBottom/>
                <wp:docPr id="1253687153" name="Text Box 1"/>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7D1A1937" w14:textId="095E6386" w:rsidR="00DA586E" w:rsidRPr="000A75FF" w:rsidRDefault="00DA586E" w:rsidP="00DA586E">
                            <w:pPr>
                              <w:pStyle w:val="Captions"/>
                              <w:rPr>
                                <w:rFonts w:cs="Arial"/>
                                <w:b/>
                                <w:iCs/>
                                <w:noProof/>
                                <w:sz w:val="24"/>
                                <w:szCs w:val="28"/>
                              </w:rPr>
                            </w:pPr>
                            <w:bookmarkStart w:id="192" w:name="_Toc207348714"/>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11</w:t>
                            </w:r>
                            <w:r w:rsidR="00761DBB">
                              <w:fldChar w:fldCharType="end"/>
                            </w:r>
                            <w:r>
                              <w:t xml:space="preserve"> Màn hình đơn hàng của tôi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BD91F" id="_x0000_s1035" type="#_x0000_t202" style="position:absolute;left:0;text-align:left;margin-left:77.25pt;margin-top:639.4pt;width:27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" stroked="f">
                <v:textbox style="mso-fit-shape-to-text:t" inset="0,0,0,0">
                  <w:txbxContent>
                    <w:p w14:paraId="7D1A1937" w14:textId="095E6386" w:rsidR="00DA586E" w:rsidRPr="000A75FF" w:rsidRDefault="00DA586E" w:rsidP="00DA586E">
                      <w:pPr>
                        <w:pStyle w:val="Captions"/>
                        <w:rPr>
                          <w:rFonts w:cs="Arial"/>
                          <w:b/>
                          <w:iCs/>
                          <w:noProof/>
                          <w:sz w:val="24"/>
                          <w:szCs w:val="28"/>
                        </w:rPr>
                      </w:pPr>
                      <w:bookmarkStart w:id="193" w:name="_Toc207348714"/>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11</w:t>
                      </w:r>
                      <w:r w:rsidR="00761DBB">
                        <w:fldChar w:fldCharType="end"/>
                      </w:r>
                      <w:r>
                        <w:t xml:space="preserve"> Màn hình đơn hàng của tôi</w:t>
                      </w:r>
                      <w:bookmarkEnd w:id="193"/>
                    </w:p>
                  </w:txbxContent>
                </v:textbox>
                <w10:wrap type="topAndBottom"/>
              </v:shape>
            </w:pict>
          </mc:Fallback>
        </mc:AlternateContent>
      </w:r>
      <w:r w:rsidRPr="00751F39">
        <w:rPr>
          <w:noProof/>
        </w:rPr>
        <w:drawing>
          <wp:anchor distT="0" distB="0" distL="114300" distR="114300" simplePos="0" relativeHeight="251708416" behindDoc="0" locked="0" layoutInCell="1" allowOverlap="1" wp14:anchorId="392CB286" wp14:editId="0D6DDEBE">
            <wp:simplePos x="0" y="0"/>
            <wp:positionH relativeFrom="column">
              <wp:posOffset>981563</wp:posOffset>
            </wp:positionH>
            <wp:positionV relativeFrom="paragraph">
              <wp:posOffset>410601</wp:posOffset>
            </wp:positionV>
            <wp:extent cx="3530600" cy="7653020"/>
            <wp:effectExtent l="0" t="0" r="0" b="5080"/>
            <wp:wrapTopAndBottom/>
            <wp:docPr id="107059248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2480" name="Picture 1" descr="A screenshot of a cha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0600" cy="7653020"/>
                    </a:xfrm>
                    <a:prstGeom prst="rect">
                      <a:avLst/>
                    </a:prstGeom>
                  </pic:spPr>
                </pic:pic>
              </a:graphicData>
            </a:graphic>
            <wp14:sizeRelH relativeFrom="page">
              <wp14:pctWidth>0</wp14:pctWidth>
            </wp14:sizeRelH>
            <wp14:sizeRelV relativeFrom="page">
              <wp14:pctHeight>0</wp14:pctHeight>
            </wp14:sizeRelV>
          </wp:anchor>
        </w:drawing>
      </w:r>
      <w:r w:rsidRPr="00751F39">
        <w:t>Màn hình hiển thị Đơn hàng của tôi</w:t>
      </w:r>
      <w:bookmarkEnd w:id="191"/>
      <w:r w:rsidRPr="00751F39">
        <w:br/>
      </w:r>
    </w:p>
    <w:p w14:paraId="48888EC9" w14:textId="77777777" w:rsidR="00DA586E" w:rsidRPr="00DA586E" w:rsidRDefault="00DA586E" w:rsidP="00DC08AF">
      <w:pPr>
        <w:spacing w:before="120" w:line="312" w:lineRule="auto"/>
        <w:ind w:firstLine="567"/>
        <w:jc w:val="both"/>
      </w:pPr>
    </w:p>
    <w:p w14:paraId="09E068C0" w14:textId="7AE41517" w:rsidR="00DA586E" w:rsidRPr="00751F39" w:rsidRDefault="00DA586E" w:rsidP="00751F39">
      <w:pPr>
        <w:pStyle w:val="Heading2"/>
      </w:pPr>
      <w:r w:rsidRPr="00751F39">
        <w:lastRenderedPageBreak/>
        <w:t xml:space="preserve"> </w:t>
      </w:r>
      <w:bookmarkStart w:id="194" w:name="_Toc209039083"/>
      <w:r w:rsidRPr="00751F39">
        <w:t>Màn lịch sử đặt bàn</w:t>
      </w:r>
      <w:bookmarkEnd w:id="194"/>
    </w:p>
    <w:p w14:paraId="5C7C1A93" w14:textId="4BAD6FED" w:rsidR="00DA586E" w:rsidRPr="00DA586E" w:rsidRDefault="00DA586E" w:rsidP="00DC08AF">
      <w:pPr>
        <w:spacing w:before="120" w:line="312" w:lineRule="auto"/>
        <w:ind w:firstLine="567"/>
        <w:jc w:val="both"/>
      </w:pPr>
      <w:r>
        <w:rPr>
          <w:noProof/>
        </w:rPr>
        <mc:AlternateContent>
          <mc:Choice Requires="wps">
            <w:drawing>
              <wp:anchor distT="0" distB="0" distL="114300" distR="114300" simplePos="0" relativeHeight="251713536" behindDoc="0" locked="0" layoutInCell="1" allowOverlap="1" wp14:anchorId="60788D19" wp14:editId="6775376E">
                <wp:simplePos x="0" y="0"/>
                <wp:positionH relativeFrom="column">
                  <wp:posOffset>1059180</wp:posOffset>
                </wp:positionH>
                <wp:positionV relativeFrom="paragraph">
                  <wp:posOffset>6761480</wp:posOffset>
                </wp:positionV>
                <wp:extent cx="2995295" cy="635"/>
                <wp:effectExtent l="0" t="0" r="1905" b="12065"/>
                <wp:wrapTopAndBottom/>
                <wp:docPr id="1594506852"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BD82322" w14:textId="701CCF25" w:rsidR="00DA586E" w:rsidRPr="009E5013" w:rsidRDefault="00DA586E" w:rsidP="00DA586E">
                            <w:pPr>
                              <w:pStyle w:val="Captions"/>
                            </w:pPr>
                            <w:bookmarkStart w:id="195" w:name="_Toc207348715"/>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12</w:t>
                            </w:r>
                            <w:r w:rsidR="00761DBB">
                              <w:fldChar w:fldCharType="end"/>
                            </w:r>
                            <w:r>
                              <w:t xml:space="preserve"> Màn hình lịch sử đặt bàn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88D19" id="_x0000_s1036" type="#_x0000_t202" style="position:absolute;left:0;text-align:left;margin-left:83.4pt;margin-top:532.4pt;width:235.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" stroked="f">
                <v:textbox style="mso-fit-shape-to-text:t" inset="0,0,0,0">
                  <w:txbxContent>
                    <w:p w14:paraId="7BD82322" w14:textId="701CCF25" w:rsidR="00DA586E" w:rsidRPr="009E5013" w:rsidRDefault="00DA586E" w:rsidP="00DA586E">
                      <w:pPr>
                        <w:pStyle w:val="Captions"/>
                      </w:pPr>
                      <w:bookmarkStart w:id="196" w:name="_Toc207348715"/>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12</w:t>
                      </w:r>
                      <w:r w:rsidR="00761DBB">
                        <w:fldChar w:fldCharType="end"/>
                      </w:r>
                      <w:r>
                        <w:t xml:space="preserve"> Màn hình lịch sử đặt bàn</w:t>
                      </w:r>
                      <w:bookmarkEnd w:id="196"/>
                    </w:p>
                  </w:txbxContent>
                </v:textbox>
                <w10:wrap type="topAndBottom"/>
              </v:shape>
            </w:pict>
          </mc:Fallback>
        </mc:AlternateContent>
      </w:r>
      <w:r w:rsidRPr="00DA586E">
        <w:rPr>
          <w:noProof/>
        </w:rPr>
        <w:drawing>
          <wp:anchor distT="0" distB="0" distL="114300" distR="114300" simplePos="0" relativeHeight="251711488" behindDoc="0" locked="0" layoutInCell="1" allowOverlap="1" wp14:anchorId="75A1F014" wp14:editId="6DA11F1B">
            <wp:simplePos x="0" y="0"/>
            <wp:positionH relativeFrom="column">
              <wp:posOffset>1059717</wp:posOffset>
            </wp:positionH>
            <wp:positionV relativeFrom="paragraph">
              <wp:posOffset>211634</wp:posOffset>
            </wp:positionV>
            <wp:extent cx="2995873" cy="6493314"/>
            <wp:effectExtent l="0" t="0" r="1905" b="0"/>
            <wp:wrapTopAndBottom/>
            <wp:docPr id="10020097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9754" name="Picture 1" descr="A screenshot of a phone&#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95873" cy="6493314"/>
                    </a:xfrm>
                    <a:prstGeom prst="rect">
                      <a:avLst/>
                    </a:prstGeom>
                  </pic:spPr>
                </pic:pic>
              </a:graphicData>
            </a:graphic>
            <wp14:sizeRelH relativeFrom="page">
              <wp14:pctWidth>0</wp14:pctWidth>
            </wp14:sizeRelH>
            <wp14:sizeRelV relativeFrom="page">
              <wp14:pctHeight>0</wp14:pctHeight>
            </wp14:sizeRelV>
          </wp:anchor>
        </w:drawing>
      </w:r>
    </w:p>
    <w:p w14:paraId="364F148F" w14:textId="0F5B97B3" w:rsidR="00DA586E" w:rsidRDefault="00DA586E" w:rsidP="00DC08AF">
      <w:pPr>
        <w:spacing w:before="120" w:line="312" w:lineRule="auto"/>
        <w:ind w:firstLine="567"/>
        <w:jc w:val="both"/>
        <w:rPr>
          <w:rFonts w:cs="Arial"/>
          <w:b/>
          <w:bCs/>
          <w:iCs/>
          <w:szCs w:val="28"/>
        </w:rPr>
      </w:pPr>
      <w:r>
        <w:br w:type="page"/>
      </w:r>
    </w:p>
    <w:p w14:paraId="47D763C0" w14:textId="79C5C257" w:rsidR="00DA586E" w:rsidRDefault="00DA586E" w:rsidP="00DC08AF">
      <w:pPr>
        <w:pStyle w:val="Heading2"/>
        <w:spacing w:before="120" w:line="312" w:lineRule="auto"/>
        <w:ind w:left="0" w:firstLine="567"/>
        <w:jc w:val="both"/>
      </w:pPr>
      <w:bookmarkStart w:id="197" w:name="_Toc209039084"/>
      <w:r>
        <w:lastRenderedPageBreak/>
        <w:t>Màn hình Trang quản trị</w:t>
      </w:r>
      <w:bookmarkEnd w:id="197"/>
    </w:p>
    <w:p w14:paraId="656D690C" w14:textId="42936EB4" w:rsidR="00DA586E" w:rsidRPr="00DA586E" w:rsidRDefault="00DA586E" w:rsidP="00DC08AF">
      <w:pPr>
        <w:spacing w:before="120" w:line="312" w:lineRule="auto"/>
        <w:ind w:firstLine="567"/>
        <w:jc w:val="both"/>
      </w:pPr>
      <w:r>
        <w:rPr>
          <w:noProof/>
        </w:rPr>
        <mc:AlternateContent>
          <mc:Choice Requires="wps">
            <w:drawing>
              <wp:anchor distT="0" distB="0" distL="114300" distR="114300" simplePos="0" relativeHeight="251716608" behindDoc="0" locked="0" layoutInCell="1" allowOverlap="1" wp14:anchorId="429C6912" wp14:editId="291F8FDC">
                <wp:simplePos x="0" y="0"/>
                <wp:positionH relativeFrom="column">
                  <wp:posOffset>1431779</wp:posOffset>
                </wp:positionH>
                <wp:positionV relativeFrom="paragraph">
                  <wp:posOffset>7456170</wp:posOffset>
                </wp:positionV>
                <wp:extent cx="3232150" cy="635"/>
                <wp:effectExtent l="0" t="0" r="6350" b="635"/>
                <wp:wrapTopAndBottom/>
                <wp:docPr id="1201365677" name="Text Box 1"/>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04809CB3" w14:textId="18307E94" w:rsidR="00DA586E" w:rsidRPr="006548D7" w:rsidRDefault="00DA586E" w:rsidP="00EE608D">
                            <w:pPr>
                              <w:pStyle w:val="Captions"/>
                              <w:rPr>
                                <w:noProof/>
                              </w:rPr>
                            </w:pPr>
                            <w:bookmarkStart w:id="198" w:name="_Toc207348716"/>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13</w:t>
                            </w:r>
                            <w:r w:rsidR="00761DBB">
                              <w:fldChar w:fldCharType="end"/>
                            </w:r>
                            <w:r>
                              <w:t xml:space="preserve"> Màn hình trang quản trị</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C6912" id="_x0000_s1037" type="#_x0000_t202" style="position:absolute;left:0;text-align:left;margin-left:112.75pt;margin-top:587.1pt;width:25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" stroked="f">
                <v:textbox style="mso-fit-shape-to-text:t" inset="0,0,0,0">
                  <w:txbxContent>
                    <w:p w14:paraId="04809CB3" w14:textId="18307E94" w:rsidR="00DA586E" w:rsidRPr="006548D7" w:rsidRDefault="00DA586E" w:rsidP="00EE608D">
                      <w:pPr>
                        <w:pStyle w:val="Captions"/>
                        <w:rPr>
                          <w:noProof/>
                        </w:rPr>
                      </w:pPr>
                      <w:bookmarkStart w:id="199" w:name="_Toc207348716"/>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13</w:t>
                      </w:r>
                      <w:r w:rsidR="00761DBB">
                        <w:fldChar w:fldCharType="end"/>
                      </w:r>
                      <w:r>
                        <w:t xml:space="preserve"> Màn hình trang quản trị</w:t>
                      </w:r>
                      <w:bookmarkEnd w:id="199"/>
                    </w:p>
                  </w:txbxContent>
                </v:textbox>
                <w10:wrap type="topAndBottom"/>
              </v:shape>
            </w:pict>
          </mc:Fallback>
        </mc:AlternateContent>
      </w:r>
      <w:r w:rsidRPr="00FF1C82">
        <w:rPr>
          <w:noProof/>
        </w:rPr>
        <w:drawing>
          <wp:anchor distT="0" distB="0" distL="114300" distR="114300" simplePos="0" relativeHeight="251714560" behindDoc="0" locked="0" layoutInCell="1" allowOverlap="1" wp14:anchorId="61A73973" wp14:editId="71419DDA">
            <wp:simplePos x="0" y="0"/>
            <wp:positionH relativeFrom="column">
              <wp:posOffset>1431778</wp:posOffset>
            </wp:positionH>
            <wp:positionV relativeFrom="paragraph">
              <wp:posOffset>393700</wp:posOffset>
            </wp:positionV>
            <wp:extent cx="3232248" cy="7005710"/>
            <wp:effectExtent l="0" t="0" r="0" b="5080"/>
            <wp:wrapTopAndBottom/>
            <wp:docPr id="900020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079" name="Picture 1" descr="A screenshot of a phone&#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32248" cy="7005710"/>
                    </a:xfrm>
                    <a:prstGeom prst="rect">
                      <a:avLst/>
                    </a:prstGeom>
                  </pic:spPr>
                </pic:pic>
              </a:graphicData>
            </a:graphic>
            <wp14:sizeRelH relativeFrom="page">
              <wp14:pctWidth>0</wp14:pctWidth>
            </wp14:sizeRelH>
            <wp14:sizeRelV relativeFrom="page">
              <wp14:pctHeight>0</wp14:pctHeight>
            </wp14:sizeRelV>
          </wp:anchor>
        </w:drawing>
      </w:r>
    </w:p>
    <w:p w14:paraId="3AB74EC7" w14:textId="77777777" w:rsidR="00EE608D" w:rsidRDefault="00DA586E" w:rsidP="00EE608D">
      <w:pPr>
        <w:keepNext/>
        <w:spacing w:before="120" w:line="312" w:lineRule="auto"/>
        <w:ind w:firstLine="567"/>
        <w:jc w:val="center"/>
      </w:pPr>
      <w:r w:rsidRPr="00E64343">
        <w:rPr>
          <w:noProof/>
        </w:rPr>
        <w:lastRenderedPageBreak/>
        <w:drawing>
          <wp:inline distT="0" distB="0" distL="0" distR="0" wp14:anchorId="09486478" wp14:editId="2DEE5112">
            <wp:extent cx="3263705" cy="7073891"/>
            <wp:effectExtent l="0" t="0" r="635" b="635"/>
            <wp:docPr id="11627725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2570" name="Picture 1" descr="A screenshot of a phone&#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94667" cy="7141000"/>
                    </a:xfrm>
                    <a:prstGeom prst="rect">
                      <a:avLst/>
                    </a:prstGeom>
                  </pic:spPr>
                </pic:pic>
              </a:graphicData>
            </a:graphic>
          </wp:inline>
        </w:drawing>
      </w:r>
    </w:p>
    <w:p w14:paraId="2185FC5F" w14:textId="6AA578F5" w:rsidR="00DA586E" w:rsidRDefault="00EE608D" w:rsidP="00EE608D">
      <w:pPr>
        <w:pStyle w:val="Captions"/>
      </w:pPr>
      <w:bookmarkStart w:id="200" w:name="_Toc207348717"/>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14</w:t>
      </w:r>
      <w:r w:rsidR="00761DBB">
        <w:fldChar w:fldCharType="end"/>
      </w:r>
      <w:r>
        <w:t xml:space="preserve"> Sidebar admin</w:t>
      </w:r>
      <w:bookmarkEnd w:id="200"/>
    </w:p>
    <w:p w14:paraId="4C3480F8" w14:textId="77777777" w:rsidR="00DA586E" w:rsidRDefault="00DA586E" w:rsidP="00DC08AF">
      <w:pPr>
        <w:spacing w:before="120" w:line="312" w:lineRule="auto"/>
        <w:ind w:firstLine="567"/>
        <w:jc w:val="both"/>
        <w:rPr>
          <w:rFonts w:cs="Arial"/>
          <w:b/>
          <w:bCs/>
          <w:iCs/>
          <w:szCs w:val="28"/>
        </w:rPr>
      </w:pPr>
      <w:r>
        <w:br w:type="page"/>
      </w:r>
    </w:p>
    <w:p w14:paraId="3D6F66E1" w14:textId="5064F5BF" w:rsidR="00DA586E" w:rsidRDefault="00DA586E" w:rsidP="00DC08AF">
      <w:pPr>
        <w:pStyle w:val="Heading2"/>
        <w:spacing w:before="120" w:line="312" w:lineRule="auto"/>
        <w:ind w:left="0" w:firstLine="567"/>
        <w:jc w:val="both"/>
      </w:pPr>
      <w:bookmarkStart w:id="201" w:name="_Toc209039085"/>
      <w:r>
        <w:lastRenderedPageBreak/>
        <w:t>Màn hình quản lý món ăn</w:t>
      </w:r>
      <w:bookmarkEnd w:id="201"/>
    </w:p>
    <w:p w14:paraId="0A0FAE57" w14:textId="56326E88" w:rsidR="00DA586E" w:rsidRDefault="00DA586E" w:rsidP="00DC08AF">
      <w:pPr>
        <w:spacing w:before="120" w:line="312" w:lineRule="auto"/>
        <w:ind w:firstLine="567"/>
        <w:jc w:val="both"/>
      </w:pPr>
      <w:r w:rsidRPr="0096297B">
        <w:t xml:space="preserve">Sau khi </w:t>
      </w:r>
      <w:r>
        <w:t xml:space="preserve">admin </w:t>
      </w:r>
      <w:r w:rsidRPr="0096297B">
        <w:t xml:space="preserve">truy cập vào tính năng </w:t>
      </w:r>
      <w:r>
        <w:t>quản lý món ăn, admin có thể thêm món ăn mới hoặc chỉnh sửa món ăn đã có sẵn</w:t>
      </w:r>
    </w:p>
    <w:p w14:paraId="011E67F3" w14:textId="77B78824" w:rsidR="00DA586E" w:rsidRPr="008C72A8" w:rsidRDefault="00EE608D" w:rsidP="00DC08AF">
      <w:pPr>
        <w:spacing w:before="120" w:line="312" w:lineRule="auto"/>
        <w:ind w:firstLine="567"/>
        <w:jc w:val="both"/>
        <w:rPr>
          <w:lang w:val="vi-VN"/>
        </w:rPr>
      </w:pPr>
      <w:r>
        <w:rPr>
          <w:noProof/>
        </w:rPr>
        <mc:AlternateContent>
          <mc:Choice Requires="wps">
            <w:drawing>
              <wp:anchor distT="0" distB="0" distL="114300" distR="114300" simplePos="0" relativeHeight="251786240" behindDoc="0" locked="0" layoutInCell="1" allowOverlap="1" wp14:anchorId="56EEC93C" wp14:editId="472F9B15">
                <wp:simplePos x="0" y="0"/>
                <wp:positionH relativeFrom="column">
                  <wp:posOffset>1177925</wp:posOffset>
                </wp:positionH>
                <wp:positionV relativeFrom="paragraph">
                  <wp:posOffset>7454265</wp:posOffset>
                </wp:positionV>
                <wp:extent cx="3305810" cy="635"/>
                <wp:effectExtent l="0" t="0" r="0" b="12065"/>
                <wp:wrapTopAndBottom/>
                <wp:docPr id="1333664886" name="Text Box 1"/>
                <wp:cNvGraphicFramePr/>
                <a:graphic xmlns:a="http://schemas.openxmlformats.org/drawingml/2006/main">
                  <a:graphicData uri="http://schemas.microsoft.com/office/word/2010/wordprocessingShape">
                    <wps:wsp>
                      <wps:cNvSpPr txBox="1"/>
                      <wps:spPr>
                        <a:xfrm>
                          <a:off x="0" y="0"/>
                          <a:ext cx="3305810" cy="635"/>
                        </a:xfrm>
                        <a:prstGeom prst="rect">
                          <a:avLst/>
                        </a:prstGeom>
                        <a:solidFill>
                          <a:prstClr val="white"/>
                        </a:solidFill>
                        <a:ln>
                          <a:noFill/>
                        </a:ln>
                      </wps:spPr>
                      <wps:txbx>
                        <w:txbxContent>
                          <w:p w14:paraId="1262E9FF" w14:textId="517E05C4" w:rsidR="00EE608D" w:rsidRPr="00B065A1" w:rsidRDefault="00EE608D" w:rsidP="00EE608D">
                            <w:pPr>
                              <w:pStyle w:val="Captions"/>
                              <w:rPr>
                                <w:noProof/>
                              </w:rPr>
                            </w:pPr>
                            <w:bookmarkStart w:id="202" w:name="_Toc207348718"/>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15</w:t>
                            </w:r>
                            <w:r w:rsidR="00761DBB">
                              <w:fldChar w:fldCharType="end"/>
                            </w:r>
                            <w:r>
                              <w:t xml:space="preserve"> Màn quản lý món ăn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EC93C" id="_x0000_s1038" type="#_x0000_t202" style="position:absolute;left:0;text-align:left;margin-left:92.75pt;margin-top:586.95pt;width:260.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" stroked="f">
                <v:textbox style="mso-fit-shape-to-text:t" inset="0,0,0,0">
                  <w:txbxContent>
                    <w:p w14:paraId="1262E9FF" w14:textId="517E05C4" w:rsidR="00EE608D" w:rsidRPr="00B065A1" w:rsidRDefault="00EE608D" w:rsidP="00EE608D">
                      <w:pPr>
                        <w:pStyle w:val="Captions"/>
                        <w:rPr>
                          <w:noProof/>
                        </w:rPr>
                      </w:pPr>
                      <w:bookmarkStart w:id="203" w:name="_Toc207348718"/>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15</w:t>
                      </w:r>
                      <w:r w:rsidR="00761DBB">
                        <w:fldChar w:fldCharType="end"/>
                      </w:r>
                      <w:r>
                        <w:t xml:space="preserve"> Màn quản lý món ăn</w:t>
                      </w:r>
                      <w:bookmarkEnd w:id="203"/>
                    </w:p>
                  </w:txbxContent>
                </v:textbox>
                <w10:wrap type="topAndBottom"/>
              </v:shape>
            </w:pict>
          </mc:Fallback>
        </mc:AlternateContent>
      </w:r>
      <w:r w:rsidR="00DA586E" w:rsidRPr="004260CE">
        <w:rPr>
          <w:noProof/>
        </w:rPr>
        <w:drawing>
          <wp:anchor distT="0" distB="0" distL="114300" distR="114300" simplePos="0" relativeHeight="251717632" behindDoc="0" locked="0" layoutInCell="1" allowOverlap="1" wp14:anchorId="729AE163" wp14:editId="604FB354">
            <wp:simplePos x="0" y="0"/>
            <wp:positionH relativeFrom="column">
              <wp:posOffset>1178511</wp:posOffset>
            </wp:positionH>
            <wp:positionV relativeFrom="paragraph">
              <wp:posOffset>281354</wp:posOffset>
            </wp:positionV>
            <wp:extent cx="3305908" cy="7165366"/>
            <wp:effectExtent l="0" t="0" r="0" b="0"/>
            <wp:wrapTopAndBottom/>
            <wp:docPr id="8161293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29365" name="Picture 1" descr="A screenshot of a phone&#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05908" cy="7165366"/>
                    </a:xfrm>
                    <a:prstGeom prst="rect">
                      <a:avLst/>
                    </a:prstGeom>
                  </pic:spPr>
                </pic:pic>
              </a:graphicData>
            </a:graphic>
            <wp14:sizeRelH relativeFrom="page">
              <wp14:pctWidth>0</wp14:pctWidth>
            </wp14:sizeRelH>
            <wp14:sizeRelV relativeFrom="page">
              <wp14:pctHeight>0</wp14:pctHeight>
            </wp14:sizeRelV>
          </wp:anchor>
        </w:drawing>
      </w:r>
    </w:p>
    <w:p w14:paraId="1DBF3E39" w14:textId="77777777" w:rsidR="00DA586E" w:rsidRPr="00DA586E" w:rsidRDefault="00DA586E" w:rsidP="00DC08AF">
      <w:pPr>
        <w:spacing w:before="120" w:line="312" w:lineRule="auto"/>
        <w:ind w:firstLine="567"/>
        <w:jc w:val="both"/>
      </w:pPr>
    </w:p>
    <w:p w14:paraId="0362831F" w14:textId="77777777" w:rsidR="00EE608D" w:rsidRDefault="00B61042" w:rsidP="00EE608D">
      <w:pPr>
        <w:keepNext/>
        <w:spacing w:before="120" w:line="312" w:lineRule="auto"/>
        <w:ind w:firstLine="567"/>
        <w:jc w:val="both"/>
      </w:pPr>
      <w:r w:rsidRPr="00E64343">
        <w:rPr>
          <w:noProof/>
        </w:rPr>
        <w:drawing>
          <wp:inline distT="0" distB="0" distL="0" distR="0" wp14:anchorId="3D61F3B2" wp14:editId="2CD9A0A2">
            <wp:extent cx="3621714" cy="7849773"/>
            <wp:effectExtent l="0" t="0" r="0" b="0"/>
            <wp:docPr id="6381402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40269" name="Picture 1" descr="A screenshot of a phone&#10;&#10;AI-generated content may be incorrect."/>
                    <pic:cNvPicPr/>
                  </pic:nvPicPr>
                  <pic:blipFill>
                    <a:blip r:embed="rId86"/>
                    <a:stretch>
                      <a:fillRect/>
                    </a:stretch>
                  </pic:blipFill>
                  <pic:spPr>
                    <a:xfrm>
                      <a:off x="0" y="0"/>
                      <a:ext cx="3626872" cy="7860954"/>
                    </a:xfrm>
                    <a:prstGeom prst="rect">
                      <a:avLst/>
                    </a:prstGeom>
                  </pic:spPr>
                </pic:pic>
              </a:graphicData>
            </a:graphic>
          </wp:inline>
        </w:drawing>
      </w:r>
    </w:p>
    <w:p w14:paraId="5E57F0DD" w14:textId="24AB7EA6" w:rsidR="00B61042" w:rsidRDefault="00EE608D" w:rsidP="00EE608D">
      <w:pPr>
        <w:pStyle w:val="Captions"/>
      </w:pPr>
      <w:bookmarkStart w:id="204" w:name="_Toc207348719"/>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16</w:t>
      </w:r>
      <w:r w:rsidR="00761DBB">
        <w:fldChar w:fldCharType="end"/>
      </w:r>
      <w:r>
        <w:t xml:space="preserve"> Màn thêm món ăn</w:t>
      </w:r>
      <w:bookmarkEnd w:id="204"/>
    </w:p>
    <w:p w14:paraId="3A013364" w14:textId="70A223FB" w:rsidR="00B61042" w:rsidRDefault="00B61042" w:rsidP="00DC08AF">
      <w:pPr>
        <w:pStyle w:val="Heading2"/>
        <w:spacing w:before="120" w:line="312" w:lineRule="auto"/>
        <w:ind w:left="0" w:firstLine="567"/>
        <w:jc w:val="both"/>
      </w:pPr>
      <w:bookmarkStart w:id="205" w:name="_Toc209039086"/>
      <w:r>
        <w:lastRenderedPageBreak/>
        <w:t>Màn hình quản lý đơn hàng</w:t>
      </w:r>
      <w:bookmarkEnd w:id="205"/>
    </w:p>
    <w:p w14:paraId="27BB7C2E" w14:textId="5352CD36" w:rsidR="00B61042" w:rsidRPr="00B61042" w:rsidRDefault="00B61042" w:rsidP="00DC08AF">
      <w:pPr>
        <w:spacing w:before="120" w:line="312" w:lineRule="auto"/>
        <w:ind w:firstLine="567"/>
        <w:jc w:val="both"/>
      </w:pPr>
      <w:r w:rsidRPr="0096297B">
        <w:t xml:space="preserve">Màn </w:t>
      </w:r>
      <w:r>
        <w:t>hình</w:t>
      </w:r>
      <w:r w:rsidRPr="0096297B">
        <w:t xml:space="preserve"> hiển thị </w:t>
      </w:r>
      <w:r>
        <w:t>danh</w:t>
      </w:r>
      <w:r>
        <w:rPr>
          <w:lang w:val="vi-VN"/>
        </w:rPr>
        <w:t xml:space="preserve"> sách </w:t>
      </w:r>
      <w:r>
        <w:t>đơn hàng mà người dùng đã đặt</w:t>
      </w:r>
    </w:p>
    <w:p w14:paraId="1EA1B5D9" w14:textId="4AB97702" w:rsidR="00B61042" w:rsidRPr="00B61042" w:rsidRDefault="00EE608D" w:rsidP="00DC08AF">
      <w:pPr>
        <w:spacing w:before="120" w:line="312" w:lineRule="auto"/>
        <w:ind w:firstLine="567"/>
        <w:jc w:val="both"/>
      </w:pPr>
      <w:r>
        <w:rPr>
          <w:noProof/>
        </w:rPr>
        <mc:AlternateContent>
          <mc:Choice Requires="wps">
            <w:drawing>
              <wp:anchor distT="0" distB="0" distL="114300" distR="114300" simplePos="0" relativeHeight="251788288" behindDoc="0" locked="0" layoutInCell="1" allowOverlap="1" wp14:anchorId="481771E6" wp14:editId="0F4ABDDA">
                <wp:simplePos x="0" y="0"/>
                <wp:positionH relativeFrom="column">
                  <wp:posOffset>1012825</wp:posOffset>
                </wp:positionH>
                <wp:positionV relativeFrom="paragraph">
                  <wp:posOffset>7681595</wp:posOffset>
                </wp:positionV>
                <wp:extent cx="3465830" cy="635"/>
                <wp:effectExtent l="0" t="0" r="1270" b="12065"/>
                <wp:wrapTopAndBottom/>
                <wp:docPr id="123151540" name="Text Box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7F145979" w14:textId="566E0177" w:rsidR="00EE608D" w:rsidRPr="006C2DB4" w:rsidRDefault="00EE608D" w:rsidP="00EE608D">
                            <w:pPr>
                              <w:pStyle w:val="Captions"/>
                              <w:rPr>
                                <w:noProof/>
                              </w:rPr>
                            </w:pPr>
                            <w:bookmarkStart w:id="206" w:name="_Toc207348720"/>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17</w:t>
                            </w:r>
                            <w:r w:rsidR="00761DBB">
                              <w:fldChar w:fldCharType="end"/>
                            </w:r>
                            <w:r>
                              <w:t xml:space="preserve"> Màn hình quản lý đơn hàng</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771E6" id="_x0000_s1039" type="#_x0000_t202" style="position:absolute;left:0;text-align:left;margin-left:79.75pt;margin-top:604.85pt;width:272.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" stroked="f">
                <v:textbox style="mso-fit-shape-to-text:t" inset="0,0,0,0">
                  <w:txbxContent>
                    <w:p w14:paraId="7F145979" w14:textId="566E0177" w:rsidR="00EE608D" w:rsidRPr="006C2DB4" w:rsidRDefault="00EE608D" w:rsidP="00EE608D">
                      <w:pPr>
                        <w:pStyle w:val="Captions"/>
                        <w:rPr>
                          <w:noProof/>
                        </w:rPr>
                      </w:pPr>
                      <w:bookmarkStart w:id="207" w:name="_Toc207348720"/>
                      <w:r>
                        <w:t xml:space="preserve">Hình </w:t>
                      </w:r>
                      <w:r w:rsidR="00761DBB">
                        <w:fldChar w:fldCharType="begin"/>
                      </w:r>
                      <w:r w:rsidR="00761DBB">
                        <w:instrText xml:space="preserve"> STYLEREF 1 \s </w:instrText>
                      </w:r>
                      <w:r w:rsidR="00761DBB">
                        <w:fldChar w:fldCharType="separate"/>
                      </w:r>
                      <w:r w:rsidR="00761DBB">
                        <w:rPr>
                          <w:noProof/>
                        </w:rPr>
                        <w:t>3</w:t>
                      </w:r>
                      <w:r w:rsidR="00761DBB">
                        <w:fldChar w:fldCharType="end"/>
                      </w:r>
                      <w:r w:rsidR="00761DBB">
                        <w:noBreakHyphen/>
                      </w:r>
                      <w:r w:rsidR="00761DBB">
                        <w:fldChar w:fldCharType="begin"/>
                      </w:r>
                      <w:r w:rsidR="00761DBB">
                        <w:instrText xml:space="preserve"> SEQ Hình \* ARABIC \s 1 </w:instrText>
                      </w:r>
                      <w:r w:rsidR="00761DBB">
                        <w:fldChar w:fldCharType="separate"/>
                      </w:r>
                      <w:r w:rsidR="00761DBB">
                        <w:rPr>
                          <w:noProof/>
                        </w:rPr>
                        <w:t>17</w:t>
                      </w:r>
                      <w:r w:rsidR="00761DBB">
                        <w:fldChar w:fldCharType="end"/>
                      </w:r>
                      <w:r>
                        <w:t xml:space="preserve"> Màn hình quản lý đơn hàng</w:t>
                      </w:r>
                      <w:bookmarkEnd w:id="207"/>
                    </w:p>
                  </w:txbxContent>
                </v:textbox>
                <w10:wrap type="topAndBottom"/>
              </v:shape>
            </w:pict>
          </mc:Fallback>
        </mc:AlternateContent>
      </w:r>
      <w:r w:rsidR="00B61042" w:rsidRPr="00B61042">
        <w:rPr>
          <w:noProof/>
        </w:rPr>
        <w:drawing>
          <wp:anchor distT="0" distB="0" distL="114300" distR="114300" simplePos="0" relativeHeight="251720704" behindDoc="0" locked="0" layoutInCell="1" allowOverlap="1" wp14:anchorId="0F1C2C1D" wp14:editId="395D37D6">
            <wp:simplePos x="0" y="0"/>
            <wp:positionH relativeFrom="column">
              <wp:posOffset>1012825</wp:posOffset>
            </wp:positionH>
            <wp:positionV relativeFrom="paragraph">
              <wp:posOffset>281305</wp:posOffset>
            </wp:positionV>
            <wp:extent cx="3465941" cy="7512148"/>
            <wp:effectExtent l="0" t="0" r="1270" b="0"/>
            <wp:wrapTopAndBottom/>
            <wp:docPr id="692240544"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0544" name="Picture 1" descr="Screens screenshot of a phon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65941" cy="7512148"/>
                    </a:xfrm>
                    <a:prstGeom prst="rect">
                      <a:avLst/>
                    </a:prstGeom>
                  </pic:spPr>
                </pic:pic>
              </a:graphicData>
            </a:graphic>
            <wp14:sizeRelH relativeFrom="page">
              <wp14:pctWidth>0</wp14:pctWidth>
            </wp14:sizeRelH>
            <wp14:sizeRelV relativeFrom="page">
              <wp14:pctHeight>0</wp14:pctHeight>
            </wp14:sizeRelV>
          </wp:anchor>
        </w:drawing>
      </w:r>
    </w:p>
    <w:p w14:paraId="0E70ADE4" w14:textId="35AB7FEF" w:rsidR="00B61042" w:rsidRDefault="00B61042" w:rsidP="00DC08AF">
      <w:pPr>
        <w:spacing w:before="120" w:line="312" w:lineRule="auto"/>
        <w:ind w:firstLine="567"/>
        <w:jc w:val="both"/>
      </w:pPr>
      <w:r>
        <w:lastRenderedPageBreak/>
        <w:t xml:space="preserve">Khi ấn vào chi tiết sẽ hiện ra chi tiết của đơn hàng, admin có thể cập nhật trạng thái đơn hàng ở đó </w:t>
      </w:r>
    </w:p>
    <w:p w14:paraId="797FE630" w14:textId="77777777" w:rsidR="002B15B5" w:rsidRDefault="00B61042" w:rsidP="00B3582C">
      <w:pPr>
        <w:jc w:val="center"/>
      </w:pPr>
      <w:bookmarkStart w:id="208" w:name="_Toc205312272"/>
      <w:bookmarkStart w:id="209" w:name="_Toc205319408"/>
      <w:bookmarkStart w:id="210" w:name="_Toc205325045"/>
      <w:bookmarkStart w:id="211" w:name="_Toc205334063"/>
      <w:r w:rsidRPr="00B3582C">
        <w:rPr>
          <w:noProof/>
        </w:rPr>
        <w:drawing>
          <wp:inline distT="0" distB="0" distL="0" distR="0" wp14:anchorId="76511CEA" wp14:editId="764755CB">
            <wp:extent cx="3362093" cy="7287065"/>
            <wp:effectExtent l="0" t="0" r="3810" b="3175"/>
            <wp:docPr id="13662173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7311" name="Picture 1" descr="A screenshot of a phone&#10;&#10;AI-generated content may be incorrect."/>
                    <pic:cNvPicPr/>
                  </pic:nvPicPr>
                  <pic:blipFill>
                    <a:blip r:embed="rId88"/>
                    <a:stretch>
                      <a:fillRect/>
                    </a:stretch>
                  </pic:blipFill>
                  <pic:spPr>
                    <a:xfrm>
                      <a:off x="0" y="0"/>
                      <a:ext cx="3370287" cy="7304825"/>
                    </a:xfrm>
                    <a:prstGeom prst="rect">
                      <a:avLst/>
                    </a:prstGeom>
                  </pic:spPr>
                </pic:pic>
              </a:graphicData>
            </a:graphic>
          </wp:inline>
        </w:drawing>
      </w:r>
      <w:bookmarkEnd w:id="208"/>
      <w:bookmarkEnd w:id="209"/>
      <w:bookmarkEnd w:id="210"/>
      <w:bookmarkEnd w:id="211"/>
    </w:p>
    <w:p w14:paraId="22062F76" w14:textId="463013D6" w:rsidR="00EE608D" w:rsidRDefault="002B15B5" w:rsidP="00134C6C">
      <w:pPr>
        <w:pStyle w:val="Captions"/>
      </w:pPr>
      <w:r>
        <w:t>Hình 3</w:t>
      </w:r>
      <w:r w:rsidR="00AB1B98">
        <w:t>-</w:t>
      </w:r>
      <w:r w:rsidR="00134C6C">
        <w:t>18 Màn chi tiết đơn hàng</w:t>
      </w:r>
    </w:p>
    <w:p w14:paraId="0611FAD2" w14:textId="5061AD1B" w:rsidR="00B61042" w:rsidRPr="00E528ED" w:rsidRDefault="00B61042" w:rsidP="00E528ED">
      <w:pPr>
        <w:pStyle w:val="Heading2"/>
      </w:pPr>
      <w:bookmarkStart w:id="212" w:name="_Toc205503605"/>
      <w:bookmarkStart w:id="213" w:name="_Toc209039087"/>
      <w:r w:rsidRPr="00E528ED">
        <w:lastRenderedPageBreak/>
        <w:t>Màn hình quản lý người dùng</w:t>
      </w:r>
      <w:bookmarkEnd w:id="212"/>
      <w:bookmarkEnd w:id="213"/>
      <w:r w:rsidRPr="00E528ED">
        <w:t xml:space="preserve"> </w:t>
      </w:r>
    </w:p>
    <w:p w14:paraId="1729E16C" w14:textId="40353545" w:rsidR="00B61042" w:rsidRPr="001F623B" w:rsidRDefault="00B61042" w:rsidP="00DC08AF">
      <w:pPr>
        <w:spacing w:before="120" w:line="312" w:lineRule="auto"/>
        <w:ind w:firstLine="567"/>
        <w:jc w:val="both"/>
      </w:pPr>
      <w:bookmarkStart w:id="214" w:name="OLE_LINK25"/>
      <w:r>
        <w:t>Màn hình hiển thị danh sách người dùng trong hệ thống. Khi ấn vào button hình bút chì có thể chỉnh sửa thông tin người dùng</w:t>
      </w:r>
    </w:p>
    <w:bookmarkEnd w:id="214"/>
    <w:p w14:paraId="6D5740F8" w14:textId="2A34953A" w:rsidR="00B61042" w:rsidRPr="00B61042" w:rsidRDefault="007B5C76" w:rsidP="00DC08AF">
      <w:pPr>
        <w:spacing w:before="120" w:line="312" w:lineRule="auto"/>
        <w:ind w:firstLine="567"/>
        <w:jc w:val="both"/>
      </w:pPr>
      <w:r>
        <w:rPr>
          <w:noProof/>
        </w:rPr>
        <mc:AlternateContent>
          <mc:Choice Requires="wps">
            <w:drawing>
              <wp:anchor distT="0" distB="0" distL="114300" distR="114300" simplePos="0" relativeHeight="251839488" behindDoc="0" locked="0" layoutInCell="1" allowOverlap="1" wp14:anchorId="3E4DA82A" wp14:editId="72E82663">
                <wp:simplePos x="0" y="0"/>
                <wp:positionH relativeFrom="column">
                  <wp:posOffset>1976755</wp:posOffset>
                </wp:positionH>
                <wp:positionV relativeFrom="paragraph">
                  <wp:posOffset>5970905</wp:posOffset>
                </wp:positionV>
                <wp:extent cx="2536825" cy="635"/>
                <wp:effectExtent l="0" t="0" r="3175" b="12065"/>
                <wp:wrapTopAndBottom/>
                <wp:docPr id="630632608" name="Text Box 1"/>
                <wp:cNvGraphicFramePr/>
                <a:graphic xmlns:a="http://schemas.openxmlformats.org/drawingml/2006/main">
                  <a:graphicData uri="http://schemas.microsoft.com/office/word/2010/wordprocessingShape">
                    <wps:wsp>
                      <wps:cNvSpPr txBox="1"/>
                      <wps:spPr>
                        <a:xfrm>
                          <a:off x="0" y="0"/>
                          <a:ext cx="2536825" cy="635"/>
                        </a:xfrm>
                        <a:prstGeom prst="rect">
                          <a:avLst/>
                        </a:prstGeom>
                        <a:solidFill>
                          <a:prstClr val="white"/>
                        </a:solidFill>
                        <a:ln>
                          <a:noFill/>
                        </a:ln>
                      </wps:spPr>
                      <wps:txbx>
                        <w:txbxContent>
                          <w:p w14:paraId="337853D3" w14:textId="2F23A15E" w:rsidR="007B5C76" w:rsidRPr="007939A3" w:rsidRDefault="007B5C76" w:rsidP="007B5C76">
                            <w:pPr>
                              <w:pStyle w:val="Captions"/>
                              <w:rPr>
                                <w:noProof/>
                              </w:rPr>
                            </w:pPr>
                            <w:r>
                              <w:t xml:space="preserve">Hình </w:t>
                            </w:r>
                            <w:r w:rsidR="006977FE">
                              <w:fldChar w:fldCharType="begin"/>
                            </w:r>
                            <w:r w:rsidR="006977FE">
                              <w:instrText xml:space="preserve"> STYLEREF 1 \s </w:instrText>
                            </w:r>
                            <w:r w:rsidR="006977FE">
                              <w:fldChar w:fldCharType="separate"/>
                            </w:r>
                            <w:r w:rsidR="00B32C8C">
                              <w:rPr>
                                <w:noProof/>
                              </w:rPr>
                              <w:t>3</w:t>
                            </w:r>
                            <w:r w:rsidR="006977FE">
                              <w:rPr>
                                <w:noProof/>
                              </w:rPr>
                              <w:fldChar w:fldCharType="end"/>
                            </w:r>
                            <w:r>
                              <w:noBreakHyphen/>
                              <w:t>19 Danh sách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DA82A" id="_x0000_s1040" type="#_x0000_t202" style="position:absolute;left:0;text-align:left;margin-left:155.65pt;margin-top:470.15pt;width:199.7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" stroked="f">
                <v:textbox style="mso-fit-shape-to-text:t" inset="0,0,0,0">
                  <w:txbxContent>
                    <w:p w14:paraId="337853D3" w14:textId="2F23A15E" w:rsidR="007B5C76" w:rsidRPr="007939A3" w:rsidRDefault="007B5C76" w:rsidP="007B5C76">
                      <w:pPr>
                        <w:pStyle w:val="Captions"/>
                        <w:rPr>
                          <w:noProof/>
                        </w:rPr>
                      </w:pPr>
                      <w:r>
                        <w:t xml:space="preserve">Hình </w:t>
                      </w:r>
                      <w:r w:rsidR="006977FE">
                        <w:fldChar w:fldCharType="begin"/>
                      </w:r>
                      <w:r w:rsidR="006977FE">
                        <w:instrText xml:space="preserve"> STYLEREF 1 \s </w:instrText>
                      </w:r>
                      <w:r w:rsidR="006977FE">
                        <w:fldChar w:fldCharType="separate"/>
                      </w:r>
                      <w:r w:rsidR="00B32C8C">
                        <w:rPr>
                          <w:noProof/>
                        </w:rPr>
                        <w:t>3</w:t>
                      </w:r>
                      <w:r w:rsidR="006977FE">
                        <w:rPr>
                          <w:noProof/>
                        </w:rPr>
                        <w:fldChar w:fldCharType="end"/>
                      </w:r>
                      <w:r>
                        <w:noBreakHyphen/>
                        <w:t>19 Danh sách người dùng</w:t>
                      </w:r>
                    </w:p>
                  </w:txbxContent>
                </v:textbox>
                <w10:wrap type="topAndBottom"/>
              </v:shape>
            </w:pict>
          </mc:Fallback>
        </mc:AlternateContent>
      </w:r>
      <w:r w:rsidR="00F34F3E">
        <w:rPr>
          <w:noProof/>
        </w:rPr>
        <w:drawing>
          <wp:anchor distT="0" distB="0" distL="114300" distR="114300" simplePos="0" relativeHeight="251723776" behindDoc="0" locked="0" layoutInCell="1" allowOverlap="1" wp14:anchorId="717CE0B8" wp14:editId="1FEBFD50">
            <wp:simplePos x="0" y="0"/>
            <wp:positionH relativeFrom="column">
              <wp:posOffset>1976755</wp:posOffset>
            </wp:positionH>
            <wp:positionV relativeFrom="paragraph">
              <wp:posOffset>415653</wp:posOffset>
            </wp:positionV>
            <wp:extent cx="2536825" cy="5498465"/>
            <wp:effectExtent l="0" t="0" r="3175" b="635"/>
            <wp:wrapTopAndBottom/>
            <wp:docPr id="1054047794"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7794" name="Picture 9" descr="A screenshot of a phone&#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36825" cy="5498465"/>
                    </a:xfrm>
                    <a:prstGeom prst="rect">
                      <a:avLst/>
                    </a:prstGeom>
                  </pic:spPr>
                </pic:pic>
              </a:graphicData>
            </a:graphic>
            <wp14:sizeRelH relativeFrom="page">
              <wp14:pctWidth>0</wp14:pctWidth>
            </wp14:sizeRelH>
            <wp14:sizeRelV relativeFrom="page">
              <wp14:pctHeight>0</wp14:pctHeight>
            </wp14:sizeRelV>
          </wp:anchor>
        </w:drawing>
      </w:r>
    </w:p>
    <w:p w14:paraId="392DBC06" w14:textId="77777777" w:rsidR="00C07BF3" w:rsidRDefault="00C47C45" w:rsidP="00C07BF3">
      <w:pPr>
        <w:pStyle w:val="Heading1"/>
        <w:numPr>
          <w:ilvl w:val="0"/>
          <w:numId w:val="0"/>
        </w:numPr>
        <w:spacing w:before="120" w:after="0" w:line="312" w:lineRule="auto"/>
        <w:ind w:firstLine="567"/>
      </w:pPr>
      <w:bookmarkStart w:id="215" w:name="_Toc205319410"/>
      <w:bookmarkStart w:id="216" w:name="_Toc205325047"/>
      <w:bookmarkStart w:id="217" w:name="_Toc205334065"/>
      <w:bookmarkStart w:id="218" w:name="_Toc205476536"/>
      <w:bookmarkStart w:id="219" w:name="_Toc205503606"/>
      <w:bookmarkStart w:id="220" w:name="_Toc205888201"/>
      <w:bookmarkStart w:id="221" w:name="_Toc207348648"/>
      <w:bookmarkStart w:id="222" w:name="_Toc209039088"/>
      <w:r>
        <w:rPr>
          <w:noProof/>
        </w:rPr>
        <w:lastRenderedPageBreak/>
        <w:drawing>
          <wp:inline distT="0" distB="0" distL="0" distR="0" wp14:anchorId="42376C2C" wp14:editId="21DAC56B">
            <wp:extent cx="2505205" cy="5429830"/>
            <wp:effectExtent l="0" t="0" r="0" b="6350"/>
            <wp:docPr id="254263484"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63484" name="Picture 8" descr="A screenshot of a phone&#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44065" cy="5514055"/>
                    </a:xfrm>
                    <a:prstGeom prst="rect">
                      <a:avLst/>
                    </a:prstGeom>
                  </pic:spPr>
                </pic:pic>
              </a:graphicData>
            </a:graphic>
          </wp:inline>
        </w:drawing>
      </w:r>
      <w:bookmarkEnd w:id="215"/>
      <w:bookmarkEnd w:id="216"/>
      <w:bookmarkEnd w:id="217"/>
      <w:bookmarkEnd w:id="218"/>
      <w:bookmarkEnd w:id="219"/>
      <w:bookmarkEnd w:id="220"/>
      <w:bookmarkEnd w:id="221"/>
      <w:bookmarkEnd w:id="222"/>
    </w:p>
    <w:p w14:paraId="1405D760" w14:textId="58818406" w:rsidR="00C07BF3" w:rsidRPr="00B3582C" w:rsidRDefault="00C07BF3" w:rsidP="00B3582C">
      <w:pPr>
        <w:pStyle w:val="Captions"/>
      </w:pPr>
      <w:r>
        <w:t>Hình 3</w:t>
      </w:r>
      <w:r w:rsidR="007471C6">
        <w:t>-</w:t>
      </w:r>
      <w:r>
        <w:t>20</w:t>
      </w:r>
      <w:r w:rsidR="00B3582C">
        <w:t xml:space="preserve"> Popup chỉnh sửa thông tin khách hàng</w:t>
      </w:r>
    </w:p>
    <w:p w14:paraId="3E021C28" w14:textId="127E1950" w:rsidR="00134C6C" w:rsidRDefault="00134C6C" w:rsidP="00134C6C">
      <w:pPr>
        <w:pStyle w:val="Caption"/>
      </w:pPr>
    </w:p>
    <w:p w14:paraId="056BBC01" w14:textId="3B55C21D" w:rsidR="00D96532" w:rsidRDefault="00D96532" w:rsidP="00134C6C">
      <w:pPr>
        <w:pStyle w:val="Caption"/>
      </w:pPr>
    </w:p>
    <w:p w14:paraId="44F979D8" w14:textId="0F32D97A" w:rsidR="00C47C45" w:rsidRDefault="00C47C45" w:rsidP="00D96532">
      <w:pPr>
        <w:pStyle w:val="Caption"/>
      </w:pPr>
    </w:p>
    <w:p w14:paraId="1993ACB8" w14:textId="77777777" w:rsidR="00C47C45" w:rsidRPr="00C47C45" w:rsidRDefault="00C47C45" w:rsidP="00DC08AF">
      <w:pPr>
        <w:spacing w:before="120" w:line="312" w:lineRule="auto"/>
        <w:ind w:firstLine="567"/>
        <w:jc w:val="both"/>
      </w:pPr>
    </w:p>
    <w:p w14:paraId="61A51A1D" w14:textId="77777777" w:rsidR="00C47C45" w:rsidRDefault="00C47C45" w:rsidP="00DC08AF">
      <w:pPr>
        <w:spacing w:before="120" w:line="312" w:lineRule="auto"/>
        <w:ind w:firstLine="567"/>
        <w:jc w:val="both"/>
        <w:rPr>
          <w:rFonts w:cs="Arial"/>
          <w:b/>
          <w:bCs/>
          <w:caps/>
          <w:kern w:val="32"/>
          <w:sz w:val="30"/>
          <w:szCs w:val="32"/>
        </w:rPr>
      </w:pPr>
      <w:r>
        <w:br w:type="page"/>
      </w:r>
    </w:p>
    <w:p w14:paraId="0D68623D" w14:textId="5155BF9F" w:rsidR="007360C5" w:rsidRPr="002E44AA" w:rsidRDefault="007360C5" w:rsidP="00D73279">
      <w:pPr>
        <w:pStyle w:val="Heading1"/>
        <w:numPr>
          <w:ilvl w:val="0"/>
          <w:numId w:val="0"/>
        </w:numPr>
      </w:pPr>
      <w:bookmarkStart w:id="223" w:name="_Toc209039089"/>
      <w:r>
        <w:lastRenderedPageBreak/>
        <w:t>KẾT LUẬN VÀ HƯỚNG PHÁT TRIỂN</w:t>
      </w:r>
      <w:bookmarkEnd w:id="223"/>
    </w:p>
    <w:p w14:paraId="788D73CE" w14:textId="4E0BED5B" w:rsidR="007360C5" w:rsidRPr="00AA5AE5" w:rsidRDefault="007360C5" w:rsidP="00AA5AE5">
      <w:pPr>
        <w:pStyle w:val="Like-Numbering"/>
        <w:jc w:val="both"/>
        <w:rPr>
          <w:sz w:val="24"/>
        </w:rPr>
      </w:pPr>
      <w:r w:rsidRPr="00AA5AE5">
        <w:rPr>
          <w:sz w:val="24"/>
        </w:rPr>
        <w:t>1. Kết luận</w:t>
      </w:r>
    </w:p>
    <w:p w14:paraId="48001543" w14:textId="1A97E038" w:rsidR="000B2AEB" w:rsidRPr="00AA5AE5" w:rsidRDefault="000B2AEB" w:rsidP="00AA5AE5">
      <w:pPr>
        <w:ind w:firstLine="720"/>
        <w:jc w:val="both"/>
      </w:pPr>
      <w:r w:rsidRPr="00AA5AE5">
        <w:t xml:space="preserve">Sau quá trình nghiên cứu các công nghệ hiện đại, em đã lựa chọn kết hợp giữa </w:t>
      </w:r>
      <w:r w:rsidRPr="00AA5AE5">
        <w:rPr>
          <w:b/>
          <w:bCs/>
        </w:rPr>
        <w:t>Node.js</w:t>
      </w:r>
      <w:r w:rsidRPr="00AA5AE5">
        <w:t xml:space="preserve"> cùng </w:t>
      </w:r>
      <w:r w:rsidRPr="00AA5AE5">
        <w:rPr>
          <w:b/>
          <w:bCs/>
        </w:rPr>
        <w:t>ExpressJS</w:t>
      </w:r>
      <w:r w:rsidRPr="00AA5AE5">
        <w:t xml:space="preserve"> để xây dựng backend, và </w:t>
      </w:r>
      <w:r w:rsidRPr="00AA5AE5">
        <w:rPr>
          <w:b/>
          <w:bCs/>
        </w:rPr>
        <w:t>Dart cùng Flutter</w:t>
      </w:r>
      <w:r w:rsidRPr="00AA5AE5">
        <w:t xml:space="preserve"> để phát triển giao diện ứng dụng mobile. Đây là những công nghệ mã nguồn mở mạnh mẽ, phổ biến trong phát triển ứng dụng web và di động đa nền tảng hiện nay. Qua đó, </w:t>
      </w:r>
      <w:r w:rsidR="00B76DE3" w:rsidRPr="00AA5AE5">
        <w:t xml:space="preserve">em </w:t>
      </w:r>
      <w:r w:rsidRPr="00AA5AE5">
        <w:t xml:space="preserve">đã xây dựng thành công một ứng dụng </w:t>
      </w:r>
      <w:r w:rsidRPr="00AA5AE5">
        <w:rPr>
          <w:b/>
          <w:bCs/>
        </w:rPr>
        <w:t>đặt món và quản lý nhà hàng</w:t>
      </w:r>
      <w:r w:rsidRPr="00AA5AE5">
        <w:t xml:space="preserve"> hoàn chỉnh, hướng đến việc hỗ trợ hoạt động kinh doanh F&amp;B được hiệu quả và hiện đại hóa quy trình phục vụ khách hàng.</w:t>
      </w:r>
    </w:p>
    <w:p w14:paraId="463C8FF8" w14:textId="77777777" w:rsidR="000B2AEB" w:rsidRPr="00AA5AE5" w:rsidRDefault="000B2AEB" w:rsidP="00AA5AE5">
      <w:pPr>
        <w:ind w:firstLine="720"/>
        <w:jc w:val="both"/>
      </w:pPr>
      <w:r w:rsidRPr="00AA5AE5">
        <w:t xml:space="preserve">Hệ thống bao gồm </w:t>
      </w:r>
      <w:r w:rsidRPr="00AA5AE5">
        <w:rPr>
          <w:b/>
          <w:bCs/>
        </w:rPr>
        <w:t>hai phần chính</w:t>
      </w:r>
      <w:r w:rsidRPr="00AA5AE5">
        <w:t xml:space="preserve">: giao diện dành cho </w:t>
      </w:r>
      <w:r w:rsidRPr="00AA5AE5">
        <w:rPr>
          <w:b/>
          <w:bCs/>
        </w:rPr>
        <w:t>người dùng (khách hàng)</w:t>
      </w:r>
      <w:r w:rsidRPr="00AA5AE5">
        <w:t xml:space="preserve"> và giao diện dành cho </w:t>
      </w:r>
      <w:r w:rsidRPr="00AA5AE5">
        <w:rPr>
          <w:b/>
          <w:bCs/>
        </w:rPr>
        <w:t>người quản trị (nhà hàng/quản lý)</w:t>
      </w:r>
      <w:r w:rsidRPr="00AA5AE5">
        <w:t>, với các chức năng cụ thể như sau:</w:t>
      </w:r>
    </w:p>
    <w:p w14:paraId="1C6BF4C3" w14:textId="77777777" w:rsidR="000B2AEB" w:rsidRPr="00AA5AE5" w:rsidRDefault="000B2AEB" w:rsidP="00AA5AE5">
      <w:pPr>
        <w:jc w:val="both"/>
      </w:pPr>
      <w:r w:rsidRPr="00AA5AE5">
        <w:rPr>
          <w:b/>
          <w:bCs/>
        </w:rPr>
        <w:t>Chức năng dành cho người dùng (khách hàng):</w:t>
      </w:r>
    </w:p>
    <w:p w14:paraId="7499A43E" w14:textId="77777777" w:rsidR="000B2AEB" w:rsidRPr="00AA5AE5" w:rsidRDefault="000B2AEB" w:rsidP="00AA5AE5">
      <w:pPr>
        <w:spacing w:after="160" w:line="278" w:lineRule="auto"/>
        <w:ind w:firstLine="720"/>
        <w:jc w:val="both"/>
      </w:pPr>
      <w:r w:rsidRPr="00AA5AE5">
        <w:rPr>
          <w:b/>
          <w:bCs/>
        </w:rPr>
        <w:t>Xem thông tin món ăn</w:t>
      </w:r>
      <w:r w:rsidRPr="00AA5AE5">
        <w:t>: Người dùng có thể dễ dàng duyệt qua danh sách các món ăn được cung cấp trong nhà hàng. Mỗi món đều đi kèm thông tin chi tiết như tên món, mô tả, giá cả, hình ảnh minh họa nhằm giúp người dùng dễ dàng lựa chọn theo nhu cầu và sở thích cá nhân.</w:t>
      </w:r>
    </w:p>
    <w:p w14:paraId="453EE2B2" w14:textId="77777777" w:rsidR="000B2AEB" w:rsidRPr="00AA5AE5" w:rsidRDefault="000B2AEB" w:rsidP="00AA5AE5">
      <w:pPr>
        <w:spacing w:after="160" w:line="278" w:lineRule="auto"/>
        <w:ind w:firstLine="720"/>
        <w:jc w:val="both"/>
      </w:pPr>
      <w:r w:rsidRPr="00AA5AE5">
        <w:rPr>
          <w:b/>
          <w:bCs/>
        </w:rPr>
        <w:t>Đặt món</w:t>
      </w:r>
      <w:r w:rsidRPr="00AA5AE5">
        <w:t>: Ứng dụng cho phép người dùng đặt một hoặc nhiều món ăn cùng lúc. Giao diện trực quan, dễ sử dụng giúp khách hàng có thể thêm món vào giỏ hàng, chỉnh sửa số lượng hoặc loại bỏ món không cần thiết trước khi tiến hành đặt.</w:t>
      </w:r>
    </w:p>
    <w:p w14:paraId="188BB064" w14:textId="77777777" w:rsidR="000B2AEB" w:rsidRPr="00AA5AE5" w:rsidRDefault="000B2AEB" w:rsidP="00AA5AE5">
      <w:pPr>
        <w:spacing w:after="160" w:line="278" w:lineRule="auto"/>
        <w:ind w:firstLine="720"/>
        <w:jc w:val="both"/>
      </w:pPr>
      <w:r w:rsidRPr="00AA5AE5">
        <w:rPr>
          <w:b/>
          <w:bCs/>
        </w:rPr>
        <w:t>Đặt bàn trước</w:t>
      </w:r>
      <w:r w:rsidRPr="00AA5AE5">
        <w:t>: Để nâng cao trải nghiệm, hệ thống hỗ trợ chức năng đặt bàn trực tuyến. Người dùng có thể chọn ngày, giờ, số lượng người và ghi chú đặc biệt (nếu có), từ đó giúp nhà hàng sắp xếp phục vụ một cách tối ưu nhất.</w:t>
      </w:r>
    </w:p>
    <w:p w14:paraId="41FAAB1E" w14:textId="77777777" w:rsidR="000B2AEB" w:rsidRPr="00AA5AE5" w:rsidRDefault="000B2AEB" w:rsidP="00AA5AE5">
      <w:pPr>
        <w:spacing w:after="160" w:line="278" w:lineRule="auto"/>
        <w:ind w:firstLine="720"/>
        <w:jc w:val="both"/>
      </w:pPr>
      <w:r w:rsidRPr="00AA5AE5">
        <w:rPr>
          <w:b/>
          <w:bCs/>
        </w:rPr>
        <w:t>Xem lịch sử đặt hàng</w:t>
      </w:r>
      <w:r w:rsidRPr="00AA5AE5">
        <w:t>: Ứng dụng ghi nhận lại tất cả các đơn đặt hàng và đặt bàn trước đó, giúp người dùng dễ dàng tra cứu và quản lý thông tin cá nhân, đồng thời hỗ trợ trong trường hợp cần khiếu nại hay đặt lại đơn cũ.</w:t>
      </w:r>
    </w:p>
    <w:p w14:paraId="48837FFB" w14:textId="77777777" w:rsidR="000B2AEB" w:rsidRPr="00AA5AE5" w:rsidRDefault="000B2AEB" w:rsidP="00AA5AE5">
      <w:pPr>
        <w:spacing w:after="160" w:line="278" w:lineRule="auto"/>
        <w:ind w:firstLine="720"/>
        <w:jc w:val="both"/>
      </w:pPr>
      <w:r w:rsidRPr="00AA5AE5">
        <w:rPr>
          <w:b/>
          <w:bCs/>
        </w:rPr>
        <w:t>Thanh toán đơn hàng</w:t>
      </w:r>
      <w:r w:rsidRPr="00AA5AE5">
        <w:t>: Người dùng có thể thanh toán nhanh chóng và thuận tiện trực tiếp trong ứng dụng. Các phương thức thanh toán hiện tại đang hỗ trợ là tiền mặt khi nhận món, và trong tương lai có thể mở rộng thêm các hình thức thanh toán điện tử (QR code, ví điện tử, thẻ ngân hàng...).</w:t>
      </w:r>
    </w:p>
    <w:p w14:paraId="77D1911A" w14:textId="77777777" w:rsidR="000B2AEB" w:rsidRPr="00AA5AE5" w:rsidRDefault="000B2AEB" w:rsidP="00AA5AE5">
      <w:pPr>
        <w:spacing w:after="160" w:line="278" w:lineRule="auto"/>
        <w:ind w:firstLine="720"/>
        <w:jc w:val="both"/>
      </w:pPr>
      <w:r w:rsidRPr="00AA5AE5">
        <w:rPr>
          <w:b/>
          <w:bCs/>
        </w:rPr>
        <w:t>Chức năng dành cho người quản trị (admin/quản lý nhà hàng):</w:t>
      </w:r>
    </w:p>
    <w:p w14:paraId="3DB8993E" w14:textId="77777777" w:rsidR="000B2AEB" w:rsidRPr="00AA5AE5" w:rsidRDefault="000B2AEB" w:rsidP="00AA5AE5">
      <w:pPr>
        <w:spacing w:after="160" w:line="278" w:lineRule="auto"/>
        <w:ind w:firstLine="720"/>
        <w:jc w:val="both"/>
      </w:pPr>
      <w:r w:rsidRPr="00AA5AE5">
        <w:rPr>
          <w:b/>
          <w:bCs/>
        </w:rPr>
        <w:t>Thêm, sửa, xóa món ăn</w:t>
      </w:r>
      <w:r w:rsidRPr="00AA5AE5">
        <w:t>: Người quản trị có quyền cập nhật toàn bộ danh mục món ăn trong hệ thống. Có thể thêm món mới, cập nhật thông tin món hiện có (tên, mô tả, giá, hình ảnh), hoặc xóa món đã ngừng phục vụ.</w:t>
      </w:r>
    </w:p>
    <w:p w14:paraId="6DDBB0AB" w14:textId="77777777" w:rsidR="000B2AEB" w:rsidRPr="00AA5AE5" w:rsidRDefault="000B2AEB" w:rsidP="00AA5AE5">
      <w:pPr>
        <w:spacing w:after="160" w:line="278" w:lineRule="auto"/>
        <w:ind w:firstLine="720"/>
        <w:jc w:val="both"/>
      </w:pPr>
      <w:r w:rsidRPr="00AA5AE5">
        <w:rPr>
          <w:b/>
          <w:bCs/>
        </w:rPr>
        <w:t>Quản lý đơn đặt hàng</w:t>
      </w:r>
      <w:r w:rsidRPr="00AA5AE5">
        <w:t>: Hệ thống cung cấp danh sách đầy đủ các đơn hàng mà khách hàng đã đặt. Mỗi đơn đều hiển thị thông tin chi tiết như tên khách hàng, danh sách món, thời gian đặt, trạng thái xử lý...</w:t>
      </w:r>
    </w:p>
    <w:p w14:paraId="20158576" w14:textId="77777777" w:rsidR="000B2AEB" w:rsidRPr="00AA5AE5" w:rsidRDefault="000B2AEB" w:rsidP="00AA5AE5">
      <w:pPr>
        <w:spacing w:after="160" w:line="278" w:lineRule="auto"/>
        <w:ind w:firstLine="720"/>
        <w:jc w:val="both"/>
      </w:pPr>
      <w:r w:rsidRPr="00AA5AE5">
        <w:rPr>
          <w:b/>
          <w:bCs/>
        </w:rPr>
        <w:lastRenderedPageBreak/>
        <w:t>Xử lý đơn hàng</w:t>
      </w:r>
      <w:r w:rsidRPr="00AA5AE5">
        <w:t xml:space="preserve">: Quản trị viên có thể thực hiện các thao tác quản lý đơn như: </w:t>
      </w:r>
      <w:r w:rsidRPr="00AA5AE5">
        <w:rPr>
          <w:b/>
          <w:bCs/>
        </w:rPr>
        <w:t>xác nhận nhận đơn</w:t>
      </w:r>
      <w:r w:rsidRPr="00AA5AE5">
        <w:t xml:space="preserve">, </w:t>
      </w:r>
      <w:r w:rsidRPr="00AA5AE5">
        <w:rPr>
          <w:b/>
          <w:bCs/>
        </w:rPr>
        <w:t>từ chối đơn nếu hết món hoặc quá tải</w:t>
      </w:r>
      <w:r w:rsidRPr="00AA5AE5">
        <w:t>, và cập nhật trạng thái hoàn tất. Các thao tác này được cập nhật theo thời gian thực giúp khách hàng luôn nắm được tiến trình xử lý.</w:t>
      </w:r>
    </w:p>
    <w:p w14:paraId="74ADC493" w14:textId="77777777" w:rsidR="000B2AEB" w:rsidRPr="00AA5AE5" w:rsidRDefault="000B2AEB" w:rsidP="00AA5AE5">
      <w:pPr>
        <w:spacing w:after="160" w:line="278" w:lineRule="auto"/>
        <w:ind w:firstLine="720"/>
        <w:jc w:val="both"/>
      </w:pPr>
      <w:r w:rsidRPr="00AA5AE5">
        <w:rPr>
          <w:b/>
          <w:bCs/>
        </w:rPr>
        <w:t>Thống kê doanh thu</w:t>
      </w:r>
      <w:r w:rsidRPr="00AA5AE5">
        <w:t>: Ứng dụng hỗ trợ chức năng thống kê doanh thu theo ngày, tuần, tháng. Ngoài ra còn có thể thống kê các món ăn bán chạy, thời điểm đông khách nhất, từ đó giúp nhà hàng điều chỉnh thực đơn và kế hoạch kinh doanh phù hợp.</w:t>
      </w:r>
    </w:p>
    <w:p w14:paraId="495B2AE5" w14:textId="77777777" w:rsidR="000B2AEB" w:rsidRPr="00AA5AE5" w:rsidRDefault="000B2AEB" w:rsidP="00AA5AE5">
      <w:pPr>
        <w:spacing w:after="160" w:line="278" w:lineRule="auto"/>
        <w:ind w:firstLine="567"/>
        <w:jc w:val="both"/>
      </w:pPr>
      <w:r w:rsidRPr="00AA5AE5">
        <w:rPr>
          <w:b/>
          <w:bCs/>
        </w:rPr>
        <w:t>Quản lý đặt bàn</w:t>
      </w:r>
      <w:r w:rsidRPr="00AA5AE5">
        <w:t>: Hiển thị và xử lý các yêu cầu đặt bàn từ người dùng. Người quản lý có thể xác nhận hoặc từ chối dựa trên tình trạng chỗ trống, từ đó điều phối hoạt động phục vụ hiệu quả hơn.</w:t>
      </w:r>
    </w:p>
    <w:p w14:paraId="43A12D03" w14:textId="73E606C4" w:rsidR="007360C5" w:rsidRPr="00AA5AE5" w:rsidRDefault="000B2AEB" w:rsidP="00AA5AE5">
      <w:pPr>
        <w:ind w:firstLine="567"/>
        <w:jc w:val="both"/>
      </w:pPr>
      <w:r w:rsidRPr="00AA5AE5">
        <w:t>Toàn bộ hệ thống được xây dựng với kiến trúc phân tầng rõ ràng, giao diện thân thiện và dễ sử dụng. Việc tích hợp giữa frontend (Flutter) và backend (ExpressJS) qua API giúp dữ liệu được đồng bộ hóa linh hoạt và chính xác, mang lại trải nghiệm người dùng mượt mà.</w:t>
      </w:r>
    </w:p>
    <w:p w14:paraId="1948A675" w14:textId="24403566" w:rsidR="007360C5" w:rsidRPr="00AA5AE5" w:rsidRDefault="007360C5" w:rsidP="00AA5AE5">
      <w:pPr>
        <w:pStyle w:val="Like-Numbering"/>
        <w:jc w:val="both"/>
        <w:rPr>
          <w:sz w:val="24"/>
        </w:rPr>
      </w:pPr>
      <w:r w:rsidRPr="00AA5AE5">
        <w:rPr>
          <w:sz w:val="24"/>
        </w:rPr>
        <w:t>2. Hướng phát triển</w:t>
      </w:r>
    </w:p>
    <w:p w14:paraId="01FDE3AF" w14:textId="655E4F92" w:rsidR="000B2AEB" w:rsidRPr="00AA5AE5" w:rsidRDefault="000B2AEB" w:rsidP="00AA5AE5">
      <w:pPr>
        <w:jc w:val="both"/>
      </w:pPr>
      <w:r w:rsidRPr="00AA5AE5">
        <w:t>Dựa trên nền tảng đã xây dựng, trong tương lai, em đề xuất một số định hướng phát triển mở rộng như sau:</w:t>
      </w:r>
    </w:p>
    <w:p w14:paraId="041456A4" w14:textId="77777777" w:rsidR="000B2AEB" w:rsidRPr="00AA5AE5" w:rsidRDefault="000B2AEB" w:rsidP="00AA5AE5">
      <w:pPr>
        <w:spacing w:after="160" w:line="278" w:lineRule="auto"/>
        <w:ind w:firstLine="720"/>
        <w:jc w:val="both"/>
      </w:pPr>
      <w:r w:rsidRPr="00AA5AE5">
        <w:rPr>
          <w:b/>
          <w:bCs/>
        </w:rPr>
        <w:t>Hệ thống đánh giá món ăn và trải nghiệm dịch vụ</w:t>
      </w:r>
      <w:r w:rsidRPr="00AA5AE5">
        <w:t>: Sau khi dùng bữa, khách hàng có thể đánh giá món ăn và chất lượng phục vụ. Các đánh giá này sẽ giúp nhà hàng cải thiện dịch vụ và xây dựng lòng tin với khách hàng mới.</w:t>
      </w:r>
    </w:p>
    <w:p w14:paraId="1B4C8F8C" w14:textId="77777777" w:rsidR="000B2AEB" w:rsidRPr="00AA5AE5" w:rsidRDefault="000B2AEB" w:rsidP="00AA5AE5">
      <w:pPr>
        <w:spacing w:after="160" w:line="278" w:lineRule="auto"/>
        <w:ind w:firstLine="720"/>
        <w:jc w:val="both"/>
      </w:pPr>
      <w:r w:rsidRPr="00AA5AE5">
        <w:rPr>
          <w:b/>
          <w:bCs/>
        </w:rPr>
        <w:t>Chức năng chat trực tiếp giữa khách hàng và nhân viên</w:t>
      </w:r>
      <w:r w:rsidRPr="00AA5AE5">
        <w:t>: Hệ thống có thể tích hợp thêm tính năng chat giúp khách và nhà hàng trao đổi về yêu cầu đặt món, đổi món, phản hồi dịch vụ... theo thời gian thực.</w:t>
      </w:r>
    </w:p>
    <w:p w14:paraId="632BC0A6" w14:textId="7E39B9AA" w:rsidR="000B2AEB" w:rsidRPr="00AA5AE5" w:rsidRDefault="000B2AEB" w:rsidP="00AA5AE5">
      <w:pPr>
        <w:spacing w:after="160" w:line="278" w:lineRule="auto"/>
        <w:ind w:firstLine="720"/>
        <w:jc w:val="both"/>
      </w:pPr>
      <w:r w:rsidRPr="00AA5AE5">
        <w:rPr>
          <w:b/>
          <w:bCs/>
        </w:rPr>
        <w:t>Hệ thống thông báo (push notification)</w:t>
      </w:r>
      <w:r w:rsidRPr="00AA5AE5">
        <w:t xml:space="preserve">: Cập nhật trạng thái đơn hàng, chương trình khuyến mãi, nhắc nhở đặt bàn,... </w:t>
      </w:r>
    </w:p>
    <w:p w14:paraId="208A8DDA" w14:textId="7BD0F88C" w:rsidR="000B2AEB" w:rsidRPr="00AA5AE5" w:rsidRDefault="000B2AEB" w:rsidP="00AA5AE5">
      <w:pPr>
        <w:spacing w:after="160" w:line="278" w:lineRule="auto"/>
        <w:ind w:firstLine="720"/>
        <w:jc w:val="both"/>
      </w:pPr>
      <w:r w:rsidRPr="00AA5AE5">
        <w:rPr>
          <w:b/>
          <w:bCs/>
        </w:rPr>
        <w:t>Tối ưu hóa hiệu năng và bảo mật</w:t>
      </w:r>
      <w:r w:rsidRPr="00AA5AE5">
        <w:t xml:space="preserve">: Sử dụng các biện pháp như JWT, HTTPS, </w:t>
      </w:r>
      <w:r w:rsidR="00484277" w:rsidRPr="00AA5AE5">
        <w:t xml:space="preserve">xử lý </w:t>
      </w:r>
      <w:r w:rsidRPr="00AA5AE5">
        <w:t>dữ liệu để tăng tính an toàn cho hệ thống. Đồng thời tối ưu giao diện và xử lý phía client để cải thiện tốc độ phản hồi.</w:t>
      </w:r>
    </w:p>
    <w:p w14:paraId="7E70AD19" w14:textId="77777777" w:rsidR="000B2AEB" w:rsidRPr="00AA5AE5" w:rsidRDefault="000B2AEB" w:rsidP="00AA5AE5">
      <w:pPr>
        <w:spacing w:after="160" w:line="278" w:lineRule="auto"/>
        <w:ind w:firstLine="720"/>
        <w:jc w:val="both"/>
      </w:pPr>
      <w:r w:rsidRPr="00AA5AE5">
        <w:rPr>
          <w:b/>
          <w:bCs/>
        </w:rPr>
        <w:t>Tích hợp bản đồ và định vị vị trí</w:t>
      </w:r>
      <w:r w:rsidRPr="00AA5AE5">
        <w:t>: Cho phép khách hàng biết chính xác địa chỉ nhà hàng trên bản đồ, dẫn đường nhanh và dễ dàng hơn, đặc biệt hữu ích khi mở rộng hệ thống ra nhiều chi nhánh.</w:t>
      </w:r>
    </w:p>
    <w:p w14:paraId="43AD8E2B" w14:textId="77777777" w:rsidR="000B2AEB" w:rsidRPr="00AA5AE5" w:rsidRDefault="000B2AEB" w:rsidP="00AA5AE5">
      <w:pPr>
        <w:spacing w:after="160" w:line="278" w:lineRule="auto"/>
        <w:ind w:firstLine="720"/>
        <w:jc w:val="both"/>
      </w:pPr>
      <w:r w:rsidRPr="00AA5AE5">
        <w:rPr>
          <w:b/>
          <w:bCs/>
        </w:rPr>
        <w:t>Triển khai đa nền tảng</w:t>
      </w:r>
      <w:r w:rsidRPr="00AA5AE5">
        <w:t>: Ngoài bản mobile, có thể phát triển thêm phiên bản web để phục vụ đa dạng đối tượng người dùng, từ đó mở rộng khả năng tiếp cận.</w:t>
      </w:r>
    </w:p>
    <w:p w14:paraId="4A0FC222" w14:textId="2194CDC8" w:rsidR="007360C5" w:rsidRPr="00AA5AE5" w:rsidRDefault="000B2AEB" w:rsidP="00AA5AE5">
      <w:pPr>
        <w:spacing w:line="305" w:lineRule="auto"/>
        <w:ind w:firstLine="720"/>
        <w:jc w:val="both"/>
      </w:pPr>
      <w:r w:rsidRPr="00AA5AE5">
        <w:t xml:space="preserve">Với những định hướng này, </w:t>
      </w:r>
      <w:r w:rsidR="000F58BB" w:rsidRPr="00AA5AE5">
        <w:t xml:space="preserve">em </w:t>
      </w:r>
      <w:r w:rsidRPr="00AA5AE5">
        <w:t>kỳ vọng ứng dụng sẽ không chỉ dừng lại ở mức mô hình thử nghiệm mà còn có thể triển khai thực tế và trở thành công cụ hỗ trợ đắc lực cho các nhà hàng trong quá trình chuyển đổi số</w:t>
      </w:r>
    </w:p>
    <w:p w14:paraId="2EA9DC5F" w14:textId="7EBEE7D2" w:rsidR="00412F64" w:rsidRPr="007436FE" w:rsidRDefault="00027D76">
      <w:bookmarkStart w:id="224" w:name="_Toc169424247"/>
      <w:r w:rsidRPr="00D924D2">
        <w:br w:type="page"/>
      </w:r>
    </w:p>
    <w:p w14:paraId="32B31DC0" w14:textId="004C304B" w:rsidR="00640AC1" w:rsidRPr="00D924D2" w:rsidRDefault="00640AC1" w:rsidP="00640AC1">
      <w:pPr>
        <w:pStyle w:val="Heading1"/>
        <w:numPr>
          <w:ilvl w:val="0"/>
          <w:numId w:val="0"/>
        </w:numPr>
        <w:rPr>
          <w:sz w:val="32"/>
          <w:lang w:val="pt-BR"/>
        </w:rPr>
      </w:pPr>
      <w:bookmarkStart w:id="225" w:name="_Toc209039090"/>
      <w:bookmarkStart w:id="226" w:name="_Toc169424254"/>
      <w:bookmarkEnd w:id="224"/>
      <w:r w:rsidRPr="00D924D2">
        <w:rPr>
          <w:lang w:val="pt-BR"/>
        </w:rPr>
        <w:lastRenderedPageBreak/>
        <w:t>TÀI LIỆU THAM KHẢO</w:t>
      </w:r>
      <w:bookmarkEnd w:id="225"/>
    </w:p>
    <w:bookmarkEnd w:id="226" w:displacedByCustomXml="next"/>
    <w:bookmarkStart w:id="227" w:name="_Toc169424255" w:displacedByCustomXml="next"/>
    <w:sdt>
      <w:sdtPr>
        <w:rPr>
          <w:b/>
          <w:bCs/>
          <w:sz w:val="26"/>
        </w:rPr>
        <w:id w:val="-2016525058"/>
        <w:docPartObj>
          <w:docPartGallery w:val="Bibliographies"/>
          <w:docPartUnique/>
        </w:docPartObj>
      </w:sdtPr>
      <w:sdtEndPr>
        <w:rPr>
          <w:b w:val="0"/>
          <w:bCs w:val="0"/>
          <w:sz w:val="24"/>
        </w:rPr>
      </w:sdtEndPr>
      <w:sdtContent>
        <w:p w14:paraId="170B2993" w14:textId="77777777" w:rsidR="00875279" w:rsidRDefault="005719FB" w:rsidP="005719FB">
          <w:pPr>
            <w:rPr>
              <w:noProof/>
              <w:sz w:val="20"/>
              <w:szCs w:val="20"/>
            </w:rPr>
          </w:pPr>
          <w:r>
            <w:rPr>
              <w:b/>
              <w:bCs/>
              <w:sz w:val="32"/>
            </w:rPr>
            <w:fldChar w:fldCharType="begin"/>
          </w:r>
          <w:r>
            <w:instrText xml:space="preserve"> BIBLIOGRAPHY </w:instrText>
          </w:r>
          <w:r>
            <w:rPr>
              <w:b/>
              <w:bCs/>
              <w:sz w:val="32"/>
            </w:rPr>
            <w:fldChar w:fldCharType="separate"/>
          </w:r>
        </w:p>
        <w:tbl>
          <w:tblPr>
            <w:tblW w:w="516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83"/>
            <w:gridCol w:w="8590"/>
          </w:tblGrid>
          <w:tr w:rsidR="00875279" w14:paraId="314797D5" w14:textId="77777777" w:rsidTr="00875279">
            <w:trPr>
              <w:divId w:val="1265335292"/>
              <w:tblCellSpacing w:w="15" w:type="dxa"/>
            </w:trPr>
            <w:tc>
              <w:tcPr>
                <w:tcW w:w="244" w:type="pct"/>
                <w:hideMark/>
              </w:tcPr>
              <w:p w14:paraId="1F8711FE" w14:textId="1EB81505" w:rsidR="00875279" w:rsidRPr="00875279" w:rsidRDefault="00875279">
                <w:pPr>
                  <w:pStyle w:val="Bibliography"/>
                  <w:rPr>
                    <w:noProof/>
                    <w:color w:val="000000" w:themeColor="text1"/>
                    <w:lang w:val="pt-BR"/>
                  </w:rPr>
                </w:pPr>
                <w:r w:rsidRPr="00875279">
                  <w:rPr>
                    <w:noProof/>
                    <w:color w:val="000000" w:themeColor="text1"/>
                    <w:lang w:val="pt-BR"/>
                  </w:rPr>
                  <w:t xml:space="preserve">[1] </w:t>
                </w:r>
              </w:p>
            </w:tc>
            <w:tc>
              <w:tcPr>
                <w:tcW w:w="0" w:type="auto"/>
                <w:hideMark/>
              </w:tcPr>
              <w:p w14:paraId="1BCA0C53" w14:textId="77777777" w:rsidR="00875279" w:rsidRPr="00875279" w:rsidRDefault="00875279">
                <w:pPr>
                  <w:pStyle w:val="Bibliography"/>
                  <w:rPr>
                    <w:noProof/>
                    <w:color w:val="000000" w:themeColor="text1"/>
                    <w:lang w:val="pt-BR"/>
                  </w:rPr>
                </w:pPr>
                <w:r w:rsidRPr="00875279">
                  <w:rPr>
                    <w:noProof/>
                    <w:color w:val="000000" w:themeColor="text1"/>
                    <w:lang w:val="pt-BR"/>
                  </w:rPr>
                  <w:t>D. Team, “Dart Overview,” [Online]. Available: https://dart.dev/overview.</w:t>
                </w:r>
              </w:p>
            </w:tc>
          </w:tr>
          <w:tr w:rsidR="00875279" w14:paraId="0F44B33E" w14:textId="77777777" w:rsidTr="00875279">
            <w:trPr>
              <w:divId w:val="1265335292"/>
              <w:tblCellSpacing w:w="15" w:type="dxa"/>
            </w:trPr>
            <w:tc>
              <w:tcPr>
                <w:tcW w:w="244" w:type="pct"/>
                <w:hideMark/>
              </w:tcPr>
              <w:p w14:paraId="22988B64"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[2] </w:t>
                </w:r>
              </w:p>
            </w:tc>
            <w:tc>
              <w:tcPr>
                <w:tcW w:w="0" w:type="auto"/>
                <w:hideMark/>
              </w:tcPr>
              <w:p w14:paraId="62BAED4D"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F. D. Team, “Flutter architectural overview,” [Online]. </w:t>
                </w:r>
              </w:p>
              <w:p w14:paraId="186345C5" w14:textId="77777777" w:rsidR="00875279" w:rsidRPr="00875279" w:rsidRDefault="00875279">
                <w:pPr>
                  <w:pStyle w:val="Bibliography"/>
                  <w:rPr>
                    <w:noProof/>
                    <w:color w:val="000000" w:themeColor="text1"/>
                    <w:lang w:val="pt-BR"/>
                  </w:rPr>
                </w:pPr>
                <w:r w:rsidRPr="00875279">
                  <w:rPr>
                    <w:noProof/>
                    <w:color w:val="000000" w:themeColor="text1"/>
                    <w:lang w:val="pt-BR"/>
                  </w:rPr>
                  <w:t>Available: https://docs.flutter.dev/resources/architectural-overview#</w:t>
                </w:r>
              </w:p>
              <w:p w14:paraId="512839F8" w14:textId="35C9C3A4" w:rsidR="00875279" w:rsidRPr="00875279" w:rsidRDefault="00875279">
                <w:pPr>
                  <w:pStyle w:val="Bibliography"/>
                  <w:rPr>
                    <w:noProof/>
                    <w:color w:val="000000" w:themeColor="text1"/>
                    <w:lang w:val="pt-BR"/>
                  </w:rPr>
                </w:pPr>
                <w:r w:rsidRPr="00875279">
                  <w:rPr>
                    <w:noProof/>
                    <w:color w:val="000000" w:themeColor="text1"/>
                    <w:lang w:val="pt-BR"/>
                  </w:rPr>
                  <w:t>from-user-input-to-the-gpu.</w:t>
                </w:r>
              </w:p>
            </w:tc>
          </w:tr>
          <w:tr w:rsidR="00875279" w14:paraId="7954C0DB" w14:textId="77777777" w:rsidTr="00875279">
            <w:trPr>
              <w:divId w:val="1265335292"/>
              <w:tblCellSpacing w:w="15" w:type="dxa"/>
            </w:trPr>
            <w:tc>
              <w:tcPr>
                <w:tcW w:w="244" w:type="pct"/>
                <w:hideMark/>
              </w:tcPr>
              <w:p w14:paraId="599D0453"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[3] </w:t>
                </w:r>
              </w:p>
            </w:tc>
            <w:tc>
              <w:tcPr>
                <w:tcW w:w="0" w:type="auto"/>
                <w:hideMark/>
              </w:tcPr>
              <w:p w14:paraId="6F734FD0"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“BaoFlutter,” [Online]. </w:t>
                </w:r>
              </w:p>
              <w:p w14:paraId="2910B5EB" w14:textId="77777777" w:rsidR="00875279" w:rsidRPr="00875279" w:rsidRDefault="00875279">
                <w:pPr>
                  <w:pStyle w:val="Bibliography"/>
                  <w:rPr>
                    <w:noProof/>
                    <w:color w:val="000000" w:themeColor="text1"/>
                    <w:lang w:val="pt-BR"/>
                  </w:rPr>
                </w:pPr>
                <w:r w:rsidRPr="00875279">
                  <w:rPr>
                    <w:noProof/>
                    <w:color w:val="000000" w:themeColor="text1"/>
                    <w:lang w:val="pt-BR"/>
                  </w:rPr>
                  <w:t>Available: https://baoflutter.com/getx-flutter-state-management-cach-quan-ly-state/#:~:text=GetX%20trong%20Flutter%20l%C3%A0%20m%E1%BB%99</w:t>
                </w:r>
              </w:p>
              <w:p w14:paraId="3C155BB2" w14:textId="77777777" w:rsidR="00875279" w:rsidRPr="00875279" w:rsidRDefault="00875279">
                <w:pPr>
                  <w:pStyle w:val="Bibliography"/>
                  <w:rPr>
                    <w:noProof/>
                    <w:color w:val="000000" w:themeColor="text1"/>
                    <w:lang w:val="pt-BR"/>
                  </w:rPr>
                </w:pPr>
                <w:r w:rsidRPr="00875279">
                  <w:rPr>
                    <w:noProof/>
                    <w:color w:val="000000" w:themeColor="text1"/>
                    <w:lang w:val="pt-BR"/>
                  </w:rPr>
                  <w:t>t,ti%E1%BB%87n%20%C3%ADch%2C%20d%E1%BB%85%20s%E1%BB</w:t>
                </w:r>
              </w:p>
              <w:p w14:paraId="77BBC3D5" w14:textId="011FCD58" w:rsidR="00875279" w:rsidRPr="00875279" w:rsidRDefault="00875279">
                <w:pPr>
                  <w:pStyle w:val="Bibliography"/>
                  <w:rPr>
                    <w:noProof/>
                    <w:color w:val="000000" w:themeColor="text1"/>
                    <w:lang w:val="pt-BR"/>
                  </w:rPr>
                </w:pPr>
                <w:r w:rsidRPr="00875279">
                  <w:rPr>
                    <w:noProof/>
                    <w:color w:val="000000" w:themeColor="text1"/>
                    <w:lang w:val="pt-BR"/>
                  </w:rPr>
                  <w:t>%AD%20d%E1%BB%A5ng..</w:t>
                </w:r>
              </w:p>
            </w:tc>
          </w:tr>
          <w:tr w:rsidR="00875279" w14:paraId="2E628C7C" w14:textId="77777777" w:rsidTr="00875279">
            <w:trPr>
              <w:divId w:val="1265335292"/>
              <w:tblCellSpacing w:w="15" w:type="dxa"/>
            </w:trPr>
            <w:tc>
              <w:tcPr>
                <w:tcW w:w="244" w:type="pct"/>
                <w:hideMark/>
              </w:tcPr>
              <w:p w14:paraId="33C42DBF"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[5] </w:t>
                </w:r>
              </w:p>
            </w:tc>
            <w:tc>
              <w:tcPr>
                <w:tcW w:w="0" w:type="auto"/>
                <w:hideMark/>
              </w:tcPr>
              <w:p w14:paraId="081BD261" w14:textId="77777777" w:rsidR="00875279" w:rsidRPr="00875279" w:rsidRDefault="00875279">
                <w:pPr>
                  <w:pStyle w:val="Bibliography"/>
                  <w:rPr>
                    <w:noProof/>
                    <w:color w:val="000000" w:themeColor="text1"/>
                    <w:lang w:val="pt-BR"/>
                  </w:rPr>
                </w:pPr>
                <w:r w:rsidRPr="00875279">
                  <w:rPr>
                    <w:noProof/>
                    <w:color w:val="000000" w:themeColor="text1"/>
                    <w:lang w:val="pt-BR"/>
                  </w:rPr>
                  <w:t>“itviec,” [Online]. Available: http://itviec.com/blog/javascript-la-gi/.</w:t>
                </w:r>
              </w:p>
            </w:tc>
          </w:tr>
          <w:tr w:rsidR="00875279" w14:paraId="5221F4C9" w14:textId="77777777" w:rsidTr="00875279">
            <w:trPr>
              <w:divId w:val="1265335292"/>
              <w:tblCellSpacing w:w="15" w:type="dxa"/>
            </w:trPr>
            <w:tc>
              <w:tcPr>
                <w:tcW w:w="244" w:type="pct"/>
                <w:hideMark/>
              </w:tcPr>
              <w:p w14:paraId="15B44232"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[6] </w:t>
                </w:r>
              </w:p>
            </w:tc>
            <w:tc>
              <w:tcPr>
                <w:tcW w:w="0" w:type="auto"/>
                <w:hideMark/>
              </w:tcPr>
              <w:p w14:paraId="3F5C4724" w14:textId="77777777" w:rsidR="00875279" w:rsidRPr="00875279" w:rsidRDefault="00875279">
                <w:pPr>
                  <w:pStyle w:val="Bibliography"/>
                  <w:rPr>
                    <w:noProof/>
                    <w:color w:val="000000" w:themeColor="text1"/>
                    <w:lang w:val="pt-BR"/>
                  </w:rPr>
                </w:pPr>
                <w:r w:rsidRPr="00875279">
                  <w:rPr>
                    <w:noProof/>
                    <w:color w:val="000000" w:themeColor="text1"/>
                    <w:lang w:val="pt-BR"/>
                  </w:rPr>
                  <w:t>“topdev,” [Online]. Available: https://topdev.vn/blog/node-js-la-gi/.</w:t>
                </w:r>
              </w:p>
            </w:tc>
          </w:tr>
          <w:tr w:rsidR="00875279" w14:paraId="1737AC16" w14:textId="77777777" w:rsidTr="00875279">
            <w:trPr>
              <w:divId w:val="1265335292"/>
              <w:tblCellSpacing w:w="15" w:type="dxa"/>
            </w:trPr>
            <w:tc>
              <w:tcPr>
                <w:tcW w:w="244" w:type="pct"/>
                <w:hideMark/>
              </w:tcPr>
              <w:p w14:paraId="7BB8B282"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[7] </w:t>
                </w:r>
              </w:p>
            </w:tc>
            <w:tc>
              <w:tcPr>
                <w:tcW w:w="0" w:type="auto"/>
                <w:hideMark/>
              </w:tcPr>
              <w:p w14:paraId="77A53037" w14:textId="77777777" w:rsidR="00875279" w:rsidRPr="00875279" w:rsidRDefault="00875279">
                <w:pPr>
                  <w:pStyle w:val="Bibliography"/>
                  <w:rPr>
                    <w:noProof/>
                    <w:color w:val="000000" w:themeColor="text1"/>
                    <w:lang w:val="pt-BR"/>
                  </w:rPr>
                </w:pPr>
                <w:r w:rsidRPr="00875279">
                  <w:rPr>
                    <w:noProof/>
                    <w:color w:val="000000" w:themeColor="text1"/>
                    <w:lang w:val="pt-BR"/>
                  </w:rPr>
                  <w:t>“topdev,” [Online]. Available: https://topdev.vn/blog/express-js-la-gi/.</w:t>
                </w:r>
              </w:p>
            </w:tc>
          </w:tr>
          <w:tr w:rsidR="00875279" w14:paraId="2102FEBC" w14:textId="77777777" w:rsidTr="00875279">
            <w:trPr>
              <w:divId w:val="1265335292"/>
              <w:tblCellSpacing w:w="15" w:type="dxa"/>
            </w:trPr>
            <w:tc>
              <w:tcPr>
                <w:tcW w:w="244" w:type="pct"/>
                <w:hideMark/>
              </w:tcPr>
              <w:p w14:paraId="4DD19671"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[8] </w:t>
                </w:r>
              </w:p>
            </w:tc>
            <w:tc>
              <w:tcPr>
                <w:tcW w:w="0" w:type="auto"/>
                <w:hideMark/>
              </w:tcPr>
              <w:p w14:paraId="7C854DB4" w14:textId="77777777" w:rsidR="00875279" w:rsidRPr="00875279" w:rsidRDefault="00875279">
                <w:pPr>
                  <w:pStyle w:val="Bibliography"/>
                  <w:rPr>
                    <w:noProof/>
                    <w:color w:val="000000" w:themeColor="text1"/>
                    <w:lang w:val="pt-BR"/>
                  </w:rPr>
                </w:pPr>
                <w:r w:rsidRPr="00875279">
                  <w:rPr>
                    <w:noProof/>
                    <w:color w:val="000000" w:themeColor="text1"/>
                    <w:lang w:val="pt-BR"/>
                  </w:rPr>
                  <w:t>“PostgreSQL là gì ?,” [Online]. Available: https://wiki.tino.org/postgresql-la-gi/.</w:t>
                </w:r>
              </w:p>
            </w:tc>
          </w:tr>
          <w:tr w:rsidR="00875279" w14:paraId="609BE34E" w14:textId="77777777" w:rsidTr="00875279">
            <w:trPr>
              <w:divId w:val="1265335292"/>
              <w:tblCellSpacing w:w="15" w:type="dxa"/>
            </w:trPr>
            <w:tc>
              <w:tcPr>
                <w:tcW w:w="244" w:type="pct"/>
                <w:hideMark/>
              </w:tcPr>
              <w:p w14:paraId="0AF32E05"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[9] </w:t>
                </w:r>
              </w:p>
            </w:tc>
            <w:tc>
              <w:tcPr>
                <w:tcW w:w="0" w:type="auto"/>
                <w:hideMark/>
              </w:tcPr>
              <w:p w14:paraId="2E392061" w14:textId="77777777" w:rsidR="00875279" w:rsidRPr="00875279" w:rsidRDefault="00875279">
                <w:pPr>
                  <w:pStyle w:val="Bibliography"/>
                  <w:rPr>
                    <w:noProof/>
                    <w:color w:val="000000" w:themeColor="text1"/>
                    <w:lang w:val="pt-BR"/>
                  </w:rPr>
                </w:pPr>
                <w:r w:rsidRPr="00875279">
                  <w:rPr>
                    <w:noProof/>
                    <w:color w:val="000000" w:themeColor="text1"/>
                    <w:lang w:val="pt-BR"/>
                  </w:rPr>
                  <w:t xml:space="preserve">A. Tuner, Introduction to Neogeography, Sebastopol, CA USA: O'Reilly Media, 2006. </w:t>
                </w:r>
              </w:p>
            </w:tc>
          </w:tr>
        </w:tbl>
        <w:p w14:paraId="576C1EC5" w14:textId="77777777" w:rsidR="00875279" w:rsidRDefault="00875279">
          <w:pPr>
            <w:divId w:val="1265335292"/>
            <w:rPr>
              <w:noProof/>
            </w:rPr>
          </w:pPr>
        </w:p>
        <w:p w14:paraId="20D2AA2B" w14:textId="77777777" w:rsidR="005719FB" w:rsidRDefault="005719FB" w:rsidP="005719FB">
          <w:pPr>
            <w:rPr>
              <w:b/>
              <w:bCs/>
            </w:rPr>
          </w:pPr>
          <w:r>
            <w:rPr>
              <w:b/>
              <w:bCs/>
            </w:rPr>
            <w:fldChar w:fldCharType="end"/>
          </w:r>
        </w:p>
      </w:sdtContent>
    </w:sdt>
    <w:p w14:paraId="712720BE" w14:textId="7D8C33D3" w:rsidR="009328E9" w:rsidRPr="0076107B" w:rsidRDefault="005719FB" w:rsidP="009328E9">
      <w:pPr>
        <w:rPr>
          <w:rFonts w:cs="Arial"/>
          <w:b/>
          <w:bCs/>
          <w:kern w:val="32"/>
          <w:sz w:val="32"/>
          <w:szCs w:val="32"/>
        </w:rPr>
      </w:pPr>
      <w:r>
        <w:t xml:space="preserve"> </w:t>
      </w:r>
      <w:bookmarkEnd w:id="227"/>
    </w:p>
    <w:sectPr w:rsidR="009328E9" w:rsidRPr="0076107B" w:rsidSect="00BB37D1">
      <w:headerReference w:type="even" r:id="rId91"/>
      <w:type w:val="continuous"/>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799B1" w14:textId="77777777" w:rsidR="005A022B" w:rsidRDefault="005A022B">
      <w:r>
        <w:separator/>
      </w:r>
    </w:p>
    <w:p w14:paraId="6A8FE733" w14:textId="77777777" w:rsidR="005A022B" w:rsidRDefault="005A022B"/>
  </w:endnote>
  <w:endnote w:type="continuationSeparator" w:id="0">
    <w:p w14:paraId="438AAA7A" w14:textId="77777777" w:rsidR="005A022B" w:rsidRDefault="005A022B">
      <w:r>
        <w:continuationSeparator/>
      </w:r>
    </w:p>
    <w:p w14:paraId="39BADF97" w14:textId="77777777" w:rsidR="005A022B" w:rsidRDefault="005A02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inter">
    <w:altName w:val="Cambria"/>
    <w:panose1 w:val="020B0604020202020204"/>
    <w:charset w:val="00"/>
    <w:family w:val="roman"/>
    <w:pitch w:val="default"/>
  </w:font>
  <w:font w:name=".VnTime">
    <w:altName w:val="Times New Roman"/>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IBM Plex Mono">
    <w:panose1 w:val="020B0509050203000203"/>
    <w:charset w:val="4D"/>
    <w:family w:val="modern"/>
    <w:pitch w:val="fixed"/>
    <w:sig w:usb0="A000026F" w:usb1="5000207B" w:usb2="00000000" w:usb3="00000000" w:csb0="0000019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379C6" w14:textId="77777777" w:rsidR="00BB37A7" w:rsidRDefault="00BB37A7"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B37A7" w:rsidRDefault="00BB37A7"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0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268"/>
      <w:gridCol w:w="2935"/>
    </w:tblGrid>
    <w:tr w:rsidR="00BB37A7" w14:paraId="3D032CFA" w14:textId="77777777" w:rsidTr="00637F01">
      <w:tc>
        <w:tcPr>
          <w:tcW w:w="3828" w:type="dxa"/>
        </w:tcPr>
        <w:p w14:paraId="432B3FB2" w14:textId="5BAF0ABD" w:rsidR="00BB37A7" w:rsidRPr="00637F01" w:rsidRDefault="00BB37A7" w:rsidP="00997A12">
          <w:pPr>
            <w:pStyle w:val="Footer"/>
            <w:rPr>
              <w:lang w:val="pt-BR"/>
            </w:rPr>
          </w:pPr>
          <w:r w:rsidRPr="00637F01">
            <w:rPr>
              <w:lang w:val="pt-BR"/>
            </w:rPr>
            <w:t xml:space="preserve">Nguyễn </w:t>
          </w:r>
          <w:r w:rsidR="00CC5C5E">
            <w:rPr>
              <w:lang w:val="pt-BR"/>
            </w:rPr>
            <w:t>Quang Đạo</w:t>
          </w:r>
          <w:r w:rsidR="00637F01" w:rsidRPr="00637F01">
            <w:rPr>
              <w:lang w:val="pt-BR"/>
            </w:rPr>
            <w:t xml:space="preserve"> (</w:t>
          </w:r>
          <w:r w:rsidR="001A693D">
            <w:rPr>
              <w:lang w:val="pt-BR"/>
            </w:rPr>
            <w:t>2121050</w:t>
          </w:r>
          <w:r w:rsidR="00CC5C5E">
            <w:rPr>
              <w:lang w:val="pt-BR"/>
            </w:rPr>
            <w:t>451</w:t>
          </w:r>
          <w:r w:rsidR="00637F01">
            <w:rPr>
              <w:lang w:val="pt-BR"/>
            </w:rPr>
            <w:t>)</w:t>
          </w:r>
        </w:p>
      </w:tc>
      <w:tc>
        <w:tcPr>
          <w:tcW w:w="2268" w:type="dxa"/>
        </w:tcPr>
        <w:sdt>
          <w:sdtPr>
            <w:id w:val="-1480069369"/>
            <w:docPartObj>
              <w:docPartGallery w:val="Page Numbers (Bottom of Page)"/>
              <w:docPartUnique/>
            </w:docPartObj>
          </w:sdtPr>
          <w:sdtEndPr>
            <w:rPr>
              <w:noProof/>
            </w:rPr>
          </w:sdtEndPr>
          <w:sdtContent>
            <w:p w14:paraId="6D377ACF" w14:textId="77777777" w:rsidR="00BB37A7" w:rsidRDefault="00BB37A7" w:rsidP="00997A12">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tc>
      <w:tc>
        <w:tcPr>
          <w:tcW w:w="2935" w:type="dxa"/>
        </w:tcPr>
        <w:p w14:paraId="046F4DAA" w14:textId="7C5F8AC0" w:rsidR="00BB37A7" w:rsidRDefault="00BB37A7" w:rsidP="00997A12">
          <w:pPr>
            <w:pStyle w:val="Footer"/>
            <w:jc w:val="right"/>
          </w:pPr>
          <w:r>
            <w:t>Lớp CNPM</w:t>
          </w:r>
          <w:r w:rsidR="001A693D">
            <w:t xml:space="preserve"> D</w:t>
          </w:r>
          <w:r>
            <w:t xml:space="preserve"> K</w:t>
          </w:r>
          <w:r w:rsidR="001A693D">
            <w:t xml:space="preserve">66 </w:t>
          </w:r>
        </w:p>
      </w:tc>
    </w:tr>
  </w:tbl>
  <w:p w14:paraId="3DE151D4" w14:textId="77777777" w:rsidR="00BB37A7" w:rsidRDefault="00BB3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EEE53" w14:textId="77777777" w:rsidR="005A022B" w:rsidRDefault="005A022B">
      <w:r>
        <w:separator/>
      </w:r>
    </w:p>
  </w:footnote>
  <w:footnote w:type="continuationSeparator" w:id="0">
    <w:p w14:paraId="2BF8C6AF" w14:textId="77777777" w:rsidR="005A022B" w:rsidRDefault="005A022B">
      <w:r>
        <w:continuationSeparator/>
      </w:r>
    </w:p>
    <w:p w14:paraId="01EAF4AE" w14:textId="77777777" w:rsidR="005A022B" w:rsidRDefault="005A02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4F9A8" w14:textId="77777777" w:rsidR="00BB37A7" w:rsidRDefault="00BB37A7"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B37A7" w:rsidRPr="00570EF4" w14:paraId="7A241416" w14:textId="77777777" w:rsidTr="00F033C7">
      <w:trPr>
        <w:trHeight w:val="278"/>
      </w:trPr>
      <w:tc>
        <w:tcPr>
          <w:tcW w:w="9004" w:type="dxa"/>
          <w:shd w:val="clear" w:color="auto" w:fill="FAFAFA"/>
        </w:tcPr>
        <w:p w14:paraId="6A2A76FF" w14:textId="0560CF17" w:rsidR="00BB37A7" w:rsidRPr="00570EF4" w:rsidRDefault="00BB37A7" w:rsidP="009165B5">
          <w:pPr>
            <w:pStyle w:val="Header"/>
            <w:rPr>
              <w:i/>
            </w:rPr>
          </w:pPr>
          <w:r>
            <w:rPr>
              <w:i/>
            </w:rPr>
            <w:t xml:space="preserve">Đồ án tốt nghiệp chuyên ngành </w:t>
          </w:r>
          <w:r w:rsidR="00A04823">
            <w:rPr>
              <w:i/>
            </w:rPr>
            <w:t>Công nghệ phần mềm</w:t>
          </w:r>
        </w:p>
      </w:tc>
    </w:tr>
  </w:tbl>
  <w:p w14:paraId="55238F12" w14:textId="77777777" w:rsidR="00BB37A7" w:rsidRPr="00162939" w:rsidRDefault="00BB37A7" w:rsidP="00162939">
    <w:pPr>
      <w:pStyle w:val="Header"/>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40D05" w14:textId="77777777" w:rsidR="00BB37A7" w:rsidRDefault="00BB37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C24"/>
    <w:multiLevelType w:val="hybridMultilevel"/>
    <w:tmpl w:val="9362AB6C"/>
    <w:lvl w:ilvl="0" w:tplc="E98E6A20">
      <w:start w:val="1"/>
      <w:numFmt w:val="bullet"/>
      <w:lvlText w:val=""/>
      <w:lvlJc w:val="left"/>
      <w:pPr>
        <w:tabs>
          <w:tab w:val="num" w:pos="900"/>
        </w:tabs>
        <w:ind w:left="540" w:hanging="360"/>
      </w:pPr>
      <w:rPr>
        <w:rFonts w:ascii="Symbol" w:hAnsi="Symbol" w:hint="default"/>
      </w:rPr>
    </w:lvl>
    <w:lvl w:ilvl="1" w:tplc="EE025680">
      <w:numFmt w:val="decimal"/>
      <w:lvlText w:val=""/>
      <w:lvlJc w:val="left"/>
    </w:lvl>
    <w:lvl w:ilvl="2" w:tplc="F452A780">
      <w:numFmt w:val="decimal"/>
      <w:lvlText w:val=""/>
      <w:lvlJc w:val="left"/>
    </w:lvl>
    <w:lvl w:ilvl="3" w:tplc="81FE86E8">
      <w:numFmt w:val="decimal"/>
      <w:lvlText w:val=""/>
      <w:lvlJc w:val="left"/>
    </w:lvl>
    <w:lvl w:ilvl="4" w:tplc="E99EDC1E">
      <w:numFmt w:val="decimal"/>
      <w:lvlText w:val=""/>
      <w:lvlJc w:val="left"/>
    </w:lvl>
    <w:lvl w:ilvl="5" w:tplc="E7A42D30">
      <w:numFmt w:val="decimal"/>
      <w:lvlText w:val=""/>
      <w:lvlJc w:val="left"/>
    </w:lvl>
    <w:lvl w:ilvl="6" w:tplc="E340D29C">
      <w:numFmt w:val="decimal"/>
      <w:lvlText w:val=""/>
      <w:lvlJc w:val="left"/>
    </w:lvl>
    <w:lvl w:ilvl="7" w:tplc="6C0C6172">
      <w:numFmt w:val="decimal"/>
      <w:lvlText w:val=""/>
      <w:lvlJc w:val="left"/>
    </w:lvl>
    <w:lvl w:ilvl="8" w:tplc="E8F6E668">
      <w:numFmt w:val="decimal"/>
      <w:lvlText w:val=""/>
      <w:lvlJc w:val="left"/>
    </w:lvl>
  </w:abstractNum>
  <w:abstractNum w:abstractNumId="1" w15:restartNumberingAfterBreak="0">
    <w:nsid w:val="03F63042"/>
    <w:multiLevelType w:val="multilevel"/>
    <w:tmpl w:val="B9F0C89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576" w:hanging="576"/>
      </w:pPr>
    </w:lvl>
    <w:lvl w:ilvl="2">
      <w:start w:val="1"/>
      <w:numFmt w:val="decimal"/>
      <w:pStyle w:val="Heading3"/>
      <w:suff w:val="space"/>
      <w:lvlText w:val="%1.%2.%3."/>
      <w:lvlJc w:val="left"/>
      <w:pPr>
        <w:ind w:left="3981" w:hanging="720"/>
      </w:p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9DF7004"/>
    <w:multiLevelType w:val="hybridMultilevel"/>
    <w:tmpl w:val="55AE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4D70"/>
    <w:multiLevelType w:val="hybridMultilevel"/>
    <w:tmpl w:val="F258B46A"/>
    <w:lvl w:ilvl="0" w:tplc="E310991A">
      <w:start w:val="1"/>
      <w:numFmt w:val="bullet"/>
      <w:lvlText w:val=""/>
      <w:lvlJc w:val="left"/>
      <w:pPr>
        <w:tabs>
          <w:tab w:val="num" w:pos="900"/>
        </w:tabs>
        <w:ind w:left="540" w:hanging="360"/>
      </w:pPr>
      <w:rPr>
        <w:rFonts w:ascii="Symbol" w:hAnsi="Symbol" w:hint="default"/>
      </w:rPr>
    </w:lvl>
    <w:lvl w:ilvl="1" w:tplc="082028CC">
      <w:start w:val="1"/>
      <w:numFmt w:val="bullet"/>
      <w:lvlText w:val="o"/>
      <w:lvlJc w:val="left"/>
      <w:pPr>
        <w:tabs>
          <w:tab w:val="num" w:pos="1440"/>
        </w:tabs>
        <w:ind w:left="1080" w:hanging="360"/>
      </w:pPr>
      <w:rPr>
        <w:rFonts w:ascii="Courier New" w:hAnsi="Courier New" w:cs="Courier New" w:hint="default"/>
      </w:rPr>
    </w:lvl>
    <w:lvl w:ilvl="2" w:tplc="8C8C5390">
      <w:numFmt w:val="decimal"/>
      <w:lvlText w:val=""/>
      <w:lvlJc w:val="left"/>
    </w:lvl>
    <w:lvl w:ilvl="3" w:tplc="37702746">
      <w:numFmt w:val="decimal"/>
      <w:lvlText w:val=""/>
      <w:lvlJc w:val="left"/>
    </w:lvl>
    <w:lvl w:ilvl="4" w:tplc="2AC29FEE">
      <w:numFmt w:val="decimal"/>
      <w:lvlText w:val=""/>
      <w:lvlJc w:val="left"/>
    </w:lvl>
    <w:lvl w:ilvl="5" w:tplc="E478961C">
      <w:numFmt w:val="decimal"/>
      <w:lvlText w:val=""/>
      <w:lvlJc w:val="left"/>
    </w:lvl>
    <w:lvl w:ilvl="6" w:tplc="23445E6C">
      <w:numFmt w:val="decimal"/>
      <w:lvlText w:val=""/>
      <w:lvlJc w:val="left"/>
    </w:lvl>
    <w:lvl w:ilvl="7" w:tplc="DCF08822">
      <w:numFmt w:val="decimal"/>
      <w:lvlText w:val=""/>
      <w:lvlJc w:val="left"/>
    </w:lvl>
    <w:lvl w:ilvl="8" w:tplc="E4589C90">
      <w:numFmt w:val="decimal"/>
      <w:lvlText w:val=""/>
      <w:lvlJc w:val="left"/>
    </w:lvl>
  </w:abstractNum>
  <w:abstractNum w:abstractNumId="4" w15:restartNumberingAfterBreak="0">
    <w:nsid w:val="0CD27D37"/>
    <w:multiLevelType w:val="hybridMultilevel"/>
    <w:tmpl w:val="DE3EA146"/>
    <w:lvl w:ilvl="0" w:tplc="82381794">
      <w:start w:val="3"/>
      <w:numFmt w:val="decimal"/>
      <w:lvlText w:val="%1."/>
      <w:lvlJc w:val="left"/>
      <w:pPr>
        <w:tabs>
          <w:tab w:val="num" w:pos="900"/>
        </w:tabs>
        <w:ind w:left="540" w:hanging="360"/>
      </w:pPr>
    </w:lvl>
    <w:lvl w:ilvl="1" w:tplc="C6321CA4">
      <w:numFmt w:val="decimal"/>
      <w:lvlText w:val=""/>
      <w:lvlJc w:val="left"/>
    </w:lvl>
    <w:lvl w:ilvl="2" w:tplc="25BACCF6">
      <w:numFmt w:val="decimal"/>
      <w:lvlText w:val=""/>
      <w:lvlJc w:val="left"/>
    </w:lvl>
    <w:lvl w:ilvl="3" w:tplc="AED81E64">
      <w:numFmt w:val="decimal"/>
      <w:lvlText w:val=""/>
      <w:lvlJc w:val="left"/>
    </w:lvl>
    <w:lvl w:ilvl="4" w:tplc="33408892">
      <w:numFmt w:val="decimal"/>
      <w:lvlText w:val=""/>
      <w:lvlJc w:val="left"/>
    </w:lvl>
    <w:lvl w:ilvl="5" w:tplc="D33A17C4">
      <w:numFmt w:val="decimal"/>
      <w:lvlText w:val=""/>
      <w:lvlJc w:val="left"/>
    </w:lvl>
    <w:lvl w:ilvl="6" w:tplc="0D76A5D2">
      <w:numFmt w:val="decimal"/>
      <w:lvlText w:val=""/>
      <w:lvlJc w:val="left"/>
    </w:lvl>
    <w:lvl w:ilvl="7" w:tplc="14206B0C">
      <w:numFmt w:val="decimal"/>
      <w:lvlText w:val=""/>
      <w:lvlJc w:val="left"/>
    </w:lvl>
    <w:lvl w:ilvl="8" w:tplc="3D9E2636">
      <w:numFmt w:val="decimal"/>
      <w:lvlText w:val=""/>
      <w:lvlJc w:val="left"/>
    </w:lvl>
  </w:abstractNum>
  <w:abstractNum w:abstractNumId="5" w15:restartNumberingAfterBreak="0">
    <w:nsid w:val="0DA10164"/>
    <w:multiLevelType w:val="hybridMultilevel"/>
    <w:tmpl w:val="0F7C4536"/>
    <w:lvl w:ilvl="0" w:tplc="940C028E">
      <w:start w:val="1"/>
      <w:numFmt w:val="bullet"/>
      <w:lvlText w:val=""/>
      <w:lvlJc w:val="left"/>
      <w:pPr>
        <w:tabs>
          <w:tab w:val="num" w:pos="900"/>
        </w:tabs>
        <w:ind w:left="540" w:hanging="360"/>
      </w:pPr>
      <w:rPr>
        <w:rFonts w:ascii="Symbol" w:hAnsi="Symbol" w:hint="default"/>
      </w:rPr>
    </w:lvl>
    <w:lvl w:ilvl="1" w:tplc="6BD068B4">
      <w:numFmt w:val="decimal"/>
      <w:lvlText w:val=""/>
      <w:lvlJc w:val="left"/>
    </w:lvl>
    <w:lvl w:ilvl="2" w:tplc="272ABE52">
      <w:numFmt w:val="decimal"/>
      <w:lvlText w:val=""/>
      <w:lvlJc w:val="left"/>
    </w:lvl>
    <w:lvl w:ilvl="3" w:tplc="FD9601B2">
      <w:numFmt w:val="decimal"/>
      <w:lvlText w:val=""/>
      <w:lvlJc w:val="left"/>
    </w:lvl>
    <w:lvl w:ilvl="4" w:tplc="601EF4B6">
      <w:numFmt w:val="decimal"/>
      <w:lvlText w:val=""/>
      <w:lvlJc w:val="left"/>
    </w:lvl>
    <w:lvl w:ilvl="5" w:tplc="AF24ACAE">
      <w:numFmt w:val="decimal"/>
      <w:lvlText w:val=""/>
      <w:lvlJc w:val="left"/>
    </w:lvl>
    <w:lvl w:ilvl="6" w:tplc="22FEE86E">
      <w:numFmt w:val="decimal"/>
      <w:lvlText w:val=""/>
      <w:lvlJc w:val="left"/>
    </w:lvl>
    <w:lvl w:ilvl="7" w:tplc="437C50AA">
      <w:numFmt w:val="decimal"/>
      <w:lvlText w:val=""/>
      <w:lvlJc w:val="left"/>
    </w:lvl>
    <w:lvl w:ilvl="8" w:tplc="FC4239FC">
      <w:numFmt w:val="decimal"/>
      <w:lvlText w:val=""/>
      <w:lvlJc w:val="left"/>
    </w:lvl>
  </w:abstractNum>
  <w:abstractNum w:abstractNumId="6" w15:restartNumberingAfterBreak="0">
    <w:nsid w:val="150465CB"/>
    <w:multiLevelType w:val="hybridMultilevel"/>
    <w:tmpl w:val="BFD4B6E8"/>
    <w:lvl w:ilvl="0" w:tplc="668678DE">
      <w:start w:val="1"/>
      <w:numFmt w:val="bullet"/>
      <w:lvlText w:val=""/>
      <w:lvlJc w:val="left"/>
      <w:pPr>
        <w:tabs>
          <w:tab w:val="num" w:pos="900"/>
        </w:tabs>
        <w:ind w:left="540" w:hanging="360"/>
      </w:pPr>
      <w:rPr>
        <w:rFonts w:ascii="Symbol" w:hAnsi="Symbol" w:hint="default"/>
      </w:rPr>
    </w:lvl>
    <w:lvl w:ilvl="1" w:tplc="419C8BAE">
      <w:numFmt w:val="decimal"/>
      <w:lvlText w:val=""/>
      <w:lvlJc w:val="left"/>
    </w:lvl>
    <w:lvl w:ilvl="2" w:tplc="144ADE08">
      <w:numFmt w:val="decimal"/>
      <w:lvlText w:val=""/>
      <w:lvlJc w:val="left"/>
    </w:lvl>
    <w:lvl w:ilvl="3" w:tplc="6B143CB4">
      <w:numFmt w:val="decimal"/>
      <w:lvlText w:val=""/>
      <w:lvlJc w:val="left"/>
    </w:lvl>
    <w:lvl w:ilvl="4" w:tplc="59848784">
      <w:numFmt w:val="decimal"/>
      <w:lvlText w:val=""/>
      <w:lvlJc w:val="left"/>
    </w:lvl>
    <w:lvl w:ilvl="5" w:tplc="656C4E10">
      <w:numFmt w:val="decimal"/>
      <w:lvlText w:val=""/>
      <w:lvlJc w:val="left"/>
    </w:lvl>
    <w:lvl w:ilvl="6" w:tplc="2EA4B714">
      <w:numFmt w:val="decimal"/>
      <w:lvlText w:val=""/>
      <w:lvlJc w:val="left"/>
    </w:lvl>
    <w:lvl w:ilvl="7" w:tplc="F0082A9A">
      <w:numFmt w:val="decimal"/>
      <w:lvlText w:val=""/>
      <w:lvlJc w:val="left"/>
    </w:lvl>
    <w:lvl w:ilvl="8" w:tplc="B84A95B0">
      <w:numFmt w:val="decimal"/>
      <w:lvlText w:val=""/>
      <w:lvlJc w:val="left"/>
    </w:lvl>
  </w:abstractNum>
  <w:abstractNum w:abstractNumId="7" w15:restartNumberingAfterBreak="0">
    <w:nsid w:val="15482AFD"/>
    <w:multiLevelType w:val="hybridMultilevel"/>
    <w:tmpl w:val="CEA08784"/>
    <w:lvl w:ilvl="0" w:tplc="6038998E">
      <w:start w:val="1"/>
      <w:numFmt w:val="decimal"/>
      <w:lvlText w:val="%1."/>
      <w:lvlJc w:val="left"/>
      <w:pPr>
        <w:tabs>
          <w:tab w:val="num" w:pos="900"/>
        </w:tabs>
        <w:ind w:left="540" w:hanging="360"/>
      </w:pPr>
    </w:lvl>
    <w:lvl w:ilvl="1" w:tplc="54862C40">
      <w:numFmt w:val="decimal"/>
      <w:lvlText w:val=""/>
      <w:lvlJc w:val="left"/>
    </w:lvl>
    <w:lvl w:ilvl="2" w:tplc="235012EA">
      <w:numFmt w:val="decimal"/>
      <w:lvlText w:val=""/>
      <w:lvlJc w:val="left"/>
    </w:lvl>
    <w:lvl w:ilvl="3" w:tplc="E324586C">
      <w:numFmt w:val="decimal"/>
      <w:lvlText w:val=""/>
      <w:lvlJc w:val="left"/>
    </w:lvl>
    <w:lvl w:ilvl="4" w:tplc="8854A58C">
      <w:numFmt w:val="decimal"/>
      <w:lvlText w:val=""/>
      <w:lvlJc w:val="left"/>
    </w:lvl>
    <w:lvl w:ilvl="5" w:tplc="5560A59E">
      <w:numFmt w:val="decimal"/>
      <w:lvlText w:val=""/>
      <w:lvlJc w:val="left"/>
    </w:lvl>
    <w:lvl w:ilvl="6" w:tplc="3C8415DC">
      <w:numFmt w:val="decimal"/>
      <w:lvlText w:val=""/>
      <w:lvlJc w:val="left"/>
    </w:lvl>
    <w:lvl w:ilvl="7" w:tplc="E2A6B3E0">
      <w:numFmt w:val="decimal"/>
      <w:lvlText w:val=""/>
      <w:lvlJc w:val="left"/>
    </w:lvl>
    <w:lvl w:ilvl="8" w:tplc="17C0804C">
      <w:numFmt w:val="decimal"/>
      <w:lvlText w:val=""/>
      <w:lvlJc w:val="left"/>
    </w:lvl>
  </w:abstractNum>
  <w:abstractNum w:abstractNumId="8" w15:restartNumberingAfterBreak="0">
    <w:nsid w:val="15DD75C8"/>
    <w:multiLevelType w:val="hybridMultilevel"/>
    <w:tmpl w:val="8B329888"/>
    <w:lvl w:ilvl="0" w:tplc="04090001">
      <w:start w:val="1"/>
      <w:numFmt w:val="bullet"/>
      <w:lvlText w:val=""/>
      <w:lvlJc w:val="left"/>
      <w:pPr>
        <w:ind w:left="3087" w:hanging="360"/>
      </w:pPr>
      <w:rPr>
        <w:rFonts w:ascii="Symbol" w:hAnsi="Symbol" w:hint="default"/>
      </w:rPr>
    </w:lvl>
    <w:lvl w:ilvl="1" w:tplc="04090003">
      <w:start w:val="1"/>
      <w:numFmt w:val="bullet"/>
      <w:lvlText w:val="o"/>
      <w:lvlJc w:val="left"/>
      <w:pPr>
        <w:ind w:left="3807" w:hanging="360"/>
      </w:pPr>
      <w:rPr>
        <w:rFonts w:ascii="Courier New" w:hAnsi="Courier New" w:cs="Courier New" w:hint="default"/>
      </w:rPr>
    </w:lvl>
    <w:lvl w:ilvl="2" w:tplc="04090005" w:tentative="1">
      <w:start w:val="1"/>
      <w:numFmt w:val="bullet"/>
      <w:lvlText w:val=""/>
      <w:lvlJc w:val="left"/>
      <w:pPr>
        <w:ind w:left="4527" w:hanging="360"/>
      </w:pPr>
      <w:rPr>
        <w:rFonts w:ascii="Wingdings" w:hAnsi="Wingdings" w:hint="default"/>
      </w:rPr>
    </w:lvl>
    <w:lvl w:ilvl="3" w:tplc="04090001" w:tentative="1">
      <w:start w:val="1"/>
      <w:numFmt w:val="bullet"/>
      <w:lvlText w:val=""/>
      <w:lvlJc w:val="left"/>
      <w:pPr>
        <w:ind w:left="5247" w:hanging="360"/>
      </w:pPr>
      <w:rPr>
        <w:rFonts w:ascii="Symbol" w:hAnsi="Symbol" w:hint="default"/>
      </w:rPr>
    </w:lvl>
    <w:lvl w:ilvl="4" w:tplc="04090003" w:tentative="1">
      <w:start w:val="1"/>
      <w:numFmt w:val="bullet"/>
      <w:lvlText w:val="o"/>
      <w:lvlJc w:val="left"/>
      <w:pPr>
        <w:ind w:left="5967" w:hanging="360"/>
      </w:pPr>
      <w:rPr>
        <w:rFonts w:ascii="Courier New" w:hAnsi="Courier New" w:cs="Courier New" w:hint="default"/>
      </w:rPr>
    </w:lvl>
    <w:lvl w:ilvl="5" w:tplc="04090005" w:tentative="1">
      <w:start w:val="1"/>
      <w:numFmt w:val="bullet"/>
      <w:lvlText w:val=""/>
      <w:lvlJc w:val="left"/>
      <w:pPr>
        <w:ind w:left="6687" w:hanging="360"/>
      </w:pPr>
      <w:rPr>
        <w:rFonts w:ascii="Wingdings" w:hAnsi="Wingdings" w:hint="default"/>
      </w:rPr>
    </w:lvl>
    <w:lvl w:ilvl="6" w:tplc="04090001" w:tentative="1">
      <w:start w:val="1"/>
      <w:numFmt w:val="bullet"/>
      <w:lvlText w:val=""/>
      <w:lvlJc w:val="left"/>
      <w:pPr>
        <w:ind w:left="7407" w:hanging="360"/>
      </w:pPr>
      <w:rPr>
        <w:rFonts w:ascii="Symbol" w:hAnsi="Symbol" w:hint="default"/>
      </w:rPr>
    </w:lvl>
    <w:lvl w:ilvl="7" w:tplc="04090003" w:tentative="1">
      <w:start w:val="1"/>
      <w:numFmt w:val="bullet"/>
      <w:lvlText w:val="o"/>
      <w:lvlJc w:val="left"/>
      <w:pPr>
        <w:ind w:left="8127" w:hanging="360"/>
      </w:pPr>
      <w:rPr>
        <w:rFonts w:ascii="Courier New" w:hAnsi="Courier New" w:cs="Courier New" w:hint="default"/>
      </w:rPr>
    </w:lvl>
    <w:lvl w:ilvl="8" w:tplc="04090005" w:tentative="1">
      <w:start w:val="1"/>
      <w:numFmt w:val="bullet"/>
      <w:lvlText w:val=""/>
      <w:lvlJc w:val="left"/>
      <w:pPr>
        <w:ind w:left="8847" w:hanging="360"/>
      </w:pPr>
      <w:rPr>
        <w:rFonts w:ascii="Wingdings" w:hAnsi="Wingdings" w:hint="default"/>
      </w:rPr>
    </w:lvl>
  </w:abstractNum>
  <w:abstractNum w:abstractNumId="9" w15:restartNumberingAfterBreak="0">
    <w:nsid w:val="17A13343"/>
    <w:multiLevelType w:val="hybridMultilevel"/>
    <w:tmpl w:val="7EFAD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E63406"/>
    <w:multiLevelType w:val="hybridMultilevel"/>
    <w:tmpl w:val="13169284"/>
    <w:lvl w:ilvl="0" w:tplc="5134B9F2">
      <w:start w:val="1"/>
      <w:numFmt w:val="bullet"/>
      <w:lvlText w:val=""/>
      <w:lvlJc w:val="left"/>
      <w:pPr>
        <w:tabs>
          <w:tab w:val="num" w:pos="900"/>
        </w:tabs>
        <w:ind w:left="540" w:hanging="360"/>
      </w:pPr>
      <w:rPr>
        <w:rFonts w:ascii="Symbol" w:hAnsi="Symbol" w:hint="default"/>
      </w:rPr>
    </w:lvl>
    <w:lvl w:ilvl="1" w:tplc="119A8BA6">
      <w:numFmt w:val="decimal"/>
      <w:lvlText w:val=""/>
      <w:lvlJc w:val="left"/>
    </w:lvl>
    <w:lvl w:ilvl="2" w:tplc="03D67FC0">
      <w:numFmt w:val="decimal"/>
      <w:lvlText w:val=""/>
      <w:lvlJc w:val="left"/>
    </w:lvl>
    <w:lvl w:ilvl="3" w:tplc="82DEFF34">
      <w:numFmt w:val="decimal"/>
      <w:lvlText w:val=""/>
      <w:lvlJc w:val="left"/>
    </w:lvl>
    <w:lvl w:ilvl="4" w:tplc="3A6A46E4">
      <w:numFmt w:val="decimal"/>
      <w:lvlText w:val=""/>
      <w:lvlJc w:val="left"/>
    </w:lvl>
    <w:lvl w:ilvl="5" w:tplc="01CC679A">
      <w:numFmt w:val="decimal"/>
      <w:lvlText w:val=""/>
      <w:lvlJc w:val="left"/>
    </w:lvl>
    <w:lvl w:ilvl="6" w:tplc="17ECF8D6">
      <w:numFmt w:val="decimal"/>
      <w:lvlText w:val=""/>
      <w:lvlJc w:val="left"/>
    </w:lvl>
    <w:lvl w:ilvl="7" w:tplc="B5142EAC">
      <w:numFmt w:val="decimal"/>
      <w:lvlText w:val=""/>
      <w:lvlJc w:val="left"/>
    </w:lvl>
    <w:lvl w:ilvl="8" w:tplc="D32E3EF6">
      <w:numFmt w:val="decimal"/>
      <w:lvlText w:val=""/>
      <w:lvlJc w:val="left"/>
    </w:lvl>
  </w:abstractNum>
  <w:abstractNum w:abstractNumId="11" w15:restartNumberingAfterBreak="0">
    <w:nsid w:val="1F6516F3"/>
    <w:multiLevelType w:val="multilevel"/>
    <w:tmpl w:val="03AC1A6E"/>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8B0512"/>
    <w:multiLevelType w:val="hybridMultilevel"/>
    <w:tmpl w:val="E91A1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71022"/>
    <w:multiLevelType w:val="hybridMultilevel"/>
    <w:tmpl w:val="F03483B4"/>
    <w:lvl w:ilvl="0" w:tplc="1F2AFE5A">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077B1B"/>
    <w:multiLevelType w:val="hybridMultilevel"/>
    <w:tmpl w:val="373EB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C06E4"/>
    <w:multiLevelType w:val="hybridMultilevel"/>
    <w:tmpl w:val="351CCC04"/>
    <w:lvl w:ilvl="0" w:tplc="6856456E">
      <w:start w:val="2"/>
      <w:numFmt w:val="decimal"/>
      <w:lvlText w:val="%1."/>
      <w:lvlJc w:val="left"/>
      <w:pPr>
        <w:tabs>
          <w:tab w:val="num" w:pos="900"/>
        </w:tabs>
        <w:ind w:left="540" w:hanging="360"/>
      </w:pPr>
    </w:lvl>
    <w:lvl w:ilvl="1" w:tplc="E0EAF128">
      <w:numFmt w:val="decimal"/>
      <w:lvlText w:val=""/>
      <w:lvlJc w:val="left"/>
    </w:lvl>
    <w:lvl w:ilvl="2" w:tplc="24E6066E">
      <w:numFmt w:val="decimal"/>
      <w:lvlText w:val=""/>
      <w:lvlJc w:val="left"/>
    </w:lvl>
    <w:lvl w:ilvl="3" w:tplc="0BC25664">
      <w:numFmt w:val="decimal"/>
      <w:lvlText w:val=""/>
      <w:lvlJc w:val="left"/>
    </w:lvl>
    <w:lvl w:ilvl="4" w:tplc="B674FA8A">
      <w:numFmt w:val="decimal"/>
      <w:lvlText w:val=""/>
      <w:lvlJc w:val="left"/>
    </w:lvl>
    <w:lvl w:ilvl="5" w:tplc="1A046EFA">
      <w:numFmt w:val="decimal"/>
      <w:lvlText w:val=""/>
      <w:lvlJc w:val="left"/>
    </w:lvl>
    <w:lvl w:ilvl="6" w:tplc="FD60D986">
      <w:numFmt w:val="decimal"/>
      <w:lvlText w:val=""/>
      <w:lvlJc w:val="left"/>
    </w:lvl>
    <w:lvl w:ilvl="7" w:tplc="7B6C77EA">
      <w:numFmt w:val="decimal"/>
      <w:lvlText w:val=""/>
      <w:lvlJc w:val="left"/>
    </w:lvl>
    <w:lvl w:ilvl="8" w:tplc="DE02896C">
      <w:numFmt w:val="decimal"/>
      <w:lvlText w:val=""/>
      <w:lvlJc w:val="left"/>
    </w:lvl>
  </w:abstractNum>
  <w:abstractNum w:abstractNumId="16" w15:restartNumberingAfterBreak="0">
    <w:nsid w:val="251A0A0D"/>
    <w:multiLevelType w:val="hybridMultilevel"/>
    <w:tmpl w:val="53A69FCC"/>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264D2220"/>
    <w:multiLevelType w:val="hybridMultilevel"/>
    <w:tmpl w:val="C1068FE2"/>
    <w:lvl w:ilvl="0" w:tplc="74BCE594">
      <w:start w:val="1"/>
      <w:numFmt w:val="bullet"/>
      <w:lvlText w:val=""/>
      <w:lvlJc w:val="left"/>
      <w:pPr>
        <w:tabs>
          <w:tab w:val="num" w:pos="900"/>
        </w:tabs>
        <w:ind w:left="540" w:hanging="360"/>
      </w:pPr>
      <w:rPr>
        <w:rFonts w:ascii="Symbol" w:hAnsi="Symbol" w:hint="default"/>
      </w:rPr>
    </w:lvl>
    <w:lvl w:ilvl="1" w:tplc="FFAC320E">
      <w:numFmt w:val="decimal"/>
      <w:lvlText w:val=""/>
      <w:lvlJc w:val="left"/>
    </w:lvl>
    <w:lvl w:ilvl="2" w:tplc="94E0EDAC">
      <w:numFmt w:val="decimal"/>
      <w:lvlText w:val=""/>
      <w:lvlJc w:val="left"/>
    </w:lvl>
    <w:lvl w:ilvl="3" w:tplc="73AC03BC">
      <w:numFmt w:val="decimal"/>
      <w:lvlText w:val=""/>
      <w:lvlJc w:val="left"/>
    </w:lvl>
    <w:lvl w:ilvl="4" w:tplc="A06618FA">
      <w:numFmt w:val="decimal"/>
      <w:lvlText w:val=""/>
      <w:lvlJc w:val="left"/>
    </w:lvl>
    <w:lvl w:ilvl="5" w:tplc="7E24CFAC">
      <w:numFmt w:val="decimal"/>
      <w:lvlText w:val=""/>
      <w:lvlJc w:val="left"/>
    </w:lvl>
    <w:lvl w:ilvl="6" w:tplc="AB6E06C6">
      <w:numFmt w:val="decimal"/>
      <w:lvlText w:val=""/>
      <w:lvlJc w:val="left"/>
    </w:lvl>
    <w:lvl w:ilvl="7" w:tplc="43F44BEC">
      <w:numFmt w:val="decimal"/>
      <w:lvlText w:val=""/>
      <w:lvlJc w:val="left"/>
    </w:lvl>
    <w:lvl w:ilvl="8" w:tplc="27ECE28A">
      <w:numFmt w:val="decimal"/>
      <w:lvlText w:val=""/>
      <w:lvlJc w:val="left"/>
    </w:lvl>
  </w:abstractNum>
  <w:abstractNum w:abstractNumId="18" w15:restartNumberingAfterBreak="0">
    <w:nsid w:val="28F32D41"/>
    <w:multiLevelType w:val="hybridMultilevel"/>
    <w:tmpl w:val="C4EE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A2DC6"/>
    <w:multiLevelType w:val="hybridMultilevel"/>
    <w:tmpl w:val="6ABE995E"/>
    <w:lvl w:ilvl="0" w:tplc="21E233FC">
      <w:start w:val="1"/>
      <w:numFmt w:val="bullet"/>
      <w:lvlText w:val=""/>
      <w:lvlJc w:val="left"/>
      <w:pPr>
        <w:tabs>
          <w:tab w:val="num" w:pos="900"/>
        </w:tabs>
        <w:ind w:left="540" w:hanging="360"/>
      </w:pPr>
      <w:rPr>
        <w:rFonts w:ascii="Symbol" w:hAnsi="Symbol" w:hint="default"/>
      </w:rPr>
    </w:lvl>
    <w:lvl w:ilvl="1" w:tplc="AA8A1C52">
      <w:start w:val="1"/>
      <w:numFmt w:val="bullet"/>
      <w:lvlText w:val="o"/>
      <w:lvlJc w:val="left"/>
      <w:pPr>
        <w:tabs>
          <w:tab w:val="num" w:pos="1440"/>
        </w:tabs>
        <w:ind w:left="1080" w:hanging="360"/>
      </w:pPr>
      <w:rPr>
        <w:rFonts w:ascii="Courier New" w:hAnsi="Courier New" w:cs="Courier New" w:hint="default"/>
      </w:rPr>
    </w:lvl>
    <w:lvl w:ilvl="2" w:tplc="E8D6087C">
      <w:numFmt w:val="decimal"/>
      <w:lvlText w:val=""/>
      <w:lvlJc w:val="left"/>
    </w:lvl>
    <w:lvl w:ilvl="3" w:tplc="EF54E7B2">
      <w:numFmt w:val="decimal"/>
      <w:lvlText w:val=""/>
      <w:lvlJc w:val="left"/>
    </w:lvl>
    <w:lvl w:ilvl="4" w:tplc="4C4E9DF0">
      <w:numFmt w:val="decimal"/>
      <w:lvlText w:val=""/>
      <w:lvlJc w:val="left"/>
    </w:lvl>
    <w:lvl w:ilvl="5" w:tplc="7388A9D0">
      <w:numFmt w:val="decimal"/>
      <w:lvlText w:val=""/>
      <w:lvlJc w:val="left"/>
    </w:lvl>
    <w:lvl w:ilvl="6" w:tplc="FDA08CE0">
      <w:numFmt w:val="decimal"/>
      <w:lvlText w:val=""/>
      <w:lvlJc w:val="left"/>
    </w:lvl>
    <w:lvl w:ilvl="7" w:tplc="0414BEF2">
      <w:numFmt w:val="decimal"/>
      <w:lvlText w:val=""/>
      <w:lvlJc w:val="left"/>
    </w:lvl>
    <w:lvl w:ilvl="8" w:tplc="EEE213E2">
      <w:numFmt w:val="decimal"/>
      <w:lvlText w:val=""/>
      <w:lvlJc w:val="left"/>
    </w:lvl>
  </w:abstractNum>
  <w:abstractNum w:abstractNumId="20" w15:restartNumberingAfterBreak="0">
    <w:nsid w:val="2B0636FD"/>
    <w:multiLevelType w:val="hybridMultilevel"/>
    <w:tmpl w:val="8A80C3B2"/>
    <w:lvl w:ilvl="0" w:tplc="02C48D9E">
      <w:start w:val="1"/>
      <w:numFmt w:val="bullet"/>
      <w:lvlText w:val=""/>
      <w:lvlJc w:val="left"/>
      <w:pPr>
        <w:tabs>
          <w:tab w:val="num" w:pos="900"/>
        </w:tabs>
        <w:ind w:left="540" w:hanging="360"/>
      </w:pPr>
      <w:rPr>
        <w:rFonts w:ascii="Symbol" w:hAnsi="Symbol" w:hint="default"/>
      </w:rPr>
    </w:lvl>
    <w:lvl w:ilvl="1" w:tplc="56DEE98C">
      <w:numFmt w:val="decimal"/>
      <w:lvlText w:val=""/>
      <w:lvlJc w:val="left"/>
    </w:lvl>
    <w:lvl w:ilvl="2" w:tplc="547451FC">
      <w:numFmt w:val="decimal"/>
      <w:lvlText w:val=""/>
      <w:lvlJc w:val="left"/>
    </w:lvl>
    <w:lvl w:ilvl="3" w:tplc="AEA8EF24">
      <w:numFmt w:val="decimal"/>
      <w:lvlText w:val=""/>
      <w:lvlJc w:val="left"/>
    </w:lvl>
    <w:lvl w:ilvl="4" w:tplc="BF0CCA0C">
      <w:numFmt w:val="decimal"/>
      <w:lvlText w:val=""/>
      <w:lvlJc w:val="left"/>
    </w:lvl>
    <w:lvl w:ilvl="5" w:tplc="C054E180">
      <w:numFmt w:val="decimal"/>
      <w:lvlText w:val=""/>
      <w:lvlJc w:val="left"/>
    </w:lvl>
    <w:lvl w:ilvl="6" w:tplc="75F01038">
      <w:numFmt w:val="decimal"/>
      <w:lvlText w:val=""/>
      <w:lvlJc w:val="left"/>
    </w:lvl>
    <w:lvl w:ilvl="7" w:tplc="8A509220">
      <w:numFmt w:val="decimal"/>
      <w:lvlText w:val=""/>
      <w:lvlJc w:val="left"/>
    </w:lvl>
    <w:lvl w:ilvl="8" w:tplc="47B079C8">
      <w:numFmt w:val="decimal"/>
      <w:lvlText w:val=""/>
      <w:lvlJc w:val="left"/>
    </w:lvl>
  </w:abstractNum>
  <w:abstractNum w:abstractNumId="21" w15:restartNumberingAfterBreak="0">
    <w:nsid w:val="31460F36"/>
    <w:multiLevelType w:val="hybridMultilevel"/>
    <w:tmpl w:val="E80EF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EF4F91"/>
    <w:multiLevelType w:val="hybridMultilevel"/>
    <w:tmpl w:val="5784EDD0"/>
    <w:lvl w:ilvl="0" w:tplc="EC344BB8">
      <w:start w:val="1"/>
      <w:numFmt w:val="bullet"/>
      <w:lvlText w:val=""/>
      <w:lvlJc w:val="left"/>
      <w:pPr>
        <w:tabs>
          <w:tab w:val="num" w:pos="900"/>
        </w:tabs>
        <w:ind w:left="540" w:hanging="360"/>
      </w:pPr>
      <w:rPr>
        <w:rFonts w:ascii="Symbol" w:hAnsi="Symbol" w:hint="default"/>
      </w:rPr>
    </w:lvl>
    <w:lvl w:ilvl="1" w:tplc="42703924">
      <w:start w:val="1"/>
      <w:numFmt w:val="bullet"/>
      <w:lvlText w:val="o"/>
      <w:lvlJc w:val="left"/>
      <w:pPr>
        <w:tabs>
          <w:tab w:val="num" w:pos="1440"/>
        </w:tabs>
        <w:ind w:left="1080" w:hanging="360"/>
      </w:pPr>
      <w:rPr>
        <w:rFonts w:ascii="Courier New" w:hAnsi="Courier New" w:cs="Courier New" w:hint="default"/>
      </w:rPr>
    </w:lvl>
    <w:lvl w:ilvl="2" w:tplc="94528B5A">
      <w:numFmt w:val="decimal"/>
      <w:lvlText w:val=""/>
      <w:lvlJc w:val="left"/>
    </w:lvl>
    <w:lvl w:ilvl="3" w:tplc="74DA55DC">
      <w:numFmt w:val="decimal"/>
      <w:lvlText w:val=""/>
      <w:lvlJc w:val="left"/>
    </w:lvl>
    <w:lvl w:ilvl="4" w:tplc="7542F8FE">
      <w:numFmt w:val="decimal"/>
      <w:lvlText w:val=""/>
      <w:lvlJc w:val="left"/>
    </w:lvl>
    <w:lvl w:ilvl="5" w:tplc="DB10B0A4">
      <w:numFmt w:val="decimal"/>
      <w:lvlText w:val=""/>
      <w:lvlJc w:val="left"/>
    </w:lvl>
    <w:lvl w:ilvl="6" w:tplc="04104F6E">
      <w:numFmt w:val="decimal"/>
      <w:lvlText w:val=""/>
      <w:lvlJc w:val="left"/>
    </w:lvl>
    <w:lvl w:ilvl="7" w:tplc="C39E08AA">
      <w:numFmt w:val="decimal"/>
      <w:lvlText w:val=""/>
      <w:lvlJc w:val="left"/>
    </w:lvl>
    <w:lvl w:ilvl="8" w:tplc="A8F8ACD6">
      <w:numFmt w:val="decimal"/>
      <w:lvlText w:val=""/>
      <w:lvlJc w:val="left"/>
    </w:lvl>
  </w:abstractNum>
  <w:abstractNum w:abstractNumId="23" w15:restartNumberingAfterBreak="0">
    <w:nsid w:val="35A10D62"/>
    <w:multiLevelType w:val="hybridMultilevel"/>
    <w:tmpl w:val="45984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C7072A"/>
    <w:multiLevelType w:val="hybridMultilevel"/>
    <w:tmpl w:val="312A8758"/>
    <w:lvl w:ilvl="0" w:tplc="AE5CAE4A">
      <w:start w:val="1"/>
      <w:numFmt w:val="bullet"/>
      <w:lvlText w:val=""/>
      <w:lvlJc w:val="left"/>
      <w:pPr>
        <w:tabs>
          <w:tab w:val="num" w:pos="900"/>
        </w:tabs>
        <w:ind w:left="540" w:hanging="360"/>
      </w:pPr>
      <w:rPr>
        <w:rFonts w:ascii="Symbol" w:hAnsi="Symbol" w:hint="default"/>
      </w:rPr>
    </w:lvl>
    <w:lvl w:ilvl="1" w:tplc="C3424F8A">
      <w:numFmt w:val="decimal"/>
      <w:lvlText w:val=""/>
      <w:lvlJc w:val="left"/>
    </w:lvl>
    <w:lvl w:ilvl="2" w:tplc="D86414E4">
      <w:numFmt w:val="decimal"/>
      <w:lvlText w:val=""/>
      <w:lvlJc w:val="left"/>
    </w:lvl>
    <w:lvl w:ilvl="3" w:tplc="BB54061C">
      <w:numFmt w:val="decimal"/>
      <w:lvlText w:val=""/>
      <w:lvlJc w:val="left"/>
    </w:lvl>
    <w:lvl w:ilvl="4" w:tplc="E3A2712A">
      <w:numFmt w:val="decimal"/>
      <w:lvlText w:val=""/>
      <w:lvlJc w:val="left"/>
    </w:lvl>
    <w:lvl w:ilvl="5" w:tplc="ED84A990">
      <w:numFmt w:val="decimal"/>
      <w:lvlText w:val=""/>
      <w:lvlJc w:val="left"/>
    </w:lvl>
    <w:lvl w:ilvl="6" w:tplc="9E325FBC">
      <w:numFmt w:val="decimal"/>
      <w:lvlText w:val=""/>
      <w:lvlJc w:val="left"/>
    </w:lvl>
    <w:lvl w:ilvl="7" w:tplc="2D3E0574">
      <w:numFmt w:val="decimal"/>
      <w:lvlText w:val=""/>
      <w:lvlJc w:val="left"/>
    </w:lvl>
    <w:lvl w:ilvl="8" w:tplc="991A2990">
      <w:numFmt w:val="decimal"/>
      <w:lvlText w:val=""/>
      <w:lvlJc w:val="left"/>
    </w:lvl>
  </w:abstractNum>
  <w:abstractNum w:abstractNumId="25" w15:restartNumberingAfterBreak="0">
    <w:nsid w:val="38C0527A"/>
    <w:multiLevelType w:val="hybridMultilevel"/>
    <w:tmpl w:val="0B96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41415"/>
    <w:multiLevelType w:val="hybridMultilevel"/>
    <w:tmpl w:val="3B64F5D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CAA0BCD"/>
    <w:multiLevelType w:val="hybridMultilevel"/>
    <w:tmpl w:val="ACD03E38"/>
    <w:lvl w:ilvl="0" w:tplc="711A7CBA">
      <w:start w:val="1"/>
      <w:numFmt w:val="bullet"/>
      <w:lvlText w:val=""/>
      <w:lvlJc w:val="left"/>
      <w:pPr>
        <w:tabs>
          <w:tab w:val="num" w:pos="900"/>
        </w:tabs>
        <w:ind w:left="540" w:hanging="360"/>
      </w:pPr>
      <w:rPr>
        <w:rFonts w:ascii="Symbol" w:hAnsi="Symbol" w:hint="default"/>
      </w:rPr>
    </w:lvl>
    <w:lvl w:ilvl="1" w:tplc="4B5EC0F8">
      <w:start w:val="1"/>
      <w:numFmt w:val="bullet"/>
      <w:lvlText w:val="o"/>
      <w:lvlJc w:val="left"/>
      <w:pPr>
        <w:tabs>
          <w:tab w:val="num" w:pos="1440"/>
        </w:tabs>
        <w:ind w:left="1080" w:hanging="360"/>
      </w:pPr>
      <w:rPr>
        <w:rFonts w:ascii="Courier New" w:hAnsi="Courier New" w:cs="Courier New" w:hint="default"/>
      </w:rPr>
    </w:lvl>
    <w:lvl w:ilvl="2" w:tplc="94982EAE">
      <w:numFmt w:val="decimal"/>
      <w:lvlText w:val=""/>
      <w:lvlJc w:val="left"/>
    </w:lvl>
    <w:lvl w:ilvl="3" w:tplc="4FC0D10E">
      <w:numFmt w:val="decimal"/>
      <w:lvlText w:val=""/>
      <w:lvlJc w:val="left"/>
    </w:lvl>
    <w:lvl w:ilvl="4" w:tplc="9BBE4588">
      <w:numFmt w:val="decimal"/>
      <w:lvlText w:val=""/>
      <w:lvlJc w:val="left"/>
    </w:lvl>
    <w:lvl w:ilvl="5" w:tplc="C3F4EC3C">
      <w:numFmt w:val="decimal"/>
      <w:lvlText w:val=""/>
      <w:lvlJc w:val="left"/>
    </w:lvl>
    <w:lvl w:ilvl="6" w:tplc="4A145B34">
      <w:numFmt w:val="decimal"/>
      <w:lvlText w:val=""/>
      <w:lvlJc w:val="left"/>
    </w:lvl>
    <w:lvl w:ilvl="7" w:tplc="307459F6">
      <w:numFmt w:val="decimal"/>
      <w:lvlText w:val=""/>
      <w:lvlJc w:val="left"/>
    </w:lvl>
    <w:lvl w:ilvl="8" w:tplc="ACAA7242">
      <w:numFmt w:val="decimal"/>
      <w:lvlText w:val=""/>
      <w:lvlJc w:val="left"/>
    </w:lvl>
  </w:abstractNum>
  <w:abstractNum w:abstractNumId="28" w15:restartNumberingAfterBreak="0">
    <w:nsid w:val="3EB14A82"/>
    <w:multiLevelType w:val="hybridMultilevel"/>
    <w:tmpl w:val="473E9E76"/>
    <w:lvl w:ilvl="0" w:tplc="C61E0210">
      <w:start w:val="1"/>
      <w:numFmt w:val="bullet"/>
      <w:lvlText w:val=""/>
      <w:lvlJc w:val="left"/>
      <w:pPr>
        <w:tabs>
          <w:tab w:val="num" w:pos="900"/>
        </w:tabs>
        <w:ind w:left="540" w:hanging="360"/>
      </w:pPr>
      <w:rPr>
        <w:rFonts w:ascii="Symbol" w:hAnsi="Symbol" w:hint="default"/>
      </w:rPr>
    </w:lvl>
    <w:lvl w:ilvl="1" w:tplc="97E6DC76">
      <w:numFmt w:val="decimal"/>
      <w:lvlText w:val=""/>
      <w:lvlJc w:val="left"/>
    </w:lvl>
    <w:lvl w:ilvl="2" w:tplc="1B784248">
      <w:numFmt w:val="decimal"/>
      <w:lvlText w:val=""/>
      <w:lvlJc w:val="left"/>
    </w:lvl>
    <w:lvl w:ilvl="3" w:tplc="2DBE2C7C">
      <w:numFmt w:val="decimal"/>
      <w:lvlText w:val=""/>
      <w:lvlJc w:val="left"/>
    </w:lvl>
    <w:lvl w:ilvl="4" w:tplc="092EA0A6">
      <w:numFmt w:val="decimal"/>
      <w:lvlText w:val=""/>
      <w:lvlJc w:val="left"/>
    </w:lvl>
    <w:lvl w:ilvl="5" w:tplc="8FECC546">
      <w:numFmt w:val="decimal"/>
      <w:lvlText w:val=""/>
      <w:lvlJc w:val="left"/>
    </w:lvl>
    <w:lvl w:ilvl="6" w:tplc="C17C6686">
      <w:numFmt w:val="decimal"/>
      <w:lvlText w:val=""/>
      <w:lvlJc w:val="left"/>
    </w:lvl>
    <w:lvl w:ilvl="7" w:tplc="9822E560">
      <w:numFmt w:val="decimal"/>
      <w:lvlText w:val=""/>
      <w:lvlJc w:val="left"/>
    </w:lvl>
    <w:lvl w:ilvl="8" w:tplc="50B837F8">
      <w:numFmt w:val="decimal"/>
      <w:lvlText w:val=""/>
      <w:lvlJc w:val="left"/>
    </w:lvl>
  </w:abstractNum>
  <w:abstractNum w:abstractNumId="29" w15:restartNumberingAfterBreak="0">
    <w:nsid w:val="43462325"/>
    <w:multiLevelType w:val="multilevel"/>
    <w:tmpl w:val="EF22990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494124E"/>
    <w:multiLevelType w:val="hybridMultilevel"/>
    <w:tmpl w:val="692642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32283F"/>
    <w:multiLevelType w:val="hybridMultilevel"/>
    <w:tmpl w:val="840C611E"/>
    <w:lvl w:ilvl="0" w:tplc="4BD0FB22">
      <w:start w:val="1"/>
      <w:numFmt w:val="bullet"/>
      <w:lvlText w:val=""/>
      <w:lvlJc w:val="left"/>
      <w:pPr>
        <w:tabs>
          <w:tab w:val="num" w:pos="900"/>
        </w:tabs>
        <w:ind w:left="540" w:hanging="360"/>
      </w:pPr>
      <w:rPr>
        <w:rFonts w:ascii="Symbol" w:hAnsi="Symbol" w:hint="default"/>
      </w:rPr>
    </w:lvl>
    <w:lvl w:ilvl="1" w:tplc="F33E3F7A">
      <w:numFmt w:val="decimal"/>
      <w:lvlText w:val=""/>
      <w:lvlJc w:val="left"/>
    </w:lvl>
    <w:lvl w:ilvl="2" w:tplc="A1860EE4">
      <w:numFmt w:val="decimal"/>
      <w:lvlText w:val=""/>
      <w:lvlJc w:val="left"/>
    </w:lvl>
    <w:lvl w:ilvl="3" w:tplc="C17665D6">
      <w:numFmt w:val="decimal"/>
      <w:lvlText w:val=""/>
      <w:lvlJc w:val="left"/>
    </w:lvl>
    <w:lvl w:ilvl="4" w:tplc="3BA81252">
      <w:numFmt w:val="decimal"/>
      <w:lvlText w:val=""/>
      <w:lvlJc w:val="left"/>
    </w:lvl>
    <w:lvl w:ilvl="5" w:tplc="40206756">
      <w:numFmt w:val="decimal"/>
      <w:lvlText w:val=""/>
      <w:lvlJc w:val="left"/>
    </w:lvl>
    <w:lvl w:ilvl="6" w:tplc="C9F0B710">
      <w:numFmt w:val="decimal"/>
      <w:lvlText w:val=""/>
      <w:lvlJc w:val="left"/>
    </w:lvl>
    <w:lvl w:ilvl="7" w:tplc="73B8BEB8">
      <w:numFmt w:val="decimal"/>
      <w:lvlText w:val=""/>
      <w:lvlJc w:val="left"/>
    </w:lvl>
    <w:lvl w:ilvl="8" w:tplc="18C476FA">
      <w:numFmt w:val="decimal"/>
      <w:lvlText w:val=""/>
      <w:lvlJc w:val="left"/>
    </w:lvl>
  </w:abstractNum>
  <w:abstractNum w:abstractNumId="3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4D65651F"/>
    <w:multiLevelType w:val="hybridMultilevel"/>
    <w:tmpl w:val="5A1C3B76"/>
    <w:lvl w:ilvl="0" w:tplc="70445F8A">
      <w:start w:val="1"/>
      <w:numFmt w:val="bullet"/>
      <w:lvlText w:val=""/>
      <w:lvlJc w:val="left"/>
      <w:pPr>
        <w:tabs>
          <w:tab w:val="num" w:pos="900"/>
        </w:tabs>
        <w:ind w:left="540" w:hanging="360"/>
      </w:pPr>
      <w:rPr>
        <w:rFonts w:ascii="Symbol" w:hAnsi="Symbol" w:hint="default"/>
      </w:rPr>
    </w:lvl>
    <w:lvl w:ilvl="1" w:tplc="B784EF3A">
      <w:numFmt w:val="decimal"/>
      <w:lvlText w:val=""/>
      <w:lvlJc w:val="left"/>
    </w:lvl>
    <w:lvl w:ilvl="2" w:tplc="070258F2">
      <w:numFmt w:val="decimal"/>
      <w:lvlText w:val=""/>
      <w:lvlJc w:val="left"/>
    </w:lvl>
    <w:lvl w:ilvl="3" w:tplc="B5D64D4A">
      <w:numFmt w:val="decimal"/>
      <w:lvlText w:val=""/>
      <w:lvlJc w:val="left"/>
    </w:lvl>
    <w:lvl w:ilvl="4" w:tplc="72B05932">
      <w:numFmt w:val="decimal"/>
      <w:lvlText w:val=""/>
      <w:lvlJc w:val="left"/>
    </w:lvl>
    <w:lvl w:ilvl="5" w:tplc="5CA8EFFE">
      <w:numFmt w:val="decimal"/>
      <w:lvlText w:val=""/>
      <w:lvlJc w:val="left"/>
    </w:lvl>
    <w:lvl w:ilvl="6" w:tplc="642433D0">
      <w:numFmt w:val="decimal"/>
      <w:lvlText w:val=""/>
      <w:lvlJc w:val="left"/>
    </w:lvl>
    <w:lvl w:ilvl="7" w:tplc="08CA784C">
      <w:numFmt w:val="decimal"/>
      <w:lvlText w:val=""/>
      <w:lvlJc w:val="left"/>
    </w:lvl>
    <w:lvl w:ilvl="8" w:tplc="6978BAF4">
      <w:numFmt w:val="decimal"/>
      <w:lvlText w:val=""/>
      <w:lvlJc w:val="left"/>
    </w:lvl>
  </w:abstractNum>
  <w:abstractNum w:abstractNumId="34" w15:restartNumberingAfterBreak="0">
    <w:nsid w:val="4D98785F"/>
    <w:multiLevelType w:val="hybridMultilevel"/>
    <w:tmpl w:val="5D666D24"/>
    <w:lvl w:ilvl="0" w:tplc="82569F82">
      <w:start w:val="1"/>
      <w:numFmt w:val="bullet"/>
      <w:lvlText w:val=""/>
      <w:lvlJc w:val="left"/>
      <w:pPr>
        <w:tabs>
          <w:tab w:val="num" w:pos="900"/>
        </w:tabs>
        <w:ind w:left="540" w:hanging="360"/>
      </w:pPr>
      <w:rPr>
        <w:rFonts w:ascii="Symbol" w:hAnsi="Symbol" w:hint="default"/>
      </w:rPr>
    </w:lvl>
    <w:lvl w:ilvl="1" w:tplc="A7841AD2">
      <w:numFmt w:val="decimal"/>
      <w:lvlText w:val=""/>
      <w:lvlJc w:val="left"/>
    </w:lvl>
    <w:lvl w:ilvl="2" w:tplc="56A69D2A">
      <w:numFmt w:val="decimal"/>
      <w:lvlText w:val=""/>
      <w:lvlJc w:val="left"/>
    </w:lvl>
    <w:lvl w:ilvl="3" w:tplc="DBF295A4">
      <w:numFmt w:val="decimal"/>
      <w:lvlText w:val=""/>
      <w:lvlJc w:val="left"/>
    </w:lvl>
    <w:lvl w:ilvl="4" w:tplc="24A06272">
      <w:numFmt w:val="decimal"/>
      <w:lvlText w:val=""/>
      <w:lvlJc w:val="left"/>
    </w:lvl>
    <w:lvl w:ilvl="5" w:tplc="1D3256FE">
      <w:numFmt w:val="decimal"/>
      <w:lvlText w:val=""/>
      <w:lvlJc w:val="left"/>
    </w:lvl>
    <w:lvl w:ilvl="6" w:tplc="D9F29102">
      <w:numFmt w:val="decimal"/>
      <w:lvlText w:val=""/>
      <w:lvlJc w:val="left"/>
    </w:lvl>
    <w:lvl w:ilvl="7" w:tplc="93ACD75E">
      <w:numFmt w:val="decimal"/>
      <w:lvlText w:val=""/>
      <w:lvlJc w:val="left"/>
    </w:lvl>
    <w:lvl w:ilvl="8" w:tplc="DD3E1CB4">
      <w:numFmt w:val="decimal"/>
      <w:lvlText w:val=""/>
      <w:lvlJc w:val="left"/>
    </w:lvl>
  </w:abstractNum>
  <w:abstractNum w:abstractNumId="35" w15:restartNumberingAfterBreak="0">
    <w:nsid w:val="4E000B3B"/>
    <w:multiLevelType w:val="hybridMultilevel"/>
    <w:tmpl w:val="17162F2A"/>
    <w:lvl w:ilvl="0" w:tplc="BCC6842C">
      <w:start w:val="1"/>
      <w:numFmt w:val="bullet"/>
      <w:lvlText w:val=""/>
      <w:lvlJc w:val="left"/>
      <w:pPr>
        <w:tabs>
          <w:tab w:val="num" w:pos="900"/>
        </w:tabs>
        <w:ind w:left="540" w:hanging="360"/>
      </w:pPr>
      <w:rPr>
        <w:rFonts w:ascii="Symbol" w:hAnsi="Symbol" w:hint="default"/>
      </w:rPr>
    </w:lvl>
    <w:lvl w:ilvl="1" w:tplc="F9CC9FCE">
      <w:numFmt w:val="decimal"/>
      <w:lvlText w:val=""/>
      <w:lvlJc w:val="left"/>
    </w:lvl>
    <w:lvl w:ilvl="2" w:tplc="0D6EAC2E">
      <w:numFmt w:val="decimal"/>
      <w:lvlText w:val=""/>
      <w:lvlJc w:val="left"/>
    </w:lvl>
    <w:lvl w:ilvl="3" w:tplc="F7507F9E">
      <w:numFmt w:val="decimal"/>
      <w:lvlText w:val=""/>
      <w:lvlJc w:val="left"/>
    </w:lvl>
    <w:lvl w:ilvl="4" w:tplc="3446B47A">
      <w:numFmt w:val="decimal"/>
      <w:lvlText w:val=""/>
      <w:lvlJc w:val="left"/>
    </w:lvl>
    <w:lvl w:ilvl="5" w:tplc="240652C2">
      <w:numFmt w:val="decimal"/>
      <w:lvlText w:val=""/>
      <w:lvlJc w:val="left"/>
    </w:lvl>
    <w:lvl w:ilvl="6" w:tplc="57F85050">
      <w:numFmt w:val="decimal"/>
      <w:lvlText w:val=""/>
      <w:lvlJc w:val="left"/>
    </w:lvl>
    <w:lvl w:ilvl="7" w:tplc="6270D754">
      <w:numFmt w:val="decimal"/>
      <w:lvlText w:val=""/>
      <w:lvlJc w:val="left"/>
    </w:lvl>
    <w:lvl w:ilvl="8" w:tplc="7172BBD8">
      <w:numFmt w:val="decimal"/>
      <w:lvlText w:val=""/>
      <w:lvlJc w:val="left"/>
    </w:lvl>
  </w:abstractNum>
  <w:abstractNum w:abstractNumId="36" w15:restartNumberingAfterBreak="0">
    <w:nsid w:val="55282CD8"/>
    <w:multiLevelType w:val="hybridMultilevel"/>
    <w:tmpl w:val="3ABC9F9C"/>
    <w:lvl w:ilvl="0" w:tplc="A7725736">
      <w:start w:val="1"/>
      <w:numFmt w:val="bullet"/>
      <w:lvlText w:val=""/>
      <w:lvlJc w:val="left"/>
      <w:pPr>
        <w:tabs>
          <w:tab w:val="num" w:pos="900"/>
        </w:tabs>
        <w:ind w:left="540" w:hanging="360"/>
      </w:pPr>
      <w:rPr>
        <w:rFonts w:ascii="Symbol" w:hAnsi="Symbol" w:hint="default"/>
      </w:rPr>
    </w:lvl>
    <w:lvl w:ilvl="1" w:tplc="162611C6">
      <w:numFmt w:val="decimal"/>
      <w:lvlText w:val=""/>
      <w:lvlJc w:val="left"/>
    </w:lvl>
    <w:lvl w:ilvl="2" w:tplc="45C02358">
      <w:numFmt w:val="decimal"/>
      <w:lvlText w:val=""/>
      <w:lvlJc w:val="left"/>
    </w:lvl>
    <w:lvl w:ilvl="3" w:tplc="5580AB78">
      <w:numFmt w:val="decimal"/>
      <w:lvlText w:val=""/>
      <w:lvlJc w:val="left"/>
    </w:lvl>
    <w:lvl w:ilvl="4" w:tplc="86F02922">
      <w:numFmt w:val="decimal"/>
      <w:lvlText w:val=""/>
      <w:lvlJc w:val="left"/>
    </w:lvl>
    <w:lvl w:ilvl="5" w:tplc="48A43A16">
      <w:numFmt w:val="decimal"/>
      <w:lvlText w:val=""/>
      <w:lvlJc w:val="left"/>
    </w:lvl>
    <w:lvl w:ilvl="6" w:tplc="D4205430">
      <w:numFmt w:val="decimal"/>
      <w:lvlText w:val=""/>
      <w:lvlJc w:val="left"/>
    </w:lvl>
    <w:lvl w:ilvl="7" w:tplc="3F2CE5AC">
      <w:numFmt w:val="decimal"/>
      <w:lvlText w:val=""/>
      <w:lvlJc w:val="left"/>
    </w:lvl>
    <w:lvl w:ilvl="8" w:tplc="72A0FAE6">
      <w:numFmt w:val="decimal"/>
      <w:lvlText w:val=""/>
      <w:lvlJc w:val="left"/>
    </w:lvl>
  </w:abstractNum>
  <w:abstractNum w:abstractNumId="37" w15:restartNumberingAfterBreak="0">
    <w:nsid w:val="55392FB2"/>
    <w:multiLevelType w:val="hybridMultilevel"/>
    <w:tmpl w:val="EE5E4A80"/>
    <w:lvl w:ilvl="0" w:tplc="6C7EA2AA">
      <w:start w:val="1"/>
      <w:numFmt w:val="decimal"/>
      <w:lvlText w:val="%1."/>
      <w:lvlJc w:val="left"/>
      <w:pPr>
        <w:tabs>
          <w:tab w:val="num" w:pos="900"/>
        </w:tabs>
        <w:ind w:left="540" w:hanging="360"/>
      </w:pPr>
    </w:lvl>
    <w:lvl w:ilvl="1" w:tplc="FDEE4D0C">
      <w:numFmt w:val="decimal"/>
      <w:lvlText w:val=""/>
      <w:lvlJc w:val="left"/>
    </w:lvl>
    <w:lvl w:ilvl="2" w:tplc="4B72AC10">
      <w:numFmt w:val="decimal"/>
      <w:lvlText w:val=""/>
      <w:lvlJc w:val="left"/>
    </w:lvl>
    <w:lvl w:ilvl="3" w:tplc="80DE30AE">
      <w:numFmt w:val="decimal"/>
      <w:lvlText w:val=""/>
      <w:lvlJc w:val="left"/>
    </w:lvl>
    <w:lvl w:ilvl="4" w:tplc="D65AC07E">
      <w:numFmt w:val="decimal"/>
      <w:lvlText w:val=""/>
      <w:lvlJc w:val="left"/>
    </w:lvl>
    <w:lvl w:ilvl="5" w:tplc="2814D4CA">
      <w:numFmt w:val="decimal"/>
      <w:lvlText w:val=""/>
      <w:lvlJc w:val="left"/>
    </w:lvl>
    <w:lvl w:ilvl="6" w:tplc="F3EEA11A">
      <w:numFmt w:val="decimal"/>
      <w:lvlText w:val=""/>
      <w:lvlJc w:val="left"/>
    </w:lvl>
    <w:lvl w:ilvl="7" w:tplc="F230AAB0">
      <w:numFmt w:val="decimal"/>
      <w:lvlText w:val=""/>
      <w:lvlJc w:val="left"/>
    </w:lvl>
    <w:lvl w:ilvl="8" w:tplc="CDF49FD8">
      <w:numFmt w:val="decimal"/>
      <w:lvlText w:val=""/>
      <w:lvlJc w:val="left"/>
    </w:lvl>
  </w:abstractNum>
  <w:abstractNum w:abstractNumId="38" w15:restartNumberingAfterBreak="0">
    <w:nsid w:val="578F5197"/>
    <w:multiLevelType w:val="hybridMultilevel"/>
    <w:tmpl w:val="B8E2354E"/>
    <w:lvl w:ilvl="0" w:tplc="3D787F72">
      <w:start w:val="1"/>
      <w:numFmt w:val="decimal"/>
      <w:lvlText w:val="%1."/>
      <w:lvlJc w:val="left"/>
      <w:pPr>
        <w:tabs>
          <w:tab w:val="num" w:pos="900"/>
        </w:tabs>
        <w:ind w:left="540" w:hanging="360"/>
      </w:pPr>
    </w:lvl>
    <w:lvl w:ilvl="1" w:tplc="9CE0AC16">
      <w:numFmt w:val="decimal"/>
      <w:lvlText w:val=""/>
      <w:lvlJc w:val="left"/>
    </w:lvl>
    <w:lvl w:ilvl="2" w:tplc="56F0BC00">
      <w:numFmt w:val="decimal"/>
      <w:lvlText w:val=""/>
      <w:lvlJc w:val="left"/>
    </w:lvl>
    <w:lvl w:ilvl="3" w:tplc="EDC2E2B6">
      <w:numFmt w:val="decimal"/>
      <w:lvlText w:val=""/>
      <w:lvlJc w:val="left"/>
    </w:lvl>
    <w:lvl w:ilvl="4" w:tplc="257A3588">
      <w:numFmt w:val="decimal"/>
      <w:lvlText w:val=""/>
      <w:lvlJc w:val="left"/>
    </w:lvl>
    <w:lvl w:ilvl="5" w:tplc="FBC8BCAC">
      <w:numFmt w:val="decimal"/>
      <w:lvlText w:val=""/>
      <w:lvlJc w:val="left"/>
    </w:lvl>
    <w:lvl w:ilvl="6" w:tplc="CD96B028">
      <w:numFmt w:val="decimal"/>
      <w:lvlText w:val=""/>
      <w:lvlJc w:val="left"/>
    </w:lvl>
    <w:lvl w:ilvl="7" w:tplc="70B2CB06">
      <w:numFmt w:val="decimal"/>
      <w:lvlText w:val=""/>
      <w:lvlJc w:val="left"/>
    </w:lvl>
    <w:lvl w:ilvl="8" w:tplc="52B69F1E">
      <w:numFmt w:val="decimal"/>
      <w:lvlText w:val=""/>
      <w:lvlJc w:val="left"/>
    </w:lvl>
  </w:abstractNum>
  <w:abstractNum w:abstractNumId="39" w15:restartNumberingAfterBreak="0">
    <w:nsid w:val="5A425F97"/>
    <w:multiLevelType w:val="hybridMultilevel"/>
    <w:tmpl w:val="CAAA6018"/>
    <w:lvl w:ilvl="0" w:tplc="F0F0E42C">
      <w:start w:val="1"/>
      <w:numFmt w:val="decimal"/>
      <w:lvlText w:val="%1."/>
      <w:lvlJc w:val="left"/>
      <w:pPr>
        <w:tabs>
          <w:tab w:val="num" w:pos="900"/>
        </w:tabs>
        <w:ind w:left="540" w:hanging="360"/>
      </w:pPr>
    </w:lvl>
    <w:lvl w:ilvl="1" w:tplc="30686A18">
      <w:start w:val="1"/>
      <w:numFmt w:val="bullet"/>
      <w:lvlText w:val="o"/>
      <w:lvlJc w:val="left"/>
      <w:pPr>
        <w:tabs>
          <w:tab w:val="num" w:pos="1440"/>
        </w:tabs>
        <w:ind w:left="1080" w:hanging="360"/>
      </w:pPr>
      <w:rPr>
        <w:rFonts w:ascii="Courier New" w:hAnsi="Courier New" w:cs="Courier New" w:hint="default"/>
      </w:rPr>
    </w:lvl>
    <w:lvl w:ilvl="2" w:tplc="A680F96A">
      <w:numFmt w:val="decimal"/>
      <w:lvlText w:val=""/>
      <w:lvlJc w:val="left"/>
    </w:lvl>
    <w:lvl w:ilvl="3" w:tplc="E626E51A">
      <w:numFmt w:val="decimal"/>
      <w:lvlText w:val=""/>
      <w:lvlJc w:val="left"/>
    </w:lvl>
    <w:lvl w:ilvl="4" w:tplc="AEDA7BD2">
      <w:numFmt w:val="decimal"/>
      <w:lvlText w:val=""/>
      <w:lvlJc w:val="left"/>
    </w:lvl>
    <w:lvl w:ilvl="5" w:tplc="8F762CB8">
      <w:numFmt w:val="decimal"/>
      <w:lvlText w:val=""/>
      <w:lvlJc w:val="left"/>
    </w:lvl>
    <w:lvl w:ilvl="6" w:tplc="E5BA958C">
      <w:numFmt w:val="decimal"/>
      <w:lvlText w:val=""/>
      <w:lvlJc w:val="left"/>
    </w:lvl>
    <w:lvl w:ilvl="7" w:tplc="99DAB748">
      <w:numFmt w:val="decimal"/>
      <w:lvlText w:val=""/>
      <w:lvlJc w:val="left"/>
    </w:lvl>
    <w:lvl w:ilvl="8" w:tplc="F18C440A">
      <w:numFmt w:val="decimal"/>
      <w:lvlText w:val=""/>
      <w:lvlJc w:val="left"/>
    </w:lvl>
  </w:abstractNum>
  <w:abstractNum w:abstractNumId="40" w15:restartNumberingAfterBreak="0">
    <w:nsid w:val="5B050917"/>
    <w:multiLevelType w:val="hybridMultilevel"/>
    <w:tmpl w:val="AE8EEE38"/>
    <w:lvl w:ilvl="0" w:tplc="9EBE7564">
      <w:start w:val="1"/>
      <w:numFmt w:val="bullet"/>
      <w:lvlText w:val=""/>
      <w:lvlJc w:val="left"/>
      <w:pPr>
        <w:tabs>
          <w:tab w:val="num" w:pos="900"/>
        </w:tabs>
        <w:ind w:left="540" w:hanging="360"/>
      </w:pPr>
      <w:rPr>
        <w:rFonts w:ascii="Symbol" w:hAnsi="Symbol" w:hint="default"/>
      </w:rPr>
    </w:lvl>
    <w:lvl w:ilvl="1" w:tplc="F04E7890">
      <w:numFmt w:val="decimal"/>
      <w:lvlText w:val=""/>
      <w:lvlJc w:val="left"/>
    </w:lvl>
    <w:lvl w:ilvl="2" w:tplc="A1B2BAEE">
      <w:numFmt w:val="decimal"/>
      <w:lvlText w:val=""/>
      <w:lvlJc w:val="left"/>
    </w:lvl>
    <w:lvl w:ilvl="3" w:tplc="BF46597C">
      <w:numFmt w:val="decimal"/>
      <w:lvlText w:val=""/>
      <w:lvlJc w:val="left"/>
    </w:lvl>
    <w:lvl w:ilvl="4" w:tplc="848A2116">
      <w:numFmt w:val="decimal"/>
      <w:lvlText w:val=""/>
      <w:lvlJc w:val="left"/>
    </w:lvl>
    <w:lvl w:ilvl="5" w:tplc="A066F22E">
      <w:numFmt w:val="decimal"/>
      <w:lvlText w:val=""/>
      <w:lvlJc w:val="left"/>
    </w:lvl>
    <w:lvl w:ilvl="6" w:tplc="57720B16">
      <w:numFmt w:val="decimal"/>
      <w:lvlText w:val=""/>
      <w:lvlJc w:val="left"/>
    </w:lvl>
    <w:lvl w:ilvl="7" w:tplc="C90C5CA0">
      <w:numFmt w:val="decimal"/>
      <w:lvlText w:val=""/>
      <w:lvlJc w:val="left"/>
    </w:lvl>
    <w:lvl w:ilvl="8" w:tplc="BB4E28F6">
      <w:numFmt w:val="decimal"/>
      <w:lvlText w:val=""/>
      <w:lvlJc w:val="left"/>
    </w:lvl>
  </w:abstractNum>
  <w:abstractNum w:abstractNumId="41" w15:restartNumberingAfterBreak="0">
    <w:nsid w:val="5F3F4990"/>
    <w:multiLevelType w:val="hybridMultilevel"/>
    <w:tmpl w:val="BCD0F91C"/>
    <w:lvl w:ilvl="0" w:tplc="5C161A14">
      <w:start w:val="1"/>
      <w:numFmt w:val="bullet"/>
      <w:lvlText w:val=""/>
      <w:lvlJc w:val="left"/>
      <w:pPr>
        <w:tabs>
          <w:tab w:val="num" w:pos="900"/>
        </w:tabs>
        <w:ind w:left="540" w:hanging="360"/>
      </w:pPr>
      <w:rPr>
        <w:rFonts w:ascii="Symbol" w:hAnsi="Symbol" w:hint="default"/>
      </w:rPr>
    </w:lvl>
    <w:lvl w:ilvl="1" w:tplc="D8A4C050">
      <w:numFmt w:val="decimal"/>
      <w:lvlText w:val=""/>
      <w:lvlJc w:val="left"/>
    </w:lvl>
    <w:lvl w:ilvl="2" w:tplc="42B2FCAC">
      <w:numFmt w:val="decimal"/>
      <w:lvlText w:val=""/>
      <w:lvlJc w:val="left"/>
    </w:lvl>
    <w:lvl w:ilvl="3" w:tplc="D646D35C">
      <w:numFmt w:val="decimal"/>
      <w:lvlText w:val=""/>
      <w:lvlJc w:val="left"/>
    </w:lvl>
    <w:lvl w:ilvl="4" w:tplc="226AB8A0">
      <w:numFmt w:val="decimal"/>
      <w:lvlText w:val=""/>
      <w:lvlJc w:val="left"/>
    </w:lvl>
    <w:lvl w:ilvl="5" w:tplc="8AF20982">
      <w:numFmt w:val="decimal"/>
      <w:lvlText w:val=""/>
      <w:lvlJc w:val="left"/>
    </w:lvl>
    <w:lvl w:ilvl="6" w:tplc="F9DC1C8A">
      <w:numFmt w:val="decimal"/>
      <w:lvlText w:val=""/>
      <w:lvlJc w:val="left"/>
    </w:lvl>
    <w:lvl w:ilvl="7" w:tplc="4830D096">
      <w:numFmt w:val="decimal"/>
      <w:lvlText w:val=""/>
      <w:lvlJc w:val="left"/>
    </w:lvl>
    <w:lvl w:ilvl="8" w:tplc="A5F07074">
      <w:numFmt w:val="decimal"/>
      <w:lvlText w:val=""/>
      <w:lvlJc w:val="left"/>
    </w:lvl>
  </w:abstractNum>
  <w:abstractNum w:abstractNumId="42" w15:restartNumberingAfterBreak="0">
    <w:nsid w:val="5FDE0551"/>
    <w:multiLevelType w:val="hybridMultilevel"/>
    <w:tmpl w:val="526E9D62"/>
    <w:lvl w:ilvl="0" w:tplc="20F6E26E">
      <w:start w:val="1"/>
      <w:numFmt w:val="bullet"/>
      <w:lvlText w:val=""/>
      <w:lvlJc w:val="left"/>
      <w:pPr>
        <w:tabs>
          <w:tab w:val="num" w:pos="900"/>
        </w:tabs>
        <w:ind w:left="540" w:hanging="360"/>
      </w:pPr>
      <w:rPr>
        <w:rFonts w:ascii="Symbol" w:hAnsi="Symbol" w:hint="default"/>
      </w:rPr>
    </w:lvl>
    <w:lvl w:ilvl="1" w:tplc="33E66050">
      <w:numFmt w:val="decimal"/>
      <w:lvlText w:val=""/>
      <w:lvlJc w:val="left"/>
    </w:lvl>
    <w:lvl w:ilvl="2" w:tplc="770C6422">
      <w:numFmt w:val="decimal"/>
      <w:lvlText w:val=""/>
      <w:lvlJc w:val="left"/>
    </w:lvl>
    <w:lvl w:ilvl="3" w:tplc="CA2C6CE2">
      <w:numFmt w:val="decimal"/>
      <w:lvlText w:val=""/>
      <w:lvlJc w:val="left"/>
    </w:lvl>
    <w:lvl w:ilvl="4" w:tplc="82D49730">
      <w:numFmt w:val="decimal"/>
      <w:lvlText w:val=""/>
      <w:lvlJc w:val="left"/>
    </w:lvl>
    <w:lvl w:ilvl="5" w:tplc="958A7E2C">
      <w:numFmt w:val="decimal"/>
      <w:lvlText w:val=""/>
      <w:lvlJc w:val="left"/>
    </w:lvl>
    <w:lvl w:ilvl="6" w:tplc="D0EC6408">
      <w:numFmt w:val="decimal"/>
      <w:lvlText w:val=""/>
      <w:lvlJc w:val="left"/>
    </w:lvl>
    <w:lvl w:ilvl="7" w:tplc="E0EC447E">
      <w:numFmt w:val="decimal"/>
      <w:lvlText w:val=""/>
      <w:lvlJc w:val="left"/>
    </w:lvl>
    <w:lvl w:ilvl="8" w:tplc="072C8762">
      <w:numFmt w:val="decimal"/>
      <w:lvlText w:val=""/>
      <w:lvlJc w:val="left"/>
    </w:lvl>
  </w:abstractNum>
  <w:abstractNum w:abstractNumId="43" w15:restartNumberingAfterBreak="0">
    <w:nsid w:val="60CC4A25"/>
    <w:multiLevelType w:val="hybridMultilevel"/>
    <w:tmpl w:val="5B16DA80"/>
    <w:lvl w:ilvl="0" w:tplc="1E74D2FE">
      <w:start w:val="1"/>
      <w:numFmt w:val="bullet"/>
      <w:lvlText w:val=""/>
      <w:lvlJc w:val="left"/>
      <w:pPr>
        <w:tabs>
          <w:tab w:val="num" w:pos="900"/>
        </w:tabs>
        <w:ind w:left="540" w:hanging="360"/>
      </w:pPr>
      <w:rPr>
        <w:rFonts w:ascii="Symbol" w:hAnsi="Symbol" w:hint="default"/>
      </w:rPr>
    </w:lvl>
    <w:lvl w:ilvl="1" w:tplc="DCFE8250">
      <w:numFmt w:val="decimal"/>
      <w:lvlText w:val=""/>
      <w:lvlJc w:val="left"/>
    </w:lvl>
    <w:lvl w:ilvl="2" w:tplc="D4FEB544">
      <w:numFmt w:val="decimal"/>
      <w:lvlText w:val=""/>
      <w:lvlJc w:val="left"/>
    </w:lvl>
    <w:lvl w:ilvl="3" w:tplc="5FD85D52">
      <w:numFmt w:val="decimal"/>
      <w:lvlText w:val=""/>
      <w:lvlJc w:val="left"/>
    </w:lvl>
    <w:lvl w:ilvl="4" w:tplc="A732B9CC">
      <w:numFmt w:val="decimal"/>
      <w:lvlText w:val=""/>
      <w:lvlJc w:val="left"/>
    </w:lvl>
    <w:lvl w:ilvl="5" w:tplc="76F064B8">
      <w:numFmt w:val="decimal"/>
      <w:lvlText w:val=""/>
      <w:lvlJc w:val="left"/>
    </w:lvl>
    <w:lvl w:ilvl="6" w:tplc="72B639D8">
      <w:numFmt w:val="decimal"/>
      <w:lvlText w:val=""/>
      <w:lvlJc w:val="left"/>
    </w:lvl>
    <w:lvl w:ilvl="7" w:tplc="837EF274">
      <w:numFmt w:val="decimal"/>
      <w:lvlText w:val=""/>
      <w:lvlJc w:val="left"/>
    </w:lvl>
    <w:lvl w:ilvl="8" w:tplc="E6FC1680">
      <w:numFmt w:val="decimal"/>
      <w:lvlText w:val=""/>
      <w:lvlJc w:val="left"/>
    </w:lvl>
  </w:abstractNum>
  <w:abstractNum w:abstractNumId="44" w15:restartNumberingAfterBreak="0">
    <w:nsid w:val="64490B05"/>
    <w:multiLevelType w:val="hybridMultilevel"/>
    <w:tmpl w:val="80FCB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DE2FDF8">
      <w:start w:val="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6B3457"/>
    <w:multiLevelType w:val="hybridMultilevel"/>
    <w:tmpl w:val="5CA48098"/>
    <w:lvl w:ilvl="0" w:tplc="ADB46E8C">
      <w:start w:val="1"/>
      <w:numFmt w:val="decimal"/>
      <w:lvlText w:val="%1."/>
      <w:lvlJc w:val="left"/>
      <w:pPr>
        <w:tabs>
          <w:tab w:val="num" w:pos="900"/>
        </w:tabs>
        <w:ind w:left="540" w:hanging="360"/>
      </w:pPr>
    </w:lvl>
    <w:lvl w:ilvl="1" w:tplc="5ED0C562">
      <w:numFmt w:val="decimal"/>
      <w:lvlText w:val=""/>
      <w:lvlJc w:val="left"/>
    </w:lvl>
    <w:lvl w:ilvl="2" w:tplc="DD06F122">
      <w:numFmt w:val="decimal"/>
      <w:lvlText w:val=""/>
      <w:lvlJc w:val="left"/>
    </w:lvl>
    <w:lvl w:ilvl="3" w:tplc="3050B928">
      <w:numFmt w:val="decimal"/>
      <w:lvlText w:val=""/>
      <w:lvlJc w:val="left"/>
    </w:lvl>
    <w:lvl w:ilvl="4" w:tplc="BE927EF8">
      <w:numFmt w:val="decimal"/>
      <w:lvlText w:val=""/>
      <w:lvlJc w:val="left"/>
    </w:lvl>
    <w:lvl w:ilvl="5" w:tplc="8750B25E">
      <w:numFmt w:val="decimal"/>
      <w:lvlText w:val=""/>
      <w:lvlJc w:val="left"/>
    </w:lvl>
    <w:lvl w:ilvl="6" w:tplc="31C8276E">
      <w:numFmt w:val="decimal"/>
      <w:lvlText w:val=""/>
      <w:lvlJc w:val="left"/>
    </w:lvl>
    <w:lvl w:ilvl="7" w:tplc="23BADCBA">
      <w:numFmt w:val="decimal"/>
      <w:lvlText w:val=""/>
      <w:lvlJc w:val="left"/>
    </w:lvl>
    <w:lvl w:ilvl="8" w:tplc="87D8E676">
      <w:numFmt w:val="decimal"/>
      <w:lvlText w:val=""/>
      <w:lvlJc w:val="left"/>
    </w:lvl>
  </w:abstractNum>
  <w:abstractNum w:abstractNumId="47" w15:restartNumberingAfterBreak="0">
    <w:nsid w:val="6E5630B3"/>
    <w:multiLevelType w:val="hybridMultilevel"/>
    <w:tmpl w:val="101EA632"/>
    <w:lvl w:ilvl="0" w:tplc="7C94A80A">
      <w:start w:val="1"/>
      <w:numFmt w:val="bullet"/>
      <w:lvlText w:val=""/>
      <w:lvlJc w:val="left"/>
      <w:pPr>
        <w:tabs>
          <w:tab w:val="num" w:pos="900"/>
        </w:tabs>
        <w:ind w:left="540" w:hanging="360"/>
      </w:pPr>
      <w:rPr>
        <w:rFonts w:ascii="Symbol" w:hAnsi="Symbol" w:hint="default"/>
      </w:rPr>
    </w:lvl>
    <w:lvl w:ilvl="1" w:tplc="040C9CCC">
      <w:numFmt w:val="decimal"/>
      <w:lvlText w:val=""/>
      <w:lvlJc w:val="left"/>
    </w:lvl>
    <w:lvl w:ilvl="2" w:tplc="D75EB7AA">
      <w:numFmt w:val="decimal"/>
      <w:lvlText w:val=""/>
      <w:lvlJc w:val="left"/>
    </w:lvl>
    <w:lvl w:ilvl="3" w:tplc="6916F724">
      <w:numFmt w:val="decimal"/>
      <w:lvlText w:val=""/>
      <w:lvlJc w:val="left"/>
    </w:lvl>
    <w:lvl w:ilvl="4" w:tplc="B6CA0DD4">
      <w:numFmt w:val="decimal"/>
      <w:lvlText w:val=""/>
      <w:lvlJc w:val="left"/>
    </w:lvl>
    <w:lvl w:ilvl="5" w:tplc="BADACE82">
      <w:numFmt w:val="decimal"/>
      <w:lvlText w:val=""/>
      <w:lvlJc w:val="left"/>
    </w:lvl>
    <w:lvl w:ilvl="6" w:tplc="04384C6E">
      <w:numFmt w:val="decimal"/>
      <w:lvlText w:val=""/>
      <w:lvlJc w:val="left"/>
    </w:lvl>
    <w:lvl w:ilvl="7" w:tplc="A1166E32">
      <w:numFmt w:val="decimal"/>
      <w:lvlText w:val=""/>
      <w:lvlJc w:val="left"/>
    </w:lvl>
    <w:lvl w:ilvl="8" w:tplc="17AC9C6A">
      <w:numFmt w:val="decimal"/>
      <w:lvlText w:val=""/>
      <w:lvlJc w:val="left"/>
    </w:lvl>
  </w:abstractNum>
  <w:abstractNum w:abstractNumId="48" w15:restartNumberingAfterBreak="0">
    <w:nsid w:val="6F6A787A"/>
    <w:multiLevelType w:val="hybridMultilevel"/>
    <w:tmpl w:val="65B09746"/>
    <w:lvl w:ilvl="0" w:tplc="D74E74CE">
      <w:start w:val="1"/>
      <w:numFmt w:val="decimal"/>
      <w:lvlText w:val="%1."/>
      <w:lvlJc w:val="left"/>
      <w:pPr>
        <w:tabs>
          <w:tab w:val="num" w:pos="900"/>
        </w:tabs>
        <w:ind w:left="540" w:hanging="360"/>
      </w:pPr>
    </w:lvl>
    <w:lvl w:ilvl="1" w:tplc="5F0017C6">
      <w:start w:val="1"/>
      <w:numFmt w:val="bullet"/>
      <w:lvlText w:val="o"/>
      <w:lvlJc w:val="left"/>
      <w:pPr>
        <w:tabs>
          <w:tab w:val="num" w:pos="1440"/>
        </w:tabs>
        <w:ind w:left="1080" w:hanging="360"/>
      </w:pPr>
      <w:rPr>
        <w:rFonts w:ascii="Courier New" w:hAnsi="Courier New" w:cs="Courier New" w:hint="default"/>
      </w:rPr>
    </w:lvl>
    <w:lvl w:ilvl="2" w:tplc="4B242B6E">
      <w:start w:val="1"/>
      <w:numFmt w:val="bullet"/>
      <w:lvlText w:val=""/>
      <w:lvlJc w:val="left"/>
      <w:pPr>
        <w:tabs>
          <w:tab w:val="num" w:pos="3060"/>
        </w:tabs>
        <w:ind w:left="2700" w:hanging="360"/>
      </w:pPr>
      <w:rPr>
        <w:rFonts w:ascii="Wingdings" w:hAnsi="Wingdings" w:hint="default"/>
      </w:rPr>
    </w:lvl>
    <w:lvl w:ilvl="3" w:tplc="A852F518">
      <w:numFmt w:val="decimal"/>
      <w:lvlText w:val=""/>
      <w:lvlJc w:val="left"/>
    </w:lvl>
    <w:lvl w:ilvl="4" w:tplc="57302760">
      <w:numFmt w:val="decimal"/>
      <w:lvlText w:val=""/>
      <w:lvlJc w:val="left"/>
    </w:lvl>
    <w:lvl w:ilvl="5" w:tplc="E78A2EBC">
      <w:numFmt w:val="decimal"/>
      <w:lvlText w:val=""/>
      <w:lvlJc w:val="left"/>
    </w:lvl>
    <w:lvl w:ilvl="6" w:tplc="5A48F0B8">
      <w:numFmt w:val="decimal"/>
      <w:lvlText w:val=""/>
      <w:lvlJc w:val="left"/>
    </w:lvl>
    <w:lvl w:ilvl="7" w:tplc="76B2002C">
      <w:numFmt w:val="decimal"/>
      <w:lvlText w:val=""/>
      <w:lvlJc w:val="left"/>
    </w:lvl>
    <w:lvl w:ilvl="8" w:tplc="D32840F4">
      <w:numFmt w:val="decimal"/>
      <w:lvlText w:val=""/>
      <w:lvlJc w:val="left"/>
    </w:lvl>
  </w:abstractNum>
  <w:abstractNum w:abstractNumId="49" w15:restartNumberingAfterBreak="0">
    <w:nsid w:val="71534486"/>
    <w:multiLevelType w:val="hybridMultilevel"/>
    <w:tmpl w:val="0308A3E0"/>
    <w:lvl w:ilvl="0" w:tplc="04090001">
      <w:start w:val="1"/>
      <w:numFmt w:val="bullet"/>
      <w:lvlText w:val=""/>
      <w:lvlJc w:val="left"/>
      <w:pPr>
        <w:ind w:left="964" w:hanging="360"/>
      </w:pPr>
      <w:rPr>
        <w:rFonts w:ascii="Symbol" w:hAnsi="Symbol" w:hint="default"/>
      </w:rPr>
    </w:lvl>
    <w:lvl w:ilvl="1" w:tplc="04090003" w:tentative="1">
      <w:start w:val="1"/>
      <w:numFmt w:val="bullet"/>
      <w:lvlText w:val="o"/>
      <w:lvlJc w:val="left"/>
      <w:pPr>
        <w:ind w:left="1684" w:hanging="360"/>
      </w:pPr>
      <w:rPr>
        <w:rFonts w:ascii="Courier New" w:hAnsi="Courier New" w:cs="Courier New" w:hint="default"/>
      </w:rPr>
    </w:lvl>
    <w:lvl w:ilvl="2" w:tplc="04090005" w:tentative="1">
      <w:start w:val="1"/>
      <w:numFmt w:val="bullet"/>
      <w:lvlText w:val=""/>
      <w:lvlJc w:val="left"/>
      <w:pPr>
        <w:ind w:left="2404" w:hanging="360"/>
      </w:pPr>
      <w:rPr>
        <w:rFonts w:ascii="Wingdings" w:hAnsi="Wingdings" w:hint="default"/>
      </w:rPr>
    </w:lvl>
    <w:lvl w:ilvl="3" w:tplc="04090001" w:tentative="1">
      <w:start w:val="1"/>
      <w:numFmt w:val="bullet"/>
      <w:lvlText w:val=""/>
      <w:lvlJc w:val="left"/>
      <w:pPr>
        <w:ind w:left="3124" w:hanging="360"/>
      </w:pPr>
      <w:rPr>
        <w:rFonts w:ascii="Symbol" w:hAnsi="Symbol" w:hint="default"/>
      </w:rPr>
    </w:lvl>
    <w:lvl w:ilvl="4" w:tplc="04090003" w:tentative="1">
      <w:start w:val="1"/>
      <w:numFmt w:val="bullet"/>
      <w:lvlText w:val="o"/>
      <w:lvlJc w:val="left"/>
      <w:pPr>
        <w:ind w:left="3844" w:hanging="360"/>
      </w:pPr>
      <w:rPr>
        <w:rFonts w:ascii="Courier New" w:hAnsi="Courier New" w:cs="Courier New" w:hint="default"/>
      </w:rPr>
    </w:lvl>
    <w:lvl w:ilvl="5" w:tplc="04090005" w:tentative="1">
      <w:start w:val="1"/>
      <w:numFmt w:val="bullet"/>
      <w:lvlText w:val=""/>
      <w:lvlJc w:val="left"/>
      <w:pPr>
        <w:ind w:left="4564" w:hanging="360"/>
      </w:pPr>
      <w:rPr>
        <w:rFonts w:ascii="Wingdings" w:hAnsi="Wingdings" w:hint="default"/>
      </w:rPr>
    </w:lvl>
    <w:lvl w:ilvl="6" w:tplc="04090001" w:tentative="1">
      <w:start w:val="1"/>
      <w:numFmt w:val="bullet"/>
      <w:lvlText w:val=""/>
      <w:lvlJc w:val="left"/>
      <w:pPr>
        <w:ind w:left="5284" w:hanging="360"/>
      </w:pPr>
      <w:rPr>
        <w:rFonts w:ascii="Symbol" w:hAnsi="Symbol" w:hint="default"/>
      </w:rPr>
    </w:lvl>
    <w:lvl w:ilvl="7" w:tplc="04090003" w:tentative="1">
      <w:start w:val="1"/>
      <w:numFmt w:val="bullet"/>
      <w:lvlText w:val="o"/>
      <w:lvlJc w:val="left"/>
      <w:pPr>
        <w:ind w:left="6004" w:hanging="360"/>
      </w:pPr>
      <w:rPr>
        <w:rFonts w:ascii="Courier New" w:hAnsi="Courier New" w:cs="Courier New" w:hint="default"/>
      </w:rPr>
    </w:lvl>
    <w:lvl w:ilvl="8" w:tplc="04090005" w:tentative="1">
      <w:start w:val="1"/>
      <w:numFmt w:val="bullet"/>
      <w:lvlText w:val=""/>
      <w:lvlJc w:val="left"/>
      <w:pPr>
        <w:ind w:left="6724" w:hanging="360"/>
      </w:pPr>
      <w:rPr>
        <w:rFonts w:ascii="Wingdings" w:hAnsi="Wingdings" w:hint="default"/>
      </w:rPr>
    </w:lvl>
  </w:abstractNum>
  <w:abstractNum w:abstractNumId="50" w15:restartNumberingAfterBreak="0">
    <w:nsid w:val="76295361"/>
    <w:multiLevelType w:val="hybridMultilevel"/>
    <w:tmpl w:val="A2B45DD4"/>
    <w:lvl w:ilvl="0" w:tplc="04090001">
      <w:start w:val="1"/>
      <w:numFmt w:val="bullet"/>
      <w:lvlText w:val=""/>
      <w:lvlJc w:val="left"/>
      <w:pPr>
        <w:ind w:left="964" w:hanging="360"/>
      </w:pPr>
      <w:rPr>
        <w:rFonts w:ascii="Symbol" w:hAnsi="Symbol" w:hint="default"/>
      </w:rPr>
    </w:lvl>
    <w:lvl w:ilvl="1" w:tplc="04090003" w:tentative="1">
      <w:start w:val="1"/>
      <w:numFmt w:val="bullet"/>
      <w:lvlText w:val="o"/>
      <w:lvlJc w:val="left"/>
      <w:pPr>
        <w:ind w:left="1684" w:hanging="360"/>
      </w:pPr>
      <w:rPr>
        <w:rFonts w:ascii="Courier New" w:hAnsi="Courier New" w:cs="Courier New" w:hint="default"/>
      </w:rPr>
    </w:lvl>
    <w:lvl w:ilvl="2" w:tplc="04090005" w:tentative="1">
      <w:start w:val="1"/>
      <w:numFmt w:val="bullet"/>
      <w:lvlText w:val=""/>
      <w:lvlJc w:val="left"/>
      <w:pPr>
        <w:ind w:left="2404" w:hanging="360"/>
      </w:pPr>
      <w:rPr>
        <w:rFonts w:ascii="Wingdings" w:hAnsi="Wingdings" w:hint="default"/>
      </w:rPr>
    </w:lvl>
    <w:lvl w:ilvl="3" w:tplc="04090001" w:tentative="1">
      <w:start w:val="1"/>
      <w:numFmt w:val="bullet"/>
      <w:lvlText w:val=""/>
      <w:lvlJc w:val="left"/>
      <w:pPr>
        <w:ind w:left="3124" w:hanging="360"/>
      </w:pPr>
      <w:rPr>
        <w:rFonts w:ascii="Symbol" w:hAnsi="Symbol" w:hint="default"/>
      </w:rPr>
    </w:lvl>
    <w:lvl w:ilvl="4" w:tplc="04090003" w:tentative="1">
      <w:start w:val="1"/>
      <w:numFmt w:val="bullet"/>
      <w:lvlText w:val="o"/>
      <w:lvlJc w:val="left"/>
      <w:pPr>
        <w:ind w:left="3844" w:hanging="360"/>
      </w:pPr>
      <w:rPr>
        <w:rFonts w:ascii="Courier New" w:hAnsi="Courier New" w:cs="Courier New" w:hint="default"/>
      </w:rPr>
    </w:lvl>
    <w:lvl w:ilvl="5" w:tplc="04090005" w:tentative="1">
      <w:start w:val="1"/>
      <w:numFmt w:val="bullet"/>
      <w:lvlText w:val=""/>
      <w:lvlJc w:val="left"/>
      <w:pPr>
        <w:ind w:left="4564" w:hanging="360"/>
      </w:pPr>
      <w:rPr>
        <w:rFonts w:ascii="Wingdings" w:hAnsi="Wingdings" w:hint="default"/>
      </w:rPr>
    </w:lvl>
    <w:lvl w:ilvl="6" w:tplc="04090001" w:tentative="1">
      <w:start w:val="1"/>
      <w:numFmt w:val="bullet"/>
      <w:lvlText w:val=""/>
      <w:lvlJc w:val="left"/>
      <w:pPr>
        <w:ind w:left="5284" w:hanging="360"/>
      </w:pPr>
      <w:rPr>
        <w:rFonts w:ascii="Symbol" w:hAnsi="Symbol" w:hint="default"/>
      </w:rPr>
    </w:lvl>
    <w:lvl w:ilvl="7" w:tplc="04090003" w:tentative="1">
      <w:start w:val="1"/>
      <w:numFmt w:val="bullet"/>
      <w:lvlText w:val="o"/>
      <w:lvlJc w:val="left"/>
      <w:pPr>
        <w:ind w:left="6004" w:hanging="360"/>
      </w:pPr>
      <w:rPr>
        <w:rFonts w:ascii="Courier New" w:hAnsi="Courier New" w:cs="Courier New" w:hint="default"/>
      </w:rPr>
    </w:lvl>
    <w:lvl w:ilvl="8" w:tplc="04090005" w:tentative="1">
      <w:start w:val="1"/>
      <w:numFmt w:val="bullet"/>
      <w:lvlText w:val=""/>
      <w:lvlJc w:val="left"/>
      <w:pPr>
        <w:ind w:left="6724" w:hanging="360"/>
      </w:pPr>
      <w:rPr>
        <w:rFonts w:ascii="Wingdings" w:hAnsi="Wingdings" w:hint="default"/>
      </w:rPr>
    </w:lvl>
  </w:abstractNum>
  <w:abstractNum w:abstractNumId="51" w15:restartNumberingAfterBreak="0">
    <w:nsid w:val="77960C39"/>
    <w:multiLevelType w:val="hybridMultilevel"/>
    <w:tmpl w:val="514A054E"/>
    <w:lvl w:ilvl="0" w:tplc="E826BB9C">
      <w:start w:val="1"/>
      <w:numFmt w:val="bullet"/>
      <w:lvlText w:val=""/>
      <w:lvlJc w:val="left"/>
      <w:pPr>
        <w:tabs>
          <w:tab w:val="num" w:pos="900"/>
        </w:tabs>
        <w:ind w:left="540" w:hanging="360"/>
      </w:pPr>
      <w:rPr>
        <w:rFonts w:ascii="Symbol" w:hAnsi="Symbol" w:hint="default"/>
      </w:rPr>
    </w:lvl>
    <w:lvl w:ilvl="1" w:tplc="0388FB3A">
      <w:numFmt w:val="decimal"/>
      <w:lvlText w:val=""/>
      <w:lvlJc w:val="left"/>
    </w:lvl>
    <w:lvl w:ilvl="2" w:tplc="9F84174C">
      <w:numFmt w:val="decimal"/>
      <w:lvlText w:val=""/>
      <w:lvlJc w:val="left"/>
    </w:lvl>
    <w:lvl w:ilvl="3" w:tplc="2F66A7A8">
      <w:numFmt w:val="decimal"/>
      <w:lvlText w:val=""/>
      <w:lvlJc w:val="left"/>
    </w:lvl>
    <w:lvl w:ilvl="4" w:tplc="73F4F7D8">
      <w:numFmt w:val="decimal"/>
      <w:lvlText w:val=""/>
      <w:lvlJc w:val="left"/>
    </w:lvl>
    <w:lvl w:ilvl="5" w:tplc="E578C276">
      <w:numFmt w:val="decimal"/>
      <w:lvlText w:val=""/>
      <w:lvlJc w:val="left"/>
    </w:lvl>
    <w:lvl w:ilvl="6" w:tplc="B810B5C2">
      <w:numFmt w:val="decimal"/>
      <w:lvlText w:val=""/>
      <w:lvlJc w:val="left"/>
    </w:lvl>
    <w:lvl w:ilvl="7" w:tplc="4D2AC94A">
      <w:numFmt w:val="decimal"/>
      <w:lvlText w:val=""/>
      <w:lvlJc w:val="left"/>
    </w:lvl>
    <w:lvl w:ilvl="8" w:tplc="9ED4D65E">
      <w:numFmt w:val="decimal"/>
      <w:lvlText w:val=""/>
      <w:lvlJc w:val="left"/>
    </w:lvl>
  </w:abstractNum>
  <w:abstractNum w:abstractNumId="52" w15:restartNumberingAfterBreak="0">
    <w:nsid w:val="78D43111"/>
    <w:multiLevelType w:val="hybridMultilevel"/>
    <w:tmpl w:val="2EF866FC"/>
    <w:lvl w:ilvl="0" w:tplc="649AE17E">
      <w:start w:val="1"/>
      <w:numFmt w:val="decimal"/>
      <w:lvlText w:val="%1."/>
      <w:lvlJc w:val="left"/>
      <w:pPr>
        <w:tabs>
          <w:tab w:val="num" w:pos="900"/>
        </w:tabs>
        <w:ind w:left="540" w:hanging="360"/>
      </w:pPr>
    </w:lvl>
    <w:lvl w:ilvl="1" w:tplc="313065EA">
      <w:start w:val="1"/>
      <w:numFmt w:val="bullet"/>
      <w:lvlText w:val="o"/>
      <w:lvlJc w:val="left"/>
      <w:pPr>
        <w:tabs>
          <w:tab w:val="num" w:pos="1440"/>
        </w:tabs>
        <w:ind w:left="1080" w:hanging="360"/>
      </w:pPr>
      <w:rPr>
        <w:rFonts w:ascii="Courier New" w:hAnsi="Courier New" w:cs="Courier New" w:hint="default"/>
      </w:rPr>
    </w:lvl>
    <w:lvl w:ilvl="2" w:tplc="3C841958">
      <w:numFmt w:val="decimal"/>
      <w:lvlText w:val=""/>
      <w:lvlJc w:val="left"/>
    </w:lvl>
    <w:lvl w:ilvl="3" w:tplc="BF48AC48">
      <w:numFmt w:val="decimal"/>
      <w:lvlText w:val=""/>
      <w:lvlJc w:val="left"/>
    </w:lvl>
    <w:lvl w:ilvl="4" w:tplc="C39A6488">
      <w:numFmt w:val="decimal"/>
      <w:lvlText w:val=""/>
      <w:lvlJc w:val="left"/>
    </w:lvl>
    <w:lvl w:ilvl="5" w:tplc="1FB6FBE4">
      <w:numFmt w:val="decimal"/>
      <w:lvlText w:val=""/>
      <w:lvlJc w:val="left"/>
    </w:lvl>
    <w:lvl w:ilvl="6" w:tplc="F1865196">
      <w:numFmt w:val="decimal"/>
      <w:lvlText w:val=""/>
      <w:lvlJc w:val="left"/>
    </w:lvl>
    <w:lvl w:ilvl="7" w:tplc="4CB88FE8">
      <w:numFmt w:val="decimal"/>
      <w:lvlText w:val=""/>
      <w:lvlJc w:val="left"/>
    </w:lvl>
    <w:lvl w:ilvl="8" w:tplc="35B265F6">
      <w:numFmt w:val="decimal"/>
      <w:lvlText w:val=""/>
      <w:lvlJc w:val="left"/>
    </w:lvl>
  </w:abstractNum>
  <w:abstractNum w:abstractNumId="53" w15:restartNumberingAfterBreak="0">
    <w:nsid w:val="7AAB35B3"/>
    <w:multiLevelType w:val="hybridMultilevel"/>
    <w:tmpl w:val="B5889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134A3B"/>
    <w:multiLevelType w:val="hybridMultilevel"/>
    <w:tmpl w:val="1898F578"/>
    <w:lvl w:ilvl="0" w:tplc="8AD0D8AA">
      <w:start w:val="1"/>
      <w:numFmt w:val="decimal"/>
      <w:lvlText w:val="%1."/>
      <w:lvlJc w:val="left"/>
      <w:pPr>
        <w:tabs>
          <w:tab w:val="num" w:pos="900"/>
        </w:tabs>
        <w:ind w:left="540" w:hanging="360"/>
      </w:pPr>
    </w:lvl>
    <w:lvl w:ilvl="1" w:tplc="70B8E3F0">
      <w:numFmt w:val="decimal"/>
      <w:lvlText w:val=""/>
      <w:lvlJc w:val="left"/>
    </w:lvl>
    <w:lvl w:ilvl="2" w:tplc="136C7AE6">
      <w:numFmt w:val="decimal"/>
      <w:lvlText w:val=""/>
      <w:lvlJc w:val="left"/>
    </w:lvl>
    <w:lvl w:ilvl="3" w:tplc="453C874C">
      <w:numFmt w:val="decimal"/>
      <w:lvlText w:val=""/>
      <w:lvlJc w:val="left"/>
    </w:lvl>
    <w:lvl w:ilvl="4" w:tplc="E0886D1A">
      <w:numFmt w:val="decimal"/>
      <w:lvlText w:val=""/>
      <w:lvlJc w:val="left"/>
    </w:lvl>
    <w:lvl w:ilvl="5" w:tplc="0C7E8376">
      <w:numFmt w:val="decimal"/>
      <w:lvlText w:val=""/>
      <w:lvlJc w:val="left"/>
    </w:lvl>
    <w:lvl w:ilvl="6" w:tplc="EDBA809C">
      <w:numFmt w:val="decimal"/>
      <w:lvlText w:val=""/>
      <w:lvlJc w:val="left"/>
    </w:lvl>
    <w:lvl w:ilvl="7" w:tplc="6776846E">
      <w:numFmt w:val="decimal"/>
      <w:lvlText w:val=""/>
      <w:lvlJc w:val="left"/>
    </w:lvl>
    <w:lvl w:ilvl="8" w:tplc="D452EE6A">
      <w:numFmt w:val="decimal"/>
      <w:lvlText w:val=""/>
      <w:lvlJc w:val="left"/>
    </w:lvl>
  </w:abstractNum>
  <w:num w:numId="1" w16cid:durableId="2047293012">
    <w:abstractNumId w:val="32"/>
  </w:num>
  <w:num w:numId="2" w16cid:durableId="1810584761">
    <w:abstractNumId w:val="45"/>
  </w:num>
  <w:num w:numId="3" w16cid:durableId="127280350">
    <w:abstractNumId w:val="13"/>
  </w:num>
  <w:num w:numId="4" w16cid:durableId="2101175055">
    <w:abstractNumId w:val="16"/>
  </w:num>
  <w:num w:numId="5" w16cid:durableId="463694371">
    <w:abstractNumId w:val="8"/>
  </w:num>
  <w:num w:numId="6" w16cid:durableId="494761853">
    <w:abstractNumId w:val="26"/>
  </w:num>
  <w:num w:numId="7" w16cid:durableId="606548355">
    <w:abstractNumId w:val="11"/>
  </w:num>
  <w:num w:numId="8" w16cid:durableId="422184258">
    <w:abstractNumId w:val="13"/>
    <w:lvlOverride w:ilvl="0">
      <w:startOverride w:val="1"/>
    </w:lvlOverride>
  </w:num>
  <w:num w:numId="9" w16cid:durableId="1505828127">
    <w:abstractNumId w:val="13"/>
    <w:lvlOverride w:ilvl="0">
      <w:startOverride w:val="1"/>
    </w:lvlOverride>
  </w:num>
  <w:num w:numId="10" w16cid:durableId="797727859">
    <w:abstractNumId w:val="13"/>
    <w:lvlOverride w:ilvl="0">
      <w:startOverride w:val="1"/>
    </w:lvlOverride>
  </w:num>
  <w:num w:numId="11" w16cid:durableId="329219955">
    <w:abstractNumId w:val="1"/>
  </w:num>
  <w:num w:numId="12" w16cid:durableId="1802771924">
    <w:abstractNumId w:val="29"/>
  </w:num>
  <w:num w:numId="13" w16cid:durableId="1005548966">
    <w:abstractNumId w:val="23"/>
  </w:num>
  <w:num w:numId="14" w16cid:durableId="2130929521">
    <w:abstractNumId w:val="9"/>
  </w:num>
  <w:num w:numId="15" w16cid:durableId="105857758">
    <w:abstractNumId w:val="53"/>
  </w:num>
  <w:num w:numId="16" w16cid:durableId="1720982431">
    <w:abstractNumId w:val="44"/>
  </w:num>
  <w:num w:numId="17" w16cid:durableId="876502483">
    <w:abstractNumId w:val="18"/>
  </w:num>
  <w:num w:numId="18" w16cid:durableId="978533290">
    <w:abstractNumId w:val="25"/>
  </w:num>
  <w:num w:numId="19" w16cid:durableId="568618225">
    <w:abstractNumId w:val="42"/>
  </w:num>
  <w:num w:numId="20" w16cid:durableId="1982030020">
    <w:abstractNumId w:val="36"/>
  </w:num>
  <w:num w:numId="21" w16cid:durableId="791483391">
    <w:abstractNumId w:val="24"/>
  </w:num>
  <w:num w:numId="22" w16cid:durableId="459884763">
    <w:abstractNumId w:val="43"/>
  </w:num>
  <w:num w:numId="23" w16cid:durableId="1911498080">
    <w:abstractNumId w:val="51"/>
  </w:num>
  <w:num w:numId="24" w16cid:durableId="36123267">
    <w:abstractNumId w:val="7"/>
  </w:num>
  <w:num w:numId="25" w16cid:durableId="1969622653">
    <w:abstractNumId w:val="37"/>
  </w:num>
  <w:num w:numId="26" w16cid:durableId="95252583">
    <w:abstractNumId w:val="38"/>
  </w:num>
  <w:num w:numId="27" w16cid:durableId="2027559483">
    <w:abstractNumId w:val="20"/>
  </w:num>
  <w:num w:numId="28" w16cid:durableId="1090007692">
    <w:abstractNumId w:val="15"/>
  </w:num>
  <w:num w:numId="29" w16cid:durableId="838620309">
    <w:abstractNumId w:val="4"/>
  </w:num>
  <w:num w:numId="30" w16cid:durableId="554434876">
    <w:abstractNumId w:val="17"/>
  </w:num>
  <w:num w:numId="31" w16cid:durableId="1790584964">
    <w:abstractNumId w:val="6"/>
  </w:num>
  <w:num w:numId="32" w16cid:durableId="1932931611">
    <w:abstractNumId w:val="27"/>
  </w:num>
  <w:num w:numId="33" w16cid:durableId="1451584188">
    <w:abstractNumId w:val="3"/>
  </w:num>
  <w:num w:numId="34" w16cid:durableId="650255453">
    <w:abstractNumId w:val="22"/>
  </w:num>
  <w:num w:numId="35" w16cid:durableId="747381472">
    <w:abstractNumId w:val="19"/>
  </w:num>
  <w:num w:numId="36" w16cid:durableId="1252005719">
    <w:abstractNumId w:val="31"/>
  </w:num>
  <w:num w:numId="37" w16cid:durableId="62341925">
    <w:abstractNumId w:val="28"/>
  </w:num>
  <w:num w:numId="38" w16cid:durableId="1441726492">
    <w:abstractNumId w:val="52"/>
  </w:num>
  <w:num w:numId="39" w16cid:durableId="1839231074">
    <w:abstractNumId w:val="40"/>
  </w:num>
  <w:num w:numId="40" w16cid:durableId="126510761">
    <w:abstractNumId w:val="10"/>
  </w:num>
  <w:num w:numId="41" w16cid:durableId="1921408721">
    <w:abstractNumId w:val="35"/>
  </w:num>
  <w:num w:numId="42" w16cid:durableId="404687672">
    <w:abstractNumId w:val="47"/>
  </w:num>
  <w:num w:numId="43" w16cid:durableId="1111782743">
    <w:abstractNumId w:val="34"/>
  </w:num>
  <w:num w:numId="44" w16cid:durableId="441464222">
    <w:abstractNumId w:val="1"/>
    <w:lvlOverride w:ilvl="0">
      <w:startOverride w:val="1"/>
    </w:lvlOverride>
    <w:lvlOverride w:ilvl="1">
      <w:startOverride w:val="5"/>
    </w:lvlOverride>
  </w:num>
  <w:num w:numId="45" w16cid:durableId="1298952943">
    <w:abstractNumId w:val="5"/>
  </w:num>
  <w:num w:numId="46" w16cid:durableId="900946991">
    <w:abstractNumId w:val="41"/>
  </w:num>
  <w:num w:numId="47" w16cid:durableId="1255161905">
    <w:abstractNumId w:val="46"/>
  </w:num>
  <w:num w:numId="48" w16cid:durableId="952513193">
    <w:abstractNumId w:val="54"/>
  </w:num>
  <w:num w:numId="49" w16cid:durableId="1457138743">
    <w:abstractNumId w:val="39"/>
  </w:num>
  <w:num w:numId="50" w16cid:durableId="1281842898">
    <w:abstractNumId w:val="48"/>
  </w:num>
  <w:num w:numId="51" w16cid:durableId="160121643">
    <w:abstractNumId w:val="0"/>
  </w:num>
  <w:num w:numId="52" w16cid:durableId="9450119">
    <w:abstractNumId w:val="33"/>
  </w:num>
  <w:num w:numId="53" w16cid:durableId="1194657317">
    <w:abstractNumId w:val="21"/>
  </w:num>
  <w:num w:numId="54" w16cid:durableId="1094128890">
    <w:abstractNumId w:val="12"/>
  </w:num>
  <w:num w:numId="55" w16cid:durableId="1536502188">
    <w:abstractNumId w:val="30"/>
  </w:num>
  <w:num w:numId="56" w16cid:durableId="211574807">
    <w:abstractNumId w:val="14"/>
  </w:num>
  <w:num w:numId="57" w16cid:durableId="149251852">
    <w:abstractNumId w:val="49"/>
  </w:num>
  <w:num w:numId="58" w16cid:durableId="1852716441">
    <w:abstractNumId w:val="50"/>
  </w:num>
  <w:num w:numId="59" w16cid:durableId="684479673">
    <w:abstractNumId w:val="2"/>
  </w:num>
  <w:num w:numId="60" w16cid:durableId="1354648067">
    <w:abstractNumId w:val="13"/>
    <w:lvlOverride w:ilvl="0">
      <w:startOverride w:val="7"/>
    </w:lvlOverride>
  </w:num>
  <w:num w:numId="61" w16cid:durableId="1473861771">
    <w:abstractNumId w:val="13"/>
    <w:lvlOverride w:ilvl="0">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mirrorMargins/>
  <w:hideSpellingErrors/>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stylePaneSortMethod w:val="000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3219"/>
    <w:rsid w:val="0000420E"/>
    <w:rsid w:val="00004715"/>
    <w:rsid w:val="000055A4"/>
    <w:rsid w:val="0000592C"/>
    <w:rsid w:val="00007349"/>
    <w:rsid w:val="00010F99"/>
    <w:rsid w:val="0001694F"/>
    <w:rsid w:val="00022A78"/>
    <w:rsid w:val="00022FE9"/>
    <w:rsid w:val="000240F0"/>
    <w:rsid w:val="00024F8B"/>
    <w:rsid w:val="000252FC"/>
    <w:rsid w:val="000273BE"/>
    <w:rsid w:val="00027D76"/>
    <w:rsid w:val="0003205B"/>
    <w:rsid w:val="00032CAA"/>
    <w:rsid w:val="00032E6B"/>
    <w:rsid w:val="000346D6"/>
    <w:rsid w:val="0003559F"/>
    <w:rsid w:val="000362DF"/>
    <w:rsid w:val="00037080"/>
    <w:rsid w:val="000375B5"/>
    <w:rsid w:val="00042416"/>
    <w:rsid w:val="000439BB"/>
    <w:rsid w:val="0004636C"/>
    <w:rsid w:val="00050EF3"/>
    <w:rsid w:val="00051BFA"/>
    <w:rsid w:val="000526E0"/>
    <w:rsid w:val="00053D79"/>
    <w:rsid w:val="00055A4C"/>
    <w:rsid w:val="00057833"/>
    <w:rsid w:val="00057C48"/>
    <w:rsid w:val="00061855"/>
    <w:rsid w:val="00062BA4"/>
    <w:rsid w:val="000639EB"/>
    <w:rsid w:val="00065E20"/>
    <w:rsid w:val="000664C6"/>
    <w:rsid w:val="00066A27"/>
    <w:rsid w:val="00067020"/>
    <w:rsid w:val="0007251B"/>
    <w:rsid w:val="0007281B"/>
    <w:rsid w:val="00072F4E"/>
    <w:rsid w:val="0007352A"/>
    <w:rsid w:val="000753A7"/>
    <w:rsid w:val="000755B0"/>
    <w:rsid w:val="00076599"/>
    <w:rsid w:val="00082919"/>
    <w:rsid w:val="000837A2"/>
    <w:rsid w:val="00084620"/>
    <w:rsid w:val="000856F2"/>
    <w:rsid w:val="0009126D"/>
    <w:rsid w:val="000936DA"/>
    <w:rsid w:val="00094930"/>
    <w:rsid w:val="00094C1B"/>
    <w:rsid w:val="000968D4"/>
    <w:rsid w:val="00096E3D"/>
    <w:rsid w:val="00097138"/>
    <w:rsid w:val="00097302"/>
    <w:rsid w:val="000A026D"/>
    <w:rsid w:val="000A561D"/>
    <w:rsid w:val="000B00AF"/>
    <w:rsid w:val="000B1613"/>
    <w:rsid w:val="000B179F"/>
    <w:rsid w:val="000B1F6C"/>
    <w:rsid w:val="000B2AEB"/>
    <w:rsid w:val="000B436D"/>
    <w:rsid w:val="000B540B"/>
    <w:rsid w:val="000B66C0"/>
    <w:rsid w:val="000B6FE6"/>
    <w:rsid w:val="000C0057"/>
    <w:rsid w:val="000C064B"/>
    <w:rsid w:val="000C0C71"/>
    <w:rsid w:val="000C3AEA"/>
    <w:rsid w:val="000C54D5"/>
    <w:rsid w:val="000C5687"/>
    <w:rsid w:val="000C5F09"/>
    <w:rsid w:val="000C7165"/>
    <w:rsid w:val="000D1595"/>
    <w:rsid w:val="000D17BE"/>
    <w:rsid w:val="000D1992"/>
    <w:rsid w:val="000D3391"/>
    <w:rsid w:val="000D3DEA"/>
    <w:rsid w:val="000D5D8D"/>
    <w:rsid w:val="000D6EE5"/>
    <w:rsid w:val="000E2394"/>
    <w:rsid w:val="000E24B7"/>
    <w:rsid w:val="000E2715"/>
    <w:rsid w:val="000E475F"/>
    <w:rsid w:val="000E6AC0"/>
    <w:rsid w:val="000E6C07"/>
    <w:rsid w:val="000F0E3E"/>
    <w:rsid w:val="000F1E18"/>
    <w:rsid w:val="000F2DB2"/>
    <w:rsid w:val="000F5601"/>
    <w:rsid w:val="000F58BB"/>
    <w:rsid w:val="000F5BBB"/>
    <w:rsid w:val="000F672D"/>
    <w:rsid w:val="000F71F0"/>
    <w:rsid w:val="000F7FC9"/>
    <w:rsid w:val="00100BE8"/>
    <w:rsid w:val="001028A1"/>
    <w:rsid w:val="001044DB"/>
    <w:rsid w:val="001047A2"/>
    <w:rsid w:val="001112AB"/>
    <w:rsid w:val="0011136F"/>
    <w:rsid w:val="001118FE"/>
    <w:rsid w:val="00112062"/>
    <w:rsid w:val="00112B47"/>
    <w:rsid w:val="0011333F"/>
    <w:rsid w:val="001134FA"/>
    <w:rsid w:val="001152E1"/>
    <w:rsid w:val="00116BE9"/>
    <w:rsid w:val="00116F4A"/>
    <w:rsid w:val="0012116E"/>
    <w:rsid w:val="001247F6"/>
    <w:rsid w:val="00125383"/>
    <w:rsid w:val="001258BB"/>
    <w:rsid w:val="001263A2"/>
    <w:rsid w:val="0012675B"/>
    <w:rsid w:val="0012711B"/>
    <w:rsid w:val="00130546"/>
    <w:rsid w:val="00130A33"/>
    <w:rsid w:val="00131710"/>
    <w:rsid w:val="001324A8"/>
    <w:rsid w:val="00134C6C"/>
    <w:rsid w:val="00135003"/>
    <w:rsid w:val="00135807"/>
    <w:rsid w:val="001362F8"/>
    <w:rsid w:val="001369C0"/>
    <w:rsid w:val="00140583"/>
    <w:rsid w:val="00140738"/>
    <w:rsid w:val="001425F9"/>
    <w:rsid w:val="0014361A"/>
    <w:rsid w:val="0014534E"/>
    <w:rsid w:val="0014594F"/>
    <w:rsid w:val="0014610C"/>
    <w:rsid w:val="00147792"/>
    <w:rsid w:val="0015168E"/>
    <w:rsid w:val="0015287C"/>
    <w:rsid w:val="00153EFD"/>
    <w:rsid w:val="001561B7"/>
    <w:rsid w:val="001567AB"/>
    <w:rsid w:val="0016109E"/>
    <w:rsid w:val="00162939"/>
    <w:rsid w:val="001648A7"/>
    <w:rsid w:val="00165EDB"/>
    <w:rsid w:val="00166EB7"/>
    <w:rsid w:val="00166F87"/>
    <w:rsid w:val="00167491"/>
    <w:rsid w:val="00174AD0"/>
    <w:rsid w:val="00174FF6"/>
    <w:rsid w:val="00180C8C"/>
    <w:rsid w:val="00182A47"/>
    <w:rsid w:val="0018354F"/>
    <w:rsid w:val="00185815"/>
    <w:rsid w:val="00185D11"/>
    <w:rsid w:val="00185F5E"/>
    <w:rsid w:val="00186961"/>
    <w:rsid w:val="00187FAF"/>
    <w:rsid w:val="001906E3"/>
    <w:rsid w:val="00192969"/>
    <w:rsid w:val="00196623"/>
    <w:rsid w:val="00197550"/>
    <w:rsid w:val="001A08FA"/>
    <w:rsid w:val="001A225F"/>
    <w:rsid w:val="001A23A8"/>
    <w:rsid w:val="001A2CBA"/>
    <w:rsid w:val="001A41BC"/>
    <w:rsid w:val="001A4EB5"/>
    <w:rsid w:val="001A506A"/>
    <w:rsid w:val="001A693D"/>
    <w:rsid w:val="001A752E"/>
    <w:rsid w:val="001B00CE"/>
    <w:rsid w:val="001B1134"/>
    <w:rsid w:val="001C1514"/>
    <w:rsid w:val="001C39DC"/>
    <w:rsid w:val="001C5C37"/>
    <w:rsid w:val="001C6057"/>
    <w:rsid w:val="001C77DD"/>
    <w:rsid w:val="001D0D77"/>
    <w:rsid w:val="001D1C06"/>
    <w:rsid w:val="001D347F"/>
    <w:rsid w:val="001D481C"/>
    <w:rsid w:val="001D730B"/>
    <w:rsid w:val="001E1E49"/>
    <w:rsid w:val="001E4F5D"/>
    <w:rsid w:val="001E6735"/>
    <w:rsid w:val="001E699A"/>
    <w:rsid w:val="001F05FB"/>
    <w:rsid w:val="001F0814"/>
    <w:rsid w:val="001F08DE"/>
    <w:rsid w:val="001F0CB8"/>
    <w:rsid w:val="001F15EA"/>
    <w:rsid w:val="001F2CEB"/>
    <w:rsid w:val="001F3341"/>
    <w:rsid w:val="001F351F"/>
    <w:rsid w:val="001F3692"/>
    <w:rsid w:val="00203BEF"/>
    <w:rsid w:val="00205D98"/>
    <w:rsid w:val="00211690"/>
    <w:rsid w:val="00211D51"/>
    <w:rsid w:val="00212BF7"/>
    <w:rsid w:val="00213E4E"/>
    <w:rsid w:val="002151F2"/>
    <w:rsid w:val="0021555B"/>
    <w:rsid w:val="00215FF0"/>
    <w:rsid w:val="00222D64"/>
    <w:rsid w:val="0022320D"/>
    <w:rsid w:val="00223562"/>
    <w:rsid w:val="002245AD"/>
    <w:rsid w:val="002254C6"/>
    <w:rsid w:val="002257E1"/>
    <w:rsid w:val="0022636C"/>
    <w:rsid w:val="0022666D"/>
    <w:rsid w:val="0022744E"/>
    <w:rsid w:val="00227D14"/>
    <w:rsid w:val="0023142F"/>
    <w:rsid w:val="00236166"/>
    <w:rsid w:val="00236B04"/>
    <w:rsid w:val="00240277"/>
    <w:rsid w:val="002406F3"/>
    <w:rsid w:val="002421E9"/>
    <w:rsid w:val="00242378"/>
    <w:rsid w:val="00242CF0"/>
    <w:rsid w:val="00243BE7"/>
    <w:rsid w:val="002452EC"/>
    <w:rsid w:val="002464F6"/>
    <w:rsid w:val="00246834"/>
    <w:rsid w:val="002503D6"/>
    <w:rsid w:val="00250799"/>
    <w:rsid w:val="002507BA"/>
    <w:rsid w:val="002521BC"/>
    <w:rsid w:val="00252FE3"/>
    <w:rsid w:val="00253413"/>
    <w:rsid w:val="002544E5"/>
    <w:rsid w:val="002546A5"/>
    <w:rsid w:val="0025652A"/>
    <w:rsid w:val="00257CA4"/>
    <w:rsid w:val="00257ED8"/>
    <w:rsid w:val="00261520"/>
    <w:rsid w:val="002615FC"/>
    <w:rsid w:val="0026378F"/>
    <w:rsid w:val="00263AA5"/>
    <w:rsid w:val="00266945"/>
    <w:rsid w:val="00267A8A"/>
    <w:rsid w:val="00270269"/>
    <w:rsid w:val="002703A5"/>
    <w:rsid w:val="00270FD2"/>
    <w:rsid w:val="00272D18"/>
    <w:rsid w:val="00273781"/>
    <w:rsid w:val="00273980"/>
    <w:rsid w:val="0028004F"/>
    <w:rsid w:val="0028048B"/>
    <w:rsid w:val="00281B68"/>
    <w:rsid w:val="0028286E"/>
    <w:rsid w:val="0028605A"/>
    <w:rsid w:val="00287261"/>
    <w:rsid w:val="00292141"/>
    <w:rsid w:val="002945F0"/>
    <w:rsid w:val="002A09F9"/>
    <w:rsid w:val="002A274A"/>
    <w:rsid w:val="002A2BBB"/>
    <w:rsid w:val="002A3C11"/>
    <w:rsid w:val="002A7CA1"/>
    <w:rsid w:val="002B133B"/>
    <w:rsid w:val="002B15B5"/>
    <w:rsid w:val="002B2104"/>
    <w:rsid w:val="002B3D4D"/>
    <w:rsid w:val="002B4F9E"/>
    <w:rsid w:val="002B7FDD"/>
    <w:rsid w:val="002C30A6"/>
    <w:rsid w:val="002C3177"/>
    <w:rsid w:val="002C476D"/>
    <w:rsid w:val="002C5AE5"/>
    <w:rsid w:val="002C6B29"/>
    <w:rsid w:val="002C70E7"/>
    <w:rsid w:val="002D16F4"/>
    <w:rsid w:val="002D35C9"/>
    <w:rsid w:val="002D36ED"/>
    <w:rsid w:val="002D445C"/>
    <w:rsid w:val="002D519A"/>
    <w:rsid w:val="002D5C16"/>
    <w:rsid w:val="002D5D8B"/>
    <w:rsid w:val="002D6FC9"/>
    <w:rsid w:val="002D744B"/>
    <w:rsid w:val="002E1D0C"/>
    <w:rsid w:val="002E44AA"/>
    <w:rsid w:val="002E62DA"/>
    <w:rsid w:val="002E6C36"/>
    <w:rsid w:val="002E6E38"/>
    <w:rsid w:val="002F0351"/>
    <w:rsid w:val="002F4183"/>
    <w:rsid w:val="002F5093"/>
    <w:rsid w:val="002F5128"/>
    <w:rsid w:val="002F54CA"/>
    <w:rsid w:val="00301729"/>
    <w:rsid w:val="00302525"/>
    <w:rsid w:val="00303058"/>
    <w:rsid w:val="003050AC"/>
    <w:rsid w:val="00305C06"/>
    <w:rsid w:val="00310098"/>
    <w:rsid w:val="003100BF"/>
    <w:rsid w:val="00310113"/>
    <w:rsid w:val="003108A6"/>
    <w:rsid w:val="00310D28"/>
    <w:rsid w:val="00310FB8"/>
    <w:rsid w:val="00313914"/>
    <w:rsid w:val="00314485"/>
    <w:rsid w:val="003147E5"/>
    <w:rsid w:val="00314C1C"/>
    <w:rsid w:val="0031752F"/>
    <w:rsid w:val="00317BC5"/>
    <w:rsid w:val="00321918"/>
    <w:rsid w:val="00322A50"/>
    <w:rsid w:val="003230CE"/>
    <w:rsid w:val="00324F9C"/>
    <w:rsid w:val="003267DE"/>
    <w:rsid w:val="003307C8"/>
    <w:rsid w:val="00332B2A"/>
    <w:rsid w:val="00334704"/>
    <w:rsid w:val="00336C1E"/>
    <w:rsid w:val="00337B4C"/>
    <w:rsid w:val="00337C58"/>
    <w:rsid w:val="00337E66"/>
    <w:rsid w:val="003404F2"/>
    <w:rsid w:val="00341D97"/>
    <w:rsid w:val="0034391F"/>
    <w:rsid w:val="00345F51"/>
    <w:rsid w:val="003501E3"/>
    <w:rsid w:val="003510E3"/>
    <w:rsid w:val="00352AE5"/>
    <w:rsid w:val="00353958"/>
    <w:rsid w:val="00354C4B"/>
    <w:rsid w:val="003607B2"/>
    <w:rsid w:val="00364F4F"/>
    <w:rsid w:val="00365C78"/>
    <w:rsid w:val="00366214"/>
    <w:rsid w:val="00367220"/>
    <w:rsid w:val="00367E92"/>
    <w:rsid w:val="00370C47"/>
    <w:rsid w:val="0037105E"/>
    <w:rsid w:val="0037183B"/>
    <w:rsid w:val="00371AFD"/>
    <w:rsid w:val="00371FD8"/>
    <w:rsid w:val="00372545"/>
    <w:rsid w:val="0037335D"/>
    <w:rsid w:val="00374F19"/>
    <w:rsid w:val="00374F52"/>
    <w:rsid w:val="00375461"/>
    <w:rsid w:val="003754FF"/>
    <w:rsid w:val="0038003A"/>
    <w:rsid w:val="0038231B"/>
    <w:rsid w:val="00383BBD"/>
    <w:rsid w:val="00383CAD"/>
    <w:rsid w:val="003866FE"/>
    <w:rsid w:val="003918B2"/>
    <w:rsid w:val="00395895"/>
    <w:rsid w:val="00396329"/>
    <w:rsid w:val="0039708A"/>
    <w:rsid w:val="00397A80"/>
    <w:rsid w:val="003A0285"/>
    <w:rsid w:val="003A3530"/>
    <w:rsid w:val="003A4ACB"/>
    <w:rsid w:val="003A53D8"/>
    <w:rsid w:val="003A6197"/>
    <w:rsid w:val="003A639F"/>
    <w:rsid w:val="003B13C0"/>
    <w:rsid w:val="003B17FF"/>
    <w:rsid w:val="003B2905"/>
    <w:rsid w:val="003B2B7A"/>
    <w:rsid w:val="003B30C7"/>
    <w:rsid w:val="003B37FD"/>
    <w:rsid w:val="003B3FC8"/>
    <w:rsid w:val="003C1390"/>
    <w:rsid w:val="003C43C5"/>
    <w:rsid w:val="003C7190"/>
    <w:rsid w:val="003C7DF3"/>
    <w:rsid w:val="003D1119"/>
    <w:rsid w:val="003D427F"/>
    <w:rsid w:val="003D5C64"/>
    <w:rsid w:val="003E396F"/>
    <w:rsid w:val="003E4943"/>
    <w:rsid w:val="003E4A73"/>
    <w:rsid w:val="003E7128"/>
    <w:rsid w:val="003E755C"/>
    <w:rsid w:val="003E7AF7"/>
    <w:rsid w:val="003F043D"/>
    <w:rsid w:val="003F5546"/>
    <w:rsid w:val="003F7DE9"/>
    <w:rsid w:val="00400CB7"/>
    <w:rsid w:val="004012BA"/>
    <w:rsid w:val="004044A0"/>
    <w:rsid w:val="00404D7F"/>
    <w:rsid w:val="00412177"/>
    <w:rsid w:val="00412F64"/>
    <w:rsid w:val="00413FC8"/>
    <w:rsid w:val="0041556C"/>
    <w:rsid w:val="00416310"/>
    <w:rsid w:val="004170DF"/>
    <w:rsid w:val="00417928"/>
    <w:rsid w:val="00421AA2"/>
    <w:rsid w:val="0042240A"/>
    <w:rsid w:val="00422A63"/>
    <w:rsid w:val="00425870"/>
    <w:rsid w:val="00425CA0"/>
    <w:rsid w:val="0042698C"/>
    <w:rsid w:val="00426E8C"/>
    <w:rsid w:val="004305C7"/>
    <w:rsid w:val="00440411"/>
    <w:rsid w:val="004419C4"/>
    <w:rsid w:val="00442A2E"/>
    <w:rsid w:val="004438C7"/>
    <w:rsid w:val="004500E2"/>
    <w:rsid w:val="00452FA5"/>
    <w:rsid w:val="004531B5"/>
    <w:rsid w:val="0045335B"/>
    <w:rsid w:val="004546D3"/>
    <w:rsid w:val="00456A6C"/>
    <w:rsid w:val="0046068E"/>
    <w:rsid w:val="00461F83"/>
    <w:rsid w:val="004639FF"/>
    <w:rsid w:val="00464646"/>
    <w:rsid w:val="00466B47"/>
    <w:rsid w:val="0046767F"/>
    <w:rsid w:val="004738E9"/>
    <w:rsid w:val="004745A5"/>
    <w:rsid w:val="004750A9"/>
    <w:rsid w:val="00477BB5"/>
    <w:rsid w:val="00481F47"/>
    <w:rsid w:val="00484277"/>
    <w:rsid w:val="00486D05"/>
    <w:rsid w:val="0049509A"/>
    <w:rsid w:val="00495AE5"/>
    <w:rsid w:val="004A0645"/>
    <w:rsid w:val="004A0C9A"/>
    <w:rsid w:val="004A171A"/>
    <w:rsid w:val="004A2D35"/>
    <w:rsid w:val="004A2EE9"/>
    <w:rsid w:val="004A3046"/>
    <w:rsid w:val="004A65E2"/>
    <w:rsid w:val="004A6C9B"/>
    <w:rsid w:val="004A78DB"/>
    <w:rsid w:val="004B274E"/>
    <w:rsid w:val="004B32DA"/>
    <w:rsid w:val="004B392F"/>
    <w:rsid w:val="004B3B95"/>
    <w:rsid w:val="004B441D"/>
    <w:rsid w:val="004B4BF6"/>
    <w:rsid w:val="004B7782"/>
    <w:rsid w:val="004C0E19"/>
    <w:rsid w:val="004C1E8B"/>
    <w:rsid w:val="004C481E"/>
    <w:rsid w:val="004C49ED"/>
    <w:rsid w:val="004C59AA"/>
    <w:rsid w:val="004C7283"/>
    <w:rsid w:val="004D0210"/>
    <w:rsid w:val="004D1811"/>
    <w:rsid w:val="004D2E78"/>
    <w:rsid w:val="004D4898"/>
    <w:rsid w:val="004D7250"/>
    <w:rsid w:val="004D7B16"/>
    <w:rsid w:val="004E2D67"/>
    <w:rsid w:val="004E516D"/>
    <w:rsid w:val="004F0A04"/>
    <w:rsid w:val="004F1197"/>
    <w:rsid w:val="004F2496"/>
    <w:rsid w:val="004F2C6A"/>
    <w:rsid w:val="004F434E"/>
    <w:rsid w:val="004F6B0A"/>
    <w:rsid w:val="004F79CD"/>
    <w:rsid w:val="0050292A"/>
    <w:rsid w:val="00505902"/>
    <w:rsid w:val="0050672A"/>
    <w:rsid w:val="0050764E"/>
    <w:rsid w:val="0050784D"/>
    <w:rsid w:val="00511681"/>
    <w:rsid w:val="005116C9"/>
    <w:rsid w:val="00511C02"/>
    <w:rsid w:val="00513BB9"/>
    <w:rsid w:val="0051600F"/>
    <w:rsid w:val="0051602F"/>
    <w:rsid w:val="0051752F"/>
    <w:rsid w:val="00517B6F"/>
    <w:rsid w:val="00520BCB"/>
    <w:rsid w:val="00520BE8"/>
    <w:rsid w:val="00520EE2"/>
    <w:rsid w:val="00520F55"/>
    <w:rsid w:val="00521310"/>
    <w:rsid w:val="00522021"/>
    <w:rsid w:val="00524E90"/>
    <w:rsid w:val="005262F5"/>
    <w:rsid w:val="00526DC0"/>
    <w:rsid w:val="005275E0"/>
    <w:rsid w:val="00531F29"/>
    <w:rsid w:val="00532537"/>
    <w:rsid w:val="005326B0"/>
    <w:rsid w:val="00540D8C"/>
    <w:rsid w:val="005438FA"/>
    <w:rsid w:val="00547E4D"/>
    <w:rsid w:val="00551042"/>
    <w:rsid w:val="005516B0"/>
    <w:rsid w:val="00552927"/>
    <w:rsid w:val="0055498B"/>
    <w:rsid w:val="00554C3D"/>
    <w:rsid w:val="00560D3A"/>
    <w:rsid w:val="00563523"/>
    <w:rsid w:val="00564CBA"/>
    <w:rsid w:val="005660FE"/>
    <w:rsid w:val="00570EF4"/>
    <w:rsid w:val="005719FB"/>
    <w:rsid w:val="00575462"/>
    <w:rsid w:val="00577399"/>
    <w:rsid w:val="005801FC"/>
    <w:rsid w:val="005808B5"/>
    <w:rsid w:val="00581B0D"/>
    <w:rsid w:val="00581C18"/>
    <w:rsid w:val="005857DE"/>
    <w:rsid w:val="00585E38"/>
    <w:rsid w:val="00585F4E"/>
    <w:rsid w:val="00590FA7"/>
    <w:rsid w:val="00591085"/>
    <w:rsid w:val="00592969"/>
    <w:rsid w:val="00592F6B"/>
    <w:rsid w:val="005930F6"/>
    <w:rsid w:val="00597ACF"/>
    <w:rsid w:val="005A022B"/>
    <w:rsid w:val="005A058C"/>
    <w:rsid w:val="005A1221"/>
    <w:rsid w:val="005A1CA0"/>
    <w:rsid w:val="005A3C28"/>
    <w:rsid w:val="005A5997"/>
    <w:rsid w:val="005B069B"/>
    <w:rsid w:val="005B261A"/>
    <w:rsid w:val="005B4448"/>
    <w:rsid w:val="005B4B5F"/>
    <w:rsid w:val="005B7357"/>
    <w:rsid w:val="005B7E33"/>
    <w:rsid w:val="005C094D"/>
    <w:rsid w:val="005C1028"/>
    <w:rsid w:val="005C126C"/>
    <w:rsid w:val="005C2261"/>
    <w:rsid w:val="005C29A7"/>
    <w:rsid w:val="005C3EC0"/>
    <w:rsid w:val="005C456E"/>
    <w:rsid w:val="005C67DA"/>
    <w:rsid w:val="005D094F"/>
    <w:rsid w:val="005D0C18"/>
    <w:rsid w:val="005D2049"/>
    <w:rsid w:val="005D3362"/>
    <w:rsid w:val="005D5B0A"/>
    <w:rsid w:val="005D68FF"/>
    <w:rsid w:val="005D6AC9"/>
    <w:rsid w:val="005D6CF1"/>
    <w:rsid w:val="005D7084"/>
    <w:rsid w:val="005E0261"/>
    <w:rsid w:val="005E2052"/>
    <w:rsid w:val="005E3EC8"/>
    <w:rsid w:val="005E4279"/>
    <w:rsid w:val="005E43A1"/>
    <w:rsid w:val="005E5EDE"/>
    <w:rsid w:val="005E60B2"/>
    <w:rsid w:val="005F1D99"/>
    <w:rsid w:val="005F4F77"/>
    <w:rsid w:val="005F6451"/>
    <w:rsid w:val="00603136"/>
    <w:rsid w:val="00604A69"/>
    <w:rsid w:val="00607962"/>
    <w:rsid w:val="006106AF"/>
    <w:rsid w:val="006149CC"/>
    <w:rsid w:val="00616572"/>
    <w:rsid w:val="00620688"/>
    <w:rsid w:val="006208DA"/>
    <w:rsid w:val="00622471"/>
    <w:rsid w:val="00625AD2"/>
    <w:rsid w:val="00625D4A"/>
    <w:rsid w:val="00625E8F"/>
    <w:rsid w:val="0062683E"/>
    <w:rsid w:val="0062718A"/>
    <w:rsid w:val="00627E17"/>
    <w:rsid w:val="006303B6"/>
    <w:rsid w:val="006322F7"/>
    <w:rsid w:val="00632D4C"/>
    <w:rsid w:val="00632EC1"/>
    <w:rsid w:val="00635101"/>
    <w:rsid w:val="006354F5"/>
    <w:rsid w:val="00637F01"/>
    <w:rsid w:val="00640AC1"/>
    <w:rsid w:val="00641168"/>
    <w:rsid w:val="00642153"/>
    <w:rsid w:val="00646370"/>
    <w:rsid w:val="00650B20"/>
    <w:rsid w:val="00650E53"/>
    <w:rsid w:val="00651163"/>
    <w:rsid w:val="00652703"/>
    <w:rsid w:val="006534B9"/>
    <w:rsid w:val="00654A38"/>
    <w:rsid w:val="00662211"/>
    <w:rsid w:val="00662CB9"/>
    <w:rsid w:val="0066625C"/>
    <w:rsid w:val="00670A0E"/>
    <w:rsid w:val="006721D2"/>
    <w:rsid w:val="00672735"/>
    <w:rsid w:val="00673157"/>
    <w:rsid w:val="00673B83"/>
    <w:rsid w:val="0067428A"/>
    <w:rsid w:val="00674845"/>
    <w:rsid w:val="00674E7A"/>
    <w:rsid w:val="0068245D"/>
    <w:rsid w:val="0068325F"/>
    <w:rsid w:val="00684CDA"/>
    <w:rsid w:val="006858C5"/>
    <w:rsid w:val="00685A63"/>
    <w:rsid w:val="00686042"/>
    <w:rsid w:val="00687D1A"/>
    <w:rsid w:val="0069050F"/>
    <w:rsid w:val="00690D36"/>
    <w:rsid w:val="00691024"/>
    <w:rsid w:val="0069113E"/>
    <w:rsid w:val="00691AA0"/>
    <w:rsid w:val="00691B4E"/>
    <w:rsid w:val="006924B5"/>
    <w:rsid w:val="0069327F"/>
    <w:rsid w:val="00694277"/>
    <w:rsid w:val="00694EB6"/>
    <w:rsid w:val="006957B8"/>
    <w:rsid w:val="00697419"/>
    <w:rsid w:val="00697554"/>
    <w:rsid w:val="006977FE"/>
    <w:rsid w:val="00697D3C"/>
    <w:rsid w:val="00697E8F"/>
    <w:rsid w:val="006A0F8F"/>
    <w:rsid w:val="006A171C"/>
    <w:rsid w:val="006A257F"/>
    <w:rsid w:val="006A38EA"/>
    <w:rsid w:val="006A4FFB"/>
    <w:rsid w:val="006A7E2E"/>
    <w:rsid w:val="006B0AA4"/>
    <w:rsid w:val="006B20E5"/>
    <w:rsid w:val="006B2460"/>
    <w:rsid w:val="006B6363"/>
    <w:rsid w:val="006B6CA9"/>
    <w:rsid w:val="006C0EC7"/>
    <w:rsid w:val="006C1320"/>
    <w:rsid w:val="006C1DFA"/>
    <w:rsid w:val="006C20BF"/>
    <w:rsid w:val="006C229F"/>
    <w:rsid w:val="006C6030"/>
    <w:rsid w:val="006C62E0"/>
    <w:rsid w:val="006D1040"/>
    <w:rsid w:val="006D122E"/>
    <w:rsid w:val="006D49F4"/>
    <w:rsid w:val="006D50BB"/>
    <w:rsid w:val="006D6B71"/>
    <w:rsid w:val="006D7774"/>
    <w:rsid w:val="006D79EF"/>
    <w:rsid w:val="006E226B"/>
    <w:rsid w:val="006E28FB"/>
    <w:rsid w:val="006E389A"/>
    <w:rsid w:val="006E39AB"/>
    <w:rsid w:val="006E745E"/>
    <w:rsid w:val="006E7D0D"/>
    <w:rsid w:val="006F0165"/>
    <w:rsid w:val="006F2A1D"/>
    <w:rsid w:val="006F63A7"/>
    <w:rsid w:val="00700D30"/>
    <w:rsid w:val="007011AC"/>
    <w:rsid w:val="00710E61"/>
    <w:rsid w:val="00715016"/>
    <w:rsid w:val="00716119"/>
    <w:rsid w:val="007167C1"/>
    <w:rsid w:val="00717196"/>
    <w:rsid w:val="00717501"/>
    <w:rsid w:val="007204E7"/>
    <w:rsid w:val="00720B4C"/>
    <w:rsid w:val="007228D4"/>
    <w:rsid w:val="00723CCC"/>
    <w:rsid w:val="0072603F"/>
    <w:rsid w:val="00726DBD"/>
    <w:rsid w:val="0072718C"/>
    <w:rsid w:val="0073001F"/>
    <w:rsid w:val="007312C6"/>
    <w:rsid w:val="00731E00"/>
    <w:rsid w:val="00731EB1"/>
    <w:rsid w:val="00732B0C"/>
    <w:rsid w:val="007341C1"/>
    <w:rsid w:val="00734C2E"/>
    <w:rsid w:val="007360C5"/>
    <w:rsid w:val="00736FB4"/>
    <w:rsid w:val="00737649"/>
    <w:rsid w:val="007410ED"/>
    <w:rsid w:val="0074238E"/>
    <w:rsid w:val="00742D7C"/>
    <w:rsid w:val="007436FE"/>
    <w:rsid w:val="007458ED"/>
    <w:rsid w:val="007471C6"/>
    <w:rsid w:val="00747856"/>
    <w:rsid w:val="00750958"/>
    <w:rsid w:val="00750F3C"/>
    <w:rsid w:val="00751D80"/>
    <w:rsid w:val="00751F39"/>
    <w:rsid w:val="00753684"/>
    <w:rsid w:val="00754E49"/>
    <w:rsid w:val="007606FA"/>
    <w:rsid w:val="00760E25"/>
    <w:rsid w:val="0076107B"/>
    <w:rsid w:val="00761C4E"/>
    <w:rsid w:val="00761DBB"/>
    <w:rsid w:val="007624EA"/>
    <w:rsid w:val="00763671"/>
    <w:rsid w:val="00771A09"/>
    <w:rsid w:val="0077247B"/>
    <w:rsid w:val="00772A48"/>
    <w:rsid w:val="00773EB1"/>
    <w:rsid w:val="007753A0"/>
    <w:rsid w:val="007761EB"/>
    <w:rsid w:val="00781294"/>
    <w:rsid w:val="00781473"/>
    <w:rsid w:val="00783EE1"/>
    <w:rsid w:val="00785B9E"/>
    <w:rsid w:val="007910C5"/>
    <w:rsid w:val="00791320"/>
    <w:rsid w:val="00791578"/>
    <w:rsid w:val="0079308C"/>
    <w:rsid w:val="00793D2F"/>
    <w:rsid w:val="00794BE1"/>
    <w:rsid w:val="00796AE7"/>
    <w:rsid w:val="00796B5B"/>
    <w:rsid w:val="0079773B"/>
    <w:rsid w:val="007A0160"/>
    <w:rsid w:val="007A06AF"/>
    <w:rsid w:val="007A1443"/>
    <w:rsid w:val="007A1D2F"/>
    <w:rsid w:val="007A377D"/>
    <w:rsid w:val="007A37BD"/>
    <w:rsid w:val="007A5A8B"/>
    <w:rsid w:val="007A663A"/>
    <w:rsid w:val="007A7D82"/>
    <w:rsid w:val="007B0A35"/>
    <w:rsid w:val="007B359C"/>
    <w:rsid w:val="007B5C76"/>
    <w:rsid w:val="007B64D3"/>
    <w:rsid w:val="007B6859"/>
    <w:rsid w:val="007B7228"/>
    <w:rsid w:val="007B7D49"/>
    <w:rsid w:val="007C0013"/>
    <w:rsid w:val="007C28B3"/>
    <w:rsid w:val="007C45D5"/>
    <w:rsid w:val="007C59B6"/>
    <w:rsid w:val="007C67D8"/>
    <w:rsid w:val="007D03ED"/>
    <w:rsid w:val="007D1A36"/>
    <w:rsid w:val="007E13B3"/>
    <w:rsid w:val="007E2AA4"/>
    <w:rsid w:val="007E38B0"/>
    <w:rsid w:val="007E40E4"/>
    <w:rsid w:val="007E4405"/>
    <w:rsid w:val="007E53AD"/>
    <w:rsid w:val="007E69FF"/>
    <w:rsid w:val="007F0419"/>
    <w:rsid w:val="007F28EE"/>
    <w:rsid w:val="007F2B91"/>
    <w:rsid w:val="008010C9"/>
    <w:rsid w:val="00801B2D"/>
    <w:rsid w:val="00801F5E"/>
    <w:rsid w:val="00802482"/>
    <w:rsid w:val="00802D3C"/>
    <w:rsid w:val="0080410C"/>
    <w:rsid w:val="00804687"/>
    <w:rsid w:val="00804AFE"/>
    <w:rsid w:val="00804B17"/>
    <w:rsid w:val="0080529D"/>
    <w:rsid w:val="00810563"/>
    <w:rsid w:val="00810712"/>
    <w:rsid w:val="00811C0E"/>
    <w:rsid w:val="008129E1"/>
    <w:rsid w:val="00815518"/>
    <w:rsid w:val="008158FC"/>
    <w:rsid w:val="008179AF"/>
    <w:rsid w:val="00820A44"/>
    <w:rsid w:val="008219E0"/>
    <w:rsid w:val="008239F0"/>
    <w:rsid w:val="00823C0E"/>
    <w:rsid w:val="0082418E"/>
    <w:rsid w:val="00826368"/>
    <w:rsid w:val="008272F2"/>
    <w:rsid w:val="00830C28"/>
    <w:rsid w:val="008319C5"/>
    <w:rsid w:val="00832E9E"/>
    <w:rsid w:val="00832F2B"/>
    <w:rsid w:val="00833757"/>
    <w:rsid w:val="00835C04"/>
    <w:rsid w:val="00837EF5"/>
    <w:rsid w:val="00841662"/>
    <w:rsid w:val="008416D2"/>
    <w:rsid w:val="00842FDC"/>
    <w:rsid w:val="008430F8"/>
    <w:rsid w:val="00843EEA"/>
    <w:rsid w:val="00844D46"/>
    <w:rsid w:val="00845562"/>
    <w:rsid w:val="0084575A"/>
    <w:rsid w:val="008461F9"/>
    <w:rsid w:val="00851FC4"/>
    <w:rsid w:val="008539D4"/>
    <w:rsid w:val="008571E6"/>
    <w:rsid w:val="00862648"/>
    <w:rsid w:val="008635F2"/>
    <w:rsid w:val="008636DA"/>
    <w:rsid w:val="00864DC1"/>
    <w:rsid w:val="00867450"/>
    <w:rsid w:val="008722B5"/>
    <w:rsid w:val="008729BD"/>
    <w:rsid w:val="00873E0F"/>
    <w:rsid w:val="00874002"/>
    <w:rsid w:val="00875279"/>
    <w:rsid w:val="008762F5"/>
    <w:rsid w:val="00880AF3"/>
    <w:rsid w:val="008815A8"/>
    <w:rsid w:val="008819C1"/>
    <w:rsid w:val="0088297A"/>
    <w:rsid w:val="008837ED"/>
    <w:rsid w:val="0088598A"/>
    <w:rsid w:val="008905C0"/>
    <w:rsid w:val="0089077B"/>
    <w:rsid w:val="00890E61"/>
    <w:rsid w:val="008918E9"/>
    <w:rsid w:val="00891AE1"/>
    <w:rsid w:val="00892181"/>
    <w:rsid w:val="00895464"/>
    <w:rsid w:val="0089546F"/>
    <w:rsid w:val="00895932"/>
    <w:rsid w:val="00897A1D"/>
    <w:rsid w:val="00897A34"/>
    <w:rsid w:val="00897BF8"/>
    <w:rsid w:val="008A0AC5"/>
    <w:rsid w:val="008A0B3D"/>
    <w:rsid w:val="008A4469"/>
    <w:rsid w:val="008A5759"/>
    <w:rsid w:val="008B1268"/>
    <w:rsid w:val="008B3961"/>
    <w:rsid w:val="008B5EC7"/>
    <w:rsid w:val="008B6D7C"/>
    <w:rsid w:val="008B6D8B"/>
    <w:rsid w:val="008B7ED1"/>
    <w:rsid w:val="008C03B8"/>
    <w:rsid w:val="008C0E80"/>
    <w:rsid w:val="008C1C2D"/>
    <w:rsid w:val="008C2D3B"/>
    <w:rsid w:val="008C3956"/>
    <w:rsid w:val="008C3DA0"/>
    <w:rsid w:val="008C449F"/>
    <w:rsid w:val="008C7156"/>
    <w:rsid w:val="008C71CD"/>
    <w:rsid w:val="008D04B2"/>
    <w:rsid w:val="008D080A"/>
    <w:rsid w:val="008D0D4D"/>
    <w:rsid w:val="008D29CD"/>
    <w:rsid w:val="008E2147"/>
    <w:rsid w:val="008E2708"/>
    <w:rsid w:val="008E43FA"/>
    <w:rsid w:val="008E4C4D"/>
    <w:rsid w:val="008F0A40"/>
    <w:rsid w:val="008F189D"/>
    <w:rsid w:val="008F1EE1"/>
    <w:rsid w:val="008F31EF"/>
    <w:rsid w:val="008F3A79"/>
    <w:rsid w:val="008F4ADB"/>
    <w:rsid w:val="008F5C79"/>
    <w:rsid w:val="008F6358"/>
    <w:rsid w:val="008F6806"/>
    <w:rsid w:val="008F703C"/>
    <w:rsid w:val="008F71BF"/>
    <w:rsid w:val="009000BF"/>
    <w:rsid w:val="00900486"/>
    <w:rsid w:val="00903117"/>
    <w:rsid w:val="009049B4"/>
    <w:rsid w:val="0090768E"/>
    <w:rsid w:val="00910156"/>
    <w:rsid w:val="00911352"/>
    <w:rsid w:val="00914188"/>
    <w:rsid w:val="00914D22"/>
    <w:rsid w:val="00914ED5"/>
    <w:rsid w:val="009165B5"/>
    <w:rsid w:val="00916D44"/>
    <w:rsid w:val="00917616"/>
    <w:rsid w:val="0092047C"/>
    <w:rsid w:val="009212E5"/>
    <w:rsid w:val="00921AD1"/>
    <w:rsid w:val="00922949"/>
    <w:rsid w:val="00924D6B"/>
    <w:rsid w:val="00926058"/>
    <w:rsid w:val="00927237"/>
    <w:rsid w:val="00927FCC"/>
    <w:rsid w:val="009316FC"/>
    <w:rsid w:val="009328E9"/>
    <w:rsid w:val="00932D2C"/>
    <w:rsid w:val="00933078"/>
    <w:rsid w:val="00934F9E"/>
    <w:rsid w:val="00941149"/>
    <w:rsid w:val="00941A37"/>
    <w:rsid w:val="0094496E"/>
    <w:rsid w:val="009455F6"/>
    <w:rsid w:val="009464AB"/>
    <w:rsid w:val="009469CB"/>
    <w:rsid w:val="00947572"/>
    <w:rsid w:val="00947B2E"/>
    <w:rsid w:val="009503B1"/>
    <w:rsid w:val="0095236D"/>
    <w:rsid w:val="009538E2"/>
    <w:rsid w:val="0095697B"/>
    <w:rsid w:val="00956FC3"/>
    <w:rsid w:val="0096244C"/>
    <w:rsid w:val="009633F8"/>
    <w:rsid w:val="009710B1"/>
    <w:rsid w:val="00972E02"/>
    <w:rsid w:val="00976214"/>
    <w:rsid w:val="009763E0"/>
    <w:rsid w:val="00976CB1"/>
    <w:rsid w:val="00981E7A"/>
    <w:rsid w:val="009825BB"/>
    <w:rsid w:val="00982FFA"/>
    <w:rsid w:val="00983CC0"/>
    <w:rsid w:val="00983CC8"/>
    <w:rsid w:val="009852A7"/>
    <w:rsid w:val="0099023B"/>
    <w:rsid w:val="009903F4"/>
    <w:rsid w:val="009913D0"/>
    <w:rsid w:val="009927CC"/>
    <w:rsid w:val="0099280A"/>
    <w:rsid w:val="009938F0"/>
    <w:rsid w:val="009944C9"/>
    <w:rsid w:val="00994C91"/>
    <w:rsid w:val="009959A4"/>
    <w:rsid w:val="00996DFB"/>
    <w:rsid w:val="00997A12"/>
    <w:rsid w:val="009A1158"/>
    <w:rsid w:val="009A2544"/>
    <w:rsid w:val="009A2E2C"/>
    <w:rsid w:val="009A5E9F"/>
    <w:rsid w:val="009B3A17"/>
    <w:rsid w:val="009B3F32"/>
    <w:rsid w:val="009B755E"/>
    <w:rsid w:val="009C0010"/>
    <w:rsid w:val="009C181C"/>
    <w:rsid w:val="009C1C44"/>
    <w:rsid w:val="009C4045"/>
    <w:rsid w:val="009C40B9"/>
    <w:rsid w:val="009C52D1"/>
    <w:rsid w:val="009C5941"/>
    <w:rsid w:val="009C6954"/>
    <w:rsid w:val="009C7087"/>
    <w:rsid w:val="009D0EB1"/>
    <w:rsid w:val="009D1C6B"/>
    <w:rsid w:val="009D1F1A"/>
    <w:rsid w:val="009D69B0"/>
    <w:rsid w:val="009D71B2"/>
    <w:rsid w:val="009E1963"/>
    <w:rsid w:val="009E1FA0"/>
    <w:rsid w:val="009E27A0"/>
    <w:rsid w:val="009E2F74"/>
    <w:rsid w:val="009E3CB0"/>
    <w:rsid w:val="009E4524"/>
    <w:rsid w:val="009E4C0C"/>
    <w:rsid w:val="009E5993"/>
    <w:rsid w:val="009E77CD"/>
    <w:rsid w:val="009E7E43"/>
    <w:rsid w:val="009F1E85"/>
    <w:rsid w:val="009F2B4D"/>
    <w:rsid w:val="009F35A3"/>
    <w:rsid w:val="009F624D"/>
    <w:rsid w:val="00A027C4"/>
    <w:rsid w:val="00A03445"/>
    <w:rsid w:val="00A03E3D"/>
    <w:rsid w:val="00A04823"/>
    <w:rsid w:val="00A05B18"/>
    <w:rsid w:val="00A06031"/>
    <w:rsid w:val="00A12DDA"/>
    <w:rsid w:val="00A12DE9"/>
    <w:rsid w:val="00A144E9"/>
    <w:rsid w:val="00A14D85"/>
    <w:rsid w:val="00A15415"/>
    <w:rsid w:val="00A16910"/>
    <w:rsid w:val="00A20196"/>
    <w:rsid w:val="00A20832"/>
    <w:rsid w:val="00A22F3F"/>
    <w:rsid w:val="00A270C9"/>
    <w:rsid w:val="00A31DC9"/>
    <w:rsid w:val="00A33BF0"/>
    <w:rsid w:val="00A33F5D"/>
    <w:rsid w:val="00A34942"/>
    <w:rsid w:val="00A372C0"/>
    <w:rsid w:val="00A41D92"/>
    <w:rsid w:val="00A509C8"/>
    <w:rsid w:val="00A512F8"/>
    <w:rsid w:val="00A520AB"/>
    <w:rsid w:val="00A52256"/>
    <w:rsid w:val="00A52863"/>
    <w:rsid w:val="00A5443D"/>
    <w:rsid w:val="00A54EB5"/>
    <w:rsid w:val="00A56657"/>
    <w:rsid w:val="00A57645"/>
    <w:rsid w:val="00A63271"/>
    <w:rsid w:val="00A64047"/>
    <w:rsid w:val="00A65CE1"/>
    <w:rsid w:val="00A65EB7"/>
    <w:rsid w:val="00A6645F"/>
    <w:rsid w:val="00A67895"/>
    <w:rsid w:val="00A7186E"/>
    <w:rsid w:val="00A72475"/>
    <w:rsid w:val="00A7418C"/>
    <w:rsid w:val="00A76255"/>
    <w:rsid w:val="00A7727B"/>
    <w:rsid w:val="00A77777"/>
    <w:rsid w:val="00A7793F"/>
    <w:rsid w:val="00A81398"/>
    <w:rsid w:val="00A8403D"/>
    <w:rsid w:val="00A86168"/>
    <w:rsid w:val="00A873BC"/>
    <w:rsid w:val="00A93577"/>
    <w:rsid w:val="00A93BBE"/>
    <w:rsid w:val="00A97D3E"/>
    <w:rsid w:val="00AA1E73"/>
    <w:rsid w:val="00AA2C18"/>
    <w:rsid w:val="00AA362F"/>
    <w:rsid w:val="00AA4AFC"/>
    <w:rsid w:val="00AA5AE5"/>
    <w:rsid w:val="00AA5FD7"/>
    <w:rsid w:val="00AA7796"/>
    <w:rsid w:val="00AB1B98"/>
    <w:rsid w:val="00AB1FED"/>
    <w:rsid w:val="00AB39E3"/>
    <w:rsid w:val="00AB428E"/>
    <w:rsid w:val="00AB4446"/>
    <w:rsid w:val="00AB447F"/>
    <w:rsid w:val="00AB4DE3"/>
    <w:rsid w:val="00AB5EC8"/>
    <w:rsid w:val="00AB66C5"/>
    <w:rsid w:val="00AB6E13"/>
    <w:rsid w:val="00AB7A0A"/>
    <w:rsid w:val="00AC1918"/>
    <w:rsid w:val="00AC1E57"/>
    <w:rsid w:val="00AC227E"/>
    <w:rsid w:val="00AC4081"/>
    <w:rsid w:val="00AC4776"/>
    <w:rsid w:val="00AC4A8A"/>
    <w:rsid w:val="00AC587C"/>
    <w:rsid w:val="00AC7CE6"/>
    <w:rsid w:val="00AD1CAE"/>
    <w:rsid w:val="00AD3020"/>
    <w:rsid w:val="00AD402B"/>
    <w:rsid w:val="00AD518C"/>
    <w:rsid w:val="00AD555A"/>
    <w:rsid w:val="00AD6781"/>
    <w:rsid w:val="00AD6FB6"/>
    <w:rsid w:val="00AD7420"/>
    <w:rsid w:val="00AE01BE"/>
    <w:rsid w:val="00AE02ED"/>
    <w:rsid w:val="00AE0BCE"/>
    <w:rsid w:val="00AE0EE7"/>
    <w:rsid w:val="00AE1762"/>
    <w:rsid w:val="00AE2D4C"/>
    <w:rsid w:val="00AE6707"/>
    <w:rsid w:val="00AE7BF2"/>
    <w:rsid w:val="00AF0EB2"/>
    <w:rsid w:val="00AF105E"/>
    <w:rsid w:val="00AF11E4"/>
    <w:rsid w:val="00AF1BE0"/>
    <w:rsid w:val="00AF1F72"/>
    <w:rsid w:val="00AF4BC5"/>
    <w:rsid w:val="00AF66B3"/>
    <w:rsid w:val="00AF6854"/>
    <w:rsid w:val="00AF7CE1"/>
    <w:rsid w:val="00B00B60"/>
    <w:rsid w:val="00B038F7"/>
    <w:rsid w:val="00B0390E"/>
    <w:rsid w:val="00B05E3E"/>
    <w:rsid w:val="00B06375"/>
    <w:rsid w:val="00B06B11"/>
    <w:rsid w:val="00B07A9D"/>
    <w:rsid w:val="00B1090D"/>
    <w:rsid w:val="00B11273"/>
    <w:rsid w:val="00B11C20"/>
    <w:rsid w:val="00B11CF7"/>
    <w:rsid w:val="00B14B63"/>
    <w:rsid w:val="00B16257"/>
    <w:rsid w:val="00B163A1"/>
    <w:rsid w:val="00B16BC7"/>
    <w:rsid w:val="00B2096A"/>
    <w:rsid w:val="00B22383"/>
    <w:rsid w:val="00B25F15"/>
    <w:rsid w:val="00B26118"/>
    <w:rsid w:val="00B2707A"/>
    <w:rsid w:val="00B27ECC"/>
    <w:rsid w:val="00B3127E"/>
    <w:rsid w:val="00B32326"/>
    <w:rsid w:val="00B32A04"/>
    <w:rsid w:val="00B32C8C"/>
    <w:rsid w:val="00B331FA"/>
    <w:rsid w:val="00B33B73"/>
    <w:rsid w:val="00B33D5D"/>
    <w:rsid w:val="00B34BCA"/>
    <w:rsid w:val="00B3582C"/>
    <w:rsid w:val="00B36527"/>
    <w:rsid w:val="00B36723"/>
    <w:rsid w:val="00B367D9"/>
    <w:rsid w:val="00B3755E"/>
    <w:rsid w:val="00B37CF8"/>
    <w:rsid w:val="00B41238"/>
    <w:rsid w:val="00B41A05"/>
    <w:rsid w:val="00B43004"/>
    <w:rsid w:val="00B43BD0"/>
    <w:rsid w:val="00B4433E"/>
    <w:rsid w:val="00B46160"/>
    <w:rsid w:val="00B46E27"/>
    <w:rsid w:val="00B4738F"/>
    <w:rsid w:val="00B512AA"/>
    <w:rsid w:val="00B51C6B"/>
    <w:rsid w:val="00B51CF4"/>
    <w:rsid w:val="00B534EE"/>
    <w:rsid w:val="00B546A3"/>
    <w:rsid w:val="00B57E92"/>
    <w:rsid w:val="00B609D6"/>
    <w:rsid w:val="00B61042"/>
    <w:rsid w:val="00B64336"/>
    <w:rsid w:val="00B643AC"/>
    <w:rsid w:val="00B64ECB"/>
    <w:rsid w:val="00B65E39"/>
    <w:rsid w:val="00B66D32"/>
    <w:rsid w:val="00B70035"/>
    <w:rsid w:val="00B71664"/>
    <w:rsid w:val="00B73F92"/>
    <w:rsid w:val="00B7691C"/>
    <w:rsid w:val="00B76DE3"/>
    <w:rsid w:val="00B826B1"/>
    <w:rsid w:val="00B8325D"/>
    <w:rsid w:val="00B836EE"/>
    <w:rsid w:val="00B83C4B"/>
    <w:rsid w:val="00B83EEF"/>
    <w:rsid w:val="00B84BF7"/>
    <w:rsid w:val="00B853AE"/>
    <w:rsid w:val="00B86125"/>
    <w:rsid w:val="00B86CF7"/>
    <w:rsid w:val="00B86E0A"/>
    <w:rsid w:val="00B87918"/>
    <w:rsid w:val="00B91A6A"/>
    <w:rsid w:val="00B934E5"/>
    <w:rsid w:val="00B94A05"/>
    <w:rsid w:val="00B96142"/>
    <w:rsid w:val="00B96609"/>
    <w:rsid w:val="00B974DE"/>
    <w:rsid w:val="00BA0043"/>
    <w:rsid w:val="00BA23F9"/>
    <w:rsid w:val="00BA2ABF"/>
    <w:rsid w:val="00BA36C4"/>
    <w:rsid w:val="00BA393F"/>
    <w:rsid w:val="00BA3F1C"/>
    <w:rsid w:val="00BA4A55"/>
    <w:rsid w:val="00BA4D91"/>
    <w:rsid w:val="00BA5991"/>
    <w:rsid w:val="00BA7276"/>
    <w:rsid w:val="00BA7A41"/>
    <w:rsid w:val="00BB06A7"/>
    <w:rsid w:val="00BB132A"/>
    <w:rsid w:val="00BB1550"/>
    <w:rsid w:val="00BB37A7"/>
    <w:rsid w:val="00BB37D1"/>
    <w:rsid w:val="00BB3D64"/>
    <w:rsid w:val="00BB52DA"/>
    <w:rsid w:val="00BB6717"/>
    <w:rsid w:val="00BB6BF4"/>
    <w:rsid w:val="00BB71A4"/>
    <w:rsid w:val="00BC0BCF"/>
    <w:rsid w:val="00BC2CA7"/>
    <w:rsid w:val="00BC4657"/>
    <w:rsid w:val="00BC474D"/>
    <w:rsid w:val="00BC6B7D"/>
    <w:rsid w:val="00BD079D"/>
    <w:rsid w:val="00BD1253"/>
    <w:rsid w:val="00BD433D"/>
    <w:rsid w:val="00BD63FD"/>
    <w:rsid w:val="00BD798C"/>
    <w:rsid w:val="00BE312A"/>
    <w:rsid w:val="00BE4501"/>
    <w:rsid w:val="00BE5D73"/>
    <w:rsid w:val="00BE65F5"/>
    <w:rsid w:val="00BF09BE"/>
    <w:rsid w:val="00BF1FDA"/>
    <w:rsid w:val="00BF21DB"/>
    <w:rsid w:val="00BF7C8E"/>
    <w:rsid w:val="00C01270"/>
    <w:rsid w:val="00C021A1"/>
    <w:rsid w:val="00C02CB7"/>
    <w:rsid w:val="00C06CF1"/>
    <w:rsid w:val="00C06F53"/>
    <w:rsid w:val="00C075B5"/>
    <w:rsid w:val="00C07BF3"/>
    <w:rsid w:val="00C10A87"/>
    <w:rsid w:val="00C110B1"/>
    <w:rsid w:val="00C11794"/>
    <w:rsid w:val="00C11DED"/>
    <w:rsid w:val="00C11F27"/>
    <w:rsid w:val="00C15565"/>
    <w:rsid w:val="00C15CE8"/>
    <w:rsid w:val="00C1624A"/>
    <w:rsid w:val="00C1658A"/>
    <w:rsid w:val="00C21C98"/>
    <w:rsid w:val="00C232BE"/>
    <w:rsid w:val="00C24DC5"/>
    <w:rsid w:val="00C25B70"/>
    <w:rsid w:val="00C25E15"/>
    <w:rsid w:val="00C25E95"/>
    <w:rsid w:val="00C268C5"/>
    <w:rsid w:val="00C27255"/>
    <w:rsid w:val="00C27AA3"/>
    <w:rsid w:val="00C27F45"/>
    <w:rsid w:val="00C30155"/>
    <w:rsid w:val="00C30B70"/>
    <w:rsid w:val="00C31B56"/>
    <w:rsid w:val="00C31DFF"/>
    <w:rsid w:val="00C329C4"/>
    <w:rsid w:val="00C3541D"/>
    <w:rsid w:val="00C3607C"/>
    <w:rsid w:val="00C36695"/>
    <w:rsid w:val="00C36816"/>
    <w:rsid w:val="00C36AD8"/>
    <w:rsid w:val="00C400E4"/>
    <w:rsid w:val="00C45214"/>
    <w:rsid w:val="00C466B0"/>
    <w:rsid w:val="00C473FC"/>
    <w:rsid w:val="00C47C45"/>
    <w:rsid w:val="00C50F31"/>
    <w:rsid w:val="00C61E4C"/>
    <w:rsid w:val="00C63AD0"/>
    <w:rsid w:val="00C63B19"/>
    <w:rsid w:val="00C63D5C"/>
    <w:rsid w:val="00C65560"/>
    <w:rsid w:val="00C75D4E"/>
    <w:rsid w:val="00C75E68"/>
    <w:rsid w:val="00C761A1"/>
    <w:rsid w:val="00C80DA8"/>
    <w:rsid w:val="00C84A94"/>
    <w:rsid w:val="00C9046B"/>
    <w:rsid w:val="00C90587"/>
    <w:rsid w:val="00C913CC"/>
    <w:rsid w:val="00C91AE3"/>
    <w:rsid w:val="00CA13DD"/>
    <w:rsid w:val="00CA1645"/>
    <w:rsid w:val="00CA3E12"/>
    <w:rsid w:val="00CA4E7F"/>
    <w:rsid w:val="00CA55B3"/>
    <w:rsid w:val="00CA6004"/>
    <w:rsid w:val="00CA6B28"/>
    <w:rsid w:val="00CB14A0"/>
    <w:rsid w:val="00CB281B"/>
    <w:rsid w:val="00CB3C93"/>
    <w:rsid w:val="00CB6C93"/>
    <w:rsid w:val="00CC09B9"/>
    <w:rsid w:val="00CC456D"/>
    <w:rsid w:val="00CC5C5E"/>
    <w:rsid w:val="00CC64CC"/>
    <w:rsid w:val="00CC6AB8"/>
    <w:rsid w:val="00CD0B9D"/>
    <w:rsid w:val="00CD1352"/>
    <w:rsid w:val="00CD2AA9"/>
    <w:rsid w:val="00CD2D88"/>
    <w:rsid w:val="00CD3234"/>
    <w:rsid w:val="00CD46F4"/>
    <w:rsid w:val="00CD5F65"/>
    <w:rsid w:val="00CD66A1"/>
    <w:rsid w:val="00CD6C1A"/>
    <w:rsid w:val="00CD7F93"/>
    <w:rsid w:val="00CE12C3"/>
    <w:rsid w:val="00CE4B3B"/>
    <w:rsid w:val="00CE4F4C"/>
    <w:rsid w:val="00CE53B1"/>
    <w:rsid w:val="00CE7AF9"/>
    <w:rsid w:val="00CF0B23"/>
    <w:rsid w:val="00CF0CCF"/>
    <w:rsid w:val="00CF3F94"/>
    <w:rsid w:val="00CF5A6F"/>
    <w:rsid w:val="00CF6322"/>
    <w:rsid w:val="00D00188"/>
    <w:rsid w:val="00D01C16"/>
    <w:rsid w:val="00D0264D"/>
    <w:rsid w:val="00D03A09"/>
    <w:rsid w:val="00D053BA"/>
    <w:rsid w:val="00D054F5"/>
    <w:rsid w:val="00D0572A"/>
    <w:rsid w:val="00D06C64"/>
    <w:rsid w:val="00D11B76"/>
    <w:rsid w:val="00D14CD1"/>
    <w:rsid w:val="00D1641A"/>
    <w:rsid w:val="00D17336"/>
    <w:rsid w:val="00D20629"/>
    <w:rsid w:val="00D22FAE"/>
    <w:rsid w:val="00D23DB2"/>
    <w:rsid w:val="00D24CED"/>
    <w:rsid w:val="00D25BAE"/>
    <w:rsid w:val="00D27418"/>
    <w:rsid w:val="00D30901"/>
    <w:rsid w:val="00D3597F"/>
    <w:rsid w:val="00D376BE"/>
    <w:rsid w:val="00D4069A"/>
    <w:rsid w:val="00D4146E"/>
    <w:rsid w:val="00D417E3"/>
    <w:rsid w:val="00D43DB0"/>
    <w:rsid w:val="00D45D87"/>
    <w:rsid w:val="00D46559"/>
    <w:rsid w:val="00D47BE2"/>
    <w:rsid w:val="00D514AE"/>
    <w:rsid w:val="00D51CFD"/>
    <w:rsid w:val="00D530AC"/>
    <w:rsid w:val="00D5416E"/>
    <w:rsid w:val="00D550B7"/>
    <w:rsid w:val="00D553EE"/>
    <w:rsid w:val="00D55662"/>
    <w:rsid w:val="00D55690"/>
    <w:rsid w:val="00D56752"/>
    <w:rsid w:val="00D5710C"/>
    <w:rsid w:val="00D57858"/>
    <w:rsid w:val="00D60CDA"/>
    <w:rsid w:val="00D62199"/>
    <w:rsid w:val="00D627EF"/>
    <w:rsid w:val="00D62E59"/>
    <w:rsid w:val="00D6443B"/>
    <w:rsid w:val="00D64947"/>
    <w:rsid w:val="00D66F7F"/>
    <w:rsid w:val="00D70E5B"/>
    <w:rsid w:val="00D71781"/>
    <w:rsid w:val="00D723CD"/>
    <w:rsid w:val="00D73279"/>
    <w:rsid w:val="00D734AF"/>
    <w:rsid w:val="00D743F0"/>
    <w:rsid w:val="00D75AC8"/>
    <w:rsid w:val="00D76440"/>
    <w:rsid w:val="00D8069D"/>
    <w:rsid w:val="00D861C7"/>
    <w:rsid w:val="00D86825"/>
    <w:rsid w:val="00D91FB7"/>
    <w:rsid w:val="00D924D2"/>
    <w:rsid w:val="00D925E0"/>
    <w:rsid w:val="00D96532"/>
    <w:rsid w:val="00D9695D"/>
    <w:rsid w:val="00D97205"/>
    <w:rsid w:val="00DA3089"/>
    <w:rsid w:val="00DA586E"/>
    <w:rsid w:val="00DA7316"/>
    <w:rsid w:val="00DB14CF"/>
    <w:rsid w:val="00DB1B05"/>
    <w:rsid w:val="00DB3610"/>
    <w:rsid w:val="00DB4FCF"/>
    <w:rsid w:val="00DB5B28"/>
    <w:rsid w:val="00DB5FB8"/>
    <w:rsid w:val="00DB75F1"/>
    <w:rsid w:val="00DC0852"/>
    <w:rsid w:val="00DC08AF"/>
    <w:rsid w:val="00DC3993"/>
    <w:rsid w:val="00DC472D"/>
    <w:rsid w:val="00DC5133"/>
    <w:rsid w:val="00DC667C"/>
    <w:rsid w:val="00DC7238"/>
    <w:rsid w:val="00DC76D3"/>
    <w:rsid w:val="00DD0A51"/>
    <w:rsid w:val="00DD0AD5"/>
    <w:rsid w:val="00DD202E"/>
    <w:rsid w:val="00DD6147"/>
    <w:rsid w:val="00DE17FC"/>
    <w:rsid w:val="00DE195F"/>
    <w:rsid w:val="00DE1BC7"/>
    <w:rsid w:val="00DE46A2"/>
    <w:rsid w:val="00DE5C2C"/>
    <w:rsid w:val="00DE78AC"/>
    <w:rsid w:val="00DF0139"/>
    <w:rsid w:val="00DF1B4E"/>
    <w:rsid w:val="00DF1CD4"/>
    <w:rsid w:val="00DF452B"/>
    <w:rsid w:val="00DF4BDE"/>
    <w:rsid w:val="00DF50D3"/>
    <w:rsid w:val="00E04D7E"/>
    <w:rsid w:val="00E04E10"/>
    <w:rsid w:val="00E0565E"/>
    <w:rsid w:val="00E05F93"/>
    <w:rsid w:val="00E06C94"/>
    <w:rsid w:val="00E102D8"/>
    <w:rsid w:val="00E105DD"/>
    <w:rsid w:val="00E10D11"/>
    <w:rsid w:val="00E10F6E"/>
    <w:rsid w:val="00E11C48"/>
    <w:rsid w:val="00E11E6B"/>
    <w:rsid w:val="00E12D35"/>
    <w:rsid w:val="00E1346B"/>
    <w:rsid w:val="00E1595A"/>
    <w:rsid w:val="00E15C52"/>
    <w:rsid w:val="00E16535"/>
    <w:rsid w:val="00E16C6E"/>
    <w:rsid w:val="00E16E41"/>
    <w:rsid w:val="00E1703F"/>
    <w:rsid w:val="00E17E64"/>
    <w:rsid w:val="00E2207E"/>
    <w:rsid w:val="00E23A83"/>
    <w:rsid w:val="00E266A6"/>
    <w:rsid w:val="00E272EB"/>
    <w:rsid w:val="00E27605"/>
    <w:rsid w:val="00E30BF3"/>
    <w:rsid w:val="00E315A8"/>
    <w:rsid w:val="00E345EF"/>
    <w:rsid w:val="00E3585C"/>
    <w:rsid w:val="00E36664"/>
    <w:rsid w:val="00E36B52"/>
    <w:rsid w:val="00E3775B"/>
    <w:rsid w:val="00E37A6B"/>
    <w:rsid w:val="00E37D4D"/>
    <w:rsid w:val="00E40004"/>
    <w:rsid w:val="00E419C2"/>
    <w:rsid w:val="00E42900"/>
    <w:rsid w:val="00E43225"/>
    <w:rsid w:val="00E43767"/>
    <w:rsid w:val="00E45C52"/>
    <w:rsid w:val="00E4639E"/>
    <w:rsid w:val="00E474FF"/>
    <w:rsid w:val="00E47AB7"/>
    <w:rsid w:val="00E528ED"/>
    <w:rsid w:val="00E52FCE"/>
    <w:rsid w:val="00E53F78"/>
    <w:rsid w:val="00E542F1"/>
    <w:rsid w:val="00E55934"/>
    <w:rsid w:val="00E55959"/>
    <w:rsid w:val="00E6081B"/>
    <w:rsid w:val="00E60ADC"/>
    <w:rsid w:val="00E64343"/>
    <w:rsid w:val="00E65CBA"/>
    <w:rsid w:val="00E6660D"/>
    <w:rsid w:val="00E66694"/>
    <w:rsid w:val="00E673C6"/>
    <w:rsid w:val="00E72B59"/>
    <w:rsid w:val="00E7459D"/>
    <w:rsid w:val="00E760C6"/>
    <w:rsid w:val="00E76491"/>
    <w:rsid w:val="00E7767D"/>
    <w:rsid w:val="00E800F6"/>
    <w:rsid w:val="00E80228"/>
    <w:rsid w:val="00E83CE9"/>
    <w:rsid w:val="00E8728F"/>
    <w:rsid w:val="00E90E42"/>
    <w:rsid w:val="00E92699"/>
    <w:rsid w:val="00E928AE"/>
    <w:rsid w:val="00E946BE"/>
    <w:rsid w:val="00E94A58"/>
    <w:rsid w:val="00E94FE7"/>
    <w:rsid w:val="00E95A95"/>
    <w:rsid w:val="00E97568"/>
    <w:rsid w:val="00E975B5"/>
    <w:rsid w:val="00EA147C"/>
    <w:rsid w:val="00EA1519"/>
    <w:rsid w:val="00EA1A76"/>
    <w:rsid w:val="00EA299A"/>
    <w:rsid w:val="00EA4836"/>
    <w:rsid w:val="00EA7CFA"/>
    <w:rsid w:val="00EB0E56"/>
    <w:rsid w:val="00EB1C5D"/>
    <w:rsid w:val="00EB2EFE"/>
    <w:rsid w:val="00EB3088"/>
    <w:rsid w:val="00EB4AE3"/>
    <w:rsid w:val="00EB57EC"/>
    <w:rsid w:val="00EB5814"/>
    <w:rsid w:val="00EB610B"/>
    <w:rsid w:val="00EC0005"/>
    <w:rsid w:val="00EC04C3"/>
    <w:rsid w:val="00EC114E"/>
    <w:rsid w:val="00EC1FA6"/>
    <w:rsid w:val="00EC21A8"/>
    <w:rsid w:val="00EC21AA"/>
    <w:rsid w:val="00EC28ED"/>
    <w:rsid w:val="00EC2CA3"/>
    <w:rsid w:val="00EC53C1"/>
    <w:rsid w:val="00EC5915"/>
    <w:rsid w:val="00EC6C3C"/>
    <w:rsid w:val="00ED0400"/>
    <w:rsid w:val="00ED04CE"/>
    <w:rsid w:val="00ED4747"/>
    <w:rsid w:val="00ED58B9"/>
    <w:rsid w:val="00ED6814"/>
    <w:rsid w:val="00ED7C17"/>
    <w:rsid w:val="00ED7D43"/>
    <w:rsid w:val="00EE0C26"/>
    <w:rsid w:val="00EE2600"/>
    <w:rsid w:val="00EE3200"/>
    <w:rsid w:val="00EE3BA7"/>
    <w:rsid w:val="00EE4D22"/>
    <w:rsid w:val="00EE5176"/>
    <w:rsid w:val="00EE5832"/>
    <w:rsid w:val="00EE5A68"/>
    <w:rsid w:val="00EE608D"/>
    <w:rsid w:val="00EE63DA"/>
    <w:rsid w:val="00EE682F"/>
    <w:rsid w:val="00EF0E4C"/>
    <w:rsid w:val="00EF3199"/>
    <w:rsid w:val="00EF4E75"/>
    <w:rsid w:val="00EF5603"/>
    <w:rsid w:val="00EF7E64"/>
    <w:rsid w:val="00F0095B"/>
    <w:rsid w:val="00F013CC"/>
    <w:rsid w:val="00F033C7"/>
    <w:rsid w:val="00F102A9"/>
    <w:rsid w:val="00F12E33"/>
    <w:rsid w:val="00F13FB0"/>
    <w:rsid w:val="00F17276"/>
    <w:rsid w:val="00F174DF"/>
    <w:rsid w:val="00F20A64"/>
    <w:rsid w:val="00F22934"/>
    <w:rsid w:val="00F237D8"/>
    <w:rsid w:val="00F26FD2"/>
    <w:rsid w:val="00F308B0"/>
    <w:rsid w:val="00F32DA2"/>
    <w:rsid w:val="00F34F3E"/>
    <w:rsid w:val="00F37767"/>
    <w:rsid w:val="00F37CEE"/>
    <w:rsid w:val="00F40FA3"/>
    <w:rsid w:val="00F41E08"/>
    <w:rsid w:val="00F42444"/>
    <w:rsid w:val="00F44856"/>
    <w:rsid w:val="00F45436"/>
    <w:rsid w:val="00F503AF"/>
    <w:rsid w:val="00F5354F"/>
    <w:rsid w:val="00F56720"/>
    <w:rsid w:val="00F56BB1"/>
    <w:rsid w:val="00F6055A"/>
    <w:rsid w:val="00F60826"/>
    <w:rsid w:val="00F637BA"/>
    <w:rsid w:val="00F658C7"/>
    <w:rsid w:val="00F66F7A"/>
    <w:rsid w:val="00F67505"/>
    <w:rsid w:val="00F70BCC"/>
    <w:rsid w:val="00F71ECF"/>
    <w:rsid w:val="00F71F5F"/>
    <w:rsid w:val="00F7241D"/>
    <w:rsid w:val="00F737EE"/>
    <w:rsid w:val="00F74422"/>
    <w:rsid w:val="00F76E41"/>
    <w:rsid w:val="00F82CE9"/>
    <w:rsid w:val="00F84CD0"/>
    <w:rsid w:val="00F928CD"/>
    <w:rsid w:val="00F9506E"/>
    <w:rsid w:val="00F95AFA"/>
    <w:rsid w:val="00F962C7"/>
    <w:rsid w:val="00FA1FDE"/>
    <w:rsid w:val="00FA209A"/>
    <w:rsid w:val="00FA2BDE"/>
    <w:rsid w:val="00FA392C"/>
    <w:rsid w:val="00FA6A52"/>
    <w:rsid w:val="00FA7260"/>
    <w:rsid w:val="00FB037A"/>
    <w:rsid w:val="00FB070F"/>
    <w:rsid w:val="00FB4240"/>
    <w:rsid w:val="00FB4389"/>
    <w:rsid w:val="00FB5E3D"/>
    <w:rsid w:val="00FB6160"/>
    <w:rsid w:val="00FC066E"/>
    <w:rsid w:val="00FC2202"/>
    <w:rsid w:val="00FC3C43"/>
    <w:rsid w:val="00FC3F49"/>
    <w:rsid w:val="00FC4058"/>
    <w:rsid w:val="00FC4983"/>
    <w:rsid w:val="00FC4E2C"/>
    <w:rsid w:val="00FC5E8E"/>
    <w:rsid w:val="00FD06EE"/>
    <w:rsid w:val="00FD0ACD"/>
    <w:rsid w:val="00FD0CF3"/>
    <w:rsid w:val="00FD1148"/>
    <w:rsid w:val="00FD2E4C"/>
    <w:rsid w:val="00FD436A"/>
    <w:rsid w:val="00FD48A8"/>
    <w:rsid w:val="00FD4FD7"/>
    <w:rsid w:val="00FD6705"/>
    <w:rsid w:val="00FD6DD9"/>
    <w:rsid w:val="00FE0B14"/>
    <w:rsid w:val="00FE1957"/>
    <w:rsid w:val="00FE1F32"/>
    <w:rsid w:val="00FE291A"/>
    <w:rsid w:val="00FE35D2"/>
    <w:rsid w:val="00FE5128"/>
    <w:rsid w:val="00FE52FB"/>
    <w:rsid w:val="00FE6AC6"/>
    <w:rsid w:val="00FF0FE8"/>
    <w:rsid w:val="00FF1114"/>
    <w:rsid w:val="00FF25D9"/>
    <w:rsid w:val="00FF3EDE"/>
    <w:rsid w:val="00FF42D4"/>
    <w:rsid w:val="00FF6909"/>
    <w:rsid w:val="00FF6D88"/>
    <w:rsid w:val="00FF7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1C36B3D6-5E2B-48CA-97DD-E73BF65CC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2202"/>
    <w:rPr>
      <w:sz w:val="24"/>
      <w:szCs w:val="24"/>
    </w:rPr>
  </w:style>
  <w:style w:type="paragraph" w:styleId="Heading1">
    <w:name w:val="heading 1"/>
    <w:basedOn w:val="Normal"/>
    <w:next w:val="Normal"/>
    <w:link w:val="Heading1Char"/>
    <w:uiPriority w:val="9"/>
    <w:qFormat/>
    <w:rsid w:val="00C61E4C"/>
    <w:pPr>
      <w:keepNext/>
      <w:numPr>
        <w:numId w:val="1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1"/>
      </w:numPr>
      <w:ind w:left="1146"/>
      <w:outlineLvl w:val="2"/>
    </w:pPr>
    <w:rPr>
      <w:rFonts w:cs="Arial"/>
      <w:b/>
      <w:bCs/>
      <w:i/>
      <w:szCs w:val="26"/>
    </w:rPr>
  </w:style>
  <w:style w:type="paragraph" w:styleId="Heading4">
    <w:name w:val="heading 4"/>
    <w:basedOn w:val="Normal"/>
    <w:next w:val="Normal"/>
    <w:link w:val="Heading4Char"/>
    <w:autoRedefine/>
    <w:qFormat/>
    <w:rsid w:val="007410ED"/>
    <w:pPr>
      <w:keepNext/>
      <w:numPr>
        <w:numId w:val="3"/>
      </w:numPr>
      <w:outlineLvl w:val="3"/>
    </w:pPr>
    <w:rPr>
      <w:rFonts w:eastAsia="inter"/>
      <w:b/>
      <w:bCs/>
    </w:rPr>
  </w:style>
  <w:style w:type="paragraph" w:styleId="Heading5">
    <w:name w:val="heading 5"/>
    <w:basedOn w:val="Normal"/>
    <w:next w:val="Normal"/>
    <w:link w:val="Heading5Char"/>
    <w:autoRedefine/>
    <w:qFormat/>
    <w:rsid w:val="00B41238"/>
    <w:pPr>
      <w:spacing w:before="240" w:after="60"/>
      <w:outlineLvl w:val="4"/>
    </w:pPr>
    <w:rPr>
      <w:b/>
      <w:bCs/>
      <w:i/>
      <w:iCs/>
      <w:szCs w:val="26"/>
    </w:rPr>
  </w:style>
  <w:style w:type="paragraph" w:styleId="Heading6">
    <w:name w:val="heading 6"/>
    <w:basedOn w:val="Normal"/>
    <w:next w:val="Normal"/>
    <w:rsid w:val="00597ACF"/>
    <w:pPr>
      <w:numPr>
        <w:ilvl w:val="5"/>
        <w:numId w:val="11"/>
      </w:numPr>
      <w:spacing w:before="240" w:after="60"/>
      <w:outlineLvl w:val="5"/>
    </w:pPr>
    <w:rPr>
      <w:b/>
      <w:bCs/>
      <w:sz w:val="22"/>
      <w:szCs w:val="22"/>
    </w:rPr>
  </w:style>
  <w:style w:type="paragraph" w:styleId="Heading7">
    <w:name w:val="heading 7"/>
    <w:basedOn w:val="Normal"/>
    <w:next w:val="Normal"/>
    <w:rsid w:val="00597ACF"/>
    <w:pPr>
      <w:numPr>
        <w:ilvl w:val="6"/>
        <w:numId w:val="11"/>
      </w:numPr>
      <w:spacing w:before="240" w:after="60"/>
      <w:outlineLvl w:val="6"/>
    </w:pPr>
  </w:style>
  <w:style w:type="paragraph" w:styleId="Heading8">
    <w:name w:val="heading 8"/>
    <w:basedOn w:val="Normal"/>
    <w:next w:val="Normal"/>
    <w:rsid w:val="00597ACF"/>
    <w:pPr>
      <w:numPr>
        <w:ilvl w:val="7"/>
        <w:numId w:val="11"/>
      </w:numPr>
      <w:spacing w:before="240" w:after="60"/>
      <w:outlineLvl w:val="7"/>
    </w:pPr>
    <w:rPr>
      <w:i/>
      <w:iCs/>
    </w:rPr>
  </w:style>
  <w:style w:type="paragraph" w:styleId="Heading9">
    <w:name w:val="heading 9"/>
    <w:basedOn w:val="Normal"/>
    <w:next w:val="Normal"/>
    <w:rsid w:val="00597ACF"/>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pPr>
  </w:style>
  <w:style w:type="paragraph" w:styleId="TOC3">
    <w:name w:val="toc 3"/>
    <w:basedOn w:val="Normal"/>
    <w:next w:val="Normal"/>
    <w:autoRedefine/>
    <w:uiPriority w:val="39"/>
    <w:rsid w:val="00511681"/>
    <w:pPr>
      <w:spacing w:before="60" w:line="288" w:lineRule="auto"/>
      <w:ind w:left="567"/>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1"/>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9455F6"/>
    <w:pPr>
      <w:numPr>
        <w:numId w:val="4"/>
      </w:numPr>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uiPriority w:val="39"/>
    <w:rsid w:val="002E6C36"/>
    <w:pPr>
      <w:spacing w:after="100"/>
      <w:ind w:left="839"/>
    </w:pPr>
  </w:style>
  <w:style w:type="paragraph" w:styleId="TOC5">
    <w:name w:val="toc 5"/>
    <w:basedOn w:val="Normal"/>
    <w:next w:val="Normal"/>
    <w:autoRedefine/>
    <w:uiPriority w:val="39"/>
    <w:rsid w:val="002E6C36"/>
    <w:pPr>
      <w:spacing w:after="100"/>
      <w:ind w:left="1123"/>
    </w:pPr>
  </w:style>
  <w:style w:type="paragraph" w:styleId="TOC6">
    <w:name w:val="toc 6"/>
    <w:basedOn w:val="Normal"/>
    <w:next w:val="Normal"/>
    <w:autoRedefine/>
    <w:uiPriority w:val="39"/>
    <w:rsid w:val="002E6C36"/>
    <w:pPr>
      <w:spacing w:after="100"/>
      <w:ind w:left="1400"/>
    </w:pPr>
  </w:style>
  <w:style w:type="paragraph" w:styleId="TOC7">
    <w:name w:val="toc 7"/>
    <w:basedOn w:val="Normal"/>
    <w:next w:val="Normal"/>
    <w:autoRedefine/>
    <w:uiPriority w:val="39"/>
    <w:rsid w:val="002E6C36"/>
    <w:pPr>
      <w:spacing w:after="100"/>
      <w:ind w:left="1678"/>
    </w:pPr>
  </w:style>
  <w:style w:type="paragraph" w:styleId="TOC8">
    <w:name w:val="toc 8"/>
    <w:basedOn w:val="Normal"/>
    <w:next w:val="Normal"/>
    <w:autoRedefine/>
    <w:uiPriority w:val="39"/>
    <w:rsid w:val="002E6C36"/>
    <w:pPr>
      <w:spacing w:after="100"/>
      <w:ind w:left="1962"/>
    </w:pPr>
  </w:style>
  <w:style w:type="paragraph" w:styleId="TOC9">
    <w:name w:val="toc 9"/>
    <w:basedOn w:val="Normal"/>
    <w:next w:val="Normal"/>
    <w:autoRedefine/>
    <w:uiPriority w:val="39"/>
    <w:rsid w:val="002E6C36"/>
    <w:pPr>
      <w:spacing w:after="100"/>
      <w:ind w:left="224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2"/>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pPr>
    <w:rPr>
      <w:rFonts w:ascii="Courier New" w:hAnsi="Courier New"/>
      <w:sz w:val="20"/>
    </w:rPr>
  </w:style>
  <w:style w:type="paragraph" w:customStyle="1" w:styleId="TLTK">
    <w:name w:val="TLTK"/>
    <w:basedOn w:val="Normal"/>
    <w:link w:val="TLTKChar"/>
    <w:qFormat/>
    <w:rsid w:val="00E94FE7"/>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lang w:eastAsia="en-GB"/>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styleId="UnresolvedMention">
    <w:name w:val="Unresolved Mention"/>
    <w:basedOn w:val="DefaultParagraphFont"/>
    <w:uiPriority w:val="99"/>
    <w:semiHidden/>
    <w:unhideWhenUsed/>
    <w:rsid w:val="007753A0"/>
    <w:rPr>
      <w:color w:val="605E5C"/>
      <w:shd w:val="clear" w:color="auto" w:fill="E1DFDD"/>
    </w:rPr>
  </w:style>
  <w:style w:type="paragraph" w:styleId="Title">
    <w:name w:val="Title"/>
    <w:basedOn w:val="Normal"/>
    <w:next w:val="Normal"/>
    <w:link w:val="TitleChar"/>
    <w:rsid w:val="00A12DE9"/>
    <w:pPr>
      <w:spacing w:after="240"/>
      <w:contextualSpacing/>
      <w:jc w:val="center"/>
    </w:pPr>
    <w:rPr>
      <w:rFonts w:eastAsiaTheme="majorEastAsia" w:cstheme="majorBidi"/>
      <w:b/>
      <w:spacing w:val="-10"/>
      <w:kern w:val="28"/>
      <w:sz w:val="30"/>
      <w:szCs w:val="56"/>
    </w:rPr>
  </w:style>
  <w:style w:type="character" w:customStyle="1" w:styleId="TitleChar">
    <w:name w:val="Title Char"/>
    <w:basedOn w:val="DefaultParagraphFont"/>
    <w:link w:val="Title"/>
    <w:rsid w:val="00A12DE9"/>
    <w:rPr>
      <w:rFonts w:eastAsiaTheme="majorEastAsia" w:cstheme="majorBidi"/>
      <w:b/>
      <w:spacing w:val="-10"/>
      <w:kern w:val="28"/>
      <w:sz w:val="30"/>
      <w:szCs w:val="56"/>
    </w:rPr>
  </w:style>
  <w:style w:type="paragraph" w:styleId="Subtitle">
    <w:name w:val="Subtitle"/>
    <w:basedOn w:val="Normal"/>
    <w:next w:val="Normal"/>
    <w:link w:val="SubtitleChar"/>
    <w:rsid w:val="00A12DE9"/>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12DE9"/>
    <w:rPr>
      <w:rFonts w:asciiTheme="minorHAnsi" w:eastAsiaTheme="minorEastAsia" w:hAnsiTheme="minorHAnsi" w:cstheme="minorBidi"/>
      <w:color w:val="5A5A5A" w:themeColor="text1" w:themeTint="A5"/>
      <w:spacing w:val="15"/>
      <w:sz w:val="22"/>
      <w:szCs w:val="22"/>
    </w:rPr>
  </w:style>
  <w:style w:type="character" w:styleId="Emphasis">
    <w:name w:val="Emphasis"/>
    <w:basedOn w:val="DefaultParagraphFont"/>
    <w:uiPriority w:val="20"/>
    <w:qFormat/>
    <w:rsid w:val="00094930"/>
    <w:rPr>
      <w:i/>
      <w:iCs/>
    </w:rPr>
  </w:style>
  <w:style w:type="character" w:customStyle="1" w:styleId="ListParagraphChar">
    <w:name w:val="List Paragraph Char"/>
    <w:basedOn w:val="DefaultParagraphFont"/>
    <w:link w:val="ListParagraph"/>
    <w:uiPriority w:val="34"/>
    <w:rsid w:val="00FB4389"/>
    <w:rPr>
      <w:sz w:val="24"/>
      <w:szCs w:val="24"/>
    </w:rPr>
  </w:style>
  <w:style w:type="character" w:styleId="Strong">
    <w:name w:val="Strong"/>
    <w:basedOn w:val="DefaultParagraphFont"/>
    <w:uiPriority w:val="22"/>
    <w:qFormat/>
    <w:rsid w:val="00D30901"/>
    <w:rPr>
      <w:b/>
      <w:bCs/>
    </w:rPr>
  </w:style>
  <w:style w:type="paragraph" w:styleId="NormalWeb">
    <w:name w:val="Normal (Web)"/>
    <w:basedOn w:val="Normal"/>
    <w:uiPriority w:val="99"/>
    <w:unhideWhenUsed/>
    <w:rsid w:val="003D5C64"/>
    <w:rPr>
      <w:sz w:val="26"/>
    </w:rPr>
  </w:style>
  <w:style w:type="numbering" w:customStyle="1" w:styleId="CurrentList1">
    <w:name w:val="Current List1"/>
    <w:uiPriority w:val="99"/>
    <w:rsid w:val="00CB14A0"/>
    <w:pPr>
      <w:numPr>
        <w:numId w:val="7"/>
      </w:numPr>
    </w:pPr>
  </w:style>
  <w:style w:type="character" w:customStyle="1" w:styleId="Heading3Char">
    <w:name w:val="Heading 3 Char"/>
    <w:basedOn w:val="DefaultParagraphFont"/>
    <w:link w:val="Heading3"/>
    <w:rsid w:val="00147792"/>
    <w:rPr>
      <w:rFonts w:cs="Arial"/>
      <w:b/>
      <w:bCs/>
      <w:i/>
      <w:sz w:val="24"/>
      <w:szCs w:val="26"/>
    </w:rPr>
  </w:style>
  <w:style w:type="character" w:customStyle="1" w:styleId="VerbatimChar">
    <w:name w:val="Verbatim Char"/>
    <w:rsid w:val="006957B8"/>
    <w:rPr>
      <w:rFonts w:ascii="Consolas" w:hAnsi="Consolas"/>
      <w:sz w:val="22"/>
    </w:rPr>
  </w:style>
  <w:style w:type="character" w:customStyle="1" w:styleId="Heading2Char">
    <w:name w:val="Heading 2 Char"/>
    <w:basedOn w:val="DefaultParagraphFont"/>
    <w:link w:val="Heading2"/>
    <w:rsid w:val="001B1134"/>
    <w:rPr>
      <w:rFonts w:cs="Arial"/>
      <w:b/>
      <w:bCs/>
      <w:iCs/>
      <w:sz w:val="24"/>
      <w:szCs w:val="28"/>
    </w:rPr>
  </w:style>
  <w:style w:type="table" w:customStyle="1" w:styleId="NormalGrid">
    <w:name w:val="Normal Grid"/>
    <w:basedOn w:val="TableNormal"/>
    <w:uiPriority w:val="39"/>
    <w:rsid w:val="002D744B"/>
    <w:rPr>
      <w:rFonts w:ascii="Georgia" w:eastAsiaTheme="minorHAnsi" w:hAnsiTheme="minorHAnsi" w:cstheme="minorBidi"/>
      <w:sz w:val="21"/>
      <w:szCs w:val="22"/>
    </w:rPr>
    <w:tblPr>
      <w:tblCellMar>
        <w:top w:w="80" w:type="dxa"/>
        <w:left w:w="160" w:type="dxa"/>
        <w:bottom w:w="80" w:type="dxa"/>
        <w:right w:w="160" w:type="dxa"/>
      </w:tblCellMar>
    </w:tblPr>
  </w:style>
  <w:style w:type="character" w:customStyle="1" w:styleId="Heading4Char">
    <w:name w:val="Heading 4 Char"/>
    <w:basedOn w:val="DefaultParagraphFont"/>
    <w:link w:val="Heading4"/>
    <w:rsid w:val="007410ED"/>
    <w:rPr>
      <w:rFonts w:eastAsia="inter"/>
      <w:b/>
      <w:bCs/>
      <w:sz w:val="24"/>
      <w:szCs w:val="24"/>
    </w:rPr>
  </w:style>
  <w:style w:type="character" w:customStyle="1" w:styleId="Heading5Char">
    <w:name w:val="Heading 5 Char"/>
    <w:basedOn w:val="DefaultParagraphFont"/>
    <w:link w:val="Heading5"/>
    <w:rsid w:val="00B41238"/>
    <w:rPr>
      <w:b/>
      <w:bCs/>
      <w:i/>
      <w:i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313">
      <w:bodyDiv w:val="1"/>
      <w:marLeft w:val="0"/>
      <w:marRight w:val="0"/>
      <w:marTop w:val="0"/>
      <w:marBottom w:val="0"/>
      <w:divBdr>
        <w:top w:val="none" w:sz="0" w:space="0" w:color="auto"/>
        <w:left w:val="none" w:sz="0" w:space="0" w:color="auto"/>
        <w:bottom w:val="none" w:sz="0" w:space="0" w:color="auto"/>
        <w:right w:val="none" w:sz="0" w:space="0" w:color="auto"/>
      </w:divBdr>
    </w:div>
    <w:div w:id="12150326">
      <w:bodyDiv w:val="1"/>
      <w:marLeft w:val="0"/>
      <w:marRight w:val="0"/>
      <w:marTop w:val="0"/>
      <w:marBottom w:val="0"/>
      <w:divBdr>
        <w:top w:val="none" w:sz="0" w:space="0" w:color="auto"/>
        <w:left w:val="none" w:sz="0" w:space="0" w:color="auto"/>
        <w:bottom w:val="none" w:sz="0" w:space="0" w:color="auto"/>
        <w:right w:val="none" w:sz="0" w:space="0" w:color="auto"/>
      </w:divBdr>
    </w:div>
    <w:div w:id="33775009">
      <w:bodyDiv w:val="1"/>
      <w:marLeft w:val="0"/>
      <w:marRight w:val="0"/>
      <w:marTop w:val="0"/>
      <w:marBottom w:val="0"/>
      <w:divBdr>
        <w:top w:val="none" w:sz="0" w:space="0" w:color="auto"/>
        <w:left w:val="none" w:sz="0" w:space="0" w:color="auto"/>
        <w:bottom w:val="none" w:sz="0" w:space="0" w:color="auto"/>
        <w:right w:val="none" w:sz="0" w:space="0" w:color="auto"/>
      </w:divBdr>
    </w:div>
    <w:div w:id="35743408">
      <w:bodyDiv w:val="1"/>
      <w:marLeft w:val="0"/>
      <w:marRight w:val="0"/>
      <w:marTop w:val="0"/>
      <w:marBottom w:val="0"/>
      <w:divBdr>
        <w:top w:val="none" w:sz="0" w:space="0" w:color="auto"/>
        <w:left w:val="none" w:sz="0" w:space="0" w:color="auto"/>
        <w:bottom w:val="none" w:sz="0" w:space="0" w:color="auto"/>
        <w:right w:val="none" w:sz="0" w:space="0" w:color="auto"/>
      </w:divBdr>
    </w:div>
    <w:div w:id="43022006">
      <w:bodyDiv w:val="1"/>
      <w:marLeft w:val="0"/>
      <w:marRight w:val="0"/>
      <w:marTop w:val="0"/>
      <w:marBottom w:val="0"/>
      <w:divBdr>
        <w:top w:val="none" w:sz="0" w:space="0" w:color="auto"/>
        <w:left w:val="none" w:sz="0" w:space="0" w:color="auto"/>
        <w:bottom w:val="none" w:sz="0" w:space="0" w:color="auto"/>
        <w:right w:val="none" w:sz="0" w:space="0" w:color="auto"/>
      </w:divBdr>
    </w:div>
    <w:div w:id="77867265">
      <w:bodyDiv w:val="1"/>
      <w:marLeft w:val="0"/>
      <w:marRight w:val="0"/>
      <w:marTop w:val="0"/>
      <w:marBottom w:val="0"/>
      <w:divBdr>
        <w:top w:val="none" w:sz="0" w:space="0" w:color="auto"/>
        <w:left w:val="none" w:sz="0" w:space="0" w:color="auto"/>
        <w:bottom w:val="none" w:sz="0" w:space="0" w:color="auto"/>
        <w:right w:val="none" w:sz="0" w:space="0" w:color="auto"/>
      </w:divBdr>
    </w:div>
    <w:div w:id="147330338">
      <w:bodyDiv w:val="1"/>
      <w:marLeft w:val="0"/>
      <w:marRight w:val="0"/>
      <w:marTop w:val="0"/>
      <w:marBottom w:val="0"/>
      <w:divBdr>
        <w:top w:val="none" w:sz="0" w:space="0" w:color="auto"/>
        <w:left w:val="none" w:sz="0" w:space="0" w:color="auto"/>
        <w:bottom w:val="none" w:sz="0" w:space="0" w:color="auto"/>
        <w:right w:val="none" w:sz="0" w:space="0" w:color="auto"/>
      </w:divBdr>
    </w:div>
    <w:div w:id="148715985">
      <w:bodyDiv w:val="1"/>
      <w:marLeft w:val="0"/>
      <w:marRight w:val="0"/>
      <w:marTop w:val="0"/>
      <w:marBottom w:val="0"/>
      <w:divBdr>
        <w:top w:val="none" w:sz="0" w:space="0" w:color="auto"/>
        <w:left w:val="none" w:sz="0" w:space="0" w:color="auto"/>
        <w:bottom w:val="none" w:sz="0" w:space="0" w:color="auto"/>
        <w:right w:val="none" w:sz="0" w:space="0" w:color="auto"/>
      </w:divBdr>
    </w:div>
    <w:div w:id="152918432">
      <w:bodyDiv w:val="1"/>
      <w:marLeft w:val="0"/>
      <w:marRight w:val="0"/>
      <w:marTop w:val="0"/>
      <w:marBottom w:val="0"/>
      <w:divBdr>
        <w:top w:val="none" w:sz="0" w:space="0" w:color="auto"/>
        <w:left w:val="none" w:sz="0" w:space="0" w:color="auto"/>
        <w:bottom w:val="none" w:sz="0" w:space="0" w:color="auto"/>
        <w:right w:val="none" w:sz="0" w:space="0" w:color="auto"/>
      </w:divBdr>
    </w:div>
    <w:div w:id="160390218">
      <w:bodyDiv w:val="1"/>
      <w:marLeft w:val="0"/>
      <w:marRight w:val="0"/>
      <w:marTop w:val="0"/>
      <w:marBottom w:val="0"/>
      <w:divBdr>
        <w:top w:val="none" w:sz="0" w:space="0" w:color="auto"/>
        <w:left w:val="none" w:sz="0" w:space="0" w:color="auto"/>
        <w:bottom w:val="none" w:sz="0" w:space="0" w:color="auto"/>
        <w:right w:val="none" w:sz="0" w:space="0" w:color="auto"/>
      </w:divBdr>
    </w:div>
    <w:div w:id="160508625">
      <w:bodyDiv w:val="1"/>
      <w:marLeft w:val="0"/>
      <w:marRight w:val="0"/>
      <w:marTop w:val="0"/>
      <w:marBottom w:val="0"/>
      <w:divBdr>
        <w:top w:val="none" w:sz="0" w:space="0" w:color="auto"/>
        <w:left w:val="none" w:sz="0" w:space="0" w:color="auto"/>
        <w:bottom w:val="none" w:sz="0" w:space="0" w:color="auto"/>
        <w:right w:val="none" w:sz="0" w:space="0" w:color="auto"/>
      </w:divBdr>
    </w:div>
    <w:div w:id="170143477">
      <w:bodyDiv w:val="1"/>
      <w:marLeft w:val="0"/>
      <w:marRight w:val="0"/>
      <w:marTop w:val="0"/>
      <w:marBottom w:val="0"/>
      <w:divBdr>
        <w:top w:val="none" w:sz="0" w:space="0" w:color="auto"/>
        <w:left w:val="none" w:sz="0" w:space="0" w:color="auto"/>
        <w:bottom w:val="none" w:sz="0" w:space="0" w:color="auto"/>
        <w:right w:val="none" w:sz="0" w:space="0" w:color="auto"/>
      </w:divBdr>
    </w:div>
    <w:div w:id="228154450">
      <w:bodyDiv w:val="1"/>
      <w:marLeft w:val="0"/>
      <w:marRight w:val="0"/>
      <w:marTop w:val="0"/>
      <w:marBottom w:val="0"/>
      <w:divBdr>
        <w:top w:val="none" w:sz="0" w:space="0" w:color="auto"/>
        <w:left w:val="none" w:sz="0" w:space="0" w:color="auto"/>
        <w:bottom w:val="none" w:sz="0" w:space="0" w:color="auto"/>
        <w:right w:val="none" w:sz="0" w:space="0" w:color="auto"/>
      </w:divBdr>
    </w:div>
    <w:div w:id="229117691">
      <w:bodyDiv w:val="1"/>
      <w:marLeft w:val="0"/>
      <w:marRight w:val="0"/>
      <w:marTop w:val="0"/>
      <w:marBottom w:val="0"/>
      <w:divBdr>
        <w:top w:val="none" w:sz="0" w:space="0" w:color="auto"/>
        <w:left w:val="none" w:sz="0" w:space="0" w:color="auto"/>
        <w:bottom w:val="none" w:sz="0" w:space="0" w:color="auto"/>
        <w:right w:val="none" w:sz="0" w:space="0" w:color="auto"/>
      </w:divBdr>
    </w:div>
    <w:div w:id="251790675">
      <w:bodyDiv w:val="1"/>
      <w:marLeft w:val="0"/>
      <w:marRight w:val="0"/>
      <w:marTop w:val="0"/>
      <w:marBottom w:val="0"/>
      <w:divBdr>
        <w:top w:val="none" w:sz="0" w:space="0" w:color="auto"/>
        <w:left w:val="none" w:sz="0" w:space="0" w:color="auto"/>
        <w:bottom w:val="none" w:sz="0" w:space="0" w:color="auto"/>
        <w:right w:val="none" w:sz="0" w:space="0" w:color="auto"/>
      </w:divBdr>
    </w:div>
    <w:div w:id="257564969">
      <w:bodyDiv w:val="1"/>
      <w:marLeft w:val="0"/>
      <w:marRight w:val="0"/>
      <w:marTop w:val="0"/>
      <w:marBottom w:val="0"/>
      <w:divBdr>
        <w:top w:val="none" w:sz="0" w:space="0" w:color="auto"/>
        <w:left w:val="none" w:sz="0" w:space="0" w:color="auto"/>
        <w:bottom w:val="none" w:sz="0" w:space="0" w:color="auto"/>
        <w:right w:val="none" w:sz="0" w:space="0" w:color="auto"/>
      </w:divBdr>
    </w:div>
    <w:div w:id="294533544">
      <w:bodyDiv w:val="1"/>
      <w:marLeft w:val="0"/>
      <w:marRight w:val="0"/>
      <w:marTop w:val="0"/>
      <w:marBottom w:val="0"/>
      <w:divBdr>
        <w:top w:val="none" w:sz="0" w:space="0" w:color="auto"/>
        <w:left w:val="none" w:sz="0" w:space="0" w:color="auto"/>
        <w:bottom w:val="none" w:sz="0" w:space="0" w:color="auto"/>
        <w:right w:val="none" w:sz="0" w:space="0" w:color="auto"/>
      </w:divBdr>
    </w:div>
    <w:div w:id="301664302">
      <w:bodyDiv w:val="1"/>
      <w:marLeft w:val="0"/>
      <w:marRight w:val="0"/>
      <w:marTop w:val="0"/>
      <w:marBottom w:val="0"/>
      <w:divBdr>
        <w:top w:val="none" w:sz="0" w:space="0" w:color="auto"/>
        <w:left w:val="none" w:sz="0" w:space="0" w:color="auto"/>
        <w:bottom w:val="none" w:sz="0" w:space="0" w:color="auto"/>
        <w:right w:val="none" w:sz="0" w:space="0" w:color="auto"/>
      </w:divBdr>
    </w:div>
    <w:div w:id="336855876">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7197363">
      <w:bodyDiv w:val="1"/>
      <w:marLeft w:val="0"/>
      <w:marRight w:val="0"/>
      <w:marTop w:val="0"/>
      <w:marBottom w:val="0"/>
      <w:divBdr>
        <w:top w:val="none" w:sz="0" w:space="0" w:color="auto"/>
        <w:left w:val="none" w:sz="0" w:space="0" w:color="auto"/>
        <w:bottom w:val="none" w:sz="0" w:space="0" w:color="auto"/>
        <w:right w:val="none" w:sz="0" w:space="0" w:color="auto"/>
      </w:divBdr>
    </w:div>
    <w:div w:id="368922915">
      <w:bodyDiv w:val="1"/>
      <w:marLeft w:val="0"/>
      <w:marRight w:val="0"/>
      <w:marTop w:val="0"/>
      <w:marBottom w:val="0"/>
      <w:divBdr>
        <w:top w:val="none" w:sz="0" w:space="0" w:color="auto"/>
        <w:left w:val="none" w:sz="0" w:space="0" w:color="auto"/>
        <w:bottom w:val="none" w:sz="0" w:space="0" w:color="auto"/>
        <w:right w:val="none" w:sz="0" w:space="0" w:color="auto"/>
      </w:divBdr>
    </w:div>
    <w:div w:id="378013299">
      <w:bodyDiv w:val="1"/>
      <w:marLeft w:val="0"/>
      <w:marRight w:val="0"/>
      <w:marTop w:val="0"/>
      <w:marBottom w:val="0"/>
      <w:divBdr>
        <w:top w:val="none" w:sz="0" w:space="0" w:color="auto"/>
        <w:left w:val="none" w:sz="0" w:space="0" w:color="auto"/>
        <w:bottom w:val="none" w:sz="0" w:space="0" w:color="auto"/>
        <w:right w:val="none" w:sz="0" w:space="0" w:color="auto"/>
      </w:divBdr>
    </w:div>
    <w:div w:id="393436513">
      <w:bodyDiv w:val="1"/>
      <w:marLeft w:val="0"/>
      <w:marRight w:val="0"/>
      <w:marTop w:val="0"/>
      <w:marBottom w:val="0"/>
      <w:divBdr>
        <w:top w:val="none" w:sz="0" w:space="0" w:color="auto"/>
        <w:left w:val="none" w:sz="0" w:space="0" w:color="auto"/>
        <w:bottom w:val="none" w:sz="0" w:space="0" w:color="auto"/>
        <w:right w:val="none" w:sz="0" w:space="0" w:color="auto"/>
      </w:divBdr>
    </w:div>
    <w:div w:id="395248569">
      <w:bodyDiv w:val="1"/>
      <w:marLeft w:val="0"/>
      <w:marRight w:val="0"/>
      <w:marTop w:val="0"/>
      <w:marBottom w:val="0"/>
      <w:divBdr>
        <w:top w:val="none" w:sz="0" w:space="0" w:color="auto"/>
        <w:left w:val="none" w:sz="0" w:space="0" w:color="auto"/>
        <w:bottom w:val="none" w:sz="0" w:space="0" w:color="auto"/>
        <w:right w:val="none" w:sz="0" w:space="0" w:color="auto"/>
      </w:divBdr>
    </w:div>
    <w:div w:id="402870553">
      <w:bodyDiv w:val="1"/>
      <w:marLeft w:val="0"/>
      <w:marRight w:val="0"/>
      <w:marTop w:val="0"/>
      <w:marBottom w:val="0"/>
      <w:divBdr>
        <w:top w:val="none" w:sz="0" w:space="0" w:color="auto"/>
        <w:left w:val="none" w:sz="0" w:space="0" w:color="auto"/>
        <w:bottom w:val="none" w:sz="0" w:space="0" w:color="auto"/>
        <w:right w:val="none" w:sz="0" w:space="0" w:color="auto"/>
      </w:divBdr>
    </w:div>
    <w:div w:id="418019152">
      <w:bodyDiv w:val="1"/>
      <w:marLeft w:val="0"/>
      <w:marRight w:val="0"/>
      <w:marTop w:val="0"/>
      <w:marBottom w:val="0"/>
      <w:divBdr>
        <w:top w:val="none" w:sz="0" w:space="0" w:color="auto"/>
        <w:left w:val="none" w:sz="0" w:space="0" w:color="auto"/>
        <w:bottom w:val="none" w:sz="0" w:space="0" w:color="auto"/>
        <w:right w:val="none" w:sz="0" w:space="0" w:color="auto"/>
      </w:divBdr>
    </w:div>
    <w:div w:id="487021784">
      <w:bodyDiv w:val="1"/>
      <w:marLeft w:val="0"/>
      <w:marRight w:val="0"/>
      <w:marTop w:val="0"/>
      <w:marBottom w:val="0"/>
      <w:divBdr>
        <w:top w:val="none" w:sz="0" w:space="0" w:color="auto"/>
        <w:left w:val="none" w:sz="0" w:space="0" w:color="auto"/>
        <w:bottom w:val="none" w:sz="0" w:space="0" w:color="auto"/>
        <w:right w:val="none" w:sz="0" w:space="0" w:color="auto"/>
      </w:divBdr>
    </w:div>
    <w:div w:id="490172844">
      <w:bodyDiv w:val="1"/>
      <w:marLeft w:val="0"/>
      <w:marRight w:val="0"/>
      <w:marTop w:val="0"/>
      <w:marBottom w:val="0"/>
      <w:divBdr>
        <w:top w:val="none" w:sz="0" w:space="0" w:color="auto"/>
        <w:left w:val="none" w:sz="0" w:space="0" w:color="auto"/>
        <w:bottom w:val="none" w:sz="0" w:space="0" w:color="auto"/>
        <w:right w:val="none" w:sz="0" w:space="0" w:color="auto"/>
      </w:divBdr>
      <w:divsChild>
        <w:div w:id="1429503903">
          <w:marLeft w:val="0"/>
          <w:marRight w:val="0"/>
          <w:marTop w:val="0"/>
          <w:marBottom w:val="0"/>
          <w:divBdr>
            <w:top w:val="none" w:sz="0" w:space="0" w:color="auto"/>
            <w:left w:val="none" w:sz="0" w:space="0" w:color="auto"/>
            <w:bottom w:val="none" w:sz="0" w:space="0" w:color="auto"/>
            <w:right w:val="none" w:sz="0" w:space="0" w:color="auto"/>
          </w:divBdr>
        </w:div>
      </w:divsChild>
    </w:div>
    <w:div w:id="509107062">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20163908">
      <w:bodyDiv w:val="1"/>
      <w:marLeft w:val="0"/>
      <w:marRight w:val="0"/>
      <w:marTop w:val="0"/>
      <w:marBottom w:val="0"/>
      <w:divBdr>
        <w:top w:val="none" w:sz="0" w:space="0" w:color="auto"/>
        <w:left w:val="none" w:sz="0" w:space="0" w:color="auto"/>
        <w:bottom w:val="none" w:sz="0" w:space="0" w:color="auto"/>
        <w:right w:val="none" w:sz="0" w:space="0" w:color="auto"/>
      </w:divBdr>
    </w:div>
    <w:div w:id="534344273">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50649808">
      <w:bodyDiv w:val="1"/>
      <w:marLeft w:val="0"/>
      <w:marRight w:val="0"/>
      <w:marTop w:val="0"/>
      <w:marBottom w:val="0"/>
      <w:divBdr>
        <w:top w:val="none" w:sz="0" w:space="0" w:color="auto"/>
        <w:left w:val="none" w:sz="0" w:space="0" w:color="auto"/>
        <w:bottom w:val="none" w:sz="0" w:space="0" w:color="auto"/>
        <w:right w:val="none" w:sz="0" w:space="0" w:color="auto"/>
      </w:divBdr>
    </w:div>
    <w:div w:id="570039731">
      <w:bodyDiv w:val="1"/>
      <w:marLeft w:val="0"/>
      <w:marRight w:val="0"/>
      <w:marTop w:val="0"/>
      <w:marBottom w:val="0"/>
      <w:divBdr>
        <w:top w:val="none" w:sz="0" w:space="0" w:color="auto"/>
        <w:left w:val="none" w:sz="0" w:space="0" w:color="auto"/>
        <w:bottom w:val="none" w:sz="0" w:space="0" w:color="auto"/>
        <w:right w:val="none" w:sz="0" w:space="0" w:color="auto"/>
      </w:divBdr>
    </w:div>
    <w:div w:id="576330240">
      <w:bodyDiv w:val="1"/>
      <w:marLeft w:val="0"/>
      <w:marRight w:val="0"/>
      <w:marTop w:val="0"/>
      <w:marBottom w:val="0"/>
      <w:divBdr>
        <w:top w:val="none" w:sz="0" w:space="0" w:color="auto"/>
        <w:left w:val="none" w:sz="0" w:space="0" w:color="auto"/>
        <w:bottom w:val="none" w:sz="0" w:space="0" w:color="auto"/>
        <w:right w:val="none" w:sz="0" w:space="0" w:color="auto"/>
      </w:divBdr>
    </w:div>
    <w:div w:id="578294040">
      <w:bodyDiv w:val="1"/>
      <w:marLeft w:val="0"/>
      <w:marRight w:val="0"/>
      <w:marTop w:val="0"/>
      <w:marBottom w:val="0"/>
      <w:divBdr>
        <w:top w:val="none" w:sz="0" w:space="0" w:color="auto"/>
        <w:left w:val="none" w:sz="0" w:space="0" w:color="auto"/>
        <w:bottom w:val="none" w:sz="0" w:space="0" w:color="auto"/>
        <w:right w:val="none" w:sz="0" w:space="0" w:color="auto"/>
      </w:divBdr>
    </w:div>
    <w:div w:id="580334024">
      <w:bodyDiv w:val="1"/>
      <w:marLeft w:val="0"/>
      <w:marRight w:val="0"/>
      <w:marTop w:val="0"/>
      <w:marBottom w:val="0"/>
      <w:divBdr>
        <w:top w:val="none" w:sz="0" w:space="0" w:color="auto"/>
        <w:left w:val="none" w:sz="0" w:space="0" w:color="auto"/>
        <w:bottom w:val="none" w:sz="0" w:space="0" w:color="auto"/>
        <w:right w:val="none" w:sz="0" w:space="0" w:color="auto"/>
      </w:divBdr>
    </w:div>
    <w:div w:id="605967722">
      <w:bodyDiv w:val="1"/>
      <w:marLeft w:val="0"/>
      <w:marRight w:val="0"/>
      <w:marTop w:val="0"/>
      <w:marBottom w:val="0"/>
      <w:divBdr>
        <w:top w:val="none" w:sz="0" w:space="0" w:color="auto"/>
        <w:left w:val="none" w:sz="0" w:space="0" w:color="auto"/>
        <w:bottom w:val="none" w:sz="0" w:space="0" w:color="auto"/>
        <w:right w:val="none" w:sz="0" w:space="0" w:color="auto"/>
      </w:divBdr>
    </w:div>
    <w:div w:id="613289811">
      <w:bodyDiv w:val="1"/>
      <w:marLeft w:val="0"/>
      <w:marRight w:val="0"/>
      <w:marTop w:val="0"/>
      <w:marBottom w:val="0"/>
      <w:divBdr>
        <w:top w:val="none" w:sz="0" w:space="0" w:color="auto"/>
        <w:left w:val="none" w:sz="0" w:space="0" w:color="auto"/>
        <w:bottom w:val="none" w:sz="0" w:space="0" w:color="auto"/>
        <w:right w:val="none" w:sz="0" w:space="0" w:color="auto"/>
      </w:divBdr>
    </w:div>
    <w:div w:id="64542811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1834994">
      <w:bodyDiv w:val="1"/>
      <w:marLeft w:val="0"/>
      <w:marRight w:val="0"/>
      <w:marTop w:val="0"/>
      <w:marBottom w:val="0"/>
      <w:divBdr>
        <w:top w:val="none" w:sz="0" w:space="0" w:color="auto"/>
        <w:left w:val="none" w:sz="0" w:space="0" w:color="auto"/>
        <w:bottom w:val="none" w:sz="0" w:space="0" w:color="auto"/>
        <w:right w:val="none" w:sz="0" w:space="0" w:color="auto"/>
      </w:divBdr>
    </w:div>
    <w:div w:id="664091647">
      <w:bodyDiv w:val="1"/>
      <w:marLeft w:val="0"/>
      <w:marRight w:val="0"/>
      <w:marTop w:val="0"/>
      <w:marBottom w:val="0"/>
      <w:divBdr>
        <w:top w:val="none" w:sz="0" w:space="0" w:color="auto"/>
        <w:left w:val="none" w:sz="0" w:space="0" w:color="auto"/>
        <w:bottom w:val="none" w:sz="0" w:space="0" w:color="auto"/>
        <w:right w:val="none" w:sz="0" w:space="0" w:color="auto"/>
      </w:divBdr>
    </w:div>
    <w:div w:id="668019059">
      <w:bodyDiv w:val="1"/>
      <w:marLeft w:val="0"/>
      <w:marRight w:val="0"/>
      <w:marTop w:val="0"/>
      <w:marBottom w:val="0"/>
      <w:divBdr>
        <w:top w:val="none" w:sz="0" w:space="0" w:color="auto"/>
        <w:left w:val="none" w:sz="0" w:space="0" w:color="auto"/>
        <w:bottom w:val="none" w:sz="0" w:space="0" w:color="auto"/>
        <w:right w:val="none" w:sz="0" w:space="0" w:color="auto"/>
      </w:divBdr>
    </w:div>
    <w:div w:id="66894687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6005133">
      <w:bodyDiv w:val="1"/>
      <w:marLeft w:val="0"/>
      <w:marRight w:val="0"/>
      <w:marTop w:val="0"/>
      <w:marBottom w:val="0"/>
      <w:divBdr>
        <w:top w:val="none" w:sz="0" w:space="0" w:color="auto"/>
        <w:left w:val="none" w:sz="0" w:space="0" w:color="auto"/>
        <w:bottom w:val="none" w:sz="0" w:space="0" w:color="auto"/>
        <w:right w:val="none" w:sz="0" w:space="0" w:color="auto"/>
      </w:divBdr>
    </w:div>
    <w:div w:id="705761944">
      <w:bodyDiv w:val="1"/>
      <w:marLeft w:val="0"/>
      <w:marRight w:val="0"/>
      <w:marTop w:val="0"/>
      <w:marBottom w:val="0"/>
      <w:divBdr>
        <w:top w:val="none" w:sz="0" w:space="0" w:color="auto"/>
        <w:left w:val="none" w:sz="0" w:space="0" w:color="auto"/>
        <w:bottom w:val="none" w:sz="0" w:space="0" w:color="auto"/>
        <w:right w:val="none" w:sz="0" w:space="0" w:color="auto"/>
      </w:divBdr>
    </w:div>
    <w:div w:id="711536321">
      <w:bodyDiv w:val="1"/>
      <w:marLeft w:val="0"/>
      <w:marRight w:val="0"/>
      <w:marTop w:val="0"/>
      <w:marBottom w:val="0"/>
      <w:divBdr>
        <w:top w:val="none" w:sz="0" w:space="0" w:color="auto"/>
        <w:left w:val="none" w:sz="0" w:space="0" w:color="auto"/>
        <w:bottom w:val="none" w:sz="0" w:space="0" w:color="auto"/>
        <w:right w:val="none" w:sz="0" w:space="0" w:color="auto"/>
      </w:divBdr>
    </w:div>
    <w:div w:id="723873707">
      <w:bodyDiv w:val="1"/>
      <w:marLeft w:val="0"/>
      <w:marRight w:val="0"/>
      <w:marTop w:val="0"/>
      <w:marBottom w:val="0"/>
      <w:divBdr>
        <w:top w:val="none" w:sz="0" w:space="0" w:color="auto"/>
        <w:left w:val="none" w:sz="0" w:space="0" w:color="auto"/>
        <w:bottom w:val="none" w:sz="0" w:space="0" w:color="auto"/>
        <w:right w:val="none" w:sz="0" w:space="0" w:color="auto"/>
      </w:divBdr>
    </w:div>
    <w:div w:id="735589732">
      <w:bodyDiv w:val="1"/>
      <w:marLeft w:val="0"/>
      <w:marRight w:val="0"/>
      <w:marTop w:val="0"/>
      <w:marBottom w:val="0"/>
      <w:divBdr>
        <w:top w:val="none" w:sz="0" w:space="0" w:color="auto"/>
        <w:left w:val="none" w:sz="0" w:space="0" w:color="auto"/>
        <w:bottom w:val="none" w:sz="0" w:space="0" w:color="auto"/>
        <w:right w:val="none" w:sz="0" w:space="0" w:color="auto"/>
      </w:divBdr>
    </w:div>
    <w:div w:id="758066737">
      <w:bodyDiv w:val="1"/>
      <w:marLeft w:val="0"/>
      <w:marRight w:val="0"/>
      <w:marTop w:val="0"/>
      <w:marBottom w:val="0"/>
      <w:divBdr>
        <w:top w:val="none" w:sz="0" w:space="0" w:color="auto"/>
        <w:left w:val="none" w:sz="0" w:space="0" w:color="auto"/>
        <w:bottom w:val="none" w:sz="0" w:space="0" w:color="auto"/>
        <w:right w:val="none" w:sz="0" w:space="0" w:color="auto"/>
      </w:divBdr>
    </w:div>
    <w:div w:id="760029998">
      <w:bodyDiv w:val="1"/>
      <w:marLeft w:val="0"/>
      <w:marRight w:val="0"/>
      <w:marTop w:val="0"/>
      <w:marBottom w:val="0"/>
      <w:divBdr>
        <w:top w:val="none" w:sz="0" w:space="0" w:color="auto"/>
        <w:left w:val="none" w:sz="0" w:space="0" w:color="auto"/>
        <w:bottom w:val="none" w:sz="0" w:space="0" w:color="auto"/>
        <w:right w:val="none" w:sz="0" w:space="0" w:color="auto"/>
      </w:divBdr>
    </w:div>
    <w:div w:id="772478996">
      <w:bodyDiv w:val="1"/>
      <w:marLeft w:val="0"/>
      <w:marRight w:val="0"/>
      <w:marTop w:val="0"/>
      <w:marBottom w:val="0"/>
      <w:divBdr>
        <w:top w:val="none" w:sz="0" w:space="0" w:color="auto"/>
        <w:left w:val="none" w:sz="0" w:space="0" w:color="auto"/>
        <w:bottom w:val="none" w:sz="0" w:space="0" w:color="auto"/>
        <w:right w:val="none" w:sz="0" w:space="0" w:color="auto"/>
      </w:divBdr>
    </w:div>
    <w:div w:id="776605001">
      <w:bodyDiv w:val="1"/>
      <w:marLeft w:val="0"/>
      <w:marRight w:val="0"/>
      <w:marTop w:val="0"/>
      <w:marBottom w:val="0"/>
      <w:divBdr>
        <w:top w:val="none" w:sz="0" w:space="0" w:color="auto"/>
        <w:left w:val="none" w:sz="0" w:space="0" w:color="auto"/>
        <w:bottom w:val="none" w:sz="0" w:space="0" w:color="auto"/>
        <w:right w:val="none" w:sz="0" w:space="0" w:color="auto"/>
      </w:divBdr>
    </w:div>
    <w:div w:id="795872495">
      <w:bodyDiv w:val="1"/>
      <w:marLeft w:val="0"/>
      <w:marRight w:val="0"/>
      <w:marTop w:val="0"/>
      <w:marBottom w:val="0"/>
      <w:divBdr>
        <w:top w:val="none" w:sz="0" w:space="0" w:color="auto"/>
        <w:left w:val="none" w:sz="0" w:space="0" w:color="auto"/>
        <w:bottom w:val="none" w:sz="0" w:space="0" w:color="auto"/>
        <w:right w:val="none" w:sz="0" w:space="0" w:color="auto"/>
      </w:divBdr>
    </w:div>
    <w:div w:id="811366140">
      <w:bodyDiv w:val="1"/>
      <w:marLeft w:val="0"/>
      <w:marRight w:val="0"/>
      <w:marTop w:val="0"/>
      <w:marBottom w:val="0"/>
      <w:divBdr>
        <w:top w:val="none" w:sz="0" w:space="0" w:color="auto"/>
        <w:left w:val="none" w:sz="0" w:space="0" w:color="auto"/>
        <w:bottom w:val="none" w:sz="0" w:space="0" w:color="auto"/>
        <w:right w:val="none" w:sz="0" w:space="0" w:color="auto"/>
      </w:divBdr>
      <w:divsChild>
        <w:div w:id="1475950440">
          <w:marLeft w:val="0"/>
          <w:marRight w:val="0"/>
          <w:marTop w:val="0"/>
          <w:marBottom w:val="0"/>
          <w:divBdr>
            <w:top w:val="none" w:sz="0" w:space="0" w:color="auto"/>
            <w:left w:val="none" w:sz="0" w:space="0" w:color="auto"/>
            <w:bottom w:val="none" w:sz="0" w:space="0" w:color="auto"/>
            <w:right w:val="none" w:sz="0" w:space="0" w:color="auto"/>
          </w:divBdr>
          <w:divsChild>
            <w:div w:id="127116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72136">
      <w:bodyDiv w:val="1"/>
      <w:marLeft w:val="0"/>
      <w:marRight w:val="0"/>
      <w:marTop w:val="0"/>
      <w:marBottom w:val="0"/>
      <w:divBdr>
        <w:top w:val="none" w:sz="0" w:space="0" w:color="auto"/>
        <w:left w:val="none" w:sz="0" w:space="0" w:color="auto"/>
        <w:bottom w:val="none" w:sz="0" w:space="0" w:color="auto"/>
        <w:right w:val="none" w:sz="0" w:space="0" w:color="auto"/>
      </w:divBdr>
    </w:div>
    <w:div w:id="831680540">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2767372">
      <w:bodyDiv w:val="1"/>
      <w:marLeft w:val="0"/>
      <w:marRight w:val="0"/>
      <w:marTop w:val="0"/>
      <w:marBottom w:val="0"/>
      <w:divBdr>
        <w:top w:val="none" w:sz="0" w:space="0" w:color="auto"/>
        <w:left w:val="none" w:sz="0" w:space="0" w:color="auto"/>
        <w:bottom w:val="none" w:sz="0" w:space="0" w:color="auto"/>
        <w:right w:val="none" w:sz="0" w:space="0" w:color="auto"/>
      </w:divBdr>
    </w:div>
    <w:div w:id="867110264">
      <w:bodyDiv w:val="1"/>
      <w:marLeft w:val="0"/>
      <w:marRight w:val="0"/>
      <w:marTop w:val="0"/>
      <w:marBottom w:val="0"/>
      <w:divBdr>
        <w:top w:val="none" w:sz="0" w:space="0" w:color="auto"/>
        <w:left w:val="none" w:sz="0" w:space="0" w:color="auto"/>
        <w:bottom w:val="none" w:sz="0" w:space="0" w:color="auto"/>
        <w:right w:val="none" w:sz="0" w:space="0" w:color="auto"/>
      </w:divBdr>
    </w:div>
    <w:div w:id="903485711">
      <w:bodyDiv w:val="1"/>
      <w:marLeft w:val="0"/>
      <w:marRight w:val="0"/>
      <w:marTop w:val="0"/>
      <w:marBottom w:val="0"/>
      <w:divBdr>
        <w:top w:val="none" w:sz="0" w:space="0" w:color="auto"/>
        <w:left w:val="none" w:sz="0" w:space="0" w:color="auto"/>
        <w:bottom w:val="none" w:sz="0" w:space="0" w:color="auto"/>
        <w:right w:val="none" w:sz="0" w:space="0" w:color="auto"/>
      </w:divBdr>
    </w:div>
    <w:div w:id="922686126">
      <w:bodyDiv w:val="1"/>
      <w:marLeft w:val="0"/>
      <w:marRight w:val="0"/>
      <w:marTop w:val="0"/>
      <w:marBottom w:val="0"/>
      <w:divBdr>
        <w:top w:val="none" w:sz="0" w:space="0" w:color="auto"/>
        <w:left w:val="none" w:sz="0" w:space="0" w:color="auto"/>
        <w:bottom w:val="none" w:sz="0" w:space="0" w:color="auto"/>
        <w:right w:val="none" w:sz="0" w:space="0" w:color="auto"/>
      </w:divBdr>
    </w:div>
    <w:div w:id="923993527">
      <w:bodyDiv w:val="1"/>
      <w:marLeft w:val="0"/>
      <w:marRight w:val="0"/>
      <w:marTop w:val="0"/>
      <w:marBottom w:val="0"/>
      <w:divBdr>
        <w:top w:val="none" w:sz="0" w:space="0" w:color="auto"/>
        <w:left w:val="none" w:sz="0" w:space="0" w:color="auto"/>
        <w:bottom w:val="none" w:sz="0" w:space="0" w:color="auto"/>
        <w:right w:val="none" w:sz="0" w:space="0" w:color="auto"/>
      </w:divBdr>
    </w:div>
    <w:div w:id="940725325">
      <w:bodyDiv w:val="1"/>
      <w:marLeft w:val="0"/>
      <w:marRight w:val="0"/>
      <w:marTop w:val="0"/>
      <w:marBottom w:val="0"/>
      <w:divBdr>
        <w:top w:val="none" w:sz="0" w:space="0" w:color="auto"/>
        <w:left w:val="none" w:sz="0" w:space="0" w:color="auto"/>
        <w:bottom w:val="none" w:sz="0" w:space="0" w:color="auto"/>
        <w:right w:val="none" w:sz="0" w:space="0" w:color="auto"/>
      </w:divBdr>
    </w:div>
    <w:div w:id="948514271">
      <w:bodyDiv w:val="1"/>
      <w:marLeft w:val="0"/>
      <w:marRight w:val="0"/>
      <w:marTop w:val="0"/>
      <w:marBottom w:val="0"/>
      <w:divBdr>
        <w:top w:val="none" w:sz="0" w:space="0" w:color="auto"/>
        <w:left w:val="none" w:sz="0" w:space="0" w:color="auto"/>
        <w:bottom w:val="none" w:sz="0" w:space="0" w:color="auto"/>
        <w:right w:val="none" w:sz="0" w:space="0" w:color="auto"/>
      </w:divBdr>
    </w:div>
    <w:div w:id="972251813">
      <w:bodyDiv w:val="1"/>
      <w:marLeft w:val="0"/>
      <w:marRight w:val="0"/>
      <w:marTop w:val="0"/>
      <w:marBottom w:val="0"/>
      <w:divBdr>
        <w:top w:val="none" w:sz="0" w:space="0" w:color="auto"/>
        <w:left w:val="none" w:sz="0" w:space="0" w:color="auto"/>
        <w:bottom w:val="none" w:sz="0" w:space="0" w:color="auto"/>
        <w:right w:val="none" w:sz="0" w:space="0" w:color="auto"/>
      </w:divBdr>
    </w:div>
    <w:div w:id="988942007">
      <w:bodyDiv w:val="1"/>
      <w:marLeft w:val="0"/>
      <w:marRight w:val="0"/>
      <w:marTop w:val="0"/>
      <w:marBottom w:val="0"/>
      <w:divBdr>
        <w:top w:val="none" w:sz="0" w:space="0" w:color="auto"/>
        <w:left w:val="none" w:sz="0" w:space="0" w:color="auto"/>
        <w:bottom w:val="none" w:sz="0" w:space="0" w:color="auto"/>
        <w:right w:val="none" w:sz="0" w:space="0" w:color="auto"/>
      </w:divBdr>
    </w:div>
    <w:div w:id="1001271371">
      <w:bodyDiv w:val="1"/>
      <w:marLeft w:val="0"/>
      <w:marRight w:val="0"/>
      <w:marTop w:val="0"/>
      <w:marBottom w:val="0"/>
      <w:divBdr>
        <w:top w:val="none" w:sz="0" w:space="0" w:color="auto"/>
        <w:left w:val="none" w:sz="0" w:space="0" w:color="auto"/>
        <w:bottom w:val="none" w:sz="0" w:space="0" w:color="auto"/>
        <w:right w:val="none" w:sz="0" w:space="0" w:color="auto"/>
      </w:divBdr>
    </w:div>
    <w:div w:id="1035082819">
      <w:bodyDiv w:val="1"/>
      <w:marLeft w:val="0"/>
      <w:marRight w:val="0"/>
      <w:marTop w:val="0"/>
      <w:marBottom w:val="0"/>
      <w:divBdr>
        <w:top w:val="none" w:sz="0" w:space="0" w:color="auto"/>
        <w:left w:val="none" w:sz="0" w:space="0" w:color="auto"/>
        <w:bottom w:val="none" w:sz="0" w:space="0" w:color="auto"/>
        <w:right w:val="none" w:sz="0" w:space="0" w:color="auto"/>
      </w:divBdr>
    </w:div>
    <w:div w:id="1047756101">
      <w:bodyDiv w:val="1"/>
      <w:marLeft w:val="0"/>
      <w:marRight w:val="0"/>
      <w:marTop w:val="0"/>
      <w:marBottom w:val="0"/>
      <w:divBdr>
        <w:top w:val="none" w:sz="0" w:space="0" w:color="auto"/>
        <w:left w:val="none" w:sz="0" w:space="0" w:color="auto"/>
        <w:bottom w:val="none" w:sz="0" w:space="0" w:color="auto"/>
        <w:right w:val="none" w:sz="0" w:space="0" w:color="auto"/>
      </w:divBdr>
    </w:div>
    <w:div w:id="1051077448">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83838570">
      <w:bodyDiv w:val="1"/>
      <w:marLeft w:val="0"/>
      <w:marRight w:val="0"/>
      <w:marTop w:val="0"/>
      <w:marBottom w:val="0"/>
      <w:divBdr>
        <w:top w:val="none" w:sz="0" w:space="0" w:color="auto"/>
        <w:left w:val="none" w:sz="0" w:space="0" w:color="auto"/>
        <w:bottom w:val="none" w:sz="0" w:space="0" w:color="auto"/>
        <w:right w:val="none" w:sz="0" w:space="0" w:color="auto"/>
      </w:divBdr>
    </w:div>
    <w:div w:id="1109662516">
      <w:bodyDiv w:val="1"/>
      <w:marLeft w:val="0"/>
      <w:marRight w:val="0"/>
      <w:marTop w:val="0"/>
      <w:marBottom w:val="0"/>
      <w:divBdr>
        <w:top w:val="none" w:sz="0" w:space="0" w:color="auto"/>
        <w:left w:val="none" w:sz="0" w:space="0" w:color="auto"/>
        <w:bottom w:val="none" w:sz="0" w:space="0" w:color="auto"/>
        <w:right w:val="none" w:sz="0" w:space="0" w:color="auto"/>
      </w:divBdr>
    </w:div>
    <w:div w:id="1120152923">
      <w:bodyDiv w:val="1"/>
      <w:marLeft w:val="0"/>
      <w:marRight w:val="0"/>
      <w:marTop w:val="0"/>
      <w:marBottom w:val="0"/>
      <w:divBdr>
        <w:top w:val="none" w:sz="0" w:space="0" w:color="auto"/>
        <w:left w:val="none" w:sz="0" w:space="0" w:color="auto"/>
        <w:bottom w:val="none" w:sz="0" w:space="0" w:color="auto"/>
        <w:right w:val="none" w:sz="0" w:space="0" w:color="auto"/>
      </w:divBdr>
    </w:div>
    <w:div w:id="1125777878">
      <w:bodyDiv w:val="1"/>
      <w:marLeft w:val="0"/>
      <w:marRight w:val="0"/>
      <w:marTop w:val="0"/>
      <w:marBottom w:val="0"/>
      <w:divBdr>
        <w:top w:val="none" w:sz="0" w:space="0" w:color="auto"/>
        <w:left w:val="none" w:sz="0" w:space="0" w:color="auto"/>
        <w:bottom w:val="none" w:sz="0" w:space="0" w:color="auto"/>
        <w:right w:val="none" w:sz="0" w:space="0" w:color="auto"/>
      </w:divBdr>
    </w:div>
    <w:div w:id="1133668632">
      <w:bodyDiv w:val="1"/>
      <w:marLeft w:val="0"/>
      <w:marRight w:val="0"/>
      <w:marTop w:val="0"/>
      <w:marBottom w:val="0"/>
      <w:divBdr>
        <w:top w:val="none" w:sz="0" w:space="0" w:color="auto"/>
        <w:left w:val="none" w:sz="0" w:space="0" w:color="auto"/>
        <w:bottom w:val="none" w:sz="0" w:space="0" w:color="auto"/>
        <w:right w:val="none" w:sz="0" w:space="0" w:color="auto"/>
      </w:divBdr>
    </w:div>
    <w:div w:id="1135374006">
      <w:bodyDiv w:val="1"/>
      <w:marLeft w:val="0"/>
      <w:marRight w:val="0"/>
      <w:marTop w:val="0"/>
      <w:marBottom w:val="0"/>
      <w:divBdr>
        <w:top w:val="none" w:sz="0" w:space="0" w:color="auto"/>
        <w:left w:val="none" w:sz="0" w:space="0" w:color="auto"/>
        <w:bottom w:val="none" w:sz="0" w:space="0" w:color="auto"/>
        <w:right w:val="none" w:sz="0" w:space="0" w:color="auto"/>
      </w:divBdr>
    </w:div>
    <w:div w:id="1143424463">
      <w:bodyDiv w:val="1"/>
      <w:marLeft w:val="0"/>
      <w:marRight w:val="0"/>
      <w:marTop w:val="0"/>
      <w:marBottom w:val="0"/>
      <w:divBdr>
        <w:top w:val="none" w:sz="0" w:space="0" w:color="auto"/>
        <w:left w:val="none" w:sz="0" w:space="0" w:color="auto"/>
        <w:bottom w:val="none" w:sz="0" w:space="0" w:color="auto"/>
        <w:right w:val="none" w:sz="0" w:space="0" w:color="auto"/>
      </w:divBdr>
    </w:div>
    <w:div w:id="1178080039">
      <w:bodyDiv w:val="1"/>
      <w:marLeft w:val="0"/>
      <w:marRight w:val="0"/>
      <w:marTop w:val="0"/>
      <w:marBottom w:val="0"/>
      <w:divBdr>
        <w:top w:val="none" w:sz="0" w:space="0" w:color="auto"/>
        <w:left w:val="none" w:sz="0" w:space="0" w:color="auto"/>
        <w:bottom w:val="none" w:sz="0" w:space="0" w:color="auto"/>
        <w:right w:val="none" w:sz="0" w:space="0" w:color="auto"/>
      </w:divBdr>
    </w:div>
    <w:div w:id="1199974782">
      <w:bodyDiv w:val="1"/>
      <w:marLeft w:val="0"/>
      <w:marRight w:val="0"/>
      <w:marTop w:val="0"/>
      <w:marBottom w:val="0"/>
      <w:divBdr>
        <w:top w:val="none" w:sz="0" w:space="0" w:color="auto"/>
        <w:left w:val="none" w:sz="0" w:space="0" w:color="auto"/>
        <w:bottom w:val="none" w:sz="0" w:space="0" w:color="auto"/>
        <w:right w:val="none" w:sz="0" w:space="0" w:color="auto"/>
      </w:divBdr>
    </w:div>
    <w:div w:id="1215967677">
      <w:bodyDiv w:val="1"/>
      <w:marLeft w:val="0"/>
      <w:marRight w:val="0"/>
      <w:marTop w:val="0"/>
      <w:marBottom w:val="0"/>
      <w:divBdr>
        <w:top w:val="none" w:sz="0" w:space="0" w:color="auto"/>
        <w:left w:val="none" w:sz="0" w:space="0" w:color="auto"/>
        <w:bottom w:val="none" w:sz="0" w:space="0" w:color="auto"/>
        <w:right w:val="none" w:sz="0" w:space="0" w:color="auto"/>
      </w:divBdr>
    </w:div>
    <w:div w:id="1218472597">
      <w:bodyDiv w:val="1"/>
      <w:marLeft w:val="0"/>
      <w:marRight w:val="0"/>
      <w:marTop w:val="0"/>
      <w:marBottom w:val="0"/>
      <w:divBdr>
        <w:top w:val="none" w:sz="0" w:space="0" w:color="auto"/>
        <w:left w:val="none" w:sz="0" w:space="0" w:color="auto"/>
        <w:bottom w:val="none" w:sz="0" w:space="0" w:color="auto"/>
        <w:right w:val="none" w:sz="0" w:space="0" w:color="auto"/>
      </w:divBdr>
    </w:div>
    <w:div w:id="1219586561">
      <w:bodyDiv w:val="1"/>
      <w:marLeft w:val="0"/>
      <w:marRight w:val="0"/>
      <w:marTop w:val="0"/>
      <w:marBottom w:val="0"/>
      <w:divBdr>
        <w:top w:val="none" w:sz="0" w:space="0" w:color="auto"/>
        <w:left w:val="none" w:sz="0" w:space="0" w:color="auto"/>
        <w:bottom w:val="none" w:sz="0" w:space="0" w:color="auto"/>
        <w:right w:val="none" w:sz="0" w:space="0" w:color="auto"/>
      </w:divBdr>
    </w:div>
    <w:div w:id="1220824083">
      <w:bodyDiv w:val="1"/>
      <w:marLeft w:val="0"/>
      <w:marRight w:val="0"/>
      <w:marTop w:val="0"/>
      <w:marBottom w:val="0"/>
      <w:divBdr>
        <w:top w:val="none" w:sz="0" w:space="0" w:color="auto"/>
        <w:left w:val="none" w:sz="0" w:space="0" w:color="auto"/>
        <w:bottom w:val="none" w:sz="0" w:space="0" w:color="auto"/>
        <w:right w:val="none" w:sz="0" w:space="0" w:color="auto"/>
      </w:divBdr>
    </w:div>
    <w:div w:id="1223713195">
      <w:bodyDiv w:val="1"/>
      <w:marLeft w:val="0"/>
      <w:marRight w:val="0"/>
      <w:marTop w:val="0"/>
      <w:marBottom w:val="0"/>
      <w:divBdr>
        <w:top w:val="none" w:sz="0" w:space="0" w:color="auto"/>
        <w:left w:val="none" w:sz="0" w:space="0" w:color="auto"/>
        <w:bottom w:val="none" w:sz="0" w:space="0" w:color="auto"/>
        <w:right w:val="none" w:sz="0" w:space="0" w:color="auto"/>
      </w:divBdr>
    </w:div>
    <w:div w:id="1224755872">
      <w:bodyDiv w:val="1"/>
      <w:marLeft w:val="0"/>
      <w:marRight w:val="0"/>
      <w:marTop w:val="0"/>
      <w:marBottom w:val="0"/>
      <w:divBdr>
        <w:top w:val="none" w:sz="0" w:space="0" w:color="auto"/>
        <w:left w:val="none" w:sz="0" w:space="0" w:color="auto"/>
        <w:bottom w:val="none" w:sz="0" w:space="0" w:color="auto"/>
        <w:right w:val="none" w:sz="0" w:space="0" w:color="auto"/>
      </w:divBdr>
    </w:div>
    <w:div w:id="12257938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41327081">
      <w:bodyDiv w:val="1"/>
      <w:marLeft w:val="0"/>
      <w:marRight w:val="0"/>
      <w:marTop w:val="0"/>
      <w:marBottom w:val="0"/>
      <w:divBdr>
        <w:top w:val="none" w:sz="0" w:space="0" w:color="auto"/>
        <w:left w:val="none" w:sz="0" w:space="0" w:color="auto"/>
        <w:bottom w:val="none" w:sz="0" w:space="0" w:color="auto"/>
        <w:right w:val="none" w:sz="0" w:space="0" w:color="auto"/>
      </w:divBdr>
    </w:div>
    <w:div w:id="1246114894">
      <w:bodyDiv w:val="1"/>
      <w:marLeft w:val="0"/>
      <w:marRight w:val="0"/>
      <w:marTop w:val="0"/>
      <w:marBottom w:val="0"/>
      <w:divBdr>
        <w:top w:val="none" w:sz="0" w:space="0" w:color="auto"/>
        <w:left w:val="none" w:sz="0" w:space="0" w:color="auto"/>
        <w:bottom w:val="none" w:sz="0" w:space="0" w:color="auto"/>
        <w:right w:val="none" w:sz="0" w:space="0" w:color="auto"/>
      </w:divBdr>
    </w:div>
    <w:div w:id="1246913345">
      <w:bodyDiv w:val="1"/>
      <w:marLeft w:val="0"/>
      <w:marRight w:val="0"/>
      <w:marTop w:val="0"/>
      <w:marBottom w:val="0"/>
      <w:divBdr>
        <w:top w:val="none" w:sz="0" w:space="0" w:color="auto"/>
        <w:left w:val="none" w:sz="0" w:space="0" w:color="auto"/>
        <w:bottom w:val="none" w:sz="0" w:space="0" w:color="auto"/>
        <w:right w:val="none" w:sz="0" w:space="0" w:color="auto"/>
      </w:divBdr>
    </w:div>
    <w:div w:id="1259025365">
      <w:bodyDiv w:val="1"/>
      <w:marLeft w:val="0"/>
      <w:marRight w:val="0"/>
      <w:marTop w:val="0"/>
      <w:marBottom w:val="0"/>
      <w:divBdr>
        <w:top w:val="none" w:sz="0" w:space="0" w:color="auto"/>
        <w:left w:val="none" w:sz="0" w:space="0" w:color="auto"/>
        <w:bottom w:val="none" w:sz="0" w:space="0" w:color="auto"/>
        <w:right w:val="none" w:sz="0" w:space="0" w:color="auto"/>
      </w:divBdr>
    </w:div>
    <w:div w:id="1265335292">
      <w:bodyDiv w:val="1"/>
      <w:marLeft w:val="0"/>
      <w:marRight w:val="0"/>
      <w:marTop w:val="0"/>
      <w:marBottom w:val="0"/>
      <w:divBdr>
        <w:top w:val="none" w:sz="0" w:space="0" w:color="auto"/>
        <w:left w:val="none" w:sz="0" w:space="0" w:color="auto"/>
        <w:bottom w:val="none" w:sz="0" w:space="0" w:color="auto"/>
        <w:right w:val="none" w:sz="0" w:space="0" w:color="auto"/>
      </w:divBdr>
    </w:div>
    <w:div w:id="1278875721">
      <w:bodyDiv w:val="1"/>
      <w:marLeft w:val="0"/>
      <w:marRight w:val="0"/>
      <w:marTop w:val="0"/>
      <w:marBottom w:val="0"/>
      <w:divBdr>
        <w:top w:val="none" w:sz="0" w:space="0" w:color="auto"/>
        <w:left w:val="none" w:sz="0" w:space="0" w:color="auto"/>
        <w:bottom w:val="none" w:sz="0" w:space="0" w:color="auto"/>
        <w:right w:val="none" w:sz="0" w:space="0" w:color="auto"/>
      </w:divBdr>
    </w:div>
    <w:div w:id="1297027887">
      <w:bodyDiv w:val="1"/>
      <w:marLeft w:val="0"/>
      <w:marRight w:val="0"/>
      <w:marTop w:val="0"/>
      <w:marBottom w:val="0"/>
      <w:divBdr>
        <w:top w:val="none" w:sz="0" w:space="0" w:color="auto"/>
        <w:left w:val="none" w:sz="0" w:space="0" w:color="auto"/>
        <w:bottom w:val="none" w:sz="0" w:space="0" w:color="auto"/>
        <w:right w:val="none" w:sz="0" w:space="0" w:color="auto"/>
      </w:divBdr>
    </w:div>
    <w:div w:id="1298300256">
      <w:bodyDiv w:val="1"/>
      <w:marLeft w:val="0"/>
      <w:marRight w:val="0"/>
      <w:marTop w:val="0"/>
      <w:marBottom w:val="0"/>
      <w:divBdr>
        <w:top w:val="none" w:sz="0" w:space="0" w:color="auto"/>
        <w:left w:val="none" w:sz="0" w:space="0" w:color="auto"/>
        <w:bottom w:val="none" w:sz="0" w:space="0" w:color="auto"/>
        <w:right w:val="none" w:sz="0" w:space="0" w:color="auto"/>
      </w:divBdr>
    </w:div>
    <w:div w:id="1311910465">
      <w:bodyDiv w:val="1"/>
      <w:marLeft w:val="0"/>
      <w:marRight w:val="0"/>
      <w:marTop w:val="0"/>
      <w:marBottom w:val="0"/>
      <w:divBdr>
        <w:top w:val="none" w:sz="0" w:space="0" w:color="auto"/>
        <w:left w:val="none" w:sz="0" w:space="0" w:color="auto"/>
        <w:bottom w:val="none" w:sz="0" w:space="0" w:color="auto"/>
        <w:right w:val="none" w:sz="0" w:space="0" w:color="auto"/>
      </w:divBdr>
    </w:div>
    <w:div w:id="1339193345">
      <w:bodyDiv w:val="1"/>
      <w:marLeft w:val="0"/>
      <w:marRight w:val="0"/>
      <w:marTop w:val="0"/>
      <w:marBottom w:val="0"/>
      <w:divBdr>
        <w:top w:val="none" w:sz="0" w:space="0" w:color="auto"/>
        <w:left w:val="none" w:sz="0" w:space="0" w:color="auto"/>
        <w:bottom w:val="none" w:sz="0" w:space="0" w:color="auto"/>
        <w:right w:val="none" w:sz="0" w:space="0" w:color="auto"/>
      </w:divBdr>
    </w:div>
    <w:div w:id="1344820375">
      <w:bodyDiv w:val="1"/>
      <w:marLeft w:val="0"/>
      <w:marRight w:val="0"/>
      <w:marTop w:val="0"/>
      <w:marBottom w:val="0"/>
      <w:divBdr>
        <w:top w:val="none" w:sz="0" w:space="0" w:color="auto"/>
        <w:left w:val="none" w:sz="0" w:space="0" w:color="auto"/>
        <w:bottom w:val="none" w:sz="0" w:space="0" w:color="auto"/>
        <w:right w:val="none" w:sz="0" w:space="0" w:color="auto"/>
      </w:divBdr>
    </w:div>
    <w:div w:id="1349286178">
      <w:bodyDiv w:val="1"/>
      <w:marLeft w:val="0"/>
      <w:marRight w:val="0"/>
      <w:marTop w:val="0"/>
      <w:marBottom w:val="0"/>
      <w:divBdr>
        <w:top w:val="none" w:sz="0" w:space="0" w:color="auto"/>
        <w:left w:val="none" w:sz="0" w:space="0" w:color="auto"/>
        <w:bottom w:val="none" w:sz="0" w:space="0" w:color="auto"/>
        <w:right w:val="none" w:sz="0" w:space="0" w:color="auto"/>
      </w:divBdr>
    </w:div>
    <w:div w:id="1367678698">
      <w:bodyDiv w:val="1"/>
      <w:marLeft w:val="0"/>
      <w:marRight w:val="0"/>
      <w:marTop w:val="0"/>
      <w:marBottom w:val="0"/>
      <w:divBdr>
        <w:top w:val="none" w:sz="0" w:space="0" w:color="auto"/>
        <w:left w:val="none" w:sz="0" w:space="0" w:color="auto"/>
        <w:bottom w:val="none" w:sz="0" w:space="0" w:color="auto"/>
        <w:right w:val="none" w:sz="0" w:space="0" w:color="auto"/>
      </w:divBdr>
    </w:div>
    <w:div w:id="1404138116">
      <w:bodyDiv w:val="1"/>
      <w:marLeft w:val="0"/>
      <w:marRight w:val="0"/>
      <w:marTop w:val="0"/>
      <w:marBottom w:val="0"/>
      <w:divBdr>
        <w:top w:val="none" w:sz="0" w:space="0" w:color="auto"/>
        <w:left w:val="none" w:sz="0" w:space="0" w:color="auto"/>
        <w:bottom w:val="none" w:sz="0" w:space="0" w:color="auto"/>
        <w:right w:val="none" w:sz="0" w:space="0" w:color="auto"/>
      </w:divBdr>
    </w:div>
    <w:div w:id="1452747146">
      <w:bodyDiv w:val="1"/>
      <w:marLeft w:val="0"/>
      <w:marRight w:val="0"/>
      <w:marTop w:val="0"/>
      <w:marBottom w:val="0"/>
      <w:divBdr>
        <w:top w:val="none" w:sz="0" w:space="0" w:color="auto"/>
        <w:left w:val="none" w:sz="0" w:space="0" w:color="auto"/>
        <w:bottom w:val="none" w:sz="0" w:space="0" w:color="auto"/>
        <w:right w:val="none" w:sz="0" w:space="0" w:color="auto"/>
      </w:divBdr>
    </w:div>
    <w:div w:id="1462383335">
      <w:bodyDiv w:val="1"/>
      <w:marLeft w:val="0"/>
      <w:marRight w:val="0"/>
      <w:marTop w:val="0"/>
      <w:marBottom w:val="0"/>
      <w:divBdr>
        <w:top w:val="none" w:sz="0" w:space="0" w:color="auto"/>
        <w:left w:val="none" w:sz="0" w:space="0" w:color="auto"/>
        <w:bottom w:val="none" w:sz="0" w:space="0" w:color="auto"/>
        <w:right w:val="none" w:sz="0" w:space="0" w:color="auto"/>
      </w:divBdr>
    </w:div>
    <w:div w:id="1467507884">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80343641">
      <w:bodyDiv w:val="1"/>
      <w:marLeft w:val="0"/>
      <w:marRight w:val="0"/>
      <w:marTop w:val="0"/>
      <w:marBottom w:val="0"/>
      <w:divBdr>
        <w:top w:val="none" w:sz="0" w:space="0" w:color="auto"/>
        <w:left w:val="none" w:sz="0" w:space="0" w:color="auto"/>
        <w:bottom w:val="none" w:sz="0" w:space="0" w:color="auto"/>
        <w:right w:val="none" w:sz="0" w:space="0" w:color="auto"/>
      </w:divBdr>
    </w:div>
    <w:div w:id="1480687556">
      <w:bodyDiv w:val="1"/>
      <w:marLeft w:val="0"/>
      <w:marRight w:val="0"/>
      <w:marTop w:val="0"/>
      <w:marBottom w:val="0"/>
      <w:divBdr>
        <w:top w:val="none" w:sz="0" w:space="0" w:color="auto"/>
        <w:left w:val="none" w:sz="0" w:space="0" w:color="auto"/>
        <w:bottom w:val="none" w:sz="0" w:space="0" w:color="auto"/>
        <w:right w:val="none" w:sz="0" w:space="0" w:color="auto"/>
      </w:divBdr>
    </w:div>
    <w:div w:id="1497576468">
      <w:bodyDiv w:val="1"/>
      <w:marLeft w:val="0"/>
      <w:marRight w:val="0"/>
      <w:marTop w:val="0"/>
      <w:marBottom w:val="0"/>
      <w:divBdr>
        <w:top w:val="none" w:sz="0" w:space="0" w:color="auto"/>
        <w:left w:val="none" w:sz="0" w:space="0" w:color="auto"/>
        <w:bottom w:val="none" w:sz="0" w:space="0" w:color="auto"/>
        <w:right w:val="none" w:sz="0" w:space="0" w:color="auto"/>
      </w:divBdr>
    </w:div>
    <w:div w:id="1528104503">
      <w:bodyDiv w:val="1"/>
      <w:marLeft w:val="0"/>
      <w:marRight w:val="0"/>
      <w:marTop w:val="0"/>
      <w:marBottom w:val="0"/>
      <w:divBdr>
        <w:top w:val="none" w:sz="0" w:space="0" w:color="auto"/>
        <w:left w:val="none" w:sz="0" w:space="0" w:color="auto"/>
        <w:bottom w:val="none" w:sz="0" w:space="0" w:color="auto"/>
        <w:right w:val="none" w:sz="0" w:space="0" w:color="auto"/>
      </w:divBdr>
    </w:div>
    <w:div w:id="1530341302">
      <w:bodyDiv w:val="1"/>
      <w:marLeft w:val="0"/>
      <w:marRight w:val="0"/>
      <w:marTop w:val="0"/>
      <w:marBottom w:val="0"/>
      <w:divBdr>
        <w:top w:val="none" w:sz="0" w:space="0" w:color="auto"/>
        <w:left w:val="none" w:sz="0" w:space="0" w:color="auto"/>
        <w:bottom w:val="none" w:sz="0" w:space="0" w:color="auto"/>
        <w:right w:val="none" w:sz="0" w:space="0" w:color="auto"/>
      </w:divBdr>
    </w:div>
    <w:div w:id="1555697996">
      <w:bodyDiv w:val="1"/>
      <w:marLeft w:val="0"/>
      <w:marRight w:val="0"/>
      <w:marTop w:val="0"/>
      <w:marBottom w:val="0"/>
      <w:divBdr>
        <w:top w:val="none" w:sz="0" w:space="0" w:color="auto"/>
        <w:left w:val="none" w:sz="0" w:space="0" w:color="auto"/>
        <w:bottom w:val="none" w:sz="0" w:space="0" w:color="auto"/>
        <w:right w:val="none" w:sz="0" w:space="0" w:color="auto"/>
      </w:divBdr>
    </w:div>
    <w:div w:id="1556967803">
      <w:bodyDiv w:val="1"/>
      <w:marLeft w:val="0"/>
      <w:marRight w:val="0"/>
      <w:marTop w:val="0"/>
      <w:marBottom w:val="0"/>
      <w:divBdr>
        <w:top w:val="none" w:sz="0" w:space="0" w:color="auto"/>
        <w:left w:val="none" w:sz="0" w:space="0" w:color="auto"/>
        <w:bottom w:val="none" w:sz="0" w:space="0" w:color="auto"/>
        <w:right w:val="none" w:sz="0" w:space="0" w:color="auto"/>
      </w:divBdr>
    </w:div>
    <w:div w:id="1559705681">
      <w:bodyDiv w:val="1"/>
      <w:marLeft w:val="0"/>
      <w:marRight w:val="0"/>
      <w:marTop w:val="0"/>
      <w:marBottom w:val="0"/>
      <w:divBdr>
        <w:top w:val="none" w:sz="0" w:space="0" w:color="auto"/>
        <w:left w:val="none" w:sz="0" w:space="0" w:color="auto"/>
        <w:bottom w:val="none" w:sz="0" w:space="0" w:color="auto"/>
        <w:right w:val="none" w:sz="0" w:space="0" w:color="auto"/>
      </w:divBdr>
    </w:div>
    <w:div w:id="1560677290">
      <w:bodyDiv w:val="1"/>
      <w:marLeft w:val="0"/>
      <w:marRight w:val="0"/>
      <w:marTop w:val="0"/>
      <w:marBottom w:val="0"/>
      <w:divBdr>
        <w:top w:val="none" w:sz="0" w:space="0" w:color="auto"/>
        <w:left w:val="none" w:sz="0" w:space="0" w:color="auto"/>
        <w:bottom w:val="none" w:sz="0" w:space="0" w:color="auto"/>
        <w:right w:val="none" w:sz="0" w:space="0" w:color="auto"/>
      </w:divBdr>
    </w:div>
    <w:div w:id="1565412968">
      <w:bodyDiv w:val="1"/>
      <w:marLeft w:val="0"/>
      <w:marRight w:val="0"/>
      <w:marTop w:val="0"/>
      <w:marBottom w:val="0"/>
      <w:divBdr>
        <w:top w:val="none" w:sz="0" w:space="0" w:color="auto"/>
        <w:left w:val="none" w:sz="0" w:space="0" w:color="auto"/>
        <w:bottom w:val="none" w:sz="0" w:space="0" w:color="auto"/>
        <w:right w:val="none" w:sz="0" w:space="0" w:color="auto"/>
      </w:divBdr>
    </w:div>
    <w:div w:id="1566143410">
      <w:bodyDiv w:val="1"/>
      <w:marLeft w:val="0"/>
      <w:marRight w:val="0"/>
      <w:marTop w:val="0"/>
      <w:marBottom w:val="0"/>
      <w:divBdr>
        <w:top w:val="none" w:sz="0" w:space="0" w:color="auto"/>
        <w:left w:val="none" w:sz="0" w:space="0" w:color="auto"/>
        <w:bottom w:val="none" w:sz="0" w:space="0" w:color="auto"/>
        <w:right w:val="none" w:sz="0" w:space="0" w:color="auto"/>
      </w:divBdr>
    </w:div>
    <w:div w:id="1567452405">
      <w:bodyDiv w:val="1"/>
      <w:marLeft w:val="0"/>
      <w:marRight w:val="0"/>
      <w:marTop w:val="0"/>
      <w:marBottom w:val="0"/>
      <w:divBdr>
        <w:top w:val="none" w:sz="0" w:space="0" w:color="auto"/>
        <w:left w:val="none" w:sz="0" w:space="0" w:color="auto"/>
        <w:bottom w:val="none" w:sz="0" w:space="0" w:color="auto"/>
        <w:right w:val="none" w:sz="0" w:space="0" w:color="auto"/>
      </w:divBdr>
    </w:div>
    <w:div w:id="1579052871">
      <w:bodyDiv w:val="1"/>
      <w:marLeft w:val="0"/>
      <w:marRight w:val="0"/>
      <w:marTop w:val="0"/>
      <w:marBottom w:val="0"/>
      <w:divBdr>
        <w:top w:val="none" w:sz="0" w:space="0" w:color="auto"/>
        <w:left w:val="none" w:sz="0" w:space="0" w:color="auto"/>
        <w:bottom w:val="none" w:sz="0" w:space="0" w:color="auto"/>
        <w:right w:val="none" w:sz="0" w:space="0" w:color="auto"/>
      </w:divBdr>
    </w:div>
    <w:div w:id="1586766899">
      <w:bodyDiv w:val="1"/>
      <w:marLeft w:val="0"/>
      <w:marRight w:val="0"/>
      <w:marTop w:val="0"/>
      <w:marBottom w:val="0"/>
      <w:divBdr>
        <w:top w:val="none" w:sz="0" w:space="0" w:color="auto"/>
        <w:left w:val="none" w:sz="0" w:space="0" w:color="auto"/>
        <w:bottom w:val="none" w:sz="0" w:space="0" w:color="auto"/>
        <w:right w:val="none" w:sz="0" w:space="0" w:color="auto"/>
      </w:divBdr>
    </w:div>
    <w:div w:id="1604724147">
      <w:bodyDiv w:val="1"/>
      <w:marLeft w:val="0"/>
      <w:marRight w:val="0"/>
      <w:marTop w:val="0"/>
      <w:marBottom w:val="0"/>
      <w:divBdr>
        <w:top w:val="none" w:sz="0" w:space="0" w:color="auto"/>
        <w:left w:val="none" w:sz="0" w:space="0" w:color="auto"/>
        <w:bottom w:val="none" w:sz="0" w:space="0" w:color="auto"/>
        <w:right w:val="none" w:sz="0" w:space="0" w:color="auto"/>
      </w:divBdr>
    </w:div>
    <w:div w:id="1612014316">
      <w:bodyDiv w:val="1"/>
      <w:marLeft w:val="0"/>
      <w:marRight w:val="0"/>
      <w:marTop w:val="0"/>
      <w:marBottom w:val="0"/>
      <w:divBdr>
        <w:top w:val="none" w:sz="0" w:space="0" w:color="auto"/>
        <w:left w:val="none" w:sz="0" w:space="0" w:color="auto"/>
        <w:bottom w:val="none" w:sz="0" w:space="0" w:color="auto"/>
        <w:right w:val="none" w:sz="0" w:space="0" w:color="auto"/>
      </w:divBdr>
    </w:div>
    <w:div w:id="1613130873">
      <w:bodyDiv w:val="1"/>
      <w:marLeft w:val="0"/>
      <w:marRight w:val="0"/>
      <w:marTop w:val="0"/>
      <w:marBottom w:val="0"/>
      <w:divBdr>
        <w:top w:val="none" w:sz="0" w:space="0" w:color="auto"/>
        <w:left w:val="none" w:sz="0" w:space="0" w:color="auto"/>
        <w:bottom w:val="none" w:sz="0" w:space="0" w:color="auto"/>
        <w:right w:val="none" w:sz="0" w:space="0" w:color="auto"/>
      </w:divBdr>
    </w:div>
    <w:div w:id="1638098925">
      <w:bodyDiv w:val="1"/>
      <w:marLeft w:val="0"/>
      <w:marRight w:val="0"/>
      <w:marTop w:val="0"/>
      <w:marBottom w:val="0"/>
      <w:divBdr>
        <w:top w:val="none" w:sz="0" w:space="0" w:color="auto"/>
        <w:left w:val="none" w:sz="0" w:space="0" w:color="auto"/>
        <w:bottom w:val="none" w:sz="0" w:space="0" w:color="auto"/>
        <w:right w:val="none" w:sz="0" w:space="0" w:color="auto"/>
      </w:divBdr>
    </w:div>
    <w:div w:id="1702047998">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7433393">
      <w:bodyDiv w:val="1"/>
      <w:marLeft w:val="0"/>
      <w:marRight w:val="0"/>
      <w:marTop w:val="0"/>
      <w:marBottom w:val="0"/>
      <w:divBdr>
        <w:top w:val="none" w:sz="0" w:space="0" w:color="auto"/>
        <w:left w:val="none" w:sz="0" w:space="0" w:color="auto"/>
        <w:bottom w:val="none" w:sz="0" w:space="0" w:color="auto"/>
        <w:right w:val="none" w:sz="0" w:space="0" w:color="auto"/>
      </w:divBdr>
    </w:div>
    <w:div w:id="1751586039">
      <w:bodyDiv w:val="1"/>
      <w:marLeft w:val="0"/>
      <w:marRight w:val="0"/>
      <w:marTop w:val="0"/>
      <w:marBottom w:val="0"/>
      <w:divBdr>
        <w:top w:val="none" w:sz="0" w:space="0" w:color="auto"/>
        <w:left w:val="none" w:sz="0" w:space="0" w:color="auto"/>
        <w:bottom w:val="none" w:sz="0" w:space="0" w:color="auto"/>
        <w:right w:val="none" w:sz="0" w:space="0" w:color="auto"/>
      </w:divBdr>
    </w:div>
    <w:div w:id="1776362087">
      <w:bodyDiv w:val="1"/>
      <w:marLeft w:val="0"/>
      <w:marRight w:val="0"/>
      <w:marTop w:val="0"/>
      <w:marBottom w:val="0"/>
      <w:divBdr>
        <w:top w:val="none" w:sz="0" w:space="0" w:color="auto"/>
        <w:left w:val="none" w:sz="0" w:space="0" w:color="auto"/>
        <w:bottom w:val="none" w:sz="0" w:space="0" w:color="auto"/>
        <w:right w:val="none" w:sz="0" w:space="0" w:color="auto"/>
      </w:divBdr>
    </w:div>
    <w:div w:id="1789009071">
      <w:bodyDiv w:val="1"/>
      <w:marLeft w:val="0"/>
      <w:marRight w:val="0"/>
      <w:marTop w:val="0"/>
      <w:marBottom w:val="0"/>
      <w:divBdr>
        <w:top w:val="none" w:sz="0" w:space="0" w:color="auto"/>
        <w:left w:val="none" w:sz="0" w:space="0" w:color="auto"/>
        <w:bottom w:val="none" w:sz="0" w:space="0" w:color="auto"/>
        <w:right w:val="none" w:sz="0" w:space="0" w:color="auto"/>
      </w:divBdr>
    </w:div>
    <w:div w:id="1791624113">
      <w:bodyDiv w:val="1"/>
      <w:marLeft w:val="0"/>
      <w:marRight w:val="0"/>
      <w:marTop w:val="0"/>
      <w:marBottom w:val="0"/>
      <w:divBdr>
        <w:top w:val="none" w:sz="0" w:space="0" w:color="auto"/>
        <w:left w:val="none" w:sz="0" w:space="0" w:color="auto"/>
        <w:bottom w:val="none" w:sz="0" w:space="0" w:color="auto"/>
        <w:right w:val="none" w:sz="0" w:space="0" w:color="auto"/>
      </w:divBdr>
    </w:div>
    <w:div w:id="1793132404">
      <w:bodyDiv w:val="1"/>
      <w:marLeft w:val="0"/>
      <w:marRight w:val="0"/>
      <w:marTop w:val="0"/>
      <w:marBottom w:val="0"/>
      <w:divBdr>
        <w:top w:val="none" w:sz="0" w:space="0" w:color="auto"/>
        <w:left w:val="none" w:sz="0" w:space="0" w:color="auto"/>
        <w:bottom w:val="none" w:sz="0" w:space="0" w:color="auto"/>
        <w:right w:val="none" w:sz="0" w:space="0" w:color="auto"/>
      </w:divBdr>
    </w:div>
    <w:div w:id="1798061349">
      <w:bodyDiv w:val="1"/>
      <w:marLeft w:val="0"/>
      <w:marRight w:val="0"/>
      <w:marTop w:val="0"/>
      <w:marBottom w:val="0"/>
      <w:divBdr>
        <w:top w:val="none" w:sz="0" w:space="0" w:color="auto"/>
        <w:left w:val="none" w:sz="0" w:space="0" w:color="auto"/>
        <w:bottom w:val="none" w:sz="0" w:space="0" w:color="auto"/>
        <w:right w:val="none" w:sz="0" w:space="0" w:color="auto"/>
      </w:divBdr>
    </w:div>
    <w:div w:id="1802765246">
      <w:bodyDiv w:val="1"/>
      <w:marLeft w:val="0"/>
      <w:marRight w:val="0"/>
      <w:marTop w:val="0"/>
      <w:marBottom w:val="0"/>
      <w:divBdr>
        <w:top w:val="none" w:sz="0" w:space="0" w:color="auto"/>
        <w:left w:val="none" w:sz="0" w:space="0" w:color="auto"/>
        <w:bottom w:val="none" w:sz="0" w:space="0" w:color="auto"/>
        <w:right w:val="none" w:sz="0" w:space="0" w:color="auto"/>
      </w:divBdr>
    </w:div>
    <w:div w:id="1807700054">
      <w:bodyDiv w:val="1"/>
      <w:marLeft w:val="0"/>
      <w:marRight w:val="0"/>
      <w:marTop w:val="0"/>
      <w:marBottom w:val="0"/>
      <w:divBdr>
        <w:top w:val="none" w:sz="0" w:space="0" w:color="auto"/>
        <w:left w:val="none" w:sz="0" w:space="0" w:color="auto"/>
        <w:bottom w:val="none" w:sz="0" w:space="0" w:color="auto"/>
        <w:right w:val="none" w:sz="0" w:space="0" w:color="auto"/>
      </w:divBdr>
    </w:div>
    <w:div w:id="1814369781">
      <w:bodyDiv w:val="1"/>
      <w:marLeft w:val="0"/>
      <w:marRight w:val="0"/>
      <w:marTop w:val="0"/>
      <w:marBottom w:val="0"/>
      <w:divBdr>
        <w:top w:val="none" w:sz="0" w:space="0" w:color="auto"/>
        <w:left w:val="none" w:sz="0" w:space="0" w:color="auto"/>
        <w:bottom w:val="none" w:sz="0" w:space="0" w:color="auto"/>
        <w:right w:val="none" w:sz="0" w:space="0" w:color="auto"/>
      </w:divBdr>
    </w:div>
    <w:div w:id="1838420034">
      <w:bodyDiv w:val="1"/>
      <w:marLeft w:val="0"/>
      <w:marRight w:val="0"/>
      <w:marTop w:val="0"/>
      <w:marBottom w:val="0"/>
      <w:divBdr>
        <w:top w:val="none" w:sz="0" w:space="0" w:color="auto"/>
        <w:left w:val="none" w:sz="0" w:space="0" w:color="auto"/>
        <w:bottom w:val="none" w:sz="0" w:space="0" w:color="auto"/>
        <w:right w:val="none" w:sz="0" w:space="0" w:color="auto"/>
      </w:divBdr>
    </w:div>
    <w:div w:id="1855262028">
      <w:bodyDiv w:val="1"/>
      <w:marLeft w:val="0"/>
      <w:marRight w:val="0"/>
      <w:marTop w:val="0"/>
      <w:marBottom w:val="0"/>
      <w:divBdr>
        <w:top w:val="none" w:sz="0" w:space="0" w:color="auto"/>
        <w:left w:val="none" w:sz="0" w:space="0" w:color="auto"/>
        <w:bottom w:val="none" w:sz="0" w:space="0" w:color="auto"/>
        <w:right w:val="none" w:sz="0" w:space="0" w:color="auto"/>
      </w:divBdr>
    </w:div>
    <w:div w:id="1858037326">
      <w:bodyDiv w:val="1"/>
      <w:marLeft w:val="0"/>
      <w:marRight w:val="0"/>
      <w:marTop w:val="0"/>
      <w:marBottom w:val="0"/>
      <w:divBdr>
        <w:top w:val="none" w:sz="0" w:space="0" w:color="auto"/>
        <w:left w:val="none" w:sz="0" w:space="0" w:color="auto"/>
        <w:bottom w:val="none" w:sz="0" w:space="0" w:color="auto"/>
        <w:right w:val="none" w:sz="0" w:space="0" w:color="auto"/>
      </w:divBdr>
    </w:div>
    <w:div w:id="1863548896">
      <w:bodyDiv w:val="1"/>
      <w:marLeft w:val="0"/>
      <w:marRight w:val="0"/>
      <w:marTop w:val="0"/>
      <w:marBottom w:val="0"/>
      <w:divBdr>
        <w:top w:val="none" w:sz="0" w:space="0" w:color="auto"/>
        <w:left w:val="none" w:sz="0" w:space="0" w:color="auto"/>
        <w:bottom w:val="none" w:sz="0" w:space="0" w:color="auto"/>
        <w:right w:val="none" w:sz="0" w:space="0" w:color="auto"/>
      </w:divBdr>
    </w:div>
    <w:div w:id="1882395920">
      <w:bodyDiv w:val="1"/>
      <w:marLeft w:val="0"/>
      <w:marRight w:val="0"/>
      <w:marTop w:val="0"/>
      <w:marBottom w:val="0"/>
      <w:divBdr>
        <w:top w:val="none" w:sz="0" w:space="0" w:color="auto"/>
        <w:left w:val="none" w:sz="0" w:space="0" w:color="auto"/>
        <w:bottom w:val="none" w:sz="0" w:space="0" w:color="auto"/>
        <w:right w:val="none" w:sz="0" w:space="0" w:color="auto"/>
      </w:divBdr>
    </w:div>
    <w:div w:id="1898319460">
      <w:bodyDiv w:val="1"/>
      <w:marLeft w:val="0"/>
      <w:marRight w:val="0"/>
      <w:marTop w:val="0"/>
      <w:marBottom w:val="0"/>
      <w:divBdr>
        <w:top w:val="none" w:sz="0" w:space="0" w:color="auto"/>
        <w:left w:val="none" w:sz="0" w:space="0" w:color="auto"/>
        <w:bottom w:val="none" w:sz="0" w:space="0" w:color="auto"/>
        <w:right w:val="none" w:sz="0" w:space="0" w:color="auto"/>
      </w:divBdr>
    </w:div>
    <w:div w:id="1930429775">
      <w:bodyDiv w:val="1"/>
      <w:marLeft w:val="0"/>
      <w:marRight w:val="0"/>
      <w:marTop w:val="0"/>
      <w:marBottom w:val="0"/>
      <w:divBdr>
        <w:top w:val="none" w:sz="0" w:space="0" w:color="auto"/>
        <w:left w:val="none" w:sz="0" w:space="0" w:color="auto"/>
        <w:bottom w:val="none" w:sz="0" w:space="0" w:color="auto"/>
        <w:right w:val="none" w:sz="0" w:space="0" w:color="auto"/>
      </w:divBdr>
    </w:div>
    <w:div w:id="1953515762">
      <w:bodyDiv w:val="1"/>
      <w:marLeft w:val="0"/>
      <w:marRight w:val="0"/>
      <w:marTop w:val="0"/>
      <w:marBottom w:val="0"/>
      <w:divBdr>
        <w:top w:val="none" w:sz="0" w:space="0" w:color="auto"/>
        <w:left w:val="none" w:sz="0" w:space="0" w:color="auto"/>
        <w:bottom w:val="none" w:sz="0" w:space="0" w:color="auto"/>
        <w:right w:val="none" w:sz="0" w:space="0" w:color="auto"/>
      </w:divBdr>
    </w:div>
    <w:div w:id="1955163237">
      <w:bodyDiv w:val="1"/>
      <w:marLeft w:val="0"/>
      <w:marRight w:val="0"/>
      <w:marTop w:val="0"/>
      <w:marBottom w:val="0"/>
      <w:divBdr>
        <w:top w:val="none" w:sz="0" w:space="0" w:color="auto"/>
        <w:left w:val="none" w:sz="0" w:space="0" w:color="auto"/>
        <w:bottom w:val="none" w:sz="0" w:space="0" w:color="auto"/>
        <w:right w:val="none" w:sz="0" w:space="0" w:color="auto"/>
      </w:divBdr>
    </w:div>
    <w:div w:id="1958640061">
      <w:bodyDiv w:val="1"/>
      <w:marLeft w:val="0"/>
      <w:marRight w:val="0"/>
      <w:marTop w:val="0"/>
      <w:marBottom w:val="0"/>
      <w:divBdr>
        <w:top w:val="none" w:sz="0" w:space="0" w:color="auto"/>
        <w:left w:val="none" w:sz="0" w:space="0" w:color="auto"/>
        <w:bottom w:val="none" w:sz="0" w:space="0" w:color="auto"/>
        <w:right w:val="none" w:sz="0" w:space="0" w:color="auto"/>
      </w:divBdr>
    </w:div>
    <w:div w:id="1996376115">
      <w:bodyDiv w:val="1"/>
      <w:marLeft w:val="0"/>
      <w:marRight w:val="0"/>
      <w:marTop w:val="0"/>
      <w:marBottom w:val="0"/>
      <w:divBdr>
        <w:top w:val="none" w:sz="0" w:space="0" w:color="auto"/>
        <w:left w:val="none" w:sz="0" w:space="0" w:color="auto"/>
        <w:bottom w:val="none" w:sz="0" w:space="0" w:color="auto"/>
        <w:right w:val="none" w:sz="0" w:space="0" w:color="auto"/>
      </w:divBdr>
    </w:div>
    <w:div w:id="2003391132">
      <w:bodyDiv w:val="1"/>
      <w:marLeft w:val="0"/>
      <w:marRight w:val="0"/>
      <w:marTop w:val="0"/>
      <w:marBottom w:val="0"/>
      <w:divBdr>
        <w:top w:val="none" w:sz="0" w:space="0" w:color="auto"/>
        <w:left w:val="none" w:sz="0" w:space="0" w:color="auto"/>
        <w:bottom w:val="none" w:sz="0" w:space="0" w:color="auto"/>
        <w:right w:val="none" w:sz="0" w:space="0" w:color="auto"/>
      </w:divBdr>
    </w:div>
    <w:div w:id="2004425854">
      <w:bodyDiv w:val="1"/>
      <w:marLeft w:val="0"/>
      <w:marRight w:val="0"/>
      <w:marTop w:val="0"/>
      <w:marBottom w:val="0"/>
      <w:divBdr>
        <w:top w:val="none" w:sz="0" w:space="0" w:color="auto"/>
        <w:left w:val="none" w:sz="0" w:space="0" w:color="auto"/>
        <w:bottom w:val="none" w:sz="0" w:space="0" w:color="auto"/>
        <w:right w:val="none" w:sz="0" w:space="0" w:color="auto"/>
      </w:divBdr>
    </w:div>
    <w:div w:id="2010210532">
      <w:bodyDiv w:val="1"/>
      <w:marLeft w:val="0"/>
      <w:marRight w:val="0"/>
      <w:marTop w:val="0"/>
      <w:marBottom w:val="0"/>
      <w:divBdr>
        <w:top w:val="none" w:sz="0" w:space="0" w:color="auto"/>
        <w:left w:val="none" w:sz="0" w:space="0" w:color="auto"/>
        <w:bottom w:val="none" w:sz="0" w:space="0" w:color="auto"/>
        <w:right w:val="none" w:sz="0" w:space="0" w:color="auto"/>
      </w:divBdr>
    </w:div>
    <w:div w:id="2030176183">
      <w:bodyDiv w:val="1"/>
      <w:marLeft w:val="0"/>
      <w:marRight w:val="0"/>
      <w:marTop w:val="0"/>
      <w:marBottom w:val="0"/>
      <w:divBdr>
        <w:top w:val="none" w:sz="0" w:space="0" w:color="auto"/>
        <w:left w:val="none" w:sz="0" w:space="0" w:color="auto"/>
        <w:bottom w:val="none" w:sz="0" w:space="0" w:color="auto"/>
        <w:right w:val="none" w:sz="0" w:space="0" w:color="auto"/>
      </w:divBdr>
    </w:div>
    <w:div w:id="2036687589">
      <w:bodyDiv w:val="1"/>
      <w:marLeft w:val="0"/>
      <w:marRight w:val="0"/>
      <w:marTop w:val="0"/>
      <w:marBottom w:val="0"/>
      <w:divBdr>
        <w:top w:val="none" w:sz="0" w:space="0" w:color="auto"/>
        <w:left w:val="none" w:sz="0" w:space="0" w:color="auto"/>
        <w:bottom w:val="none" w:sz="0" w:space="0" w:color="auto"/>
        <w:right w:val="none" w:sz="0" w:space="0" w:color="auto"/>
      </w:divBdr>
    </w:div>
    <w:div w:id="2043700039">
      <w:bodyDiv w:val="1"/>
      <w:marLeft w:val="0"/>
      <w:marRight w:val="0"/>
      <w:marTop w:val="0"/>
      <w:marBottom w:val="0"/>
      <w:divBdr>
        <w:top w:val="none" w:sz="0" w:space="0" w:color="auto"/>
        <w:left w:val="none" w:sz="0" w:space="0" w:color="auto"/>
        <w:bottom w:val="none" w:sz="0" w:space="0" w:color="auto"/>
        <w:right w:val="none" w:sz="0" w:space="0" w:color="auto"/>
      </w:divBdr>
    </w:div>
    <w:div w:id="2052025928">
      <w:bodyDiv w:val="1"/>
      <w:marLeft w:val="0"/>
      <w:marRight w:val="0"/>
      <w:marTop w:val="0"/>
      <w:marBottom w:val="0"/>
      <w:divBdr>
        <w:top w:val="none" w:sz="0" w:space="0" w:color="auto"/>
        <w:left w:val="none" w:sz="0" w:space="0" w:color="auto"/>
        <w:bottom w:val="none" w:sz="0" w:space="0" w:color="auto"/>
        <w:right w:val="none" w:sz="0" w:space="0" w:color="auto"/>
      </w:divBdr>
    </w:div>
    <w:div w:id="2056199910">
      <w:bodyDiv w:val="1"/>
      <w:marLeft w:val="0"/>
      <w:marRight w:val="0"/>
      <w:marTop w:val="0"/>
      <w:marBottom w:val="0"/>
      <w:divBdr>
        <w:top w:val="none" w:sz="0" w:space="0" w:color="auto"/>
        <w:left w:val="none" w:sz="0" w:space="0" w:color="auto"/>
        <w:bottom w:val="none" w:sz="0" w:space="0" w:color="auto"/>
        <w:right w:val="none" w:sz="0" w:space="0" w:color="auto"/>
      </w:divBdr>
    </w:div>
    <w:div w:id="2067222710">
      <w:bodyDiv w:val="1"/>
      <w:marLeft w:val="0"/>
      <w:marRight w:val="0"/>
      <w:marTop w:val="0"/>
      <w:marBottom w:val="0"/>
      <w:divBdr>
        <w:top w:val="none" w:sz="0" w:space="0" w:color="auto"/>
        <w:left w:val="none" w:sz="0" w:space="0" w:color="auto"/>
        <w:bottom w:val="none" w:sz="0" w:space="0" w:color="auto"/>
        <w:right w:val="none" w:sz="0" w:space="0" w:color="auto"/>
      </w:divBdr>
    </w:div>
    <w:div w:id="2080708701">
      <w:bodyDiv w:val="1"/>
      <w:marLeft w:val="0"/>
      <w:marRight w:val="0"/>
      <w:marTop w:val="0"/>
      <w:marBottom w:val="0"/>
      <w:divBdr>
        <w:top w:val="none" w:sz="0" w:space="0" w:color="auto"/>
        <w:left w:val="none" w:sz="0" w:space="0" w:color="auto"/>
        <w:bottom w:val="none" w:sz="0" w:space="0" w:color="auto"/>
        <w:right w:val="none" w:sz="0" w:space="0" w:color="auto"/>
      </w:divBdr>
    </w:div>
    <w:div w:id="2101682396">
      <w:bodyDiv w:val="1"/>
      <w:marLeft w:val="0"/>
      <w:marRight w:val="0"/>
      <w:marTop w:val="0"/>
      <w:marBottom w:val="0"/>
      <w:divBdr>
        <w:top w:val="none" w:sz="0" w:space="0" w:color="auto"/>
        <w:left w:val="none" w:sz="0" w:space="0" w:color="auto"/>
        <w:bottom w:val="none" w:sz="0" w:space="0" w:color="auto"/>
        <w:right w:val="none" w:sz="0" w:space="0" w:color="auto"/>
      </w:divBdr>
    </w:div>
    <w:div w:id="2102949412">
      <w:bodyDiv w:val="1"/>
      <w:marLeft w:val="0"/>
      <w:marRight w:val="0"/>
      <w:marTop w:val="0"/>
      <w:marBottom w:val="0"/>
      <w:divBdr>
        <w:top w:val="none" w:sz="0" w:space="0" w:color="auto"/>
        <w:left w:val="none" w:sz="0" w:space="0" w:color="auto"/>
        <w:bottom w:val="none" w:sz="0" w:space="0" w:color="auto"/>
        <w:right w:val="none" w:sz="0" w:space="0" w:color="auto"/>
      </w:divBdr>
    </w:div>
    <w:div w:id="2117828584">
      <w:bodyDiv w:val="1"/>
      <w:marLeft w:val="0"/>
      <w:marRight w:val="0"/>
      <w:marTop w:val="0"/>
      <w:marBottom w:val="0"/>
      <w:divBdr>
        <w:top w:val="none" w:sz="0" w:space="0" w:color="auto"/>
        <w:left w:val="none" w:sz="0" w:space="0" w:color="auto"/>
        <w:bottom w:val="none" w:sz="0" w:space="0" w:color="auto"/>
        <w:right w:val="none" w:sz="0" w:space="0" w:color="auto"/>
      </w:divBdr>
    </w:div>
    <w:div w:id="2119793837">
      <w:bodyDiv w:val="1"/>
      <w:marLeft w:val="0"/>
      <w:marRight w:val="0"/>
      <w:marTop w:val="0"/>
      <w:marBottom w:val="0"/>
      <w:divBdr>
        <w:top w:val="none" w:sz="0" w:space="0" w:color="auto"/>
        <w:left w:val="none" w:sz="0" w:space="0" w:color="auto"/>
        <w:bottom w:val="none" w:sz="0" w:space="0" w:color="auto"/>
        <w:right w:val="none" w:sz="0" w:space="0" w:color="auto"/>
      </w:divBdr>
    </w:div>
    <w:div w:id="2120483935">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user.id/"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jp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blogpost.id/"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fashn.ai/"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fashn.ai/"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9</b:RefOrder>
  </b:Source>
  <b:Source>
    <b:Tag>Dar</b:Tag>
    <b:SourceType>InternetSite</b:SourceType>
    <b:Guid>{4A9134D7-804B-D44C-9ECC-1A81AC9299E6}</b:Guid>
    <b:Author>
      <b:Author>
        <b:NameList>
          <b:Person>
            <b:Last>Team</b:Last>
            <b:First>Dart</b:First>
          </b:Person>
        </b:NameList>
      </b:Author>
    </b:Author>
    <b:Title>Dart Overview</b:Title>
    <b:URL>https://dart.dev/overview</b:URL>
    <b:RefOrder>1</b:RefOrder>
  </b:Source>
  <b:Source>
    <b:Tag>Tea</b:Tag>
    <b:SourceType>InternetSite</b:SourceType>
    <b:Guid>{B0A04DB7-1CF5-4F48-A2D1-881419672C58}</b:Guid>
    <b:Author>
      <b:Author>
        <b:NameList>
          <b:Person>
            <b:Last>Team</b:Last>
            <b:First>Flutter</b:First>
            <b:Middle>Developer</b:Middle>
          </b:Person>
        </b:NameList>
      </b:Author>
    </b:Author>
    <b:Title>Flutter architectural overview</b:Title>
    <b:URL>https://docs.flutter.dev/resources/architectural-overview#from-user-input-to-the-gpu</b:URL>
    <b:RefOrder>2</b:RefOrder>
  </b:Source>
  <b:Source>
    <b:Tag>Mau23</b:Tag>
    <b:SourceType>InternetSite</b:SourceType>
    <b:Guid>{B6C5C5CA-8325-4DC7-94BF-DBBAB2CEBB0E}</b:Guid>
    <b:Author>
      <b:Author>
        <b:NameList>
          <b:Person>
            <b:Last>Shah</b:Last>
            <b:First>Maulik</b:First>
          </b:Person>
        </b:NameList>
      </b:Author>
    </b:Author>
    <b:Title>How to Use BLoC for Flutter State Management? An In-Depth Tutorial</b:Title>
    <b:Year>2023</b:Year>
    <b:URL>https://www.biztechcs.com/blog/flutter-bloc-tutorial/</b:URL>
    <b:RefOrder>4</b:RefOrder>
  </b:Source>
  <b:Source>
    <b:Tag>Pos</b:Tag>
    <b:SourceType>InternetSite</b:SourceType>
    <b:Guid>{B0692EEC-0374-4003-9FD0-231B39E5A3E6}</b:Guid>
    <b:Title>PostgreSQL là gì ?</b:Title>
    <b:URL>https://wiki.tino.org/postgresql-la-gi/</b:URL>
    <b:RefOrder>8</b:RefOrder>
  </b:Source>
  <b:Source>
    <b:Tag>Bao</b:Tag>
    <b:SourceType>InternetSite</b:SourceType>
    <b:Guid>{00925BB2-14B1-314E-AD35-3B72D81C3F93}</b:Guid>
    <b:Title>BaoFlutter</b:Title>
    <b:URL>https://baoflutter.com/getx-flutter-state-management-cach-quan-ly-state/#:~:text=GetX%20trong%20Flutter%20l%C3%A0%20m%E1%BB%99t,ti%E1%BB%87n%20%C3%ADch%2C%20d%E1%BB%85%20s%E1%BB%AD%20d%E1%BB%A5ng.</b:URL>
    <b:RefOrder>3</b:RefOrder>
  </b:Source>
  <b:Source>
    <b:Tag>itv</b:Tag>
    <b:SourceType>InternetSite</b:SourceType>
    <b:Guid>{BB6259BC-39C7-9647-8AD2-024F227C1BAF}</b:Guid>
    <b:Title>itviec</b:Title>
    <b:URL>http://itviec.com/blog/javascript-la-gi/</b:URL>
    <b:RefOrder>5</b:RefOrder>
  </b:Source>
  <b:Source>
    <b:Tag>top</b:Tag>
    <b:SourceType>InternetSite</b:SourceType>
    <b:Guid>{B790D13C-2B56-8F43-AA2B-97C22398589F}</b:Guid>
    <b:Title>topdev</b:Title>
    <b:URL>https://topdev.vn/blog/node-js-la-gi/</b:URL>
    <b:RefOrder>6</b:RefOrder>
  </b:Source>
  <b:Source>
    <b:Tag>top1</b:Tag>
    <b:SourceType>InternetSite</b:SourceType>
    <b:Guid>{BCFA3900-A0E6-D146-8A60-775D33678439}</b:Guid>
    <b:Title>topdev</b:Title>
    <b:URL>https://topdev.vn/blog/express-js-la-gi/</b:URL>
    <b:RefOrder>7</b:RefOrder>
  </b:Source>
</b:Sources>
</file>

<file path=customXml/itemProps1.xml><?xml version="1.0" encoding="utf-8"?>
<ds:datastoreItem xmlns:ds="http://schemas.openxmlformats.org/officeDocument/2006/customXml" ds:itemID="{7837181E-DCDA-684C-B5DC-C316411C3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Settings\Tran Trung Chuyen\Desktop\Mau-DATN_(Unicode).dot</Template>
  <TotalTime>0</TotalTime>
  <Pages>131</Pages>
  <Words>29300</Words>
  <Characters>167015</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195924</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Nguyễn Quang Đạo</cp:lastModifiedBy>
  <cp:revision>2</cp:revision>
  <cp:lastPrinted>2025-08-29T01:46:00Z</cp:lastPrinted>
  <dcterms:created xsi:type="dcterms:W3CDTF">2025-12-06T11:27:00Z</dcterms:created>
  <dcterms:modified xsi:type="dcterms:W3CDTF">2025-12-06T11:27:00Z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